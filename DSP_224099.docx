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4BF7A" w14:textId="71357ECF" w:rsidR="00804CDC" w:rsidRPr="00084D09" w:rsidRDefault="00804CDC" w:rsidP="00804CDC">
      <w:pPr>
        <w:pStyle w:val="Tiuphu"/>
        <w:spacing w:after="0"/>
        <w:jc w:val="center"/>
        <w:rPr>
          <w:rFonts w:ascii="Times New Roman" w:hAnsi="Times New Roman" w:cs="Times New Roman"/>
          <w:b/>
          <w:bCs/>
          <w:i w:val="0"/>
          <w:iCs w:val="0"/>
          <w:color w:val="000000" w:themeColor="text1"/>
          <w:sz w:val="30"/>
          <w:szCs w:val="28"/>
          <w:lang w:val="en-US"/>
        </w:rPr>
      </w:pPr>
      <w:r w:rsidRPr="00084D09">
        <w:rPr>
          <w:rFonts w:ascii="Times New Roman" w:hAnsi="Times New Roman" w:cs="Times New Roman"/>
          <w:b/>
          <w:bCs/>
          <w:i w:val="0"/>
          <w:iCs w:val="0"/>
          <w:color w:val="000000" w:themeColor="text1"/>
          <w:sz w:val="30"/>
          <w:szCs w:val="28"/>
        </w:rPr>
        <w:t>ĐẠI HỌC BÁCH KHOA HÀ NỘI</w:t>
      </w:r>
    </w:p>
    <w:p w14:paraId="04D26A1D" w14:textId="4D8C655B" w:rsidR="00804CDC" w:rsidRDefault="00386AEE" w:rsidP="00804CDC">
      <w:pPr>
        <w:pStyle w:val="Tiuphu"/>
        <w:spacing w:after="0"/>
        <w:jc w:val="center"/>
        <w:rPr>
          <w:rFonts w:ascii="Times New Roman" w:hAnsi="Times New Roman" w:cs="Times New Roman"/>
          <w:b/>
          <w:bCs/>
          <w:i w:val="0"/>
          <w:iCs w:val="0"/>
          <w:color w:val="000000" w:themeColor="text1"/>
          <w:sz w:val="30"/>
          <w:szCs w:val="28"/>
          <w:lang w:val="en-US"/>
        </w:rPr>
      </w:pPr>
      <w:r>
        <w:rPr>
          <w:rFonts w:ascii="Times New Roman" w:hAnsi="Times New Roman" w:cs="Times New Roman"/>
          <w:b/>
          <w:bCs/>
          <w:i w:val="0"/>
          <w:iCs w:val="0"/>
          <w:color w:val="000000" w:themeColor="text1"/>
          <w:sz w:val="30"/>
          <w:szCs w:val="28"/>
          <w:lang w:val="en-US"/>
        </w:rPr>
        <w:t>TRƯỜNG ĐIỆN -</w:t>
      </w:r>
      <w:r w:rsidR="00804CDC" w:rsidRPr="00084D09">
        <w:rPr>
          <w:rFonts w:ascii="Times New Roman" w:hAnsi="Times New Roman" w:cs="Times New Roman"/>
          <w:b/>
          <w:bCs/>
          <w:i w:val="0"/>
          <w:iCs w:val="0"/>
          <w:color w:val="000000" w:themeColor="text1"/>
          <w:sz w:val="30"/>
          <w:szCs w:val="28"/>
          <w:lang w:val="en-US"/>
        </w:rPr>
        <w:t xml:space="preserve"> ĐIỆN TỬ</w:t>
      </w:r>
    </w:p>
    <w:p w14:paraId="1E192702" w14:textId="2E7ED8A8" w:rsidR="00386AEE" w:rsidRPr="00386AEE" w:rsidRDefault="00386AEE" w:rsidP="00386AEE">
      <w:pPr>
        <w:jc w:val="center"/>
        <w:rPr>
          <w:b/>
          <w:bCs/>
          <w:sz w:val="30"/>
          <w:szCs w:val="30"/>
        </w:rPr>
      </w:pPr>
      <w:r w:rsidRPr="00386AEE">
        <w:rPr>
          <w:b/>
          <w:bCs/>
          <w:sz w:val="30"/>
          <w:szCs w:val="30"/>
        </w:rPr>
        <w:t xml:space="preserve">TRUNG TÂM </w:t>
      </w:r>
      <w:r>
        <w:rPr>
          <w:b/>
          <w:bCs/>
          <w:sz w:val="30"/>
          <w:szCs w:val="30"/>
        </w:rPr>
        <w:t>ĐÀO TẠO</w:t>
      </w:r>
      <w:r w:rsidRPr="00386AEE">
        <w:rPr>
          <w:b/>
          <w:bCs/>
          <w:sz w:val="30"/>
          <w:szCs w:val="30"/>
        </w:rPr>
        <w:t xml:space="preserve"> THỰC HÀNH ĐIỆN – ĐIỆN TỬ</w:t>
      </w:r>
    </w:p>
    <w:p w14:paraId="173D9641" w14:textId="77777777" w:rsidR="00804CDC" w:rsidRPr="00084D09" w:rsidRDefault="00804CDC" w:rsidP="00804CDC">
      <w:pPr>
        <w:jc w:val="center"/>
        <w:rPr>
          <w:b/>
          <w:bCs/>
          <w:color w:val="000000" w:themeColor="text1"/>
          <w:sz w:val="26"/>
        </w:rPr>
      </w:pPr>
      <w:r w:rsidRPr="00084D09">
        <w:rPr>
          <w:b/>
          <w:bCs/>
          <w:noProof/>
          <w:color w:val="000000" w:themeColor="text1"/>
          <w:sz w:val="26"/>
        </w:rPr>
        <mc:AlternateContent>
          <mc:Choice Requires="wps">
            <w:drawing>
              <wp:anchor distT="0" distB="0" distL="114300" distR="114300" simplePos="0" relativeHeight="251659264" behindDoc="0" locked="0" layoutInCell="1" allowOverlap="1" wp14:anchorId="385AFDB5" wp14:editId="15C3E033">
                <wp:simplePos x="0" y="0"/>
                <wp:positionH relativeFrom="column">
                  <wp:posOffset>1917436</wp:posOffset>
                </wp:positionH>
                <wp:positionV relativeFrom="paragraph">
                  <wp:posOffset>11430</wp:posOffset>
                </wp:positionV>
                <wp:extent cx="2270760" cy="0"/>
                <wp:effectExtent l="0" t="0" r="15240" b="19050"/>
                <wp:wrapNone/>
                <wp:docPr id="5" name="Line 3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0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668F2" id="Line 36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9pt" to="329.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"/>
            </w:pict>
          </mc:Fallback>
        </mc:AlternateContent>
      </w:r>
    </w:p>
    <w:p w14:paraId="30BA0C89" w14:textId="77777777" w:rsidR="00804CDC" w:rsidRPr="00084D09" w:rsidRDefault="00804CDC" w:rsidP="00804CDC">
      <w:pPr>
        <w:jc w:val="center"/>
        <w:rPr>
          <w:b/>
          <w:bCs/>
          <w:color w:val="000000" w:themeColor="text1"/>
          <w:sz w:val="26"/>
        </w:rPr>
      </w:pPr>
    </w:p>
    <w:p w14:paraId="6C7FC433" w14:textId="77777777" w:rsidR="00804CDC" w:rsidRPr="00084D09" w:rsidRDefault="00804CDC" w:rsidP="00804CDC">
      <w:pPr>
        <w:jc w:val="center"/>
        <w:rPr>
          <w:b/>
          <w:bCs/>
          <w:color w:val="000000" w:themeColor="text1"/>
          <w:sz w:val="26"/>
        </w:rPr>
      </w:pPr>
    </w:p>
    <w:p w14:paraId="7C96CFF6" w14:textId="77777777" w:rsidR="00804CDC" w:rsidRPr="00084D09" w:rsidRDefault="00804CDC" w:rsidP="00804CDC">
      <w:pPr>
        <w:jc w:val="center"/>
        <w:rPr>
          <w:b/>
          <w:bCs/>
          <w:color w:val="000000" w:themeColor="text1"/>
          <w:sz w:val="26"/>
        </w:rPr>
      </w:pPr>
    </w:p>
    <w:p w14:paraId="40B4FEE3" w14:textId="77777777" w:rsidR="00804CDC" w:rsidRPr="00084D09" w:rsidRDefault="00804CDC" w:rsidP="00804CDC">
      <w:pPr>
        <w:jc w:val="center"/>
        <w:rPr>
          <w:b/>
          <w:bCs/>
          <w:color w:val="000000" w:themeColor="text1"/>
          <w:sz w:val="26"/>
        </w:rPr>
      </w:pPr>
    </w:p>
    <w:p w14:paraId="7AA3214E" w14:textId="77777777" w:rsidR="00804CDC" w:rsidRPr="00084D09" w:rsidRDefault="00804CDC" w:rsidP="00804CDC">
      <w:pPr>
        <w:jc w:val="center"/>
        <w:rPr>
          <w:b/>
          <w:bCs/>
          <w:color w:val="000000" w:themeColor="text1"/>
          <w:sz w:val="36"/>
          <w:szCs w:val="36"/>
        </w:rPr>
      </w:pPr>
    </w:p>
    <w:p w14:paraId="5F419B2E" w14:textId="2DB5E61C" w:rsidR="00804CDC" w:rsidRPr="00084D09" w:rsidRDefault="005C1337" w:rsidP="00804CDC">
      <w:pPr>
        <w:jc w:val="center"/>
        <w:rPr>
          <w:b/>
          <w:bCs/>
          <w:color w:val="000000" w:themeColor="text1"/>
          <w:sz w:val="36"/>
          <w:szCs w:val="36"/>
        </w:rPr>
      </w:pPr>
      <w:r>
        <w:rPr>
          <w:b/>
          <w:bCs/>
          <w:color w:val="000000" w:themeColor="text1"/>
          <w:sz w:val="36"/>
          <w:szCs w:val="36"/>
        </w:rPr>
        <w:t>KẾT</w:t>
      </w:r>
      <w:r w:rsidR="00B16AB9">
        <w:rPr>
          <w:b/>
          <w:bCs/>
          <w:color w:val="000000" w:themeColor="text1"/>
          <w:sz w:val="36"/>
          <w:szCs w:val="36"/>
        </w:rPr>
        <w:t xml:space="preserve"> QUẢ</w:t>
      </w:r>
      <w:r w:rsidR="00804CDC" w:rsidRPr="00084D09">
        <w:rPr>
          <w:b/>
          <w:bCs/>
          <w:color w:val="000000" w:themeColor="text1"/>
          <w:sz w:val="36"/>
          <w:szCs w:val="36"/>
        </w:rPr>
        <w:t xml:space="preserve"> THÍ NGHIỆM </w:t>
      </w:r>
    </w:p>
    <w:p w14:paraId="72EB18A3" w14:textId="6C20E5A9" w:rsidR="00804CDC" w:rsidRPr="00FA6D5E" w:rsidRDefault="007C1482" w:rsidP="00804CDC">
      <w:pPr>
        <w:jc w:val="center"/>
        <w:rPr>
          <w:b/>
          <w:bCs/>
          <w:color w:val="000000" w:themeColor="text1"/>
          <w:sz w:val="44"/>
          <w:szCs w:val="44"/>
        </w:rPr>
      </w:pPr>
      <w:r>
        <w:rPr>
          <w:b/>
          <w:bCs/>
          <w:color w:val="000000" w:themeColor="text1"/>
          <w:sz w:val="44"/>
          <w:szCs w:val="44"/>
        </w:rPr>
        <w:t>XỬ LÝ TÍN HIỆU</w:t>
      </w:r>
      <w:r w:rsidR="00025D87" w:rsidRPr="00FA6D5E">
        <w:rPr>
          <w:b/>
          <w:bCs/>
          <w:color w:val="000000" w:themeColor="text1"/>
          <w:sz w:val="44"/>
          <w:szCs w:val="44"/>
        </w:rPr>
        <w:t xml:space="preserve"> – ET</w:t>
      </w:r>
      <w:r w:rsidR="00025D87">
        <w:rPr>
          <w:b/>
          <w:bCs/>
          <w:color w:val="000000" w:themeColor="text1"/>
          <w:sz w:val="44"/>
          <w:szCs w:val="44"/>
        </w:rPr>
        <w:t>4020</w:t>
      </w:r>
    </w:p>
    <w:p w14:paraId="401D18C1" w14:textId="77777777" w:rsidR="00804CDC" w:rsidRPr="00084D09" w:rsidRDefault="00804CDC" w:rsidP="00804CDC">
      <w:pPr>
        <w:rPr>
          <w:color w:val="000000" w:themeColor="text1"/>
          <w:sz w:val="26"/>
          <w:szCs w:val="26"/>
        </w:rPr>
      </w:pPr>
    </w:p>
    <w:p w14:paraId="374B818D" w14:textId="77777777" w:rsidR="00804CDC" w:rsidRPr="00084D09" w:rsidRDefault="00804CDC" w:rsidP="00804CDC">
      <w:pPr>
        <w:rPr>
          <w:color w:val="000000" w:themeColor="text1"/>
          <w:sz w:val="26"/>
          <w:szCs w:val="26"/>
        </w:rPr>
      </w:pPr>
    </w:p>
    <w:p w14:paraId="66B5C51A" w14:textId="2FD8C48C" w:rsidR="00804CDC" w:rsidRDefault="00804CDC" w:rsidP="00804CDC">
      <w:pPr>
        <w:rPr>
          <w:color w:val="000000" w:themeColor="text1"/>
          <w:sz w:val="26"/>
          <w:szCs w:val="26"/>
        </w:rPr>
      </w:pPr>
    </w:p>
    <w:p w14:paraId="29F8EB2E" w14:textId="32EBCF35" w:rsidR="00386AEE" w:rsidRDefault="00386AEE" w:rsidP="00804CDC">
      <w:pPr>
        <w:rPr>
          <w:color w:val="000000" w:themeColor="text1"/>
          <w:sz w:val="26"/>
          <w:szCs w:val="26"/>
        </w:rPr>
      </w:pPr>
    </w:p>
    <w:tbl>
      <w:tblPr>
        <w:tblStyle w:val="LiBang"/>
        <w:tblW w:w="0" w:type="auto"/>
        <w:tblLook w:val="04A0" w:firstRow="1" w:lastRow="0" w:firstColumn="1" w:lastColumn="0" w:noHBand="0" w:noVBand="1"/>
      </w:tblPr>
      <w:tblGrid>
        <w:gridCol w:w="1170"/>
        <w:gridCol w:w="2340"/>
        <w:gridCol w:w="4410"/>
      </w:tblGrid>
      <w:tr w:rsidR="00386AEE" w14:paraId="396CBE2B" w14:textId="77777777" w:rsidTr="00386AEE">
        <w:tc>
          <w:tcPr>
            <w:tcW w:w="1170" w:type="dxa"/>
            <w:tcBorders>
              <w:top w:val="nil"/>
              <w:left w:val="nil"/>
              <w:bottom w:val="nil"/>
              <w:right w:val="single" w:sz="4" w:space="0" w:color="auto"/>
            </w:tcBorders>
          </w:tcPr>
          <w:p w14:paraId="6BEE266D" w14:textId="77777777" w:rsidR="00386AEE" w:rsidRDefault="00386AEE" w:rsidP="00804CDC">
            <w:pPr>
              <w:rPr>
                <w:color w:val="000000" w:themeColor="text1"/>
                <w:sz w:val="26"/>
                <w:szCs w:val="26"/>
              </w:rPr>
            </w:pPr>
          </w:p>
        </w:tc>
        <w:tc>
          <w:tcPr>
            <w:tcW w:w="2340" w:type="dxa"/>
            <w:tcBorders>
              <w:left w:val="single" w:sz="4" w:space="0" w:color="auto"/>
            </w:tcBorders>
          </w:tcPr>
          <w:p w14:paraId="2A45095A" w14:textId="109A34EC" w:rsidR="00386AEE" w:rsidRDefault="00386AEE" w:rsidP="00386AEE">
            <w:pPr>
              <w:spacing w:before="120" w:after="120"/>
              <w:rPr>
                <w:color w:val="000000" w:themeColor="text1"/>
                <w:sz w:val="26"/>
                <w:szCs w:val="26"/>
              </w:rPr>
            </w:pPr>
            <w:r w:rsidRPr="00084D09">
              <w:rPr>
                <w:b/>
                <w:bCs/>
                <w:color w:val="000000" w:themeColor="text1"/>
                <w:sz w:val="26"/>
                <w:szCs w:val="26"/>
              </w:rPr>
              <w:t>Họ và tên</w:t>
            </w:r>
          </w:p>
        </w:tc>
        <w:tc>
          <w:tcPr>
            <w:tcW w:w="4410" w:type="dxa"/>
          </w:tcPr>
          <w:p w14:paraId="35848EF3" w14:textId="6881DFA0" w:rsidR="00386AEE" w:rsidRPr="00543717" w:rsidRDefault="00027086" w:rsidP="00386AEE">
            <w:pPr>
              <w:spacing w:before="120" w:after="120"/>
              <w:rPr>
                <w:color w:val="000000" w:themeColor="text1"/>
                <w:sz w:val="26"/>
                <w:szCs w:val="26"/>
                <w:lang w:val="vi-VN"/>
              </w:rPr>
            </w:pPr>
            <w:r>
              <w:rPr>
                <w:color w:val="000000" w:themeColor="text1"/>
                <w:sz w:val="26"/>
                <w:szCs w:val="26"/>
              </w:rPr>
              <w:t xml:space="preserve">Nguyễn </w:t>
            </w:r>
            <w:r w:rsidR="00543717">
              <w:rPr>
                <w:color w:val="000000" w:themeColor="text1"/>
                <w:sz w:val="26"/>
                <w:szCs w:val="26"/>
              </w:rPr>
              <w:t>Trọng</w:t>
            </w:r>
            <w:r w:rsidR="00543717">
              <w:rPr>
                <w:color w:val="000000" w:themeColor="text1"/>
                <w:sz w:val="26"/>
                <w:szCs w:val="26"/>
                <w:lang w:val="vi-VN"/>
              </w:rPr>
              <w:t xml:space="preserve"> Phúc</w:t>
            </w:r>
          </w:p>
        </w:tc>
      </w:tr>
      <w:tr w:rsidR="00386AEE" w14:paraId="1E9D64CF" w14:textId="77777777" w:rsidTr="00386AEE">
        <w:tc>
          <w:tcPr>
            <w:tcW w:w="1170" w:type="dxa"/>
            <w:tcBorders>
              <w:top w:val="nil"/>
              <w:left w:val="nil"/>
              <w:bottom w:val="nil"/>
              <w:right w:val="single" w:sz="4" w:space="0" w:color="auto"/>
            </w:tcBorders>
          </w:tcPr>
          <w:p w14:paraId="2906261C" w14:textId="77777777" w:rsidR="00386AEE" w:rsidRDefault="00386AEE" w:rsidP="00804CDC">
            <w:pPr>
              <w:rPr>
                <w:color w:val="000000" w:themeColor="text1"/>
                <w:sz w:val="26"/>
                <w:szCs w:val="26"/>
              </w:rPr>
            </w:pPr>
          </w:p>
        </w:tc>
        <w:tc>
          <w:tcPr>
            <w:tcW w:w="2340" w:type="dxa"/>
            <w:tcBorders>
              <w:left w:val="single" w:sz="4" w:space="0" w:color="auto"/>
            </w:tcBorders>
          </w:tcPr>
          <w:p w14:paraId="6BF0C687" w14:textId="7C98E51B" w:rsidR="00386AEE" w:rsidRPr="00084D09" w:rsidRDefault="00386AEE" w:rsidP="00386AEE">
            <w:pPr>
              <w:spacing w:before="120" w:after="120"/>
              <w:rPr>
                <w:b/>
                <w:bCs/>
                <w:color w:val="000000" w:themeColor="text1"/>
                <w:sz w:val="26"/>
                <w:szCs w:val="26"/>
              </w:rPr>
            </w:pPr>
            <w:r w:rsidRPr="00084D09">
              <w:rPr>
                <w:b/>
                <w:bCs/>
                <w:color w:val="000000" w:themeColor="text1"/>
                <w:sz w:val="26"/>
                <w:szCs w:val="26"/>
              </w:rPr>
              <w:t>MSSV</w:t>
            </w:r>
          </w:p>
        </w:tc>
        <w:tc>
          <w:tcPr>
            <w:tcW w:w="4410" w:type="dxa"/>
          </w:tcPr>
          <w:p w14:paraId="0EFD1864" w14:textId="20D5A393" w:rsidR="00386AEE" w:rsidRPr="00543717" w:rsidRDefault="00543717" w:rsidP="00386AEE">
            <w:pPr>
              <w:spacing w:before="120" w:after="120"/>
              <w:rPr>
                <w:color w:val="000000" w:themeColor="text1"/>
                <w:sz w:val="26"/>
                <w:szCs w:val="26"/>
                <w:lang w:val="vi-VN"/>
              </w:rPr>
            </w:pPr>
            <w:r>
              <w:rPr>
                <w:color w:val="000000" w:themeColor="text1"/>
                <w:sz w:val="26"/>
                <w:szCs w:val="26"/>
              </w:rPr>
              <w:t>20224099</w:t>
            </w:r>
          </w:p>
        </w:tc>
      </w:tr>
      <w:tr w:rsidR="00386AEE" w14:paraId="1A6F3E62" w14:textId="77777777" w:rsidTr="00386AEE">
        <w:tc>
          <w:tcPr>
            <w:tcW w:w="1170" w:type="dxa"/>
            <w:tcBorders>
              <w:top w:val="nil"/>
              <w:left w:val="nil"/>
              <w:bottom w:val="nil"/>
              <w:right w:val="single" w:sz="4" w:space="0" w:color="auto"/>
            </w:tcBorders>
          </w:tcPr>
          <w:p w14:paraId="1B38491F" w14:textId="77777777" w:rsidR="00386AEE" w:rsidRDefault="00386AEE" w:rsidP="00804CDC">
            <w:pPr>
              <w:rPr>
                <w:color w:val="000000" w:themeColor="text1"/>
                <w:sz w:val="26"/>
                <w:szCs w:val="26"/>
              </w:rPr>
            </w:pPr>
          </w:p>
        </w:tc>
        <w:tc>
          <w:tcPr>
            <w:tcW w:w="2340" w:type="dxa"/>
            <w:tcBorders>
              <w:left w:val="single" w:sz="4" w:space="0" w:color="auto"/>
            </w:tcBorders>
          </w:tcPr>
          <w:p w14:paraId="5959E275" w14:textId="2A904AF8" w:rsidR="00386AEE" w:rsidRPr="00084D09" w:rsidRDefault="00386AEE" w:rsidP="00386AEE">
            <w:pPr>
              <w:spacing w:before="120" w:after="120"/>
              <w:rPr>
                <w:b/>
                <w:bCs/>
                <w:color w:val="000000" w:themeColor="text1"/>
                <w:sz w:val="26"/>
                <w:szCs w:val="26"/>
              </w:rPr>
            </w:pPr>
            <w:r w:rsidRPr="00084D09">
              <w:rPr>
                <w:b/>
                <w:bCs/>
                <w:color w:val="000000" w:themeColor="text1"/>
                <w:sz w:val="26"/>
                <w:szCs w:val="26"/>
              </w:rPr>
              <w:t>Lớp -  khóa</w:t>
            </w:r>
          </w:p>
        </w:tc>
        <w:tc>
          <w:tcPr>
            <w:tcW w:w="4410" w:type="dxa"/>
          </w:tcPr>
          <w:p w14:paraId="6851852F" w14:textId="3DB88BAD" w:rsidR="00386AEE" w:rsidRDefault="00027086" w:rsidP="00386AEE">
            <w:pPr>
              <w:spacing w:before="120" w:after="120"/>
              <w:rPr>
                <w:color w:val="000000" w:themeColor="text1"/>
                <w:sz w:val="26"/>
                <w:szCs w:val="26"/>
              </w:rPr>
            </w:pPr>
            <w:r>
              <w:rPr>
                <w:color w:val="000000" w:themeColor="text1"/>
                <w:sz w:val="26"/>
                <w:szCs w:val="26"/>
              </w:rPr>
              <w:t>Điện tử 09 – K67</w:t>
            </w:r>
          </w:p>
        </w:tc>
      </w:tr>
      <w:tr w:rsidR="00386AEE" w14:paraId="679E3AE7" w14:textId="77777777" w:rsidTr="00386AEE">
        <w:tc>
          <w:tcPr>
            <w:tcW w:w="1170" w:type="dxa"/>
            <w:tcBorders>
              <w:top w:val="nil"/>
              <w:left w:val="nil"/>
              <w:bottom w:val="nil"/>
              <w:right w:val="single" w:sz="4" w:space="0" w:color="auto"/>
            </w:tcBorders>
          </w:tcPr>
          <w:p w14:paraId="030F8970" w14:textId="77777777" w:rsidR="00386AEE" w:rsidRDefault="00386AEE" w:rsidP="00386AEE">
            <w:pPr>
              <w:rPr>
                <w:color w:val="000000" w:themeColor="text1"/>
                <w:sz w:val="26"/>
                <w:szCs w:val="26"/>
              </w:rPr>
            </w:pPr>
          </w:p>
        </w:tc>
        <w:tc>
          <w:tcPr>
            <w:tcW w:w="2340" w:type="dxa"/>
            <w:tcBorders>
              <w:left w:val="single" w:sz="4" w:space="0" w:color="auto"/>
            </w:tcBorders>
          </w:tcPr>
          <w:p w14:paraId="06183F12" w14:textId="344513D8" w:rsidR="00386AEE" w:rsidRPr="00084D09" w:rsidRDefault="00386AEE" w:rsidP="00386AEE">
            <w:pPr>
              <w:spacing w:before="120" w:after="120"/>
              <w:rPr>
                <w:b/>
                <w:bCs/>
                <w:color w:val="000000" w:themeColor="text1"/>
                <w:sz w:val="26"/>
                <w:szCs w:val="26"/>
              </w:rPr>
            </w:pPr>
            <w:r>
              <w:rPr>
                <w:b/>
                <w:bCs/>
                <w:color w:val="000000" w:themeColor="text1"/>
                <w:sz w:val="26"/>
                <w:szCs w:val="26"/>
              </w:rPr>
              <w:t>Mã lớp thí nghiệm</w:t>
            </w:r>
          </w:p>
        </w:tc>
        <w:tc>
          <w:tcPr>
            <w:tcW w:w="4410" w:type="dxa"/>
          </w:tcPr>
          <w:p w14:paraId="6B383D8D" w14:textId="147D0494" w:rsidR="00386AEE" w:rsidRPr="00543717" w:rsidRDefault="00543717" w:rsidP="00386AEE">
            <w:pPr>
              <w:spacing w:before="120" w:after="120"/>
              <w:rPr>
                <w:color w:val="000000" w:themeColor="text1"/>
                <w:sz w:val="26"/>
                <w:szCs w:val="26"/>
                <w:lang w:val="vi-VN"/>
              </w:rPr>
            </w:pPr>
            <w:r>
              <w:rPr>
                <w:color w:val="000000" w:themeColor="text1"/>
                <w:sz w:val="26"/>
                <w:szCs w:val="26"/>
              </w:rPr>
              <w:t>753989</w:t>
            </w:r>
          </w:p>
        </w:tc>
      </w:tr>
      <w:tr w:rsidR="00386AEE" w14:paraId="3EA8EAD8" w14:textId="77777777" w:rsidTr="00386AEE">
        <w:tc>
          <w:tcPr>
            <w:tcW w:w="1170" w:type="dxa"/>
            <w:tcBorders>
              <w:top w:val="nil"/>
              <w:left w:val="nil"/>
              <w:bottom w:val="nil"/>
              <w:right w:val="single" w:sz="4" w:space="0" w:color="auto"/>
            </w:tcBorders>
          </w:tcPr>
          <w:p w14:paraId="7D1AAEC9" w14:textId="77777777" w:rsidR="00386AEE" w:rsidRDefault="00386AEE" w:rsidP="00386AEE">
            <w:pPr>
              <w:rPr>
                <w:color w:val="000000" w:themeColor="text1"/>
                <w:sz w:val="26"/>
                <w:szCs w:val="26"/>
              </w:rPr>
            </w:pPr>
          </w:p>
        </w:tc>
        <w:tc>
          <w:tcPr>
            <w:tcW w:w="2340" w:type="dxa"/>
            <w:tcBorders>
              <w:left w:val="single" w:sz="4" w:space="0" w:color="auto"/>
            </w:tcBorders>
          </w:tcPr>
          <w:p w14:paraId="03B043C4" w14:textId="6F056CC2" w:rsidR="00386AEE" w:rsidRPr="00084D09" w:rsidRDefault="00386AEE" w:rsidP="00386AEE">
            <w:pPr>
              <w:spacing w:before="120" w:after="120"/>
              <w:rPr>
                <w:b/>
                <w:bCs/>
                <w:color w:val="000000" w:themeColor="text1"/>
                <w:sz w:val="26"/>
                <w:szCs w:val="26"/>
              </w:rPr>
            </w:pPr>
            <w:r>
              <w:rPr>
                <w:b/>
                <w:bCs/>
                <w:color w:val="000000" w:themeColor="text1"/>
                <w:sz w:val="26"/>
                <w:szCs w:val="26"/>
              </w:rPr>
              <w:t>Tên lớp thí nghiệm</w:t>
            </w:r>
          </w:p>
        </w:tc>
        <w:tc>
          <w:tcPr>
            <w:tcW w:w="4410" w:type="dxa"/>
          </w:tcPr>
          <w:p w14:paraId="1C247BAA" w14:textId="71424D5F" w:rsidR="00386AEE" w:rsidRDefault="00027086" w:rsidP="00386AEE">
            <w:pPr>
              <w:spacing w:before="120" w:after="120"/>
              <w:rPr>
                <w:color w:val="000000" w:themeColor="text1"/>
                <w:sz w:val="26"/>
                <w:szCs w:val="26"/>
              </w:rPr>
            </w:pPr>
            <w:r>
              <w:rPr>
                <w:color w:val="000000" w:themeColor="text1"/>
                <w:sz w:val="26"/>
                <w:szCs w:val="26"/>
              </w:rPr>
              <w:t>Xử lý tín hiệu số</w:t>
            </w:r>
          </w:p>
        </w:tc>
      </w:tr>
    </w:tbl>
    <w:p w14:paraId="1B78F674" w14:textId="77777777" w:rsidR="00386AEE" w:rsidRPr="00084D09" w:rsidRDefault="00386AEE" w:rsidP="00804CDC">
      <w:pPr>
        <w:rPr>
          <w:color w:val="000000" w:themeColor="text1"/>
          <w:sz w:val="26"/>
          <w:szCs w:val="26"/>
        </w:rPr>
      </w:pPr>
    </w:p>
    <w:p w14:paraId="66577034" w14:textId="56E39561" w:rsidR="00804CDC" w:rsidRPr="00084D09" w:rsidRDefault="00804CDC" w:rsidP="00804CDC">
      <w:pPr>
        <w:spacing w:after="120"/>
        <w:ind w:firstLine="720"/>
        <w:rPr>
          <w:color w:val="000000" w:themeColor="text1"/>
          <w:sz w:val="26"/>
          <w:szCs w:val="26"/>
        </w:rPr>
      </w:pPr>
      <w:r w:rsidRPr="00084D09">
        <w:rPr>
          <w:color w:val="000000" w:themeColor="text1"/>
          <w:sz w:val="26"/>
          <w:szCs w:val="26"/>
        </w:rPr>
        <w:tab/>
      </w:r>
    </w:p>
    <w:p w14:paraId="7863542D" w14:textId="3E2A3E58" w:rsidR="005C1337" w:rsidRDefault="00804CDC" w:rsidP="00386AEE">
      <w:pPr>
        <w:spacing w:after="120"/>
        <w:ind w:firstLine="720"/>
        <w:rPr>
          <w:color w:val="000000" w:themeColor="text1"/>
          <w:sz w:val="26"/>
          <w:szCs w:val="26"/>
        </w:rPr>
      </w:pPr>
      <w:r w:rsidRPr="00084D09">
        <w:rPr>
          <w:color w:val="000000" w:themeColor="text1"/>
          <w:sz w:val="26"/>
          <w:szCs w:val="26"/>
        </w:rPr>
        <w:tab/>
      </w:r>
    </w:p>
    <w:p w14:paraId="65EE3230" w14:textId="77777777" w:rsidR="005C1337" w:rsidRPr="00084D09" w:rsidRDefault="005C1337" w:rsidP="00804CDC">
      <w:pPr>
        <w:spacing w:after="120"/>
        <w:ind w:firstLine="720"/>
        <w:rPr>
          <w:color w:val="000000" w:themeColor="text1"/>
          <w:sz w:val="26"/>
          <w:szCs w:val="26"/>
        </w:rPr>
      </w:pPr>
    </w:p>
    <w:p w14:paraId="21C34B68" w14:textId="77777777" w:rsidR="00804CDC" w:rsidRPr="00084D09" w:rsidRDefault="00804CDC" w:rsidP="00804CDC">
      <w:pPr>
        <w:ind w:firstLine="720"/>
        <w:rPr>
          <w:color w:val="000000" w:themeColor="text1"/>
          <w:sz w:val="26"/>
          <w:szCs w:val="26"/>
        </w:rPr>
      </w:pPr>
    </w:p>
    <w:p w14:paraId="5C309CA3" w14:textId="77777777" w:rsidR="00804CDC" w:rsidRPr="00084D09" w:rsidRDefault="00804CDC" w:rsidP="00804CDC">
      <w:pPr>
        <w:ind w:firstLine="720"/>
        <w:rPr>
          <w:color w:val="000000" w:themeColor="text1"/>
          <w:sz w:val="26"/>
          <w:szCs w:val="26"/>
        </w:rPr>
      </w:pPr>
    </w:p>
    <w:p w14:paraId="0C65F9C9" w14:textId="3F2C433A" w:rsidR="009418CE" w:rsidRDefault="009418CE" w:rsidP="00804CDC">
      <w:pPr>
        <w:ind w:firstLine="720"/>
        <w:rPr>
          <w:color w:val="000000" w:themeColor="text1"/>
          <w:sz w:val="26"/>
          <w:szCs w:val="26"/>
        </w:rPr>
      </w:pPr>
    </w:p>
    <w:p w14:paraId="201BCC2F" w14:textId="6574DED2" w:rsidR="009418CE" w:rsidRDefault="009418CE" w:rsidP="00804CDC">
      <w:pPr>
        <w:ind w:firstLine="720"/>
        <w:rPr>
          <w:color w:val="000000" w:themeColor="text1"/>
          <w:sz w:val="26"/>
          <w:szCs w:val="26"/>
        </w:rPr>
      </w:pPr>
    </w:p>
    <w:p w14:paraId="4F94FD86" w14:textId="4FACB550" w:rsidR="009418CE" w:rsidRDefault="009418CE" w:rsidP="00804CDC">
      <w:pPr>
        <w:ind w:firstLine="720"/>
        <w:rPr>
          <w:color w:val="000000" w:themeColor="text1"/>
          <w:sz w:val="26"/>
          <w:szCs w:val="26"/>
        </w:rPr>
      </w:pPr>
    </w:p>
    <w:p w14:paraId="166883EA" w14:textId="77777777" w:rsidR="009418CE" w:rsidRDefault="009418CE" w:rsidP="00804CDC">
      <w:pPr>
        <w:ind w:firstLine="720"/>
        <w:rPr>
          <w:color w:val="000000" w:themeColor="text1"/>
          <w:sz w:val="26"/>
          <w:szCs w:val="26"/>
        </w:rPr>
      </w:pPr>
    </w:p>
    <w:p w14:paraId="08A5EEB0" w14:textId="60C29D7E" w:rsidR="00260B4B" w:rsidRDefault="00260B4B" w:rsidP="00804CDC">
      <w:pPr>
        <w:ind w:firstLine="720"/>
        <w:rPr>
          <w:color w:val="000000" w:themeColor="text1"/>
          <w:sz w:val="26"/>
          <w:szCs w:val="26"/>
        </w:rPr>
      </w:pPr>
    </w:p>
    <w:p w14:paraId="2520D686" w14:textId="77D28DCC" w:rsidR="00260B4B" w:rsidRDefault="00260B4B" w:rsidP="00804CDC">
      <w:pPr>
        <w:ind w:firstLine="720"/>
        <w:rPr>
          <w:color w:val="000000" w:themeColor="text1"/>
          <w:sz w:val="26"/>
          <w:szCs w:val="26"/>
        </w:rPr>
      </w:pPr>
    </w:p>
    <w:p w14:paraId="6396B103" w14:textId="27119B21" w:rsidR="00260B4B" w:rsidRDefault="00260B4B" w:rsidP="00804CDC">
      <w:pPr>
        <w:ind w:firstLine="720"/>
        <w:rPr>
          <w:color w:val="000000" w:themeColor="text1"/>
          <w:sz w:val="26"/>
          <w:szCs w:val="26"/>
        </w:rPr>
      </w:pPr>
    </w:p>
    <w:p w14:paraId="69790F10" w14:textId="6443BCFD" w:rsidR="00260B4B" w:rsidRDefault="00260B4B" w:rsidP="00804CDC">
      <w:pPr>
        <w:ind w:firstLine="720"/>
        <w:rPr>
          <w:color w:val="000000" w:themeColor="text1"/>
          <w:sz w:val="26"/>
          <w:szCs w:val="26"/>
        </w:rPr>
      </w:pPr>
    </w:p>
    <w:p w14:paraId="15B6307F" w14:textId="096F31E9" w:rsidR="00260B4B" w:rsidRDefault="00260B4B" w:rsidP="00804CDC">
      <w:pPr>
        <w:ind w:firstLine="720"/>
        <w:rPr>
          <w:color w:val="000000" w:themeColor="text1"/>
          <w:sz w:val="26"/>
          <w:szCs w:val="26"/>
        </w:rPr>
      </w:pPr>
    </w:p>
    <w:p w14:paraId="09DA6CD9" w14:textId="1B8E72F6" w:rsidR="00260B4B" w:rsidRDefault="00260B4B" w:rsidP="00804CDC">
      <w:pPr>
        <w:ind w:firstLine="720"/>
        <w:rPr>
          <w:color w:val="000000" w:themeColor="text1"/>
          <w:sz w:val="26"/>
          <w:szCs w:val="26"/>
        </w:rPr>
      </w:pPr>
    </w:p>
    <w:p w14:paraId="661FE160" w14:textId="604F3C59" w:rsidR="00804CDC" w:rsidRDefault="00804CDC" w:rsidP="00804CDC">
      <w:pPr>
        <w:pStyle w:val="u1"/>
        <w:jc w:val="center"/>
      </w:pPr>
      <w:r w:rsidRPr="00084D09">
        <w:rPr>
          <w:rFonts w:ascii="Times New Roman" w:hAnsi="Times New Roman" w:cs="Times New Roman"/>
          <w:color w:val="000000" w:themeColor="text1"/>
          <w:sz w:val="26"/>
          <w:szCs w:val="26"/>
        </w:rPr>
        <w:t>Hà Nội, 202</w:t>
      </w:r>
      <w:r w:rsidR="00797728">
        <w:rPr>
          <w:rFonts w:ascii="Times New Roman" w:hAnsi="Times New Roman" w:cs="Times New Roman"/>
          <w:color w:val="000000" w:themeColor="text1"/>
          <w:sz w:val="26"/>
          <w:szCs w:val="26"/>
        </w:rPr>
        <w:t>4</w:t>
      </w:r>
    </w:p>
    <w:p w14:paraId="1BE50E25" w14:textId="54117F34" w:rsidR="00804CDC" w:rsidRDefault="00804CDC" w:rsidP="00804CDC"/>
    <w:p w14:paraId="5D227612" w14:textId="511FE7D3" w:rsidR="004F3423" w:rsidRPr="00410236" w:rsidRDefault="004F3423" w:rsidP="00410236">
      <w:pPr>
        <w:pStyle w:val="u1"/>
      </w:pPr>
      <w:r w:rsidRPr="00410236">
        <w:lastRenderedPageBreak/>
        <w:t>MỤC LỤC</w:t>
      </w:r>
    </w:p>
    <w:p w14:paraId="02ACD65A" w14:textId="374A580A" w:rsidR="008B1B88" w:rsidRDefault="004F3423">
      <w:pPr>
        <w:pStyle w:val="Mucluc1"/>
        <w:rPr>
          <w:rFonts w:asciiTheme="minorHAnsi" w:eastAsiaTheme="minorEastAsia" w:hAnsiTheme="minorHAnsi" w:cstheme="minorBidi"/>
          <w:b w:val="0"/>
          <w:bCs w:val="0"/>
          <w:caps w:val="0"/>
          <w:noProof/>
          <w:color w:val="auto"/>
          <w:sz w:val="22"/>
          <w:szCs w:val="22"/>
        </w:rPr>
      </w:pPr>
      <w:r>
        <w:rPr>
          <w:rFonts w:ascii="Cambria" w:hAnsi="Cambria" w:cs="Cambria"/>
        </w:rPr>
        <w:fldChar w:fldCharType="begin"/>
      </w:r>
      <w:r>
        <w:instrText xml:space="preserve"> TOC \h \z \t "FSVT12_MUC1,1,FSVT12_MUC2,2,FSVT12_MUC3,3,FSVT12_MUC4,4,FSVT12_MUC5,5" </w:instrText>
      </w:r>
      <w:r>
        <w:rPr>
          <w:rFonts w:ascii="Cambria" w:hAnsi="Cambria" w:cs="Cambria"/>
        </w:rPr>
        <w:fldChar w:fldCharType="separate"/>
      </w:r>
      <w:hyperlink w:anchor="_Toc164546256" w:history="1">
        <w:r w:rsidR="008B1B88" w:rsidRPr="00053629">
          <w:rPr>
            <w:rStyle w:val="Siuktni"/>
            <w:noProof/>
          </w:rPr>
          <w:t>BOARD TN 1: Thí nghiệm Xử lý tín hiệu - Digital Signal Processor.</w:t>
        </w:r>
        <w:r w:rsidR="008B1B88">
          <w:rPr>
            <w:noProof/>
            <w:webHidden/>
          </w:rPr>
          <w:tab/>
        </w:r>
        <w:r w:rsidR="008B1B88">
          <w:rPr>
            <w:noProof/>
            <w:webHidden/>
          </w:rPr>
          <w:fldChar w:fldCharType="begin"/>
        </w:r>
        <w:r w:rsidR="008B1B88">
          <w:rPr>
            <w:noProof/>
            <w:webHidden/>
          </w:rPr>
          <w:instrText xml:space="preserve"> PAGEREF _Toc164546256 \h </w:instrText>
        </w:r>
        <w:r w:rsidR="008B1B88">
          <w:rPr>
            <w:noProof/>
            <w:webHidden/>
          </w:rPr>
        </w:r>
        <w:r w:rsidR="008B1B88">
          <w:rPr>
            <w:noProof/>
            <w:webHidden/>
          </w:rPr>
          <w:fldChar w:fldCharType="separate"/>
        </w:r>
        <w:r w:rsidR="008B1B88">
          <w:rPr>
            <w:noProof/>
            <w:webHidden/>
          </w:rPr>
          <w:t>2</w:t>
        </w:r>
        <w:r w:rsidR="008B1B88">
          <w:rPr>
            <w:noProof/>
            <w:webHidden/>
          </w:rPr>
          <w:fldChar w:fldCharType="end"/>
        </w:r>
      </w:hyperlink>
    </w:p>
    <w:p w14:paraId="3BA7E22F" w14:textId="14554868" w:rsidR="008B1B88" w:rsidRDefault="008B1B88">
      <w:pPr>
        <w:pStyle w:val="Mucluc2"/>
        <w:rPr>
          <w:rFonts w:asciiTheme="minorHAnsi" w:eastAsiaTheme="minorEastAsia" w:hAnsiTheme="minorHAnsi" w:cstheme="minorBidi"/>
          <w:b w:val="0"/>
          <w:bCs w:val="0"/>
          <w:noProof/>
          <w:sz w:val="22"/>
          <w:szCs w:val="22"/>
        </w:rPr>
      </w:pPr>
      <w:hyperlink w:anchor="_Toc164546257" w:history="1">
        <w:r w:rsidRPr="00053629">
          <w:rPr>
            <w:rStyle w:val="Siuktni"/>
            <w:noProof/>
          </w:rPr>
          <w:t>1.1. U1: Làm quen với hệ thống thí nghiệm DSP.</w:t>
        </w:r>
        <w:r>
          <w:rPr>
            <w:noProof/>
            <w:webHidden/>
          </w:rPr>
          <w:tab/>
        </w:r>
        <w:r>
          <w:rPr>
            <w:noProof/>
            <w:webHidden/>
          </w:rPr>
          <w:fldChar w:fldCharType="begin"/>
        </w:r>
        <w:r>
          <w:rPr>
            <w:noProof/>
            <w:webHidden/>
          </w:rPr>
          <w:instrText xml:space="preserve"> PAGEREF _Toc164546257 \h </w:instrText>
        </w:r>
        <w:r>
          <w:rPr>
            <w:noProof/>
            <w:webHidden/>
          </w:rPr>
        </w:r>
        <w:r>
          <w:rPr>
            <w:noProof/>
            <w:webHidden/>
          </w:rPr>
          <w:fldChar w:fldCharType="separate"/>
        </w:r>
        <w:r>
          <w:rPr>
            <w:noProof/>
            <w:webHidden/>
          </w:rPr>
          <w:t>2</w:t>
        </w:r>
        <w:r>
          <w:rPr>
            <w:noProof/>
            <w:webHidden/>
          </w:rPr>
          <w:fldChar w:fldCharType="end"/>
        </w:r>
      </w:hyperlink>
    </w:p>
    <w:p w14:paraId="329CF45A" w14:textId="6F26D176"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58" w:history="1">
        <w:r w:rsidRPr="00053629">
          <w:rPr>
            <w:rStyle w:val="Siuktni"/>
            <w:noProof/>
          </w:rPr>
          <w:t>1.1.1. Ex 1: Các kiến thức cơ bản.</w:t>
        </w:r>
        <w:r>
          <w:rPr>
            <w:noProof/>
            <w:webHidden/>
          </w:rPr>
          <w:tab/>
        </w:r>
        <w:r>
          <w:rPr>
            <w:noProof/>
            <w:webHidden/>
          </w:rPr>
          <w:fldChar w:fldCharType="begin"/>
        </w:r>
        <w:r>
          <w:rPr>
            <w:noProof/>
            <w:webHidden/>
          </w:rPr>
          <w:instrText xml:space="preserve"> PAGEREF _Toc164546258 \h </w:instrText>
        </w:r>
        <w:r>
          <w:rPr>
            <w:noProof/>
            <w:webHidden/>
          </w:rPr>
        </w:r>
        <w:r>
          <w:rPr>
            <w:noProof/>
            <w:webHidden/>
          </w:rPr>
          <w:fldChar w:fldCharType="separate"/>
        </w:r>
        <w:r>
          <w:rPr>
            <w:noProof/>
            <w:webHidden/>
          </w:rPr>
          <w:t>2</w:t>
        </w:r>
        <w:r>
          <w:rPr>
            <w:noProof/>
            <w:webHidden/>
          </w:rPr>
          <w:fldChar w:fldCharType="end"/>
        </w:r>
      </w:hyperlink>
    </w:p>
    <w:p w14:paraId="4A56F1EB" w14:textId="75323F71"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59" w:history="1">
        <w:r w:rsidRPr="00053629">
          <w:rPr>
            <w:rStyle w:val="Siuktni"/>
            <w:noProof/>
          </w:rPr>
          <w:t>1.1.2. Ex 2: Tìm hiểu tổng quan về bo mạch thí nghiệm DSP.</w:t>
        </w:r>
        <w:r>
          <w:rPr>
            <w:noProof/>
            <w:webHidden/>
          </w:rPr>
          <w:tab/>
        </w:r>
        <w:r>
          <w:rPr>
            <w:noProof/>
            <w:webHidden/>
          </w:rPr>
          <w:fldChar w:fldCharType="begin"/>
        </w:r>
        <w:r>
          <w:rPr>
            <w:noProof/>
            <w:webHidden/>
          </w:rPr>
          <w:instrText xml:space="preserve"> PAGEREF _Toc164546259 \h </w:instrText>
        </w:r>
        <w:r>
          <w:rPr>
            <w:noProof/>
            <w:webHidden/>
          </w:rPr>
        </w:r>
        <w:r>
          <w:rPr>
            <w:noProof/>
            <w:webHidden/>
          </w:rPr>
          <w:fldChar w:fldCharType="separate"/>
        </w:r>
        <w:r>
          <w:rPr>
            <w:noProof/>
            <w:webHidden/>
          </w:rPr>
          <w:t>2</w:t>
        </w:r>
        <w:r>
          <w:rPr>
            <w:noProof/>
            <w:webHidden/>
          </w:rPr>
          <w:fldChar w:fldCharType="end"/>
        </w:r>
      </w:hyperlink>
    </w:p>
    <w:p w14:paraId="048B9A51" w14:textId="6F61BCA4" w:rsidR="008B1B88" w:rsidRDefault="008B1B88">
      <w:pPr>
        <w:pStyle w:val="Mucluc5"/>
        <w:rPr>
          <w:rFonts w:asciiTheme="minorHAnsi" w:eastAsiaTheme="minorEastAsia" w:hAnsiTheme="minorHAnsi" w:cstheme="minorBidi"/>
          <w:sz w:val="22"/>
          <w:szCs w:val="22"/>
        </w:rPr>
      </w:pPr>
      <w:hyperlink w:anchor="_Toc164546260" w:history="1">
        <w:r w:rsidRPr="00053629">
          <w:rPr>
            <w:rStyle w:val="Siuktni"/>
          </w:rPr>
          <w:t>Giới thiệu bo mạch Thí nghiệm</w:t>
        </w:r>
        <w:r>
          <w:rPr>
            <w:webHidden/>
          </w:rPr>
          <w:tab/>
        </w:r>
        <w:r>
          <w:rPr>
            <w:webHidden/>
          </w:rPr>
          <w:fldChar w:fldCharType="begin"/>
        </w:r>
        <w:r>
          <w:rPr>
            <w:webHidden/>
          </w:rPr>
          <w:instrText xml:space="preserve"> PAGEREF _Toc164546260 \h </w:instrText>
        </w:r>
        <w:r>
          <w:rPr>
            <w:webHidden/>
          </w:rPr>
        </w:r>
        <w:r>
          <w:rPr>
            <w:webHidden/>
          </w:rPr>
          <w:fldChar w:fldCharType="separate"/>
        </w:r>
        <w:r>
          <w:rPr>
            <w:webHidden/>
          </w:rPr>
          <w:t>2</w:t>
        </w:r>
        <w:r>
          <w:rPr>
            <w:webHidden/>
          </w:rPr>
          <w:fldChar w:fldCharType="end"/>
        </w:r>
      </w:hyperlink>
    </w:p>
    <w:p w14:paraId="7AABD603" w14:textId="1862F383" w:rsidR="008B1B88" w:rsidRDefault="008B1B88">
      <w:pPr>
        <w:pStyle w:val="Mucluc5"/>
        <w:rPr>
          <w:rFonts w:asciiTheme="minorHAnsi" w:eastAsiaTheme="minorEastAsia" w:hAnsiTheme="minorHAnsi" w:cstheme="minorBidi"/>
          <w:sz w:val="22"/>
          <w:szCs w:val="22"/>
        </w:rPr>
      </w:pPr>
      <w:hyperlink w:anchor="_Toc164546261" w:history="1">
        <w:r w:rsidRPr="00053629">
          <w:rPr>
            <w:rStyle w:val="Siuktni"/>
          </w:rPr>
          <w:t>Làm quen với bảng mạch bằng chương trình DSP</w:t>
        </w:r>
        <w:r>
          <w:rPr>
            <w:webHidden/>
          </w:rPr>
          <w:tab/>
        </w:r>
        <w:r>
          <w:rPr>
            <w:webHidden/>
          </w:rPr>
          <w:fldChar w:fldCharType="begin"/>
        </w:r>
        <w:r>
          <w:rPr>
            <w:webHidden/>
          </w:rPr>
          <w:instrText xml:space="preserve"> PAGEREF _Toc164546261 \h </w:instrText>
        </w:r>
        <w:r>
          <w:rPr>
            <w:webHidden/>
          </w:rPr>
        </w:r>
        <w:r>
          <w:rPr>
            <w:webHidden/>
          </w:rPr>
          <w:fldChar w:fldCharType="separate"/>
        </w:r>
        <w:r>
          <w:rPr>
            <w:webHidden/>
          </w:rPr>
          <w:t>2</w:t>
        </w:r>
        <w:r>
          <w:rPr>
            <w:webHidden/>
          </w:rPr>
          <w:fldChar w:fldCharType="end"/>
        </w:r>
      </w:hyperlink>
    </w:p>
    <w:p w14:paraId="2D3E20F6" w14:textId="17292A9E" w:rsidR="008B1B88" w:rsidRDefault="008B1B88">
      <w:pPr>
        <w:pStyle w:val="Mucluc5"/>
        <w:rPr>
          <w:rFonts w:asciiTheme="minorHAnsi" w:eastAsiaTheme="minorEastAsia" w:hAnsiTheme="minorHAnsi" w:cstheme="minorBidi"/>
          <w:sz w:val="22"/>
          <w:szCs w:val="22"/>
        </w:rPr>
      </w:pPr>
      <w:hyperlink w:anchor="_Toc164546262" w:history="1">
        <w:r w:rsidRPr="00053629">
          <w:rPr>
            <w:rStyle w:val="Siuktni"/>
          </w:rPr>
          <w:t>Làm việc với ứng dụng thứ 2</w:t>
        </w:r>
        <w:r>
          <w:rPr>
            <w:webHidden/>
          </w:rPr>
          <w:tab/>
        </w:r>
        <w:r>
          <w:rPr>
            <w:webHidden/>
          </w:rPr>
          <w:fldChar w:fldCharType="begin"/>
        </w:r>
        <w:r>
          <w:rPr>
            <w:webHidden/>
          </w:rPr>
          <w:instrText xml:space="preserve"> PAGEREF _Toc164546262 \h </w:instrText>
        </w:r>
        <w:r>
          <w:rPr>
            <w:webHidden/>
          </w:rPr>
        </w:r>
        <w:r>
          <w:rPr>
            <w:webHidden/>
          </w:rPr>
          <w:fldChar w:fldCharType="separate"/>
        </w:r>
        <w:r>
          <w:rPr>
            <w:webHidden/>
          </w:rPr>
          <w:t>4</w:t>
        </w:r>
        <w:r>
          <w:rPr>
            <w:webHidden/>
          </w:rPr>
          <w:fldChar w:fldCharType="end"/>
        </w:r>
      </w:hyperlink>
    </w:p>
    <w:p w14:paraId="43833830" w14:textId="7B836D0A"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63" w:history="1">
        <w:r w:rsidRPr="00053629">
          <w:rPr>
            <w:rStyle w:val="Siuktni"/>
            <w:noProof/>
          </w:rPr>
          <w:t>1.1.3. Ex 3: Tìm hiểu Tool lập trình và cấu trúc Project.</w:t>
        </w:r>
        <w:r>
          <w:rPr>
            <w:noProof/>
            <w:webHidden/>
          </w:rPr>
          <w:tab/>
        </w:r>
        <w:r>
          <w:rPr>
            <w:noProof/>
            <w:webHidden/>
          </w:rPr>
          <w:fldChar w:fldCharType="begin"/>
        </w:r>
        <w:r>
          <w:rPr>
            <w:noProof/>
            <w:webHidden/>
          </w:rPr>
          <w:instrText xml:space="preserve"> PAGEREF _Toc164546263 \h </w:instrText>
        </w:r>
        <w:r>
          <w:rPr>
            <w:noProof/>
            <w:webHidden/>
          </w:rPr>
        </w:r>
        <w:r>
          <w:rPr>
            <w:noProof/>
            <w:webHidden/>
          </w:rPr>
          <w:fldChar w:fldCharType="separate"/>
        </w:r>
        <w:r>
          <w:rPr>
            <w:noProof/>
            <w:webHidden/>
          </w:rPr>
          <w:t>4</w:t>
        </w:r>
        <w:r>
          <w:rPr>
            <w:noProof/>
            <w:webHidden/>
          </w:rPr>
          <w:fldChar w:fldCharType="end"/>
        </w:r>
      </w:hyperlink>
    </w:p>
    <w:p w14:paraId="1C0F5378" w14:textId="04D7038F" w:rsidR="008B1B88" w:rsidRDefault="008B1B88">
      <w:pPr>
        <w:pStyle w:val="Mucluc5"/>
        <w:rPr>
          <w:rFonts w:asciiTheme="minorHAnsi" w:eastAsiaTheme="minorEastAsia" w:hAnsiTheme="minorHAnsi" w:cstheme="minorBidi"/>
          <w:sz w:val="22"/>
          <w:szCs w:val="22"/>
        </w:rPr>
      </w:pPr>
      <w:hyperlink w:anchor="_Toc164546264" w:history="1">
        <w:r w:rsidRPr="00053629">
          <w:rPr>
            <w:rStyle w:val="Siuktni"/>
          </w:rPr>
          <w:t>Trình Phát triển và Cấu trúc Dự án</w:t>
        </w:r>
        <w:r>
          <w:rPr>
            <w:webHidden/>
          </w:rPr>
          <w:tab/>
        </w:r>
        <w:r>
          <w:rPr>
            <w:webHidden/>
          </w:rPr>
          <w:fldChar w:fldCharType="begin"/>
        </w:r>
        <w:r>
          <w:rPr>
            <w:webHidden/>
          </w:rPr>
          <w:instrText xml:space="preserve"> PAGEREF _Toc164546264 \h </w:instrText>
        </w:r>
        <w:r>
          <w:rPr>
            <w:webHidden/>
          </w:rPr>
        </w:r>
        <w:r>
          <w:rPr>
            <w:webHidden/>
          </w:rPr>
          <w:fldChar w:fldCharType="separate"/>
        </w:r>
        <w:r>
          <w:rPr>
            <w:webHidden/>
          </w:rPr>
          <w:t>4</w:t>
        </w:r>
        <w:r>
          <w:rPr>
            <w:webHidden/>
          </w:rPr>
          <w:fldChar w:fldCharType="end"/>
        </w:r>
      </w:hyperlink>
    </w:p>
    <w:p w14:paraId="1301E7C1" w14:textId="26999C3A" w:rsidR="008B1B88" w:rsidRDefault="008B1B88">
      <w:pPr>
        <w:pStyle w:val="Mucluc2"/>
        <w:rPr>
          <w:rFonts w:asciiTheme="minorHAnsi" w:eastAsiaTheme="minorEastAsia" w:hAnsiTheme="minorHAnsi" w:cstheme="minorBidi"/>
          <w:b w:val="0"/>
          <w:bCs w:val="0"/>
          <w:noProof/>
          <w:sz w:val="22"/>
          <w:szCs w:val="22"/>
        </w:rPr>
      </w:pPr>
      <w:hyperlink w:anchor="_Toc164546265" w:history="1">
        <w:r w:rsidRPr="00053629">
          <w:rPr>
            <w:rStyle w:val="Siuktni"/>
            <w:noProof/>
          </w:rPr>
          <w:t>1.2. U2: Kiến trúc DSP.</w:t>
        </w:r>
        <w:r>
          <w:rPr>
            <w:noProof/>
            <w:webHidden/>
          </w:rPr>
          <w:tab/>
        </w:r>
        <w:r>
          <w:rPr>
            <w:noProof/>
            <w:webHidden/>
          </w:rPr>
          <w:fldChar w:fldCharType="begin"/>
        </w:r>
        <w:r>
          <w:rPr>
            <w:noProof/>
            <w:webHidden/>
          </w:rPr>
          <w:instrText xml:space="preserve"> PAGEREF _Toc164546265 \h </w:instrText>
        </w:r>
        <w:r>
          <w:rPr>
            <w:noProof/>
            <w:webHidden/>
          </w:rPr>
        </w:r>
        <w:r>
          <w:rPr>
            <w:noProof/>
            <w:webHidden/>
          </w:rPr>
          <w:fldChar w:fldCharType="separate"/>
        </w:r>
        <w:r>
          <w:rPr>
            <w:noProof/>
            <w:webHidden/>
          </w:rPr>
          <w:t>9</w:t>
        </w:r>
        <w:r>
          <w:rPr>
            <w:noProof/>
            <w:webHidden/>
          </w:rPr>
          <w:fldChar w:fldCharType="end"/>
        </w:r>
      </w:hyperlink>
    </w:p>
    <w:p w14:paraId="4B24A3B1" w14:textId="70E54B90"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66" w:history="1">
        <w:r w:rsidRPr="00053629">
          <w:rPr>
            <w:rStyle w:val="Siuktni"/>
            <w:noProof/>
          </w:rPr>
          <w:t>1.2.1. Ex 1: Bộ xử lý số học.</w:t>
        </w:r>
        <w:r>
          <w:rPr>
            <w:noProof/>
            <w:webHidden/>
          </w:rPr>
          <w:tab/>
        </w:r>
        <w:r>
          <w:rPr>
            <w:noProof/>
            <w:webHidden/>
          </w:rPr>
          <w:fldChar w:fldCharType="begin"/>
        </w:r>
        <w:r>
          <w:rPr>
            <w:noProof/>
            <w:webHidden/>
          </w:rPr>
          <w:instrText xml:space="preserve"> PAGEREF _Toc164546266 \h </w:instrText>
        </w:r>
        <w:r>
          <w:rPr>
            <w:noProof/>
            <w:webHidden/>
          </w:rPr>
        </w:r>
        <w:r>
          <w:rPr>
            <w:noProof/>
            <w:webHidden/>
          </w:rPr>
          <w:fldChar w:fldCharType="separate"/>
        </w:r>
        <w:r>
          <w:rPr>
            <w:noProof/>
            <w:webHidden/>
          </w:rPr>
          <w:t>9</w:t>
        </w:r>
        <w:r>
          <w:rPr>
            <w:noProof/>
            <w:webHidden/>
          </w:rPr>
          <w:fldChar w:fldCharType="end"/>
        </w:r>
      </w:hyperlink>
    </w:p>
    <w:p w14:paraId="57A88934" w14:textId="75F3973B" w:rsidR="008B1B88" w:rsidRDefault="008B1B88">
      <w:pPr>
        <w:pStyle w:val="Mucluc5"/>
        <w:rPr>
          <w:rFonts w:asciiTheme="minorHAnsi" w:eastAsiaTheme="minorEastAsia" w:hAnsiTheme="minorHAnsi" w:cstheme="minorBidi"/>
          <w:sz w:val="22"/>
          <w:szCs w:val="22"/>
        </w:rPr>
      </w:pPr>
      <w:hyperlink w:anchor="_Toc164546267" w:history="1">
        <w:r w:rsidRPr="00053629">
          <w:rPr>
            <w:rStyle w:val="Siuktni"/>
          </w:rPr>
          <w:t>Biểu diễn số thập phân có dấu ở dạng Q14</w:t>
        </w:r>
        <w:r>
          <w:rPr>
            <w:webHidden/>
          </w:rPr>
          <w:tab/>
        </w:r>
        <w:r>
          <w:rPr>
            <w:webHidden/>
          </w:rPr>
          <w:fldChar w:fldCharType="begin"/>
        </w:r>
        <w:r>
          <w:rPr>
            <w:webHidden/>
          </w:rPr>
          <w:instrText xml:space="preserve"> PAGEREF _Toc164546267 \h </w:instrText>
        </w:r>
        <w:r>
          <w:rPr>
            <w:webHidden/>
          </w:rPr>
        </w:r>
        <w:r>
          <w:rPr>
            <w:webHidden/>
          </w:rPr>
          <w:fldChar w:fldCharType="separate"/>
        </w:r>
        <w:r>
          <w:rPr>
            <w:webHidden/>
          </w:rPr>
          <w:t>9</w:t>
        </w:r>
        <w:r>
          <w:rPr>
            <w:webHidden/>
          </w:rPr>
          <w:fldChar w:fldCharType="end"/>
        </w:r>
      </w:hyperlink>
    </w:p>
    <w:p w14:paraId="77A469CD" w14:textId="09714EB8" w:rsidR="008B1B88" w:rsidRDefault="008B1B88">
      <w:pPr>
        <w:pStyle w:val="Mucluc5"/>
        <w:rPr>
          <w:rFonts w:asciiTheme="minorHAnsi" w:eastAsiaTheme="minorEastAsia" w:hAnsiTheme="minorHAnsi" w:cstheme="minorBidi"/>
          <w:sz w:val="22"/>
          <w:szCs w:val="22"/>
        </w:rPr>
      </w:pPr>
      <w:hyperlink w:anchor="_Toc164546268" w:history="1">
        <w:r w:rsidRPr="00053629">
          <w:rPr>
            <w:rStyle w:val="Siuktni"/>
          </w:rPr>
          <w:t>Chuyển số Nhị phân sang Thập phân</w:t>
        </w:r>
        <w:r>
          <w:rPr>
            <w:webHidden/>
          </w:rPr>
          <w:tab/>
        </w:r>
        <w:r>
          <w:rPr>
            <w:webHidden/>
          </w:rPr>
          <w:fldChar w:fldCharType="begin"/>
        </w:r>
        <w:r>
          <w:rPr>
            <w:webHidden/>
          </w:rPr>
          <w:instrText xml:space="preserve"> PAGEREF _Toc164546268 \h </w:instrText>
        </w:r>
        <w:r>
          <w:rPr>
            <w:webHidden/>
          </w:rPr>
        </w:r>
        <w:r>
          <w:rPr>
            <w:webHidden/>
          </w:rPr>
          <w:fldChar w:fldCharType="separate"/>
        </w:r>
        <w:r>
          <w:rPr>
            <w:webHidden/>
          </w:rPr>
          <w:t>10</w:t>
        </w:r>
        <w:r>
          <w:rPr>
            <w:webHidden/>
          </w:rPr>
          <w:fldChar w:fldCharType="end"/>
        </w:r>
      </w:hyperlink>
    </w:p>
    <w:p w14:paraId="797BDC79" w14:textId="70CC050E" w:rsidR="008B1B88" w:rsidRDefault="008B1B88">
      <w:pPr>
        <w:pStyle w:val="Mucluc5"/>
        <w:rPr>
          <w:rFonts w:asciiTheme="minorHAnsi" w:eastAsiaTheme="minorEastAsia" w:hAnsiTheme="minorHAnsi" w:cstheme="minorBidi"/>
          <w:sz w:val="22"/>
          <w:szCs w:val="22"/>
        </w:rPr>
      </w:pPr>
      <w:hyperlink w:anchor="_Toc164546269" w:history="1">
        <w:r w:rsidRPr="00053629">
          <w:rPr>
            <w:rStyle w:val="Siuktni"/>
          </w:rPr>
          <w:t>So sánh phép nhân Số nguyên với Phép nhân Số thực trong DSP dấu phẩy tĩnh.</w:t>
        </w:r>
        <w:r>
          <w:rPr>
            <w:webHidden/>
          </w:rPr>
          <w:tab/>
        </w:r>
        <w:r>
          <w:rPr>
            <w:webHidden/>
          </w:rPr>
          <w:fldChar w:fldCharType="begin"/>
        </w:r>
        <w:r>
          <w:rPr>
            <w:webHidden/>
          </w:rPr>
          <w:instrText xml:space="preserve"> PAGEREF _Toc164546269 \h </w:instrText>
        </w:r>
        <w:r>
          <w:rPr>
            <w:webHidden/>
          </w:rPr>
        </w:r>
        <w:r>
          <w:rPr>
            <w:webHidden/>
          </w:rPr>
          <w:fldChar w:fldCharType="separate"/>
        </w:r>
        <w:r>
          <w:rPr>
            <w:webHidden/>
          </w:rPr>
          <w:t>14</w:t>
        </w:r>
        <w:r>
          <w:rPr>
            <w:webHidden/>
          </w:rPr>
          <w:fldChar w:fldCharType="end"/>
        </w:r>
      </w:hyperlink>
    </w:p>
    <w:p w14:paraId="1FC609AA" w14:textId="1D55D6A2"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70" w:history="1">
        <w:r w:rsidRPr="00053629">
          <w:rPr>
            <w:rStyle w:val="Siuktni"/>
            <w:noProof/>
          </w:rPr>
          <w:t>1.2.2. Ex 2: Khối tính toán số liệu.</w:t>
        </w:r>
        <w:r>
          <w:rPr>
            <w:noProof/>
            <w:webHidden/>
          </w:rPr>
          <w:tab/>
        </w:r>
        <w:r>
          <w:rPr>
            <w:noProof/>
            <w:webHidden/>
          </w:rPr>
          <w:fldChar w:fldCharType="begin"/>
        </w:r>
        <w:r>
          <w:rPr>
            <w:noProof/>
            <w:webHidden/>
          </w:rPr>
          <w:instrText xml:space="preserve"> PAGEREF _Toc164546270 \h </w:instrText>
        </w:r>
        <w:r>
          <w:rPr>
            <w:noProof/>
            <w:webHidden/>
          </w:rPr>
        </w:r>
        <w:r>
          <w:rPr>
            <w:noProof/>
            <w:webHidden/>
          </w:rPr>
          <w:fldChar w:fldCharType="separate"/>
        </w:r>
        <w:r>
          <w:rPr>
            <w:noProof/>
            <w:webHidden/>
          </w:rPr>
          <w:t>14</w:t>
        </w:r>
        <w:r>
          <w:rPr>
            <w:noProof/>
            <w:webHidden/>
          </w:rPr>
          <w:fldChar w:fldCharType="end"/>
        </w:r>
      </w:hyperlink>
    </w:p>
    <w:p w14:paraId="0B6D9468" w14:textId="2183D214" w:rsidR="008B1B88" w:rsidRDefault="008B1B88">
      <w:pPr>
        <w:pStyle w:val="Mucluc5"/>
        <w:rPr>
          <w:rFonts w:asciiTheme="minorHAnsi" w:eastAsiaTheme="minorEastAsia" w:hAnsiTheme="minorHAnsi" w:cstheme="minorBidi"/>
          <w:sz w:val="22"/>
          <w:szCs w:val="22"/>
        </w:rPr>
      </w:pPr>
      <w:hyperlink w:anchor="_Toc164546271" w:history="1">
        <w:r w:rsidRPr="00053629">
          <w:rPr>
            <w:rStyle w:val="Siuktni"/>
          </w:rPr>
          <w:t>Thiết lập bo mạch thí nghiệm</w:t>
        </w:r>
        <w:r>
          <w:rPr>
            <w:webHidden/>
          </w:rPr>
          <w:tab/>
        </w:r>
        <w:r>
          <w:rPr>
            <w:webHidden/>
          </w:rPr>
          <w:fldChar w:fldCharType="begin"/>
        </w:r>
        <w:r>
          <w:rPr>
            <w:webHidden/>
          </w:rPr>
          <w:instrText xml:space="preserve"> PAGEREF _Toc164546271 \h </w:instrText>
        </w:r>
        <w:r>
          <w:rPr>
            <w:webHidden/>
          </w:rPr>
        </w:r>
        <w:r>
          <w:rPr>
            <w:webHidden/>
          </w:rPr>
          <w:fldChar w:fldCharType="separate"/>
        </w:r>
        <w:r>
          <w:rPr>
            <w:webHidden/>
          </w:rPr>
          <w:t>14</w:t>
        </w:r>
        <w:r>
          <w:rPr>
            <w:webHidden/>
          </w:rPr>
          <w:fldChar w:fldCharType="end"/>
        </w:r>
      </w:hyperlink>
    </w:p>
    <w:p w14:paraId="05E2FE80" w14:textId="3015F429"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72" w:history="1">
        <w:r w:rsidRPr="00053629">
          <w:rPr>
            <w:rStyle w:val="Siuktni"/>
            <w:noProof/>
          </w:rPr>
          <w:t>1.2.3. Ex 3: Bộ nhớ.</w:t>
        </w:r>
        <w:r>
          <w:rPr>
            <w:noProof/>
            <w:webHidden/>
          </w:rPr>
          <w:tab/>
        </w:r>
        <w:r>
          <w:rPr>
            <w:noProof/>
            <w:webHidden/>
          </w:rPr>
          <w:fldChar w:fldCharType="begin"/>
        </w:r>
        <w:r>
          <w:rPr>
            <w:noProof/>
            <w:webHidden/>
          </w:rPr>
          <w:instrText xml:space="preserve"> PAGEREF _Toc164546272 \h </w:instrText>
        </w:r>
        <w:r>
          <w:rPr>
            <w:noProof/>
            <w:webHidden/>
          </w:rPr>
        </w:r>
        <w:r>
          <w:rPr>
            <w:noProof/>
            <w:webHidden/>
          </w:rPr>
          <w:fldChar w:fldCharType="separate"/>
        </w:r>
        <w:r>
          <w:rPr>
            <w:noProof/>
            <w:webHidden/>
          </w:rPr>
          <w:t>19</w:t>
        </w:r>
        <w:r>
          <w:rPr>
            <w:noProof/>
            <w:webHidden/>
          </w:rPr>
          <w:fldChar w:fldCharType="end"/>
        </w:r>
      </w:hyperlink>
    </w:p>
    <w:p w14:paraId="704A281F" w14:textId="17E374B3" w:rsidR="008B1B88" w:rsidRDefault="008B1B88">
      <w:pPr>
        <w:pStyle w:val="Mucluc5"/>
        <w:rPr>
          <w:rFonts w:asciiTheme="minorHAnsi" w:eastAsiaTheme="minorEastAsia" w:hAnsiTheme="minorHAnsi" w:cstheme="minorBidi"/>
          <w:sz w:val="22"/>
          <w:szCs w:val="22"/>
        </w:rPr>
      </w:pPr>
      <w:hyperlink w:anchor="_Toc164546273" w:history="1">
        <w:r w:rsidRPr="00053629">
          <w:rPr>
            <w:rStyle w:val="Siuktni"/>
          </w:rPr>
          <w:t>Thiết lập trên bo mạch thí nghiệm:</w:t>
        </w:r>
        <w:r>
          <w:rPr>
            <w:webHidden/>
          </w:rPr>
          <w:tab/>
        </w:r>
        <w:r>
          <w:rPr>
            <w:webHidden/>
          </w:rPr>
          <w:fldChar w:fldCharType="begin"/>
        </w:r>
        <w:r>
          <w:rPr>
            <w:webHidden/>
          </w:rPr>
          <w:instrText xml:space="preserve"> PAGEREF _Toc164546273 \h </w:instrText>
        </w:r>
        <w:r>
          <w:rPr>
            <w:webHidden/>
          </w:rPr>
        </w:r>
        <w:r>
          <w:rPr>
            <w:webHidden/>
          </w:rPr>
          <w:fldChar w:fldCharType="separate"/>
        </w:r>
        <w:r>
          <w:rPr>
            <w:webHidden/>
          </w:rPr>
          <w:t>19</w:t>
        </w:r>
        <w:r>
          <w:rPr>
            <w:webHidden/>
          </w:rPr>
          <w:fldChar w:fldCharType="end"/>
        </w:r>
      </w:hyperlink>
    </w:p>
    <w:p w14:paraId="67F2333B" w14:textId="3F960B8A" w:rsidR="008B1B88" w:rsidRDefault="008B1B88">
      <w:pPr>
        <w:pStyle w:val="Mucluc5"/>
        <w:rPr>
          <w:rFonts w:asciiTheme="minorHAnsi" w:eastAsiaTheme="minorEastAsia" w:hAnsiTheme="minorHAnsi" w:cstheme="minorBidi"/>
          <w:sz w:val="22"/>
          <w:szCs w:val="22"/>
        </w:rPr>
      </w:pPr>
      <w:hyperlink w:anchor="_Toc164546274" w:history="1">
        <w:r w:rsidRPr="00053629">
          <w:rPr>
            <w:rStyle w:val="Siuktni"/>
          </w:rPr>
          <w:t>Kiểm tra Chương trình</w:t>
        </w:r>
        <w:r>
          <w:rPr>
            <w:webHidden/>
          </w:rPr>
          <w:tab/>
        </w:r>
        <w:r>
          <w:rPr>
            <w:webHidden/>
          </w:rPr>
          <w:fldChar w:fldCharType="begin"/>
        </w:r>
        <w:r>
          <w:rPr>
            <w:webHidden/>
          </w:rPr>
          <w:instrText xml:space="preserve"> PAGEREF _Toc164546274 \h </w:instrText>
        </w:r>
        <w:r>
          <w:rPr>
            <w:webHidden/>
          </w:rPr>
        </w:r>
        <w:r>
          <w:rPr>
            <w:webHidden/>
          </w:rPr>
          <w:fldChar w:fldCharType="separate"/>
        </w:r>
        <w:r>
          <w:rPr>
            <w:webHidden/>
          </w:rPr>
          <w:t>19</w:t>
        </w:r>
        <w:r>
          <w:rPr>
            <w:webHidden/>
          </w:rPr>
          <w:fldChar w:fldCharType="end"/>
        </w:r>
      </w:hyperlink>
    </w:p>
    <w:p w14:paraId="51A455F2" w14:textId="3BD065A7"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75" w:history="1">
        <w:r w:rsidRPr="00053629">
          <w:rPr>
            <w:rStyle w:val="Siuktni"/>
            <w:noProof/>
          </w:rPr>
          <w:t>1.2.4. Ex 4: Định địa chỉ.</w:t>
        </w:r>
        <w:r>
          <w:rPr>
            <w:noProof/>
            <w:webHidden/>
          </w:rPr>
          <w:tab/>
        </w:r>
        <w:r>
          <w:rPr>
            <w:noProof/>
            <w:webHidden/>
          </w:rPr>
          <w:fldChar w:fldCharType="begin"/>
        </w:r>
        <w:r>
          <w:rPr>
            <w:noProof/>
            <w:webHidden/>
          </w:rPr>
          <w:instrText xml:space="preserve"> PAGEREF _Toc164546275 \h </w:instrText>
        </w:r>
        <w:r>
          <w:rPr>
            <w:noProof/>
            <w:webHidden/>
          </w:rPr>
        </w:r>
        <w:r>
          <w:rPr>
            <w:noProof/>
            <w:webHidden/>
          </w:rPr>
          <w:fldChar w:fldCharType="separate"/>
        </w:r>
        <w:r>
          <w:rPr>
            <w:noProof/>
            <w:webHidden/>
          </w:rPr>
          <w:t>25</w:t>
        </w:r>
        <w:r>
          <w:rPr>
            <w:noProof/>
            <w:webHidden/>
          </w:rPr>
          <w:fldChar w:fldCharType="end"/>
        </w:r>
      </w:hyperlink>
    </w:p>
    <w:p w14:paraId="2881F3E4" w14:textId="2921B15D" w:rsidR="008B1B88" w:rsidRDefault="008B1B88">
      <w:pPr>
        <w:pStyle w:val="Mucluc5"/>
        <w:rPr>
          <w:rFonts w:asciiTheme="minorHAnsi" w:eastAsiaTheme="minorEastAsia" w:hAnsiTheme="minorHAnsi" w:cstheme="minorBidi"/>
          <w:sz w:val="22"/>
          <w:szCs w:val="22"/>
        </w:rPr>
      </w:pPr>
      <w:hyperlink w:anchor="_Toc164546276" w:history="1">
        <w:r w:rsidRPr="00053629">
          <w:rPr>
            <w:rStyle w:val="Siuktni"/>
          </w:rPr>
          <w:t>Thiết lập kết nối trên bo mạch:</w:t>
        </w:r>
        <w:r>
          <w:rPr>
            <w:webHidden/>
          </w:rPr>
          <w:tab/>
        </w:r>
        <w:r>
          <w:rPr>
            <w:webHidden/>
          </w:rPr>
          <w:fldChar w:fldCharType="begin"/>
        </w:r>
        <w:r>
          <w:rPr>
            <w:webHidden/>
          </w:rPr>
          <w:instrText xml:space="preserve"> PAGEREF _Toc164546276 \h </w:instrText>
        </w:r>
        <w:r>
          <w:rPr>
            <w:webHidden/>
          </w:rPr>
        </w:r>
        <w:r>
          <w:rPr>
            <w:webHidden/>
          </w:rPr>
          <w:fldChar w:fldCharType="separate"/>
        </w:r>
        <w:r>
          <w:rPr>
            <w:webHidden/>
          </w:rPr>
          <w:t>25</w:t>
        </w:r>
        <w:r>
          <w:rPr>
            <w:webHidden/>
          </w:rPr>
          <w:fldChar w:fldCharType="end"/>
        </w:r>
      </w:hyperlink>
    </w:p>
    <w:p w14:paraId="1C76368A" w14:textId="1458A45F" w:rsidR="008B1B88" w:rsidRDefault="008B1B88">
      <w:pPr>
        <w:pStyle w:val="Mucluc2"/>
        <w:rPr>
          <w:rFonts w:asciiTheme="minorHAnsi" w:eastAsiaTheme="minorEastAsia" w:hAnsiTheme="minorHAnsi" w:cstheme="minorBidi"/>
          <w:b w:val="0"/>
          <w:bCs w:val="0"/>
          <w:noProof/>
          <w:sz w:val="22"/>
          <w:szCs w:val="22"/>
        </w:rPr>
      </w:pPr>
      <w:hyperlink w:anchor="_Toc164546277" w:history="1">
        <w:r w:rsidRPr="00053629">
          <w:rPr>
            <w:rStyle w:val="Siuktni"/>
            <w:noProof/>
          </w:rPr>
          <w:t>1.3. U3: Vào/Ra và các Ngoại vi.</w:t>
        </w:r>
        <w:r>
          <w:rPr>
            <w:noProof/>
            <w:webHidden/>
          </w:rPr>
          <w:tab/>
        </w:r>
        <w:r>
          <w:rPr>
            <w:noProof/>
            <w:webHidden/>
          </w:rPr>
          <w:fldChar w:fldCharType="begin"/>
        </w:r>
        <w:r>
          <w:rPr>
            <w:noProof/>
            <w:webHidden/>
          </w:rPr>
          <w:instrText xml:space="preserve"> PAGEREF _Toc164546277 \h </w:instrText>
        </w:r>
        <w:r>
          <w:rPr>
            <w:noProof/>
            <w:webHidden/>
          </w:rPr>
        </w:r>
        <w:r>
          <w:rPr>
            <w:noProof/>
            <w:webHidden/>
          </w:rPr>
          <w:fldChar w:fldCharType="separate"/>
        </w:r>
        <w:r>
          <w:rPr>
            <w:noProof/>
            <w:webHidden/>
          </w:rPr>
          <w:t>30</w:t>
        </w:r>
        <w:r>
          <w:rPr>
            <w:noProof/>
            <w:webHidden/>
          </w:rPr>
          <w:fldChar w:fldCharType="end"/>
        </w:r>
      </w:hyperlink>
    </w:p>
    <w:p w14:paraId="7E171542" w14:textId="752A0C59"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78" w:history="1">
        <w:r w:rsidRPr="00053629">
          <w:rPr>
            <w:rStyle w:val="Siuktni"/>
            <w:noProof/>
          </w:rPr>
          <w:t>1.3.1. Ex 1: Ứng dụng với I/O và Ngoại vi.</w:t>
        </w:r>
        <w:r>
          <w:rPr>
            <w:noProof/>
            <w:webHidden/>
          </w:rPr>
          <w:tab/>
        </w:r>
        <w:r>
          <w:rPr>
            <w:noProof/>
            <w:webHidden/>
          </w:rPr>
          <w:fldChar w:fldCharType="begin"/>
        </w:r>
        <w:r>
          <w:rPr>
            <w:noProof/>
            <w:webHidden/>
          </w:rPr>
          <w:instrText xml:space="preserve"> PAGEREF _Toc164546278 \h </w:instrText>
        </w:r>
        <w:r>
          <w:rPr>
            <w:noProof/>
            <w:webHidden/>
          </w:rPr>
        </w:r>
        <w:r>
          <w:rPr>
            <w:noProof/>
            <w:webHidden/>
          </w:rPr>
          <w:fldChar w:fldCharType="separate"/>
        </w:r>
        <w:r>
          <w:rPr>
            <w:noProof/>
            <w:webHidden/>
          </w:rPr>
          <w:t>30</w:t>
        </w:r>
        <w:r>
          <w:rPr>
            <w:noProof/>
            <w:webHidden/>
          </w:rPr>
          <w:fldChar w:fldCharType="end"/>
        </w:r>
      </w:hyperlink>
    </w:p>
    <w:p w14:paraId="56978FF8" w14:textId="27AA7B84" w:rsidR="008B1B88" w:rsidRDefault="008B1B88">
      <w:pPr>
        <w:pStyle w:val="Mucluc5"/>
        <w:rPr>
          <w:rFonts w:asciiTheme="minorHAnsi" w:eastAsiaTheme="minorEastAsia" w:hAnsiTheme="minorHAnsi" w:cstheme="minorBidi"/>
          <w:sz w:val="22"/>
          <w:szCs w:val="22"/>
        </w:rPr>
      </w:pPr>
      <w:hyperlink w:anchor="_Toc164546279" w:history="1">
        <w:r w:rsidRPr="00053629">
          <w:rPr>
            <w:rStyle w:val="Siuktni"/>
          </w:rPr>
          <w:t>Thiết lập kết nối trên bo mạch thí nghiệm</w:t>
        </w:r>
        <w:r>
          <w:rPr>
            <w:webHidden/>
          </w:rPr>
          <w:tab/>
        </w:r>
        <w:r>
          <w:rPr>
            <w:webHidden/>
          </w:rPr>
          <w:fldChar w:fldCharType="begin"/>
        </w:r>
        <w:r>
          <w:rPr>
            <w:webHidden/>
          </w:rPr>
          <w:instrText xml:space="preserve"> PAGEREF _Toc164546279 \h </w:instrText>
        </w:r>
        <w:r>
          <w:rPr>
            <w:webHidden/>
          </w:rPr>
        </w:r>
        <w:r>
          <w:rPr>
            <w:webHidden/>
          </w:rPr>
          <w:fldChar w:fldCharType="separate"/>
        </w:r>
        <w:r>
          <w:rPr>
            <w:webHidden/>
          </w:rPr>
          <w:t>31</w:t>
        </w:r>
        <w:r>
          <w:rPr>
            <w:webHidden/>
          </w:rPr>
          <w:fldChar w:fldCharType="end"/>
        </w:r>
      </w:hyperlink>
    </w:p>
    <w:p w14:paraId="0F7AF4D7" w14:textId="33379A74" w:rsidR="008B1B88" w:rsidRDefault="008B1B88">
      <w:pPr>
        <w:pStyle w:val="Mucluc5"/>
        <w:rPr>
          <w:rFonts w:asciiTheme="minorHAnsi" w:eastAsiaTheme="minorEastAsia" w:hAnsiTheme="minorHAnsi" w:cstheme="minorBidi"/>
          <w:sz w:val="22"/>
          <w:szCs w:val="22"/>
        </w:rPr>
      </w:pPr>
      <w:hyperlink w:anchor="_Toc164546280" w:history="1">
        <w:r w:rsidRPr="00053629">
          <w:rPr>
            <w:rStyle w:val="Siuktni"/>
          </w:rPr>
          <w:t>Các Thanh ghi Ngoại vi</w:t>
        </w:r>
        <w:r>
          <w:rPr>
            <w:webHidden/>
          </w:rPr>
          <w:tab/>
        </w:r>
        <w:r>
          <w:rPr>
            <w:webHidden/>
          </w:rPr>
          <w:fldChar w:fldCharType="begin"/>
        </w:r>
        <w:r>
          <w:rPr>
            <w:webHidden/>
          </w:rPr>
          <w:instrText xml:space="preserve"> PAGEREF _Toc164546280 \h </w:instrText>
        </w:r>
        <w:r>
          <w:rPr>
            <w:webHidden/>
          </w:rPr>
        </w:r>
        <w:r>
          <w:rPr>
            <w:webHidden/>
          </w:rPr>
          <w:fldChar w:fldCharType="separate"/>
        </w:r>
        <w:r>
          <w:rPr>
            <w:webHidden/>
          </w:rPr>
          <w:t>31</w:t>
        </w:r>
        <w:r>
          <w:rPr>
            <w:webHidden/>
          </w:rPr>
          <w:fldChar w:fldCharType="end"/>
        </w:r>
      </w:hyperlink>
    </w:p>
    <w:p w14:paraId="7B0F841D" w14:textId="056F4205" w:rsidR="008B1B88" w:rsidRDefault="008B1B88">
      <w:pPr>
        <w:pStyle w:val="Mucluc2"/>
        <w:rPr>
          <w:rFonts w:asciiTheme="minorHAnsi" w:eastAsiaTheme="minorEastAsia" w:hAnsiTheme="minorHAnsi" w:cstheme="minorBidi"/>
          <w:b w:val="0"/>
          <w:bCs w:val="0"/>
          <w:noProof/>
          <w:sz w:val="22"/>
          <w:szCs w:val="22"/>
        </w:rPr>
      </w:pPr>
      <w:hyperlink w:anchor="_Toc164546281" w:history="1">
        <w:r w:rsidRPr="00053629">
          <w:rPr>
            <w:rStyle w:val="Siuktni"/>
            <w:noProof/>
          </w:rPr>
          <w:t>1.4. U4: Xử lý thời gian thực.</w:t>
        </w:r>
        <w:r>
          <w:rPr>
            <w:noProof/>
            <w:webHidden/>
          </w:rPr>
          <w:tab/>
        </w:r>
        <w:r>
          <w:rPr>
            <w:noProof/>
            <w:webHidden/>
          </w:rPr>
          <w:fldChar w:fldCharType="begin"/>
        </w:r>
        <w:r>
          <w:rPr>
            <w:noProof/>
            <w:webHidden/>
          </w:rPr>
          <w:instrText xml:space="preserve"> PAGEREF _Toc164546281 \h </w:instrText>
        </w:r>
        <w:r>
          <w:rPr>
            <w:noProof/>
            <w:webHidden/>
          </w:rPr>
        </w:r>
        <w:r>
          <w:rPr>
            <w:noProof/>
            <w:webHidden/>
          </w:rPr>
          <w:fldChar w:fldCharType="separate"/>
        </w:r>
        <w:r>
          <w:rPr>
            <w:noProof/>
            <w:webHidden/>
          </w:rPr>
          <w:t>33</w:t>
        </w:r>
        <w:r>
          <w:rPr>
            <w:noProof/>
            <w:webHidden/>
          </w:rPr>
          <w:fldChar w:fldCharType="end"/>
        </w:r>
      </w:hyperlink>
    </w:p>
    <w:p w14:paraId="1D4C4C97" w14:textId="6C9AD5E1"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82" w:history="1">
        <w:r w:rsidRPr="00053629">
          <w:rPr>
            <w:rStyle w:val="Siuktni"/>
            <w:noProof/>
          </w:rPr>
          <w:t>1.4.1. Ex 1: Lấy mẫu và chuyển đổi ADC/DAC.</w:t>
        </w:r>
        <w:r>
          <w:rPr>
            <w:noProof/>
            <w:webHidden/>
          </w:rPr>
          <w:tab/>
        </w:r>
        <w:r>
          <w:rPr>
            <w:noProof/>
            <w:webHidden/>
          </w:rPr>
          <w:fldChar w:fldCharType="begin"/>
        </w:r>
        <w:r>
          <w:rPr>
            <w:noProof/>
            <w:webHidden/>
          </w:rPr>
          <w:instrText xml:space="preserve"> PAGEREF _Toc164546282 \h </w:instrText>
        </w:r>
        <w:r>
          <w:rPr>
            <w:noProof/>
            <w:webHidden/>
          </w:rPr>
        </w:r>
        <w:r>
          <w:rPr>
            <w:noProof/>
            <w:webHidden/>
          </w:rPr>
          <w:fldChar w:fldCharType="separate"/>
        </w:r>
        <w:r>
          <w:rPr>
            <w:noProof/>
            <w:webHidden/>
          </w:rPr>
          <w:t>33</w:t>
        </w:r>
        <w:r>
          <w:rPr>
            <w:noProof/>
            <w:webHidden/>
          </w:rPr>
          <w:fldChar w:fldCharType="end"/>
        </w:r>
      </w:hyperlink>
    </w:p>
    <w:p w14:paraId="132300AB" w14:textId="0B8BA2EC" w:rsidR="008B1B88" w:rsidRDefault="008B1B88">
      <w:pPr>
        <w:pStyle w:val="Mucluc5"/>
        <w:rPr>
          <w:rFonts w:asciiTheme="minorHAnsi" w:eastAsiaTheme="minorEastAsia" w:hAnsiTheme="minorHAnsi" w:cstheme="minorBidi"/>
          <w:sz w:val="22"/>
          <w:szCs w:val="22"/>
        </w:rPr>
      </w:pPr>
      <w:hyperlink w:anchor="_Toc164546283" w:history="1">
        <w:r w:rsidRPr="00053629">
          <w:rPr>
            <w:rStyle w:val="Siuktni"/>
          </w:rPr>
          <w:t>Ứng dụng Lấy mẫu tín hiệu đầu vào</w:t>
        </w:r>
        <w:r>
          <w:rPr>
            <w:webHidden/>
          </w:rPr>
          <w:tab/>
        </w:r>
        <w:r>
          <w:rPr>
            <w:webHidden/>
          </w:rPr>
          <w:fldChar w:fldCharType="begin"/>
        </w:r>
        <w:r>
          <w:rPr>
            <w:webHidden/>
          </w:rPr>
          <w:instrText xml:space="preserve"> PAGEREF _Toc164546283 \h </w:instrText>
        </w:r>
        <w:r>
          <w:rPr>
            <w:webHidden/>
          </w:rPr>
        </w:r>
        <w:r>
          <w:rPr>
            <w:webHidden/>
          </w:rPr>
          <w:fldChar w:fldCharType="separate"/>
        </w:r>
        <w:r>
          <w:rPr>
            <w:webHidden/>
          </w:rPr>
          <w:t>33</w:t>
        </w:r>
        <w:r>
          <w:rPr>
            <w:webHidden/>
          </w:rPr>
          <w:fldChar w:fldCharType="end"/>
        </w:r>
      </w:hyperlink>
    </w:p>
    <w:p w14:paraId="40DD625C" w14:textId="1EA3C205" w:rsidR="008B1B88" w:rsidRDefault="008B1B88">
      <w:pPr>
        <w:pStyle w:val="Mucluc5"/>
        <w:rPr>
          <w:rFonts w:asciiTheme="minorHAnsi" w:eastAsiaTheme="minorEastAsia" w:hAnsiTheme="minorHAnsi" w:cstheme="minorBidi"/>
          <w:sz w:val="22"/>
          <w:szCs w:val="22"/>
        </w:rPr>
      </w:pPr>
      <w:hyperlink w:anchor="_Toc164546284" w:history="1">
        <w:r w:rsidRPr="00053629">
          <w:rPr>
            <w:rStyle w:val="Siuktni"/>
          </w:rPr>
          <w:t>Quan sát trong miền Tần số.</w:t>
        </w:r>
        <w:r>
          <w:rPr>
            <w:webHidden/>
          </w:rPr>
          <w:tab/>
        </w:r>
        <w:r>
          <w:rPr>
            <w:webHidden/>
          </w:rPr>
          <w:fldChar w:fldCharType="begin"/>
        </w:r>
        <w:r>
          <w:rPr>
            <w:webHidden/>
          </w:rPr>
          <w:instrText xml:space="preserve"> PAGEREF _Toc164546284 \h </w:instrText>
        </w:r>
        <w:r>
          <w:rPr>
            <w:webHidden/>
          </w:rPr>
        </w:r>
        <w:r>
          <w:rPr>
            <w:webHidden/>
          </w:rPr>
          <w:fldChar w:fldCharType="separate"/>
        </w:r>
        <w:r>
          <w:rPr>
            <w:webHidden/>
          </w:rPr>
          <w:t>39</w:t>
        </w:r>
        <w:r>
          <w:rPr>
            <w:webHidden/>
          </w:rPr>
          <w:fldChar w:fldCharType="end"/>
        </w:r>
      </w:hyperlink>
    </w:p>
    <w:p w14:paraId="08132CC8" w14:textId="19E50610"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85" w:history="1">
        <w:r w:rsidRPr="00053629">
          <w:rPr>
            <w:rStyle w:val="Siuktni"/>
            <w:noProof/>
          </w:rPr>
          <w:t>1.4.2. Ex 2: Các ứng dụng FFT và Tối ưu.</w:t>
        </w:r>
        <w:r>
          <w:rPr>
            <w:noProof/>
            <w:webHidden/>
          </w:rPr>
          <w:tab/>
        </w:r>
        <w:r>
          <w:rPr>
            <w:noProof/>
            <w:webHidden/>
          </w:rPr>
          <w:fldChar w:fldCharType="begin"/>
        </w:r>
        <w:r>
          <w:rPr>
            <w:noProof/>
            <w:webHidden/>
          </w:rPr>
          <w:instrText xml:space="preserve"> PAGEREF _Toc164546285 \h </w:instrText>
        </w:r>
        <w:r>
          <w:rPr>
            <w:noProof/>
            <w:webHidden/>
          </w:rPr>
        </w:r>
        <w:r>
          <w:rPr>
            <w:noProof/>
            <w:webHidden/>
          </w:rPr>
          <w:fldChar w:fldCharType="separate"/>
        </w:r>
        <w:r>
          <w:rPr>
            <w:noProof/>
            <w:webHidden/>
          </w:rPr>
          <w:t>42</w:t>
        </w:r>
        <w:r>
          <w:rPr>
            <w:noProof/>
            <w:webHidden/>
          </w:rPr>
          <w:fldChar w:fldCharType="end"/>
        </w:r>
      </w:hyperlink>
    </w:p>
    <w:p w14:paraId="62A9A176" w14:textId="5F64661C" w:rsidR="008B1B88" w:rsidRDefault="008B1B88">
      <w:pPr>
        <w:pStyle w:val="Mucluc2"/>
        <w:rPr>
          <w:rFonts w:asciiTheme="minorHAnsi" w:eastAsiaTheme="minorEastAsia" w:hAnsiTheme="minorHAnsi" w:cstheme="minorBidi"/>
          <w:b w:val="0"/>
          <w:bCs w:val="0"/>
          <w:noProof/>
          <w:sz w:val="22"/>
          <w:szCs w:val="22"/>
        </w:rPr>
      </w:pPr>
      <w:hyperlink w:anchor="_Toc164546286" w:history="1">
        <w:r w:rsidRPr="00053629">
          <w:rPr>
            <w:rStyle w:val="Siuktni"/>
            <w:noProof/>
          </w:rPr>
          <w:t>1.5. U5: Các ứng dụng xử lý tín hiệu</w:t>
        </w:r>
        <w:r>
          <w:rPr>
            <w:noProof/>
            <w:webHidden/>
          </w:rPr>
          <w:tab/>
        </w:r>
        <w:r>
          <w:rPr>
            <w:noProof/>
            <w:webHidden/>
          </w:rPr>
          <w:fldChar w:fldCharType="begin"/>
        </w:r>
        <w:r>
          <w:rPr>
            <w:noProof/>
            <w:webHidden/>
          </w:rPr>
          <w:instrText xml:space="preserve"> PAGEREF _Toc164546286 \h </w:instrText>
        </w:r>
        <w:r>
          <w:rPr>
            <w:noProof/>
            <w:webHidden/>
          </w:rPr>
        </w:r>
        <w:r>
          <w:rPr>
            <w:noProof/>
            <w:webHidden/>
          </w:rPr>
          <w:fldChar w:fldCharType="separate"/>
        </w:r>
        <w:r>
          <w:rPr>
            <w:noProof/>
            <w:webHidden/>
          </w:rPr>
          <w:t>42</w:t>
        </w:r>
        <w:r>
          <w:rPr>
            <w:noProof/>
            <w:webHidden/>
          </w:rPr>
          <w:fldChar w:fldCharType="end"/>
        </w:r>
      </w:hyperlink>
    </w:p>
    <w:p w14:paraId="20A41D89" w14:textId="6ED96837" w:rsidR="008B1B88" w:rsidRDefault="008B1B88">
      <w:pPr>
        <w:pStyle w:val="Mucluc3"/>
        <w:tabs>
          <w:tab w:val="right" w:leader="dot" w:pos="9379"/>
        </w:tabs>
        <w:rPr>
          <w:rFonts w:asciiTheme="minorHAnsi" w:eastAsiaTheme="minorEastAsia" w:hAnsiTheme="minorHAnsi" w:cstheme="minorBidi"/>
          <w:noProof/>
          <w:sz w:val="22"/>
          <w:szCs w:val="22"/>
        </w:rPr>
      </w:pPr>
      <w:hyperlink w:anchor="_Toc164546287" w:history="1">
        <w:r w:rsidRPr="00053629">
          <w:rPr>
            <w:rStyle w:val="Siuktni"/>
            <w:noProof/>
          </w:rPr>
          <w:t>1.5.1. Ex 1: Ứng dụng các bộ lọc FIR và IIR.</w:t>
        </w:r>
        <w:r>
          <w:rPr>
            <w:noProof/>
            <w:webHidden/>
          </w:rPr>
          <w:tab/>
        </w:r>
        <w:r>
          <w:rPr>
            <w:noProof/>
            <w:webHidden/>
          </w:rPr>
          <w:fldChar w:fldCharType="begin"/>
        </w:r>
        <w:r>
          <w:rPr>
            <w:noProof/>
            <w:webHidden/>
          </w:rPr>
          <w:instrText xml:space="preserve"> PAGEREF _Toc164546287 \h </w:instrText>
        </w:r>
        <w:r>
          <w:rPr>
            <w:noProof/>
            <w:webHidden/>
          </w:rPr>
        </w:r>
        <w:r>
          <w:rPr>
            <w:noProof/>
            <w:webHidden/>
          </w:rPr>
          <w:fldChar w:fldCharType="separate"/>
        </w:r>
        <w:r>
          <w:rPr>
            <w:noProof/>
            <w:webHidden/>
          </w:rPr>
          <w:t>42</w:t>
        </w:r>
        <w:r>
          <w:rPr>
            <w:noProof/>
            <w:webHidden/>
          </w:rPr>
          <w:fldChar w:fldCharType="end"/>
        </w:r>
      </w:hyperlink>
    </w:p>
    <w:p w14:paraId="43D7C41F" w14:textId="530DD94D" w:rsidR="004F3423" w:rsidRPr="00F129AC" w:rsidRDefault="004F3423" w:rsidP="00F129AC">
      <w:r>
        <w:rPr>
          <w:b/>
          <w:bCs/>
          <w:caps/>
        </w:rPr>
        <w:fldChar w:fldCharType="end"/>
      </w:r>
    </w:p>
    <w:p w14:paraId="478BBA4B" w14:textId="77777777" w:rsidR="004F3423" w:rsidRPr="007F2FF7" w:rsidRDefault="004F3423" w:rsidP="007F2FF7">
      <w:pPr>
        <w:rPr>
          <w:rStyle w:val="ThamchiuNhnmnh"/>
        </w:rPr>
      </w:pPr>
    </w:p>
    <w:p w14:paraId="5676B1B3" w14:textId="77777777" w:rsidR="007F2FF7" w:rsidRPr="008322E5" w:rsidRDefault="007F2FF7">
      <w:pPr>
        <w:spacing w:after="200" w:line="276" w:lineRule="auto"/>
        <w:rPr>
          <w:color w:val="000000"/>
        </w:rPr>
      </w:pPr>
    </w:p>
    <w:p w14:paraId="597B739A" w14:textId="030D3DA0" w:rsidR="00804CDC" w:rsidRDefault="00804CDC" w:rsidP="00804CDC">
      <w:pPr>
        <w:pStyle w:val="u1"/>
      </w:pPr>
      <w:r>
        <w:t>GIỚI THIỆU</w:t>
      </w:r>
    </w:p>
    <w:p w14:paraId="64545622" w14:textId="6B62438F" w:rsidR="003E10D4" w:rsidRDefault="008343BF" w:rsidP="004A7841">
      <w:pPr>
        <w:pStyle w:val="FSVT12Doan2"/>
      </w:pPr>
      <w:r w:rsidRPr="00FF0328">
        <w:t xml:space="preserve">Tài liệu </w:t>
      </w:r>
      <w:r w:rsidR="005C1337">
        <w:t>này ghi nhận các kết quả thí nghiệm của sinh viên dựa trên  quá trình làm việc thực tế với bo mạch và các thiết bị thí nghiệm.</w:t>
      </w:r>
      <w:r w:rsidR="00FF0328">
        <w:t xml:space="preserve"> </w:t>
      </w:r>
    </w:p>
    <w:p w14:paraId="2C0442B9" w14:textId="127940D4" w:rsidR="003F48AE" w:rsidRDefault="003F48AE" w:rsidP="004A7841">
      <w:pPr>
        <w:pStyle w:val="FSVT12Doan2"/>
      </w:pPr>
    </w:p>
    <w:p w14:paraId="3A8079F1" w14:textId="77777777" w:rsidR="003F48AE" w:rsidRDefault="003F48AE" w:rsidP="004A7841">
      <w:pPr>
        <w:pStyle w:val="FSVT12Doan2"/>
      </w:pPr>
    </w:p>
    <w:p w14:paraId="4B17FAEC" w14:textId="77777777" w:rsidR="008343BF" w:rsidRDefault="008343BF" w:rsidP="008343BF">
      <w:pPr>
        <w:rPr>
          <w:lang w:val="vi-VN"/>
        </w:rPr>
      </w:pPr>
    </w:p>
    <w:p w14:paraId="54D5C759" w14:textId="67C5C80A" w:rsidR="0024680C" w:rsidRDefault="0024680C" w:rsidP="004A7841">
      <w:pPr>
        <w:pStyle w:val="FSVT12Doan2"/>
      </w:pPr>
    </w:p>
    <w:p w14:paraId="4A90ED31" w14:textId="4728BBA4" w:rsidR="008343BF" w:rsidRDefault="00E74EBD" w:rsidP="00B16AB9">
      <w:pPr>
        <w:pStyle w:val="FSVT12MUC1"/>
      </w:pPr>
      <w:bookmarkStart w:id="0" w:name="_Toc164546256"/>
      <w:r w:rsidRPr="00E74EBD">
        <w:lastRenderedPageBreak/>
        <w:t>Thí nghiệm Xử lý tín hiệu</w:t>
      </w:r>
      <w:r>
        <w:t xml:space="preserve"> - </w:t>
      </w:r>
      <w:r w:rsidRPr="00E74EBD">
        <w:t>Digital Signal Processor</w:t>
      </w:r>
      <w:r w:rsidR="00CC1B30">
        <w:t>.</w:t>
      </w:r>
      <w:bookmarkEnd w:id="0"/>
    </w:p>
    <w:p w14:paraId="724CF79A" w14:textId="4657276E" w:rsidR="00FA244A" w:rsidRDefault="00DB67BC" w:rsidP="003E4D08">
      <w:pPr>
        <w:pStyle w:val="FSVT12MUC2"/>
      </w:pPr>
      <w:bookmarkStart w:id="1" w:name="_Toc164546257"/>
      <w:bookmarkStart w:id="2" w:name="_Toc71460337"/>
      <w:r>
        <w:t xml:space="preserve">U1: </w:t>
      </w:r>
      <w:r w:rsidR="00E74EBD" w:rsidRPr="00E74EBD">
        <w:t>Làm quen với hệ thống thí nghiệm DSP</w:t>
      </w:r>
      <w:r w:rsidR="00E74EBD">
        <w:t>.</w:t>
      </w:r>
      <w:bookmarkEnd w:id="1"/>
    </w:p>
    <w:p w14:paraId="657B5B16" w14:textId="309C5ABE" w:rsidR="00DB67BC" w:rsidRDefault="00E74EBD" w:rsidP="001E00A3">
      <w:pPr>
        <w:pStyle w:val="FSVT12MUC3"/>
        <w:numPr>
          <w:ilvl w:val="2"/>
          <w:numId w:val="18"/>
        </w:numPr>
      </w:pPr>
      <w:bookmarkStart w:id="3" w:name="_Toc164546258"/>
      <w:r w:rsidRPr="00E74EBD">
        <w:t>Ex 1: Các kiến thức cơ bản</w:t>
      </w:r>
      <w:r w:rsidR="00DB67BC">
        <w:t>.</w:t>
      </w:r>
      <w:bookmarkEnd w:id="3"/>
    </w:p>
    <w:p w14:paraId="55527789" w14:textId="2128DD3F" w:rsidR="00DB67BC" w:rsidRDefault="00E74EBD" w:rsidP="00DB67BC">
      <w:pPr>
        <w:pStyle w:val="FSVT12MUC3"/>
      </w:pPr>
      <w:bookmarkStart w:id="4" w:name="_Toc164546259"/>
      <w:r w:rsidRPr="00E74EBD">
        <w:t>Ex 2: Tìm hiểu tổng quan về bo mạch thí nghiệm DSP</w:t>
      </w:r>
      <w:r>
        <w:t>.</w:t>
      </w:r>
      <w:bookmarkEnd w:id="4"/>
    </w:p>
    <w:p w14:paraId="304B97F0" w14:textId="1FC34C07" w:rsidR="008004F9" w:rsidRDefault="008004F9" w:rsidP="008004F9">
      <w:pPr>
        <w:pStyle w:val="FSVT12MUC5"/>
      </w:pPr>
      <w:bookmarkStart w:id="5" w:name="_Toc164546260"/>
      <w:r w:rsidRPr="008004F9">
        <w:t xml:space="preserve">Giới thiệu </w:t>
      </w:r>
      <w:r>
        <w:t>bo mạch Thí nghiệm</w:t>
      </w:r>
      <w:bookmarkEnd w:id="5"/>
    </w:p>
    <w:p w14:paraId="64F221B2" w14:textId="34FEDC06" w:rsidR="00E939FE" w:rsidRDefault="00E939FE" w:rsidP="004A7841">
      <w:pPr>
        <w:pStyle w:val="FSVT12Doan2"/>
      </w:pPr>
      <w:r w:rsidRPr="00E939FE">
        <w:t>Làm quen với một số linh kiện, mạch điện và khối chức năng trong bo mạch thí nghiệm Xử lý tín hiệu số (DSP).</w:t>
      </w:r>
    </w:p>
    <w:p w14:paraId="7F4DEFA9" w14:textId="35F4CC8E" w:rsidR="00361943" w:rsidRDefault="00361943" w:rsidP="001E00A3">
      <w:pPr>
        <w:pStyle w:val="FSVT12Muc5So"/>
        <w:numPr>
          <w:ilvl w:val="4"/>
          <w:numId w:val="18"/>
        </w:numPr>
      </w:pPr>
      <w:r>
        <w:t>Xác định vị trí các điểm nối đất chung trên bảng mạch DSP. Tắt nguồn, sau đó dùng ôm kế kiểm tra xem các điểm đất có được kết nối với nhau hay không.</w:t>
      </w:r>
    </w:p>
    <w:p w14:paraId="4AF1936D" w14:textId="05AF000A" w:rsidR="00361943" w:rsidRDefault="00361943" w:rsidP="001E00A3">
      <w:pPr>
        <w:pStyle w:val="FSVT12Muc6abc"/>
        <w:numPr>
          <w:ilvl w:val="5"/>
          <w:numId w:val="18"/>
        </w:numPr>
      </w:pPr>
      <w:r>
        <w:t>có</w:t>
      </w:r>
      <w:r w:rsidRPr="002D318F">
        <w:t>.</w:t>
      </w:r>
    </w:p>
    <w:p w14:paraId="30B19B88" w14:textId="378D2662" w:rsidR="00361943" w:rsidRDefault="00361943" w:rsidP="001E00A3">
      <w:pPr>
        <w:pStyle w:val="FSVT12Muc6abc"/>
        <w:numPr>
          <w:ilvl w:val="5"/>
          <w:numId w:val="18"/>
        </w:numPr>
      </w:pPr>
      <w:r>
        <w:t>không.</w:t>
      </w:r>
    </w:p>
    <w:tbl>
      <w:tblPr>
        <w:tblStyle w:val="LiBang"/>
        <w:tblW w:w="9445" w:type="dxa"/>
        <w:tblLook w:val="04A0" w:firstRow="1" w:lastRow="0" w:firstColumn="1" w:lastColumn="0" w:noHBand="0" w:noVBand="1"/>
      </w:tblPr>
      <w:tblGrid>
        <w:gridCol w:w="4689"/>
        <w:gridCol w:w="4756"/>
      </w:tblGrid>
      <w:tr w:rsidR="00361943" w:rsidRPr="006F0EDC" w14:paraId="1D90653B" w14:textId="77777777" w:rsidTr="00C9524D">
        <w:tc>
          <w:tcPr>
            <w:tcW w:w="4689" w:type="dxa"/>
          </w:tcPr>
          <w:p w14:paraId="65987B60" w14:textId="77777777" w:rsidR="00361943" w:rsidRPr="006F0EDC" w:rsidRDefault="00361943" w:rsidP="006F0EDC">
            <w:r w:rsidRPr="006F0EDC">
              <w:t>Chọn câu trả lời:</w:t>
            </w:r>
          </w:p>
        </w:tc>
        <w:tc>
          <w:tcPr>
            <w:tcW w:w="4756" w:type="dxa"/>
          </w:tcPr>
          <w:p w14:paraId="25C1F994" w14:textId="1D39A104" w:rsidR="00361943" w:rsidRPr="006F0EDC" w:rsidRDefault="00027086" w:rsidP="004A7841">
            <w:pPr>
              <w:pStyle w:val="FSVT12Doan2"/>
            </w:pPr>
            <w:r>
              <w:t>a</w:t>
            </w:r>
          </w:p>
        </w:tc>
      </w:tr>
    </w:tbl>
    <w:p w14:paraId="2441A656" w14:textId="36F62E62" w:rsidR="00361943" w:rsidRDefault="00361943" w:rsidP="001E00A3">
      <w:pPr>
        <w:pStyle w:val="FSVT12Muc5So"/>
        <w:numPr>
          <w:ilvl w:val="4"/>
          <w:numId w:val="18"/>
        </w:numPr>
      </w:pPr>
      <w:r w:rsidRPr="00361943">
        <w:t>Bật công tắc cấp nguồn cho khối mạch DSP, các đèn trên Đế và bo mạch sẽ sáng</w:t>
      </w:r>
      <w:r>
        <w:t>.</w:t>
      </w:r>
    </w:p>
    <w:p w14:paraId="1D5E4284" w14:textId="606656C4" w:rsidR="00361943" w:rsidRDefault="00361943" w:rsidP="001E00A3">
      <w:pPr>
        <w:pStyle w:val="FSVT12Muc5So"/>
        <w:numPr>
          <w:ilvl w:val="4"/>
          <w:numId w:val="18"/>
        </w:numPr>
      </w:pPr>
      <w:r w:rsidRPr="00361943">
        <w:t xml:space="preserve">Sử dụng vôn kế </w:t>
      </w:r>
      <w:r>
        <w:t>DC</w:t>
      </w:r>
      <w:r w:rsidRPr="00361943">
        <w:t xml:space="preserve">, đo dải điện áp ở đầu ra của khối mạch nguồn dc. Để làm như vậy, hãy thay đổi chiết áp của nguồn dc từ giá trị nhỏ nhất đến giá trị lớn nhất của nó. Điện áp tối thiểu (Vmin) và điện áp tối đa (Vmax) từ nguồn </w:t>
      </w:r>
      <w:r>
        <w:t>DC</w:t>
      </w:r>
      <w:r w:rsidRPr="00361943">
        <w:t xml:space="preserve"> là bao nhiêu?</w:t>
      </w:r>
    </w:p>
    <w:tbl>
      <w:tblPr>
        <w:tblStyle w:val="LiBang"/>
        <w:tblW w:w="9355" w:type="dxa"/>
        <w:tblLook w:val="04A0" w:firstRow="1" w:lastRow="0" w:firstColumn="1" w:lastColumn="0" w:noHBand="0" w:noVBand="1"/>
      </w:tblPr>
      <w:tblGrid>
        <w:gridCol w:w="2515"/>
        <w:gridCol w:w="5670"/>
        <w:gridCol w:w="1170"/>
      </w:tblGrid>
      <w:tr w:rsidR="00361943" w14:paraId="5C9278C7" w14:textId="79C071B1" w:rsidTr="00361943">
        <w:tc>
          <w:tcPr>
            <w:tcW w:w="2515" w:type="dxa"/>
          </w:tcPr>
          <w:p w14:paraId="03886BFF" w14:textId="7F2FB74C" w:rsidR="00361943" w:rsidRDefault="00361943" w:rsidP="006F0EDC">
            <w:r>
              <w:t xml:space="preserve">Vmin = </w:t>
            </w:r>
          </w:p>
        </w:tc>
        <w:tc>
          <w:tcPr>
            <w:tcW w:w="5670" w:type="dxa"/>
          </w:tcPr>
          <w:p w14:paraId="23A3C392" w14:textId="375FE5DE" w:rsidR="00361943" w:rsidRDefault="00027086" w:rsidP="00027086">
            <w:pPr>
              <w:pStyle w:val="FSVT12Doan2"/>
            </w:pPr>
            <w:r>
              <w:t>-0.8</w:t>
            </w:r>
          </w:p>
        </w:tc>
        <w:tc>
          <w:tcPr>
            <w:tcW w:w="1170" w:type="dxa"/>
          </w:tcPr>
          <w:p w14:paraId="66D69E37" w14:textId="328FB019" w:rsidR="00361943" w:rsidRDefault="00361943" w:rsidP="006F0EDC">
            <w:r>
              <w:t>V</w:t>
            </w:r>
          </w:p>
        </w:tc>
      </w:tr>
      <w:tr w:rsidR="00361943" w14:paraId="55BABD11" w14:textId="52809B31" w:rsidTr="00361943">
        <w:tc>
          <w:tcPr>
            <w:tcW w:w="2515" w:type="dxa"/>
          </w:tcPr>
          <w:p w14:paraId="2BEC3AD8" w14:textId="4E893D6A" w:rsidR="00361943" w:rsidRDefault="00361943" w:rsidP="006F0EDC">
            <w:r>
              <w:t>Vmax=</w:t>
            </w:r>
          </w:p>
        </w:tc>
        <w:tc>
          <w:tcPr>
            <w:tcW w:w="5670" w:type="dxa"/>
          </w:tcPr>
          <w:p w14:paraId="209A2CF0" w14:textId="1C92552E" w:rsidR="00361943" w:rsidRDefault="00027086" w:rsidP="004A7841">
            <w:pPr>
              <w:pStyle w:val="FSVT12Doan2"/>
            </w:pPr>
            <w:r>
              <w:t>0.9</w:t>
            </w:r>
          </w:p>
        </w:tc>
        <w:tc>
          <w:tcPr>
            <w:tcW w:w="1170" w:type="dxa"/>
          </w:tcPr>
          <w:p w14:paraId="2ACE8044" w14:textId="37713B06" w:rsidR="00361943" w:rsidRDefault="00361943" w:rsidP="006F0EDC">
            <w:r>
              <w:t>V</w:t>
            </w:r>
          </w:p>
        </w:tc>
      </w:tr>
    </w:tbl>
    <w:p w14:paraId="6317EFFA" w14:textId="69E46D61" w:rsidR="00361943" w:rsidRDefault="00361943" w:rsidP="001E00A3">
      <w:pPr>
        <w:pStyle w:val="FSVT12Muc5So"/>
        <w:numPr>
          <w:ilvl w:val="4"/>
          <w:numId w:val="18"/>
        </w:numPr>
      </w:pPr>
      <w:r>
        <w:t>Kết nối micrô với đầu vào của bộ khuếch đại trước micrô và kết nối đầu ra của bộ khuếch đại trước với đầu vào của bộ khuếch đại âm thanh.&lt;/p&gt;</w:t>
      </w:r>
    </w:p>
    <w:p w14:paraId="345BC999" w14:textId="18E8463D" w:rsidR="00FD2443" w:rsidRDefault="00361943" w:rsidP="004A7841">
      <w:pPr>
        <w:pStyle w:val="FSVT12Doan2"/>
      </w:pPr>
      <w:r>
        <w:t>Có thể sử dụng tai nghe nếu cần thiết, cắm tai nghe vào ổ giắc trong khối mạch khuếch đại âm thanh.</w:t>
      </w:r>
    </w:p>
    <w:p w14:paraId="4051B605" w14:textId="0126E2BC" w:rsidR="00FD2443" w:rsidRDefault="00361943" w:rsidP="001E00A3">
      <w:pPr>
        <w:pStyle w:val="FSVT12Muc5So"/>
        <w:numPr>
          <w:ilvl w:val="4"/>
          <w:numId w:val="18"/>
        </w:numPr>
      </w:pPr>
      <w:r>
        <w:t>T</w:t>
      </w:r>
      <w:r w:rsidRPr="00361943">
        <w:t>rong khi nói vào micro, điều chỉnh các biến trở GAIN trong mạch tiền khuếch đại micro và mạch khuếch đại âm thanh</w:t>
      </w:r>
      <w:r>
        <w:t>.</w:t>
      </w:r>
      <w:r w:rsidR="00FD2443">
        <w:t>.</w:t>
      </w:r>
    </w:p>
    <w:p w14:paraId="4BD4F307" w14:textId="660B71B0" w:rsidR="00361943" w:rsidRDefault="009301E0" w:rsidP="001E00A3">
      <w:pPr>
        <w:pStyle w:val="FSVT12Muc5So"/>
        <w:numPr>
          <w:ilvl w:val="4"/>
          <w:numId w:val="18"/>
        </w:numPr>
      </w:pPr>
      <w:r w:rsidRPr="009301E0">
        <w:t>Tháo tất cả các dây dẫn có trên bảng mạch</w:t>
      </w:r>
      <w:r>
        <w:t>.</w:t>
      </w:r>
    </w:p>
    <w:p w14:paraId="60156199" w14:textId="58D0728F" w:rsidR="008004F9" w:rsidRDefault="008004F9" w:rsidP="008004F9">
      <w:pPr>
        <w:pStyle w:val="FSVT12MUC5"/>
      </w:pPr>
      <w:bookmarkStart w:id="6" w:name="_Toc164546261"/>
      <w:r w:rsidRPr="008004F9">
        <w:t>Làm quen với bảng mạch bằng chương trình DSP</w:t>
      </w:r>
      <w:bookmarkEnd w:id="6"/>
    </w:p>
    <w:p w14:paraId="4FC7BF46" w14:textId="523C2908" w:rsidR="00D80B18" w:rsidRDefault="00D80B18" w:rsidP="004A7841">
      <w:pPr>
        <w:pStyle w:val="FSVT12Doan2"/>
      </w:pPr>
      <w:r w:rsidRPr="00D80B18">
        <w:t>Làm quen với phần mềm lập trình CCS. Dịch, nạp và chạy chương trình trên bo mạch DSP</w:t>
      </w:r>
      <w:r>
        <w:t>.</w:t>
      </w:r>
    </w:p>
    <w:p w14:paraId="58AAF7DC" w14:textId="77777777" w:rsidR="00D80B18" w:rsidRDefault="00D80B18" w:rsidP="001E00A3">
      <w:pPr>
        <w:pStyle w:val="FSVT12Muc5So"/>
        <w:numPr>
          <w:ilvl w:val="4"/>
          <w:numId w:val="18"/>
        </w:numPr>
      </w:pPr>
      <w:r w:rsidRPr="00D80B18">
        <w:t>Kết nối với máy tính bằng cổng USB số 2 như trong hình vẽ</w:t>
      </w:r>
      <w:r>
        <w:t xml:space="preserve">. </w:t>
      </w:r>
    </w:p>
    <w:p w14:paraId="19C0A394" w14:textId="05EBD815" w:rsidR="00FD2443" w:rsidRDefault="00D80B18" w:rsidP="004A7841">
      <w:pPr>
        <w:pStyle w:val="FSVT12Doan2"/>
      </w:pPr>
      <w:r w:rsidRPr="00D80B18">
        <w:t>Đảm bảo rằng nguồn điện của Đế mạch đã được BẬT và phần mềm Code Composer trên máy tính được cài đặt như giải thích trong Phụ Lục C.</w:t>
      </w:r>
    </w:p>
    <w:p w14:paraId="43CD4B56" w14:textId="51149B54" w:rsidR="00D80B18" w:rsidRDefault="00D80B18" w:rsidP="004A7841">
      <w:pPr>
        <w:pStyle w:val="FSVT12Doan2"/>
      </w:pPr>
      <w:r w:rsidRPr="00D80B18">
        <w:lastRenderedPageBreak/>
        <w:t>Chạy phần mềm Code Composer (CCS) trên máy tính</w:t>
      </w:r>
      <w:r>
        <w:t>.</w:t>
      </w:r>
    </w:p>
    <w:p w14:paraId="03967181" w14:textId="3BA3B799" w:rsidR="005F1CD2" w:rsidRDefault="005F1CD2" w:rsidP="001E00A3">
      <w:pPr>
        <w:pStyle w:val="FSVT12Muc5So"/>
        <w:numPr>
          <w:ilvl w:val="4"/>
          <w:numId w:val="18"/>
        </w:numPr>
      </w:pPr>
      <w:r w:rsidRPr="005F1CD2">
        <w:t>Kích hoạt dự án exercise_1_1 bằng cách nhấp chuột vào dự án đó trong cửa sổ Project Explorer.</w:t>
      </w:r>
    </w:p>
    <w:p w14:paraId="12C74DE3" w14:textId="10501449" w:rsidR="005F1CD2" w:rsidRDefault="005F1CD2" w:rsidP="004A7841">
      <w:pPr>
        <w:pStyle w:val="FSVT12Doan2"/>
      </w:pPr>
      <w:r w:rsidRPr="005F1CD2">
        <w:t>Chạy Debug bằng cách click vào biểu tượng</w:t>
      </w:r>
      <w:r>
        <w:t xml:space="preserve"> </w:t>
      </w:r>
      <w:r w:rsidR="00213339">
        <w:rPr>
          <w:noProof/>
        </w:rPr>
        <w:drawing>
          <wp:inline distT="0" distB="0" distL="0" distR="0" wp14:anchorId="4ECD742E" wp14:editId="3AEEF043">
            <wp:extent cx="180842" cy="180842"/>
            <wp:effectExtent l="0" t="0" r="0" b="0"/>
            <wp:docPr id="14984" name="Picture 14984"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rsidR="00213339" w:rsidRPr="00213339">
        <w:t>để tải chương trình vào chip DSP.</w:t>
      </w:r>
    </w:p>
    <w:p w14:paraId="6B26E2E6" w14:textId="3BF682CF" w:rsidR="00213339" w:rsidRDefault="00213339" w:rsidP="004A7841">
      <w:pPr>
        <w:pStyle w:val="FSVT12Doan2"/>
      </w:pPr>
      <w:r w:rsidRPr="00213339">
        <w:t>Tiếp theo, nhấn vào biểu tượng</w:t>
      </w:r>
      <w:r>
        <w:t xml:space="preserve"> </w:t>
      </w:r>
      <w:r>
        <w:rPr>
          <w:noProof/>
        </w:rPr>
        <w:drawing>
          <wp:inline distT="0" distB="0" distL="0" distR="0" wp14:anchorId="4DD4280B" wp14:editId="5F11043D">
            <wp:extent cx="148856" cy="148856"/>
            <wp:effectExtent l="0" t="0" r="3810" b="3810"/>
            <wp:docPr id="14985" name="Picture 1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w:t>
      </w:r>
      <w:r w:rsidR="00E306FB" w:rsidRPr="00E306FB">
        <w:t>để chạy chương trình</w:t>
      </w:r>
      <w:r w:rsidR="00E306FB">
        <w:t>.</w:t>
      </w:r>
    </w:p>
    <w:p w14:paraId="7B0521CD" w14:textId="71861771" w:rsidR="00E306FB" w:rsidRDefault="00E306FB" w:rsidP="004A7841">
      <w:pPr>
        <w:pStyle w:val="FSVT12Doan2"/>
      </w:pPr>
      <w:r w:rsidRPr="00E306FB">
        <w:t>Kiểm tra thông tin hiển thị trên màn hình LCD của bo mạch DSP</w:t>
      </w:r>
      <w:r>
        <w:t xml:space="preserve">: </w:t>
      </w:r>
    </w:p>
    <w:p w14:paraId="410DE349" w14:textId="77777777" w:rsidR="00E306FB" w:rsidRDefault="00E306FB" w:rsidP="004A7841">
      <w:pPr>
        <w:pStyle w:val="FSVT12Doan2"/>
      </w:pPr>
      <w:r w:rsidRPr="00E306FB">
        <w:t xml:space="preserve">LabVolt 91031 Ex1-1 </w:t>
      </w:r>
    </w:p>
    <w:p w14:paraId="403E3C8B" w14:textId="290F0A61" w:rsidR="00E306FB" w:rsidRDefault="00E306FB" w:rsidP="004A7841">
      <w:pPr>
        <w:pStyle w:val="FSVT12Doan2"/>
      </w:pPr>
      <w:r w:rsidRPr="00E306FB">
        <w:t>Echo Generator</w:t>
      </w:r>
    </w:p>
    <w:p w14:paraId="17030EE0" w14:textId="1899D0C0" w:rsidR="00FD2443" w:rsidRDefault="00E306FB" w:rsidP="001E00A3">
      <w:pPr>
        <w:pStyle w:val="FSVT12Muc5So"/>
        <w:numPr>
          <w:ilvl w:val="4"/>
          <w:numId w:val="18"/>
        </w:numPr>
      </w:pPr>
      <w:r w:rsidRPr="00E306FB">
        <w:t>Cắm dây Microphone và kết nối đầu ra mạch tiền khuếch đại với đầu vào mạch khuếch đại âm thanh như hình minh hoạ</w:t>
      </w:r>
      <w:r>
        <w:t>.</w:t>
      </w:r>
    </w:p>
    <w:p w14:paraId="050A1FBB" w14:textId="3EA037F6" w:rsidR="00E306FB" w:rsidRDefault="00E306FB" w:rsidP="001E00A3">
      <w:pPr>
        <w:pStyle w:val="FSVT12Muc5So"/>
        <w:numPr>
          <w:ilvl w:val="4"/>
          <w:numId w:val="18"/>
        </w:numPr>
      </w:pPr>
      <w:r w:rsidRPr="00E306FB">
        <w:t>Đặt các công tắc DIP trong khối I/O Interface về vị trí 0 (ấn xuống dưới). Nhấn nút</w:t>
      </w:r>
      <w:r>
        <w:t xml:space="preserve"> INT0 </w:t>
      </w:r>
      <w:r w:rsidRPr="00E306FB">
        <w:t>để màn hình LCD hiển thị</w:t>
      </w:r>
      <w:r>
        <w:t xml:space="preserve"> “Echo Delay: 0ms”</w:t>
      </w:r>
    </w:p>
    <w:p w14:paraId="32313392" w14:textId="1589352C" w:rsidR="000A34AF" w:rsidRDefault="000A34AF" w:rsidP="001E00A3">
      <w:pPr>
        <w:pStyle w:val="FSVT12Muc5So"/>
        <w:numPr>
          <w:ilvl w:val="4"/>
          <w:numId w:val="18"/>
        </w:numPr>
      </w:pPr>
      <w:r w:rsidRPr="000A34AF">
        <w:t>Nối dây trên bo mạch DSP như hình vẽ hướng dẫn: đầu ra mạch khuếch đại Microphone nối với đầu vào khối CODEC, đầu ra khối CODEC nối đến đầu vào Khuếch đại Audio</w:t>
      </w:r>
      <w:r>
        <w:t>.</w:t>
      </w:r>
    </w:p>
    <w:p w14:paraId="4BC98A5D" w14:textId="0D1E54DF" w:rsidR="000A34AF" w:rsidRDefault="000A34AF" w:rsidP="004A7841">
      <w:pPr>
        <w:pStyle w:val="FSVT12Doan2"/>
      </w:pPr>
      <w:r w:rsidRPr="000A34AF">
        <w:t>Nói vào Micro, điều chỉnh chiết áp GAIN của bộ tiền khuếch đại và bộ khuếch đại âm thanh để thu được chất lượng âm thanh tốt ở đầu ra. Nhận xét về ảnh hưởng chức năng của các chiết áp</w:t>
      </w:r>
      <w:r>
        <w:t>.</w:t>
      </w:r>
    </w:p>
    <w:p w14:paraId="5FAA9B71" w14:textId="486C264A" w:rsidR="000A34AF" w:rsidRDefault="000A34AF" w:rsidP="004A7841">
      <w:pPr>
        <w:pStyle w:val="FSVT12Doan2"/>
      </w:pPr>
      <w:r w:rsidRPr="000A34AF">
        <w:t>Lưu ý: Dòng cuối của LCD hiển thị một dãy hình chữ nhật màu đen khi ta nói vào micro. Độ dài của dãy đó tương ứng với độ lớn của tín hiệu đầu vào</w:t>
      </w:r>
      <w:r>
        <w:t>.</w:t>
      </w:r>
    </w:p>
    <w:p w14:paraId="7805D20D" w14:textId="267A7FF0" w:rsidR="00731466" w:rsidRDefault="00731466" w:rsidP="004A7841">
      <w:pPr>
        <w:pStyle w:val="FSVT12Doan2"/>
      </w:pPr>
      <w:r w:rsidRPr="00731466">
        <w:t>Chương trình chạy trong DSP sẽ nhận tín hiệu đầu vào từ khối CODEC, hiển thị biên độ tín hiệu lên màn hình LCD và xử lý tín hiệu rồi gửi đến đấu ra của khối CODEC</w:t>
      </w:r>
      <w:r>
        <w:t>.</w:t>
      </w:r>
    </w:p>
    <w:p w14:paraId="1C5FA02A" w14:textId="60F12BAA" w:rsidR="00731466" w:rsidRDefault="00731466" w:rsidP="001E00A3">
      <w:pPr>
        <w:pStyle w:val="FSVT12Muc5So"/>
        <w:numPr>
          <w:ilvl w:val="4"/>
          <w:numId w:val="18"/>
        </w:numPr>
      </w:pPr>
      <w:r w:rsidRPr="00731466">
        <w:t>Điều chỉnh công tắc DIP để đặt số nhị phân số 8-bit 15 (00001111) đặt vào DSP. Bit 1 ứng với việc ấn công tắc ở vị trí I.</w:t>
      </w:r>
      <w:r>
        <w:t xml:space="preserve"> </w:t>
      </w:r>
    </w:p>
    <w:p w14:paraId="1F250C60" w14:textId="26FBAE02" w:rsidR="00731466" w:rsidRPr="00731466" w:rsidRDefault="00731466" w:rsidP="00731466">
      <w:pPr>
        <w:pStyle w:val="DTTTDoan2"/>
      </w:pPr>
      <w:r w:rsidRPr="00731466">
        <w:tab/>
        <w:t xml:space="preserve">Nhấn </w:t>
      </w:r>
      <w:r>
        <w:t xml:space="preserve">nút INT0 </w:t>
      </w:r>
      <w:r w:rsidRPr="00731466">
        <w:t xml:space="preserve"> để hiển thị Echo Dela: 15ms. Chú ý đến ảnh hưởng của việc xử lý với âm thanh đầu ra</w:t>
      </w:r>
    </w:p>
    <w:p w14:paraId="537A02F1" w14:textId="6D0A676B" w:rsidR="00731466" w:rsidRDefault="00AE7ED7" w:rsidP="001E00A3">
      <w:pPr>
        <w:pStyle w:val="FSVT12Muc5So"/>
        <w:numPr>
          <w:ilvl w:val="4"/>
          <w:numId w:val="18"/>
        </w:numPr>
      </w:pPr>
      <w:r w:rsidRPr="00AE7ED7">
        <w:t>Lặp lại bước 12 với các giá trị sau</w:t>
      </w:r>
      <w:r>
        <w:t>:</w:t>
      </w:r>
    </w:p>
    <w:p w14:paraId="432E757F" w14:textId="6F3FDE1F" w:rsidR="00AE7ED7" w:rsidRDefault="00AE7ED7" w:rsidP="00AE7ED7">
      <w:pPr>
        <w:pStyle w:val="FSVT12List05"/>
      </w:pPr>
      <w:r w:rsidRPr="00AE7ED7">
        <w:t>031 (0001 1111</w:t>
      </w:r>
      <w:r>
        <w:t>b)</w:t>
      </w:r>
    </w:p>
    <w:p w14:paraId="00393F08" w14:textId="280350F5" w:rsidR="00AE7ED7" w:rsidRDefault="00AE7ED7" w:rsidP="00AE7ED7">
      <w:pPr>
        <w:pStyle w:val="FSVT12List05"/>
      </w:pPr>
      <w:r w:rsidRPr="00AE7ED7">
        <w:t>063 (0011 1111</w:t>
      </w:r>
      <w:r>
        <w:t>b)</w:t>
      </w:r>
    </w:p>
    <w:p w14:paraId="22458D37" w14:textId="504A94DF" w:rsidR="00AE7ED7" w:rsidRDefault="00AE7ED7" w:rsidP="00AE7ED7">
      <w:pPr>
        <w:pStyle w:val="FSVT12List05"/>
      </w:pPr>
      <w:r w:rsidRPr="00AE7ED7">
        <w:t>127 (0111 1111</w:t>
      </w:r>
      <w:r>
        <w:t>b)</w:t>
      </w:r>
    </w:p>
    <w:p w14:paraId="583E0D45" w14:textId="601D4EA5" w:rsidR="00AE7ED7" w:rsidRDefault="00AE7ED7" w:rsidP="00AE7ED7">
      <w:pPr>
        <w:pStyle w:val="FSVT12List05"/>
      </w:pPr>
      <w:r w:rsidRPr="00AE7ED7">
        <w:t>255 (1111 1111</w:t>
      </w:r>
      <w:r>
        <w:t>b)</w:t>
      </w:r>
    </w:p>
    <w:p w14:paraId="5F5F07C0" w14:textId="75A3C1E2" w:rsidR="00AE7ED7" w:rsidRDefault="00AE7ED7" w:rsidP="004A7841">
      <w:pPr>
        <w:pStyle w:val="FSVT12Doan2"/>
      </w:pPr>
      <w:r w:rsidRPr="00AE7ED7">
        <w:t>Tăng dần độ trễ, hiệu ứng vang sẽ thể hiện khá rõ.</w:t>
      </w:r>
      <w:r w:rsidR="008B592C">
        <w:t xml:space="preserve"> </w:t>
      </w:r>
      <w:r w:rsidR="008B592C" w:rsidRPr="008B592C">
        <w:t>Thời gian tối thiểu cần thiết để nhận biệt được sự lặp lại là bao nhiêu (nhận biết hiệu ứng trễ)</w:t>
      </w:r>
      <w:r w:rsidR="008B592C">
        <w:t>:</w:t>
      </w:r>
    </w:p>
    <w:p w14:paraId="3FAD03BA" w14:textId="09ABBFF2" w:rsidR="008B592C" w:rsidRDefault="008B592C" w:rsidP="001E00A3">
      <w:pPr>
        <w:pStyle w:val="FSVT12Muc6abc"/>
        <w:numPr>
          <w:ilvl w:val="5"/>
          <w:numId w:val="18"/>
        </w:numPr>
      </w:pPr>
      <w:r>
        <w:t>Thường là 5 đến 15 mili giây</w:t>
      </w:r>
    </w:p>
    <w:p w14:paraId="6B74C1DF" w14:textId="31A97ED7" w:rsidR="008B592C" w:rsidRDefault="008B592C" w:rsidP="001E00A3">
      <w:pPr>
        <w:pStyle w:val="FSVT12Muc6abc"/>
        <w:numPr>
          <w:ilvl w:val="5"/>
          <w:numId w:val="18"/>
        </w:numPr>
      </w:pPr>
      <w:r>
        <w:t>Thường là 20 đến 80 mili giây</w:t>
      </w:r>
    </w:p>
    <w:p w14:paraId="793E76E7" w14:textId="62779E75" w:rsidR="008B592C" w:rsidRDefault="008B592C" w:rsidP="001E00A3">
      <w:pPr>
        <w:pStyle w:val="FSVT12Muc6abc"/>
        <w:numPr>
          <w:ilvl w:val="5"/>
          <w:numId w:val="18"/>
        </w:numPr>
      </w:pPr>
      <w:r>
        <w:t>Thường là 100 đến 160 mili giây</w:t>
      </w:r>
    </w:p>
    <w:p w14:paraId="2651E307" w14:textId="263C1912" w:rsidR="008B592C" w:rsidRDefault="008B592C" w:rsidP="001E00A3">
      <w:pPr>
        <w:pStyle w:val="FSVT12Muc6abc"/>
        <w:numPr>
          <w:ilvl w:val="5"/>
          <w:numId w:val="18"/>
        </w:numPr>
      </w:pPr>
      <w:r>
        <w:lastRenderedPageBreak/>
        <w:t>Thường là 180 đến 300 mili giây</w:t>
      </w:r>
    </w:p>
    <w:p w14:paraId="254C9C3D" w14:textId="0CA0C1C1" w:rsidR="008B592C" w:rsidRDefault="008B592C" w:rsidP="001E00A3">
      <w:pPr>
        <w:pStyle w:val="FSVT12Muc5So"/>
        <w:numPr>
          <w:ilvl w:val="4"/>
          <w:numId w:val="18"/>
        </w:numPr>
      </w:pPr>
      <w:r w:rsidRPr="008B592C">
        <w:t>Click vào</w:t>
      </w:r>
      <w:r>
        <w:t xml:space="preserve"> </w:t>
      </w:r>
      <w:r>
        <w:rPr>
          <w:noProof/>
        </w:rPr>
        <w:drawing>
          <wp:inline distT="0" distB="0" distL="0" distR="0" wp14:anchorId="0FC16913" wp14:editId="09E8C204">
            <wp:extent cx="138223" cy="138223"/>
            <wp:effectExtent l="0" t="0" r="0" b="0"/>
            <wp:docPr id="24" name="Picture 2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172" cy="142172"/>
                    </a:xfrm>
                    <a:prstGeom prst="rect">
                      <a:avLst/>
                    </a:prstGeom>
                    <a:noFill/>
                    <a:ln>
                      <a:noFill/>
                    </a:ln>
                  </pic:spPr>
                </pic:pic>
              </a:graphicData>
            </a:graphic>
          </wp:inline>
        </w:drawing>
      </w:r>
      <w:r>
        <w:t xml:space="preserve"> </w:t>
      </w:r>
      <w:r w:rsidRPr="008B592C">
        <w:t>để dừng chương trình</w:t>
      </w:r>
      <w:r>
        <w:t>.</w:t>
      </w:r>
    </w:p>
    <w:p w14:paraId="0E35B1F4" w14:textId="323C9094" w:rsidR="008B592C" w:rsidRDefault="008B592C" w:rsidP="008B592C">
      <w:pPr>
        <w:pStyle w:val="FSVT12MUC5"/>
      </w:pPr>
      <w:bookmarkStart w:id="7" w:name="_Toc164546262"/>
      <w:r w:rsidRPr="008B592C">
        <w:t>Làm việc với ứng dụng thứ 2</w:t>
      </w:r>
      <w:bookmarkEnd w:id="7"/>
    </w:p>
    <w:p w14:paraId="58835415" w14:textId="4D26A6F9" w:rsidR="008B592C" w:rsidRDefault="008B592C" w:rsidP="004A7841">
      <w:pPr>
        <w:pStyle w:val="FSVT12Doan2"/>
      </w:pPr>
      <w:r w:rsidRPr="008B592C">
        <w:t>Kết nối mạch thí nghiệm như ở phần trước, trong phần này ta sẽ thử nghiệm một chương trình DSP khác</w:t>
      </w:r>
      <w:r>
        <w:t>.</w:t>
      </w:r>
    </w:p>
    <w:p w14:paraId="38B1CE13" w14:textId="3B7D6E42" w:rsidR="006D0578" w:rsidRDefault="006D0578" w:rsidP="001E00A3">
      <w:pPr>
        <w:pStyle w:val="FSVT12Muc5So"/>
        <w:numPr>
          <w:ilvl w:val="4"/>
          <w:numId w:val="18"/>
        </w:numPr>
      </w:pPr>
      <w:r w:rsidRPr="006D0578">
        <w:t>Trong cửa sổ Project Explorer, kích chuột vào dự án exercise_1_1b.</w:t>
      </w:r>
      <w:r>
        <w:t xml:space="preserve"> </w:t>
      </w:r>
      <w:r w:rsidRPr="006D0578">
        <w:t>Chạy Debug bằng cách click vào</w:t>
      </w:r>
      <w:r>
        <w:t xml:space="preserve"> </w:t>
      </w:r>
      <w:r>
        <w:rPr>
          <w:noProof/>
        </w:rPr>
        <w:drawing>
          <wp:inline distT="0" distB="0" distL="0" distR="0" wp14:anchorId="0E82662D" wp14:editId="52ED939A">
            <wp:extent cx="182880" cy="182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t xml:space="preserve"> đ</w:t>
      </w:r>
      <w:r w:rsidRPr="006D0578">
        <w:t>ể tải chương trình vào mạch</w:t>
      </w:r>
      <w:r>
        <w:t xml:space="preserve">. </w:t>
      </w:r>
      <w:r w:rsidRPr="006D0578">
        <w:t>Tiếp theo, click vào</w:t>
      </w:r>
      <w:r>
        <w:t xml:space="preserve"> </w:t>
      </w:r>
      <w:r>
        <w:rPr>
          <w:noProof/>
        </w:rPr>
        <w:drawing>
          <wp:inline distT="0" distB="0" distL="0" distR="0" wp14:anchorId="0E5C9AEE" wp14:editId="11B04899">
            <wp:extent cx="148856" cy="148856"/>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w:t>
      </w:r>
      <w:r w:rsidRPr="006D0578">
        <w:t>để chạy chương trình</w:t>
      </w:r>
      <w:r>
        <w:t xml:space="preserve">. </w:t>
      </w:r>
      <w:r w:rsidRPr="006D0578">
        <w:t>Thông tin hiển thị trên màn hình LCD của bảng mạch DSP như sau:</w:t>
      </w:r>
    </w:p>
    <w:p w14:paraId="062D87C7" w14:textId="5B72B53C" w:rsidR="006D0578" w:rsidRDefault="006D0578" w:rsidP="001E00A3">
      <w:pPr>
        <w:pStyle w:val="FSVT12Muc5So"/>
        <w:numPr>
          <w:ilvl w:val="4"/>
          <w:numId w:val="18"/>
        </w:numPr>
      </w:pPr>
      <w:r w:rsidRPr="006D0578">
        <w:t>Chạy ứng dụng và trải nghiệm. Nhấn vào các nút INT0/INT1 và sửa đổi giá trị của công tắc DIP. Nói vào micrô hoặc sử dụng các nguồn phát tín hiệu âm thanh.</w:t>
      </w:r>
      <w:r>
        <w:t xml:space="preserve"> </w:t>
      </w:r>
      <w:r w:rsidRPr="006D0578">
        <w:t>Chức năng nút INT0 trong ứng dụng này là:</w:t>
      </w:r>
    </w:p>
    <w:p w14:paraId="62056FD1" w14:textId="059F830A" w:rsidR="006D0578" w:rsidRDefault="006D0578" w:rsidP="001E00A3">
      <w:pPr>
        <w:pStyle w:val="FSVT12Muc6abc"/>
        <w:numPr>
          <w:ilvl w:val="5"/>
          <w:numId w:val="18"/>
        </w:numPr>
      </w:pPr>
      <w:r w:rsidRPr="006D0578">
        <w:t>Để chọn chế độ Giọng nói</w:t>
      </w:r>
      <w:r>
        <w:t>.</w:t>
      </w:r>
    </w:p>
    <w:p w14:paraId="5372CF81" w14:textId="3F1C0612" w:rsidR="006D0578" w:rsidRDefault="006D0578" w:rsidP="001E00A3">
      <w:pPr>
        <w:pStyle w:val="FSVT12Muc6abc"/>
        <w:numPr>
          <w:ilvl w:val="5"/>
          <w:numId w:val="18"/>
        </w:numPr>
      </w:pPr>
      <w:r w:rsidRPr="006D0578">
        <w:t>Để chọn chế độ Tiếng vang</w:t>
      </w:r>
      <w:r>
        <w:t>.</w:t>
      </w:r>
    </w:p>
    <w:p w14:paraId="3121BC07" w14:textId="1472E6A4" w:rsidR="006D0578" w:rsidRDefault="006D0578" w:rsidP="001E00A3">
      <w:pPr>
        <w:pStyle w:val="FSVT12Muc6abc"/>
        <w:numPr>
          <w:ilvl w:val="5"/>
          <w:numId w:val="18"/>
        </w:numPr>
      </w:pPr>
      <w:r w:rsidRPr="006D0578">
        <w:t>Để chọn chế độ Flanger</w:t>
      </w:r>
      <w:r>
        <w:t>.</w:t>
      </w:r>
    </w:p>
    <w:p w14:paraId="1706DF66" w14:textId="3817D9EC" w:rsidR="006D0578" w:rsidRDefault="006D0578" w:rsidP="001E00A3">
      <w:pPr>
        <w:pStyle w:val="FSVT12Muc6abc"/>
        <w:numPr>
          <w:ilvl w:val="5"/>
          <w:numId w:val="18"/>
        </w:numPr>
      </w:pPr>
      <w:r w:rsidRPr="006D0578">
        <w:t>Tất cả những điều trên</w:t>
      </w:r>
      <w:r>
        <w:t>.</w:t>
      </w:r>
    </w:p>
    <w:tbl>
      <w:tblPr>
        <w:tblStyle w:val="LiBang"/>
        <w:tblW w:w="9445" w:type="dxa"/>
        <w:tblLook w:val="04A0" w:firstRow="1" w:lastRow="0" w:firstColumn="1" w:lastColumn="0" w:noHBand="0" w:noVBand="1"/>
      </w:tblPr>
      <w:tblGrid>
        <w:gridCol w:w="4689"/>
        <w:gridCol w:w="4756"/>
      </w:tblGrid>
      <w:tr w:rsidR="00BB5BC4" w:rsidRPr="006F0EDC" w14:paraId="7C654BE2" w14:textId="77777777" w:rsidTr="00C9524D">
        <w:tc>
          <w:tcPr>
            <w:tcW w:w="4689" w:type="dxa"/>
          </w:tcPr>
          <w:p w14:paraId="5B0768A1" w14:textId="77777777" w:rsidR="00BB5BC4" w:rsidRPr="006F0EDC" w:rsidRDefault="00BB5BC4" w:rsidP="00C9524D">
            <w:r w:rsidRPr="006F0EDC">
              <w:t>Chọn câu trả lời:</w:t>
            </w:r>
          </w:p>
        </w:tc>
        <w:tc>
          <w:tcPr>
            <w:tcW w:w="4756" w:type="dxa"/>
          </w:tcPr>
          <w:p w14:paraId="4645BCB5" w14:textId="34DA7717" w:rsidR="00BB5BC4" w:rsidRPr="006F0EDC" w:rsidRDefault="00027086" w:rsidP="004A7841">
            <w:pPr>
              <w:pStyle w:val="FSVT12Doan2"/>
            </w:pPr>
            <w:r>
              <w:t>d</w:t>
            </w:r>
          </w:p>
        </w:tc>
      </w:tr>
    </w:tbl>
    <w:p w14:paraId="314C9539" w14:textId="44A1C38B" w:rsidR="006D0578" w:rsidRDefault="00BB5BC4" w:rsidP="004A7841">
      <w:pPr>
        <w:pStyle w:val="FSVT12Doan2"/>
      </w:pPr>
      <w:r w:rsidRPr="00BB5BC4">
        <w:t>Chức năng nút INT1 trong ứng dụng này là</w:t>
      </w:r>
      <w:r>
        <w:t>:</w:t>
      </w:r>
    </w:p>
    <w:p w14:paraId="53F4199F" w14:textId="7A1AFCE9" w:rsidR="00BB5BC4" w:rsidRDefault="00BB5BC4" w:rsidP="001E00A3">
      <w:pPr>
        <w:pStyle w:val="FSVT12Muc6abc"/>
        <w:numPr>
          <w:ilvl w:val="5"/>
          <w:numId w:val="19"/>
        </w:numPr>
      </w:pPr>
      <w:r>
        <w:t>Để thay đổi chế độ.</w:t>
      </w:r>
    </w:p>
    <w:p w14:paraId="5687C107" w14:textId="266E8CC4" w:rsidR="00BB5BC4" w:rsidRDefault="00BB5BC4" w:rsidP="001E00A3">
      <w:pPr>
        <w:pStyle w:val="FSVT12Muc6abc"/>
        <w:numPr>
          <w:ilvl w:val="5"/>
          <w:numId w:val="19"/>
        </w:numPr>
      </w:pPr>
      <w:r>
        <w:t>Để cập nhật biến (giá trị được đọc từ công tắc DIP).</w:t>
      </w:r>
    </w:p>
    <w:p w14:paraId="31050256" w14:textId="135E5EFB" w:rsidR="00BB5BC4" w:rsidRDefault="00BB5BC4" w:rsidP="001E00A3">
      <w:pPr>
        <w:pStyle w:val="FSVT12Muc6abc"/>
        <w:numPr>
          <w:ilvl w:val="5"/>
          <w:numId w:val="19"/>
        </w:numPr>
      </w:pPr>
      <w:r>
        <w:t>Để đặt lại công tắc DIP.</w:t>
      </w:r>
    </w:p>
    <w:p w14:paraId="2FCF73FF" w14:textId="5CE1B001" w:rsidR="00BB5BC4" w:rsidRDefault="00BB5BC4" w:rsidP="001E00A3">
      <w:pPr>
        <w:pStyle w:val="FSVT12Muc6abc"/>
        <w:numPr>
          <w:ilvl w:val="5"/>
          <w:numId w:val="19"/>
        </w:numPr>
      </w:pPr>
      <w:r>
        <w:t>Tất cả những điều trên.</w:t>
      </w:r>
    </w:p>
    <w:tbl>
      <w:tblPr>
        <w:tblStyle w:val="LiBang"/>
        <w:tblW w:w="9445" w:type="dxa"/>
        <w:tblLook w:val="04A0" w:firstRow="1" w:lastRow="0" w:firstColumn="1" w:lastColumn="0" w:noHBand="0" w:noVBand="1"/>
      </w:tblPr>
      <w:tblGrid>
        <w:gridCol w:w="4689"/>
        <w:gridCol w:w="4756"/>
      </w:tblGrid>
      <w:tr w:rsidR="005A4AEC" w:rsidRPr="006F0EDC" w14:paraId="3C66D5B1" w14:textId="77777777" w:rsidTr="00C9524D">
        <w:tc>
          <w:tcPr>
            <w:tcW w:w="4689" w:type="dxa"/>
          </w:tcPr>
          <w:p w14:paraId="629BC6E9" w14:textId="77777777" w:rsidR="005A4AEC" w:rsidRPr="006F0EDC" w:rsidRDefault="005A4AEC" w:rsidP="00C9524D">
            <w:r w:rsidRPr="006F0EDC">
              <w:t>Chọn câu trả lời:</w:t>
            </w:r>
          </w:p>
        </w:tc>
        <w:tc>
          <w:tcPr>
            <w:tcW w:w="4756" w:type="dxa"/>
          </w:tcPr>
          <w:p w14:paraId="0D2AC226" w14:textId="3C177BBB" w:rsidR="005A4AEC" w:rsidRPr="006F0EDC" w:rsidRDefault="00027086" w:rsidP="004A7841">
            <w:pPr>
              <w:pStyle w:val="FSVT12Doan2"/>
            </w:pPr>
            <w:r>
              <w:t>b</w:t>
            </w:r>
          </w:p>
        </w:tc>
      </w:tr>
    </w:tbl>
    <w:p w14:paraId="358EA0C3" w14:textId="529B28EB" w:rsidR="006D0578" w:rsidRDefault="005A4AEC" w:rsidP="001E00A3">
      <w:pPr>
        <w:pStyle w:val="FSVT12Muc5So"/>
        <w:numPr>
          <w:ilvl w:val="4"/>
          <w:numId w:val="18"/>
        </w:numPr>
      </w:pPr>
      <w:r w:rsidRPr="005A4AEC">
        <w:t>Click vào biểu tượng</w:t>
      </w:r>
      <w:r>
        <w:t xml:space="preserve"> </w:t>
      </w:r>
      <w:r>
        <w:rPr>
          <w:noProof/>
        </w:rPr>
        <w:drawing>
          <wp:inline distT="0" distB="0" distL="0" distR="0" wp14:anchorId="2E82867C" wp14:editId="606E06DB">
            <wp:extent cx="138223" cy="138223"/>
            <wp:effectExtent l="0" t="0" r="0" b="0"/>
            <wp:docPr id="13" name="Picture 1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172" cy="142172"/>
                    </a:xfrm>
                    <a:prstGeom prst="rect">
                      <a:avLst/>
                    </a:prstGeom>
                    <a:noFill/>
                    <a:ln>
                      <a:noFill/>
                    </a:ln>
                  </pic:spPr>
                </pic:pic>
              </a:graphicData>
            </a:graphic>
          </wp:inline>
        </w:drawing>
      </w:r>
      <w:r>
        <w:t xml:space="preserve"> để </w:t>
      </w:r>
      <w:r w:rsidRPr="005A4AEC">
        <w:t>kết thúc chương trình. Quay lại tab dự án và thoát khỏi Code Composer</w:t>
      </w:r>
      <w:r>
        <w:t xml:space="preserve">. </w:t>
      </w:r>
      <w:r w:rsidRPr="005A4AEC">
        <w:t>TẮT nguồn điện và tháo các kết nối (dây dẫn) trên bảng mạch.</w:t>
      </w:r>
    </w:p>
    <w:p w14:paraId="6DFE83B2" w14:textId="2E51B9E0" w:rsidR="00DB67BC" w:rsidRDefault="00E74EBD" w:rsidP="00DB67BC">
      <w:pPr>
        <w:pStyle w:val="FSVT12MUC3"/>
      </w:pPr>
      <w:bookmarkStart w:id="8" w:name="_Toc164546263"/>
      <w:r w:rsidRPr="00E74EBD">
        <w:t>Ex 3: Tìm hiểu Tool lập trình và cấu trúc Project</w:t>
      </w:r>
      <w:r w:rsidR="007D32EC">
        <w:t>.</w:t>
      </w:r>
      <w:bookmarkEnd w:id="8"/>
    </w:p>
    <w:p w14:paraId="7E3AB6E3" w14:textId="36D0CBCF" w:rsidR="00DB67BC" w:rsidRDefault="00627EA8" w:rsidP="00627EA8">
      <w:pPr>
        <w:pStyle w:val="FSVT12MUC5"/>
      </w:pPr>
      <w:bookmarkStart w:id="9" w:name="_Toc164546264"/>
      <w:r w:rsidRPr="00627EA8">
        <w:t>Trình Phát triển và Cấu trúc Dự án</w:t>
      </w:r>
      <w:bookmarkEnd w:id="9"/>
    </w:p>
    <w:p w14:paraId="349647B3" w14:textId="4843B14B" w:rsidR="004631CA" w:rsidRDefault="004631CA" w:rsidP="001E00A3">
      <w:pPr>
        <w:pStyle w:val="FSVT12Muc5So"/>
        <w:numPr>
          <w:ilvl w:val="4"/>
          <w:numId w:val="18"/>
        </w:numPr>
      </w:pPr>
      <w:r w:rsidRPr="004631CA">
        <w:t>Kết nối đầu ra của khối DC SOURCE với đầu vào ANALOG INPUT của CODEC và đầu ra ANALOG OUTPUT của CODEC với đầu vào bộ khuếch đại Audio như hình hướng dẫn</w:t>
      </w:r>
      <w:r>
        <w:t>.</w:t>
      </w:r>
    </w:p>
    <w:p w14:paraId="49F109FA" w14:textId="589765F2" w:rsidR="004631CA" w:rsidRDefault="004631CA" w:rsidP="001E00A3">
      <w:pPr>
        <w:pStyle w:val="FSVT12Muc5So"/>
        <w:numPr>
          <w:ilvl w:val="4"/>
          <w:numId w:val="18"/>
        </w:numPr>
      </w:pPr>
      <w:r w:rsidRPr="004631CA">
        <w:t>Kết nối với máy tính bằng cổng USB số 2 như trong hình vẽ</w:t>
      </w:r>
      <w:r>
        <w:t xml:space="preserve">. </w:t>
      </w:r>
      <w:r w:rsidRPr="004631CA">
        <w:t>Đảm bảo rằng nguồn điện của Đế mạch đã được BẬT và phần mềm Code Composer trên máy tính được cài đặt như hướng dẫn trong Phụ Lục C.</w:t>
      </w:r>
      <w:r>
        <w:t xml:space="preserve"> </w:t>
      </w:r>
      <w:r w:rsidRPr="004631CA">
        <w:t>Chạy phần mềm Code Composer (CCS) trên máy tính</w:t>
      </w:r>
      <w:r>
        <w:t>.</w:t>
      </w:r>
    </w:p>
    <w:p w14:paraId="79286C78" w14:textId="7309A42D" w:rsidR="004631CA" w:rsidRDefault="004631CA" w:rsidP="001E00A3">
      <w:pPr>
        <w:pStyle w:val="FSVT12Muc5So"/>
        <w:numPr>
          <w:ilvl w:val="4"/>
          <w:numId w:val="18"/>
        </w:numPr>
      </w:pPr>
      <w:r w:rsidRPr="004631CA">
        <w:t>Kích hoạt dự án exercise_1_2 bằng cách nhấp chuột vào dự án đó trong cửa sổ Project Explorer</w:t>
      </w:r>
      <w:r>
        <w:t>.</w:t>
      </w:r>
    </w:p>
    <w:p w14:paraId="2CC0160B" w14:textId="2B1B507F" w:rsidR="004631CA" w:rsidRDefault="004631CA" w:rsidP="001E00A3">
      <w:pPr>
        <w:pStyle w:val="FSVT12Muc5So"/>
        <w:numPr>
          <w:ilvl w:val="4"/>
          <w:numId w:val="18"/>
        </w:numPr>
      </w:pPr>
      <w:r w:rsidRPr="004631CA">
        <w:lastRenderedPageBreak/>
        <w:t xml:space="preserve">Chạy Debug bằng cách click vào biểu tượng  </w:t>
      </w:r>
      <w:r>
        <w:rPr>
          <w:noProof/>
        </w:rPr>
        <w:drawing>
          <wp:inline distT="0" distB="0" distL="0" distR="0" wp14:anchorId="29F7B715" wp14:editId="1F375CE0">
            <wp:extent cx="182880" cy="182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t xml:space="preserve"> </w:t>
      </w:r>
      <w:r w:rsidRPr="004631CA">
        <w:t>để tải chương trình vào chip DSP. Chưa kích lệnh chạy chương trình.</w:t>
      </w:r>
    </w:p>
    <w:p w14:paraId="7C836E2D" w14:textId="3C915D49" w:rsidR="004631CA" w:rsidRDefault="004631CA" w:rsidP="001E00A3">
      <w:pPr>
        <w:pStyle w:val="FSVT12Muc5So"/>
        <w:numPr>
          <w:ilvl w:val="4"/>
          <w:numId w:val="18"/>
        </w:numPr>
      </w:pPr>
      <w:r w:rsidRPr="004631CA">
        <w:t>Trên giao diện phần mềm CCS, địa chỉ bắt đầu của hàm Main được tìm thấy tại:</w:t>
      </w:r>
    </w:p>
    <w:p w14:paraId="522BDB97" w14:textId="19784365" w:rsidR="004631CA" w:rsidRDefault="004631CA" w:rsidP="004631CA">
      <w:pPr>
        <w:pStyle w:val="FSVT12Muc6abc"/>
      </w:pPr>
      <w:r>
        <w:t>Trong cửa sổ Project Explorer.</w:t>
      </w:r>
    </w:p>
    <w:p w14:paraId="779413CF" w14:textId="6C7612E8" w:rsidR="004631CA" w:rsidRDefault="004631CA" w:rsidP="004631CA">
      <w:pPr>
        <w:pStyle w:val="FSVT12Muc6abc"/>
      </w:pPr>
      <w:r>
        <w:t>Trong cửa sổ Debug ở cuối  hàm main().</w:t>
      </w:r>
    </w:p>
    <w:p w14:paraId="53D69575" w14:textId="6A308E35" w:rsidR="004631CA" w:rsidRDefault="004631CA" w:rsidP="00C9524D">
      <w:pPr>
        <w:pStyle w:val="FSVT12Muc6abc"/>
      </w:pPr>
      <w:r>
        <w:t>Trong cửa sổ Disassembly khi bắt đầu phiên gỡ lỗi.</w:t>
      </w:r>
    </w:p>
    <w:p w14:paraId="2FB48340" w14:textId="03830154" w:rsidR="004631CA" w:rsidRDefault="004631CA" w:rsidP="00C9524D">
      <w:pPr>
        <w:pStyle w:val="FSVT12Muc6abc"/>
      </w:pPr>
      <w:r>
        <w:t>Cả b và c.</w:t>
      </w:r>
    </w:p>
    <w:tbl>
      <w:tblPr>
        <w:tblStyle w:val="LiBang"/>
        <w:tblW w:w="9445" w:type="dxa"/>
        <w:tblLook w:val="04A0" w:firstRow="1" w:lastRow="0" w:firstColumn="1" w:lastColumn="0" w:noHBand="0" w:noVBand="1"/>
      </w:tblPr>
      <w:tblGrid>
        <w:gridCol w:w="4689"/>
        <w:gridCol w:w="4756"/>
      </w:tblGrid>
      <w:tr w:rsidR="004631CA" w:rsidRPr="006F0EDC" w14:paraId="402F9473" w14:textId="77777777" w:rsidTr="00C9524D">
        <w:tc>
          <w:tcPr>
            <w:tcW w:w="4689" w:type="dxa"/>
          </w:tcPr>
          <w:p w14:paraId="687ADA44" w14:textId="77777777" w:rsidR="004631CA" w:rsidRPr="006F0EDC" w:rsidRDefault="004631CA" w:rsidP="00C9524D">
            <w:r w:rsidRPr="006F0EDC">
              <w:t>Chọn câu trả lời:</w:t>
            </w:r>
          </w:p>
        </w:tc>
        <w:tc>
          <w:tcPr>
            <w:tcW w:w="4756" w:type="dxa"/>
          </w:tcPr>
          <w:p w14:paraId="4C1441DD" w14:textId="6BF28E9F" w:rsidR="004631CA" w:rsidRPr="006F0EDC" w:rsidRDefault="00027086" w:rsidP="004A7841">
            <w:pPr>
              <w:pStyle w:val="FSVT12Doan2"/>
            </w:pPr>
            <w:r>
              <w:t>d</w:t>
            </w:r>
          </w:p>
        </w:tc>
      </w:tr>
    </w:tbl>
    <w:p w14:paraId="5EAF89FB" w14:textId="251B67EF" w:rsidR="004631CA" w:rsidRDefault="004631CA" w:rsidP="001E00A3">
      <w:pPr>
        <w:pStyle w:val="FSVT12Muc5So"/>
        <w:numPr>
          <w:ilvl w:val="4"/>
          <w:numId w:val="18"/>
        </w:numPr>
      </w:pPr>
      <w:r w:rsidRPr="004631CA">
        <w:t>Chuyển đến tab Registers và tìm thanh ghi Bộ đếm chương trình (PC). Thanh ghi này nằm trong danh sách Core Registers</w:t>
      </w:r>
      <w:r>
        <w:t xml:space="preserve">. </w:t>
      </w:r>
      <w:r w:rsidRPr="004631CA">
        <w:t>Giá trị của thanh ghi PC có giống với địa chỉ bắt đầu của hàm main hay không?</w:t>
      </w:r>
    </w:p>
    <w:p w14:paraId="276F1537" w14:textId="63621F63" w:rsidR="004631CA" w:rsidRDefault="004631CA" w:rsidP="004631CA">
      <w:pPr>
        <w:pStyle w:val="FSVT12Muc6abc"/>
      </w:pPr>
      <w:r>
        <w:t>Có.</w:t>
      </w:r>
    </w:p>
    <w:p w14:paraId="465AFE45" w14:textId="5E6867FF" w:rsidR="004631CA" w:rsidRDefault="004631CA" w:rsidP="004631CA">
      <w:pPr>
        <w:pStyle w:val="FSVT12Muc6abc"/>
      </w:pPr>
      <w:r>
        <w:t>Không.</w:t>
      </w:r>
    </w:p>
    <w:tbl>
      <w:tblPr>
        <w:tblStyle w:val="LiBang"/>
        <w:tblW w:w="9445" w:type="dxa"/>
        <w:tblLook w:val="04A0" w:firstRow="1" w:lastRow="0" w:firstColumn="1" w:lastColumn="0" w:noHBand="0" w:noVBand="1"/>
      </w:tblPr>
      <w:tblGrid>
        <w:gridCol w:w="4689"/>
        <w:gridCol w:w="4756"/>
      </w:tblGrid>
      <w:tr w:rsidR="004631CA" w:rsidRPr="006F0EDC" w14:paraId="206498BC" w14:textId="77777777" w:rsidTr="00C9524D">
        <w:tc>
          <w:tcPr>
            <w:tcW w:w="4689" w:type="dxa"/>
          </w:tcPr>
          <w:p w14:paraId="53B1BBC1" w14:textId="77777777" w:rsidR="004631CA" w:rsidRPr="006F0EDC" w:rsidRDefault="004631CA" w:rsidP="00C9524D">
            <w:r w:rsidRPr="006F0EDC">
              <w:t>Chọn câu trả lời:</w:t>
            </w:r>
          </w:p>
        </w:tc>
        <w:tc>
          <w:tcPr>
            <w:tcW w:w="4756" w:type="dxa"/>
          </w:tcPr>
          <w:p w14:paraId="647CBCD1" w14:textId="535653DC" w:rsidR="004631CA" w:rsidRPr="006F0EDC" w:rsidRDefault="00027086" w:rsidP="004A7841">
            <w:pPr>
              <w:pStyle w:val="FSVT12Doan2"/>
            </w:pPr>
            <w:r>
              <w:t>a</w:t>
            </w:r>
          </w:p>
        </w:tc>
      </w:tr>
    </w:tbl>
    <w:p w14:paraId="594F34B9" w14:textId="1C16E79A" w:rsidR="004631CA" w:rsidRDefault="004631CA" w:rsidP="004A7841">
      <w:pPr>
        <w:pStyle w:val="FSVT12Doan2"/>
      </w:pPr>
      <w:r>
        <w:t xml:space="preserve">Ấn nút thực hiện lệnh </w:t>
      </w:r>
      <w:r>
        <w:rPr>
          <w:noProof/>
        </w:rPr>
        <w:drawing>
          <wp:inline distT="0" distB="0" distL="0" distR="0" wp14:anchorId="51FC8C5A" wp14:editId="60A139A7">
            <wp:extent cx="159385" cy="138430"/>
            <wp:effectExtent l="0" t="0" r="0" b="0"/>
            <wp:docPr id="209469" name="Picture 20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để chạy đến câu lệnh tiếp theo.  Giá trị mới của thanh ghi PC sẽ là:</w:t>
      </w:r>
    </w:p>
    <w:p w14:paraId="7E219070" w14:textId="7247090C" w:rsidR="004631CA" w:rsidRDefault="004631CA" w:rsidP="001E00A3">
      <w:pPr>
        <w:pStyle w:val="FSVT12Muc6abc"/>
        <w:numPr>
          <w:ilvl w:val="5"/>
          <w:numId w:val="20"/>
        </w:numPr>
      </w:pPr>
      <w:r>
        <w:t>Địa chỉ tuần tự tiếp theo trong chương trình.</w:t>
      </w:r>
    </w:p>
    <w:p w14:paraId="68AF0D80" w14:textId="144A3E23" w:rsidR="004631CA" w:rsidRDefault="004631CA" w:rsidP="004631CA">
      <w:pPr>
        <w:pStyle w:val="FSVT12Muc6abc"/>
      </w:pPr>
      <w:r>
        <w:t>Địa chỉ bắt đầu của hàm chính.</w:t>
      </w:r>
    </w:p>
    <w:p w14:paraId="1EA5C83C" w14:textId="07EC6E25" w:rsidR="004631CA" w:rsidRDefault="004631CA" w:rsidP="004631CA">
      <w:pPr>
        <w:pStyle w:val="FSVT12Muc6abc"/>
      </w:pPr>
      <w:r>
        <w:t>Địa chỉ kết thúc hàm.</w:t>
      </w:r>
    </w:p>
    <w:p w14:paraId="35BFBFD6" w14:textId="7F3E7D22" w:rsidR="004631CA" w:rsidRDefault="004631CA" w:rsidP="004631CA">
      <w:pPr>
        <w:pStyle w:val="FSVT12Muc6abc"/>
      </w:pPr>
      <w:r>
        <w:t>Không có điều nào ở trên.</w:t>
      </w:r>
    </w:p>
    <w:tbl>
      <w:tblPr>
        <w:tblStyle w:val="LiBang"/>
        <w:tblW w:w="9445" w:type="dxa"/>
        <w:tblLook w:val="04A0" w:firstRow="1" w:lastRow="0" w:firstColumn="1" w:lastColumn="0" w:noHBand="0" w:noVBand="1"/>
      </w:tblPr>
      <w:tblGrid>
        <w:gridCol w:w="4689"/>
        <w:gridCol w:w="4756"/>
      </w:tblGrid>
      <w:tr w:rsidR="004631CA" w:rsidRPr="006F0EDC" w14:paraId="36FBA0A3" w14:textId="77777777" w:rsidTr="00C9524D">
        <w:tc>
          <w:tcPr>
            <w:tcW w:w="4689" w:type="dxa"/>
          </w:tcPr>
          <w:p w14:paraId="6FEFF301" w14:textId="77777777" w:rsidR="004631CA" w:rsidRPr="006F0EDC" w:rsidRDefault="004631CA" w:rsidP="00C9524D">
            <w:r w:rsidRPr="006F0EDC">
              <w:t>Chọn câu trả lời:</w:t>
            </w:r>
          </w:p>
        </w:tc>
        <w:tc>
          <w:tcPr>
            <w:tcW w:w="4756" w:type="dxa"/>
          </w:tcPr>
          <w:p w14:paraId="634A5DC1" w14:textId="31DC008E" w:rsidR="004631CA" w:rsidRPr="006F0EDC" w:rsidRDefault="00027086" w:rsidP="004A7841">
            <w:pPr>
              <w:pStyle w:val="FSVT12Doan2"/>
            </w:pPr>
            <w:r>
              <w:t>a</w:t>
            </w:r>
          </w:p>
        </w:tc>
      </w:tr>
    </w:tbl>
    <w:p w14:paraId="4ED78CA6" w14:textId="4B9E94B5" w:rsidR="004631CA" w:rsidRDefault="004631CA" w:rsidP="004A7841">
      <w:pPr>
        <w:pStyle w:val="FSVT12Doan2"/>
      </w:pPr>
      <w:r w:rsidRPr="004631CA">
        <w:t>Con số này tương ứng với:</w:t>
      </w:r>
    </w:p>
    <w:p w14:paraId="066B35C6" w14:textId="3B27F75D" w:rsidR="004631CA" w:rsidRDefault="004631CA" w:rsidP="001E00A3">
      <w:pPr>
        <w:pStyle w:val="FSVT12Muc6abc"/>
        <w:numPr>
          <w:ilvl w:val="5"/>
          <w:numId w:val="21"/>
        </w:numPr>
      </w:pPr>
      <w:r>
        <w:t>Địa chỉ nơi chức năng chính bắt đầu.</w:t>
      </w:r>
    </w:p>
    <w:p w14:paraId="59FA90E5" w14:textId="08E72CAF" w:rsidR="004631CA" w:rsidRDefault="004631CA" w:rsidP="004631CA">
      <w:pPr>
        <w:pStyle w:val="FSVT12Muc6abc"/>
      </w:pPr>
      <w:r>
        <w:t>Địa chỉ của lệnh hợp ngữ hiện tại.</w:t>
      </w:r>
    </w:p>
    <w:p w14:paraId="7C958238" w14:textId="26526913" w:rsidR="004631CA" w:rsidRDefault="004631CA" w:rsidP="004631CA">
      <w:pPr>
        <w:pStyle w:val="FSVT12Muc6abc"/>
      </w:pPr>
      <w:r>
        <w:t>Tổng số dòng chương trình.</w:t>
      </w:r>
    </w:p>
    <w:p w14:paraId="1DBBB2BB" w14:textId="33F0E7C1" w:rsidR="004631CA" w:rsidRDefault="004631CA" w:rsidP="004631CA">
      <w:pPr>
        <w:pStyle w:val="FSVT12Muc6abc"/>
      </w:pPr>
      <w:r>
        <w:t>Địa chỉ của lệnh hợp ngữ cuối cùng.</w:t>
      </w:r>
    </w:p>
    <w:tbl>
      <w:tblPr>
        <w:tblStyle w:val="LiBang"/>
        <w:tblW w:w="9445" w:type="dxa"/>
        <w:tblLook w:val="04A0" w:firstRow="1" w:lastRow="0" w:firstColumn="1" w:lastColumn="0" w:noHBand="0" w:noVBand="1"/>
      </w:tblPr>
      <w:tblGrid>
        <w:gridCol w:w="4689"/>
        <w:gridCol w:w="4756"/>
      </w:tblGrid>
      <w:tr w:rsidR="00BD71E6" w:rsidRPr="006F0EDC" w14:paraId="307A6999" w14:textId="77777777" w:rsidTr="00C9524D">
        <w:tc>
          <w:tcPr>
            <w:tcW w:w="4689" w:type="dxa"/>
          </w:tcPr>
          <w:p w14:paraId="17C67433" w14:textId="77777777" w:rsidR="00BD71E6" w:rsidRPr="006F0EDC" w:rsidRDefault="00BD71E6" w:rsidP="00C9524D">
            <w:r w:rsidRPr="006F0EDC">
              <w:t>Chọn câu trả lời:</w:t>
            </w:r>
          </w:p>
        </w:tc>
        <w:tc>
          <w:tcPr>
            <w:tcW w:w="4756" w:type="dxa"/>
          </w:tcPr>
          <w:p w14:paraId="336478C8" w14:textId="600E150F" w:rsidR="00BD71E6" w:rsidRPr="006F0EDC" w:rsidRDefault="00027086" w:rsidP="004A7841">
            <w:pPr>
              <w:pStyle w:val="FSVT12Doan2"/>
            </w:pPr>
            <w:r>
              <w:t>b</w:t>
            </w:r>
          </w:p>
        </w:tc>
      </w:tr>
    </w:tbl>
    <w:p w14:paraId="1172B5F7" w14:textId="3FC82275" w:rsidR="004631CA" w:rsidRDefault="00BD71E6" w:rsidP="004A7841">
      <w:pPr>
        <w:pStyle w:val="FSVT12Doan2"/>
      </w:pPr>
      <w:r w:rsidRPr="00BD71E6">
        <w:t>Chức năng của thanh ghi PC là:</w:t>
      </w:r>
    </w:p>
    <w:p w14:paraId="254B6C07" w14:textId="293558E8" w:rsidR="00BD71E6" w:rsidRDefault="00BD71E6" w:rsidP="001E00A3">
      <w:pPr>
        <w:pStyle w:val="FSVT12Muc6abc"/>
        <w:numPr>
          <w:ilvl w:val="5"/>
          <w:numId w:val="22"/>
        </w:numPr>
      </w:pPr>
      <w:r>
        <w:t>Để theo dõi tổng số địa chỉ lệnh trong bộ nhớ.</w:t>
      </w:r>
    </w:p>
    <w:p w14:paraId="597C0EAD" w14:textId="4E44C861" w:rsidR="00BD71E6" w:rsidRDefault="00BD71E6" w:rsidP="00BD71E6">
      <w:pPr>
        <w:pStyle w:val="FSVT12Muc6abc"/>
      </w:pPr>
      <w:r>
        <w:t>Để theo dõi tổng số chương trình trong bộ nhớ.</w:t>
      </w:r>
    </w:p>
    <w:p w14:paraId="074BDD4A" w14:textId="06B7A515" w:rsidR="00BD71E6" w:rsidRDefault="00BD71E6" w:rsidP="00BD71E6">
      <w:pPr>
        <w:pStyle w:val="FSVT12Muc6abc"/>
      </w:pPr>
      <w:r>
        <w:t>Để theo dõi địa chỉ của lệnh hiện tại trong bộ nhớ.</w:t>
      </w:r>
    </w:p>
    <w:p w14:paraId="1473FAEF" w14:textId="6331DD5C" w:rsidR="00BD71E6" w:rsidRDefault="00BD71E6" w:rsidP="00BD71E6">
      <w:pPr>
        <w:pStyle w:val="FSVT12Muc6abc"/>
      </w:pPr>
      <w:r>
        <w:t>Tất cả những điều trên.</w:t>
      </w:r>
    </w:p>
    <w:tbl>
      <w:tblPr>
        <w:tblStyle w:val="LiBang"/>
        <w:tblW w:w="9445" w:type="dxa"/>
        <w:tblLook w:val="04A0" w:firstRow="1" w:lastRow="0" w:firstColumn="1" w:lastColumn="0" w:noHBand="0" w:noVBand="1"/>
      </w:tblPr>
      <w:tblGrid>
        <w:gridCol w:w="4689"/>
        <w:gridCol w:w="4756"/>
      </w:tblGrid>
      <w:tr w:rsidR="00BD71E6" w:rsidRPr="006F0EDC" w14:paraId="616CADC6" w14:textId="77777777" w:rsidTr="00C9524D">
        <w:tc>
          <w:tcPr>
            <w:tcW w:w="4689" w:type="dxa"/>
          </w:tcPr>
          <w:p w14:paraId="7EDDC5A5" w14:textId="77777777" w:rsidR="00BD71E6" w:rsidRPr="006F0EDC" w:rsidRDefault="00BD71E6" w:rsidP="00C9524D">
            <w:r w:rsidRPr="006F0EDC">
              <w:t>Chọn câu trả lời:</w:t>
            </w:r>
          </w:p>
        </w:tc>
        <w:tc>
          <w:tcPr>
            <w:tcW w:w="4756" w:type="dxa"/>
          </w:tcPr>
          <w:p w14:paraId="1CF440F5" w14:textId="174AD99C" w:rsidR="00BD71E6" w:rsidRPr="006F0EDC" w:rsidRDefault="00027086" w:rsidP="004A7841">
            <w:pPr>
              <w:pStyle w:val="FSVT12Doan2"/>
            </w:pPr>
            <w:r>
              <w:t>c</w:t>
            </w:r>
          </w:p>
        </w:tc>
      </w:tr>
    </w:tbl>
    <w:p w14:paraId="0B05F6E7" w14:textId="77777777" w:rsidR="00BD71E6" w:rsidRDefault="00BD71E6" w:rsidP="00BD71E6">
      <w:pPr>
        <w:pStyle w:val="FSVT12Doan1"/>
      </w:pPr>
    </w:p>
    <w:p w14:paraId="743AD253" w14:textId="5F5ABDA6" w:rsidR="00BD71E6" w:rsidRDefault="00BD71E6" w:rsidP="001E00A3">
      <w:pPr>
        <w:pStyle w:val="FSVT12Muc5So"/>
        <w:numPr>
          <w:ilvl w:val="4"/>
          <w:numId w:val="18"/>
        </w:numPr>
      </w:pPr>
      <w:r w:rsidRPr="00BD71E6">
        <w:t>Trong khi theo dõi các tab main.c, Disassembly và Variables, hãy kích các loại lệnh Debug chạy từng bước khác nhau và nhận xét các thay đổi trong các biến số và cửa sổ trên</w:t>
      </w:r>
      <w:r>
        <w:t>.</w:t>
      </w:r>
    </w:p>
    <w:p w14:paraId="1830DB39" w14:textId="12D07279" w:rsidR="00BD71E6" w:rsidRDefault="00BD71E6" w:rsidP="001E00A3">
      <w:pPr>
        <w:pStyle w:val="FSVT12Muc5So"/>
        <w:numPr>
          <w:ilvl w:val="4"/>
          <w:numId w:val="18"/>
        </w:numPr>
      </w:pPr>
      <w:r w:rsidRPr="00BD71E6">
        <w:t>Ấn nút Run</w:t>
      </w:r>
      <w:r>
        <w:t xml:space="preserve"> </w:t>
      </w:r>
      <w:r>
        <w:rPr>
          <w:noProof/>
        </w:rPr>
        <w:drawing>
          <wp:inline distT="0" distB="0" distL="0" distR="0" wp14:anchorId="42D0615C" wp14:editId="4F33D3E6">
            <wp:extent cx="148856" cy="148856"/>
            <wp:effectExtent l="0" t="0" r="3810" b="3810"/>
            <wp:docPr id="209470" name="Picture 20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w:t>
      </w:r>
      <w:r w:rsidRPr="00BD71E6">
        <w:t>để chạy liên tục chương trình trong chip DSP</w:t>
      </w:r>
      <w:r>
        <w:t xml:space="preserve">. </w:t>
      </w:r>
      <w:r w:rsidR="00EF687B" w:rsidRPr="00EF687B">
        <w:t>Điều chỉnh chiết áp GAIN để đạt được mức âm lượng phù hợp ở đầu ra</w:t>
      </w:r>
      <w:r w:rsidR="00EF687B">
        <w:t xml:space="preserve">. </w:t>
      </w:r>
      <w:r w:rsidRPr="00BD71E6">
        <w:t>Kiểm tra thông tin hiển thị trong LCD trên bo mạch, trong đó x là một con số cụ thể</w:t>
      </w:r>
      <w:r>
        <w:t>.</w:t>
      </w:r>
    </w:p>
    <w:p w14:paraId="3E5522E3" w14:textId="3B8A443A" w:rsidR="00EF687B" w:rsidRDefault="00EF687B" w:rsidP="001E00A3">
      <w:pPr>
        <w:pStyle w:val="FSVT12Muc5So"/>
        <w:numPr>
          <w:ilvl w:val="4"/>
          <w:numId w:val="18"/>
        </w:numPr>
      </w:pPr>
      <w:r w:rsidRPr="00EF687B">
        <w:t>Như vậy từ hiển thị trên LCD và âm thanh phát ra từ loa, ta nhận thấy chương trình DSP đang chạy là một ứng dụng phát tín hiệu hình sin</w:t>
      </w:r>
      <w:r>
        <w:t xml:space="preserve">. </w:t>
      </w:r>
      <w:r w:rsidRPr="00EF687B">
        <w:t>Điều chỉnh chiết áp trong khối DC SOURCE và theo dõi ảnh hưởng đến tín hiệu đầu ra, ta nhận thấy:</w:t>
      </w:r>
    </w:p>
    <w:p w14:paraId="4DF47091" w14:textId="01535C22" w:rsidR="00EF687B" w:rsidRDefault="00EF687B" w:rsidP="00EF687B">
      <w:pPr>
        <w:pStyle w:val="FSVT12Muc6abc"/>
      </w:pPr>
      <w:r>
        <w:t>Tần số của tín hiệu hiển thị được sửa đổi khi điều chỉnh chiết áp.</w:t>
      </w:r>
    </w:p>
    <w:p w14:paraId="358F59B8" w14:textId="63E2729A" w:rsidR="00EF687B" w:rsidRDefault="00EF687B" w:rsidP="00EF687B">
      <w:pPr>
        <w:pStyle w:val="FSVT12Muc6abc"/>
      </w:pPr>
      <w:r>
        <w:t>Giá trị của tần số cũng được sửa đổi tương ứng trên màn hình LCD.</w:t>
      </w:r>
    </w:p>
    <w:p w14:paraId="5771C906" w14:textId="060AB585" w:rsidR="00EF687B" w:rsidRDefault="00EF687B" w:rsidP="00EF687B">
      <w:pPr>
        <w:pStyle w:val="FSVT12Muc6abc"/>
      </w:pPr>
      <w:r>
        <w:t>Khi tần số thay đổi thì tín hiệu âm thanh cũng thay đổi.</w:t>
      </w:r>
    </w:p>
    <w:p w14:paraId="1590C94D" w14:textId="6BB8C2B0" w:rsidR="00EF687B" w:rsidRDefault="00EF687B" w:rsidP="00EF687B">
      <w:pPr>
        <w:pStyle w:val="FSVT12Muc6abc"/>
      </w:pPr>
      <w:r>
        <w:t>Tất cả những điều trên.</w:t>
      </w:r>
    </w:p>
    <w:tbl>
      <w:tblPr>
        <w:tblStyle w:val="LiBang"/>
        <w:tblW w:w="9445" w:type="dxa"/>
        <w:tblLook w:val="04A0" w:firstRow="1" w:lastRow="0" w:firstColumn="1" w:lastColumn="0" w:noHBand="0" w:noVBand="1"/>
      </w:tblPr>
      <w:tblGrid>
        <w:gridCol w:w="4689"/>
        <w:gridCol w:w="4756"/>
      </w:tblGrid>
      <w:tr w:rsidR="00EF687B" w:rsidRPr="006F0EDC" w14:paraId="484FDB80" w14:textId="77777777" w:rsidTr="00C9524D">
        <w:tc>
          <w:tcPr>
            <w:tcW w:w="4689" w:type="dxa"/>
          </w:tcPr>
          <w:p w14:paraId="2B671BB7" w14:textId="77777777" w:rsidR="00EF687B" w:rsidRPr="006F0EDC" w:rsidRDefault="00EF687B" w:rsidP="00C9524D">
            <w:r w:rsidRPr="006F0EDC">
              <w:t>Chọn câu trả lời:</w:t>
            </w:r>
          </w:p>
        </w:tc>
        <w:tc>
          <w:tcPr>
            <w:tcW w:w="4756" w:type="dxa"/>
          </w:tcPr>
          <w:p w14:paraId="2D9F0357" w14:textId="2D8B047F" w:rsidR="00EF687B" w:rsidRPr="006F0EDC" w:rsidRDefault="00027086" w:rsidP="004A7841">
            <w:pPr>
              <w:pStyle w:val="FSVT12Doan2"/>
            </w:pPr>
            <w:r>
              <w:t>d</w:t>
            </w:r>
          </w:p>
        </w:tc>
      </w:tr>
    </w:tbl>
    <w:p w14:paraId="1B0CA707" w14:textId="559EC916" w:rsidR="00EF687B" w:rsidRDefault="00EF687B" w:rsidP="001E00A3">
      <w:pPr>
        <w:pStyle w:val="FSVT12Muc5So"/>
        <w:numPr>
          <w:ilvl w:val="4"/>
          <w:numId w:val="18"/>
        </w:numPr>
      </w:pPr>
      <w:r w:rsidRPr="00EF687B">
        <w:t>Quan sát tín hiệu đầu ra trên kênh CH2 của máy hiện sóng.</w:t>
      </w:r>
      <w:r>
        <w:t xml:space="preserve"> </w:t>
      </w:r>
      <w:r w:rsidRPr="00EF687B">
        <w:t>Biên độ của tín hiệu có bị ảnh hưởng khi tần số thay đổi không:</w:t>
      </w:r>
    </w:p>
    <w:p w14:paraId="756ABB9D" w14:textId="09615389" w:rsidR="00EF687B" w:rsidRDefault="00EF687B" w:rsidP="001E00A3">
      <w:pPr>
        <w:pStyle w:val="FSVT12Muc6abc"/>
        <w:numPr>
          <w:ilvl w:val="5"/>
          <w:numId w:val="18"/>
        </w:numPr>
      </w:pPr>
      <w:r>
        <w:t>Có.</w:t>
      </w:r>
    </w:p>
    <w:p w14:paraId="1AAC6DFF" w14:textId="1702F3BA" w:rsidR="00EF687B" w:rsidRDefault="00EF687B" w:rsidP="001E00A3">
      <w:pPr>
        <w:pStyle w:val="FSVT12Muc6abc"/>
        <w:numPr>
          <w:ilvl w:val="5"/>
          <w:numId w:val="18"/>
        </w:numPr>
      </w:pPr>
      <w:r>
        <w:t>Không.</w:t>
      </w:r>
    </w:p>
    <w:tbl>
      <w:tblPr>
        <w:tblStyle w:val="LiBang"/>
        <w:tblW w:w="9445" w:type="dxa"/>
        <w:tblLook w:val="04A0" w:firstRow="1" w:lastRow="0" w:firstColumn="1" w:lastColumn="0" w:noHBand="0" w:noVBand="1"/>
      </w:tblPr>
      <w:tblGrid>
        <w:gridCol w:w="4689"/>
        <w:gridCol w:w="4756"/>
      </w:tblGrid>
      <w:tr w:rsidR="00EF687B" w:rsidRPr="006F0EDC" w14:paraId="2A225633" w14:textId="77777777" w:rsidTr="00C9524D">
        <w:tc>
          <w:tcPr>
            <w:tcW w:w="4689" w:type="dxa"/>
          </w:tcPr>
          <w:p w14:paraId="0A841355" w14:textId="77777777" w:rsidR="00EF687B" w:rsidRPr="006F0EDC" w:rsidRDefault="00EF687B" w:rsidP="00C9524D">
            <w:r w:rsidRPr="006F0EDC">
              <w:t>Chọn câu trả lời:</w:t>
            </w:r>
          </w:p>
        </w:tc>
        <w:tc>
          <w:tcPr>
            <w:tcW w:w="4756" w:type="dxa"/>
          </w:tcPr>
          <w:p w14:paraId="07E6539D" w14:textId="49385946" w:rsidR="00EF687B" w:rsidRPr="006F0EDC" w:rsidRDefault="00027086" w:rsidP="004A7841">
            <w:pPr>
              <w:pStyle w:val="FSVT12Doan2"/>
            </w:pPr>
            <w:r>
              <w:t>b</w:t>
            </w:r>
          </w:p>
        </w:tc>
      </w:tr>
    </w:tbl>
    <w:p w14:paraId="5D28305F" w14:textId="6A768601" w:rsidR="00EF687B" w:rsidRDefault="00FA16E8" w:rsidP="004A7841">
      <w:pPr>
        <w:pStyle w:val="FSVT12Doan2"/>
      </w:pPr>
      <w:r w:rsidRPr="00FA16E8">
        <w:t>Tần số biến thiên trong khoảng nào</w:t>
      </w:r>
      <w:r>
        <w:t>:</w:t>
      </w:r>
    </w:p>
    <w:p w14:paraId="482BDF94" w14:textId="734BDAA1" w:rsidR="0048608D" w:rsidRDefault="0048608D" w:rsidP="001E00A3">
      <w:pPr>
        <w:pStyle w:val="FSVT12Muc6abc"/>
        <w:numPr>
          <w:ilvl w:val="5"/>
          <w:numId w:val="23"/>
        </w:numPr>
      </w:pPr>
      <w:r>
        <w:t>Tần số có thể dao động từ khoảng 1 Hz đến 500 Hz ± 5%.</w:t>
      </w:r>
    </w:p>
    <w:p w14:paraId="562D1039" w14:textId="32B8B6DC" w:rsidR="0048608D" w:rsidRDefault="0048608D" w:rsidP="0048608D">
      <w:pPr>
        <w:pStyle w:val="FSVT12Muc6abc"/>
      </w:pPr>
      <w:r>
        <w:t>Tần số có thể dao động từ khoảng 50 Hz đến 50 kHz ± 5%.</w:t>
      </w:r>
    </w:p>
    <w:p w14:paraId="5FFFBACA" w14:textId="400F41FB" w:rsidR="0048608D" w:rsidRDefault="0048608D" w:rsidP="0048608D">
      <w:pPr>
        <w:pStyle w:val="FSVT12Muc6abc"/>
      </w:pPr>
      <w:r>
        <w:t>Tần số có thể dao động từ khoảng 10 Hz đến 5027 Hz ± 5%.</w:t>
      </w:r>
    </w:p>
    <w:tbl>
      <w:tblPr>
        <w:tblStyle w:val="LiBang"/>
        <w:tblW w:w="9445" w:type="dxa"/>
        <w:tblLook w:val="04A0" w:firstRow="1" w:lastRow="0" w:firstColumn="1" w:lastColumn="0" w:noHBand="0" w:noVBand="1"/>
      </w:tblPr>
      <w:tblGrid>
        <w:gridCol w:w="4689"/>
        <w:gridCol w:w="4756"/>
      </w:tblGrid>
      <w:tr w:rsidR="0048608D" w:rsidRPr="006F0EDC" w14:paraId="1B0FFC54" w14:textId="77777777" w:rsidTr="00C9524D">
        <w:tc>
          <w:tcPr>
            <w:tcW w:w="4689" w:type="dxa"/>
          </w:tcPr>
          <w:p w14:paraId="2B638917" w14:textId="77777777" w:rsidR="0048608D" w:rsidRPr="006F0EDC" w:rsidRDefault="0048608D" w:rsidP="00C9524D">
            <w:r w:rsidRPr="006F0EDC">
              <w:t>Chọn câu trả lời:</w:t>
            </w:r>
          </w:p>
        </w:tc>
        <w:tc>
          <w:tcPr>
            <w:tcW w:w="4756" w:type="dxa"/>
          </w:tcPr>
          <w:p w14:paraId="248EF314" w14:textId="11C5A3CE" w:rsidR="0048608D" w:rsidRPr="006F0EDC" w:rsidRDefault="00027086" w:rsidP="004A7841">
            <w:pPr>
              <w:pStyle w:val="FSVT12Doan2"/>
            </w:pPr>
            <w:r>
              <w:t>c</w:t>
            </w:r>
          </w:p>
        </w:tc>
      </w:tr>
    </w:tbl>
    <w:p w14:paraId="1FBCC295" w14:textId="412D5AAA" w:rsidR="0048608D" w:rsidRDefault="0048608D" w:rsidP="001E00A3">
      <w:pPr>
        <w:pStyle w:val="FSVT12Muc5So"/>
        <w:numPr>
          <w:ilvl w:val="4"/>
          <w:numId w:val="18"/>
        </w:numPr>
      </w:pPr>
      <w:r w:rsidRPr="0048608D">
        <w:t>Kích vào biểu tượng</w:t>
      </w:r>
      <w:r>
        <w:t xml:space="preserve"> </w:t>
      </w:r>
      <w:r>
        <w:rPr>
          <w:noProof/>
        </w:rPr>
        <w:drawing>
          <wp:inline distT="0" distB="0" distL="0" distR="0" wp14:anchorId="74289935" wp14:editId="548A7AC4">
            <wp:extent cx="180429" cy="180429"/>
            <wp:effectExtent l="0" t="0" r="0" b="0"/>
            <wp:docPr id="14986" name="Picture 1498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tạm dừng chương trình.</w:t>
      </w:r>
    </w:p>
    <w:p w14:paraId="03FBF125" w14:textId="3503BAEC" w:rsidR="0048608D" w:rsidRDefault="0048608D" w:rsidP="001E00A3">
      <w:pPr>
        <w:pStyle w:val="FSVT12Muc5So"/>
        <w:numPr>
          <w:ilvl w:val="4"/>
          <w:numId w:val="18"/>
        </w:numPr>
      </w:pPr>
      <w:r w:rsidRPr="0048608D">
        <w:t>Một phần quan trọng của gỡ lỗi</w:t>
      </w:r>
      <w:r>
        <w:t xml:space="preserve"> </w:t>
      </w:r>
      <w:r w:rsidRPr="0048608D">
        <w:t>(Debug) là có thể biết giá trị của một biến cụ thể tại một thời điểm nhất định khi chương trình hoạt động. Điều này có thể được thực hiện trong hầu hết các trường hợp bằng cách sử dụng tab Expressions hoặc Variables</w:t>
      </w:r>
      <w:r>
        <w:t>.</w:t>
      </w:r>
    </w:p>
    <w:p w14:paraId="721EB724" w14:textId="25E4D13F" w:rsidR="0048608D" w:rsidRDefault="0048608D" w:rsidP="004A7841">
      <w:pPr>
        <w:pStyle w:val="FSVT12Doan2"/>
      </w:pPr>
      <w:r w:rsidRPr="0048608D">
        <w:t>Nhưng trong trường hợp này thì việc sử dụng các Tab trên không thuận lợi.</w:t>
      </w:r>
      <w:r>
        <w:t xml:space="preserve"> Trong file main.c của dự án Exercise 1-2, tại dòng 22 có một biến mảng được khai báo:</w:t>
      </w:r>
    </w:p>
    <w:p w14:paraId="770275B5" w14:textId="4999D152" w:rsidR="0048608D" w:rsidRDefault="0048608D" w:rsidP="004A7841">
      <w:pPr>
        <w:pStyle w:val="FSVT12Doan2"/>
      </w:pPr>
      <w:r>
        <w:t xml:space="preserve">Int16 sintbl[2048]; Mảng này có tên là sintbl và chứa 2048 phần tử có kiểu số nguyên 16-bit. </w:t>
      </w:r>
      <w:r w:rsidRPr="0048608D">
        <w:t>Từ dòng 47 đến 51 là các câu lệnh để tính giá trị từng phần tử trong bảng sintbl</w:t>
      </w:r>
      <w:r>
        <w:t>.</w:t>
      </w:r>
    </w:p>
    <w:p w14:paraId="2DBEEE99" w14:textId="0270A567" w:rsidR="0048608D" w:rsidRDefault="00300628" w:rsidP="004A7841">
      <w:pPr>
        <w:pStyle w:val="FSVT12Doan2"/>
      </w:pPr>
      <w:r>
        <w:t>Mở tab Expressions và gõ sintbl vào mục new ta sẽ nhận được dữ liệu của mảng. Khi muốn xem đủ các phần tử thì cần mở rộng khung hình. Như vậy phương pháp này rõ ràng không phù hợp để theo dõi các biến mảng có số phần tử lớn:</w:t>
      </w:r>
    </w:p>
    <w:tbl>
      <w:tblPr>
        <w:tblStyle w:val="LiBang"/>
        <w:tblW w:w="9445" w:type="dxa"/>
        <w:tblLook w:val="04A0" w:firstRow="1" w:lastRow="0" w:firstColumn="1" w:lastColumn="0" w:noHBand="0" w:noVBand="1"/>
      </w:tblPr>
      <w:tblGrid>
        <w:gridCol w:w="4689"/>
        <w:gridCol w:w="4756"/>
      </w:tblGrid>
      <w:tr w:rsidR="00300628" w:rsidRPr="006F0EDC" w14:paraId="262DC8D2" w14:textId="77777777" w:rsidTr="00C9524D">
        <w:tc>
          <w:tcPr>
            <w:tcW w:w="4689" w:type="dxa"/>
          </w:tcPr>
          <w:p w14:paraId="44CC7EAA" w14:textId="1082F0D1" w:rsidR="00300628" w:rsidRPr="006F0EDC" w:rsidRDefault="00300628" w:rsidP="00C9524D">
            <w:r>
              <w:lastRenderedPageBreak/>
              <w:t>Ghi lại địa chỉ của biến mảng sintbl: 0x</w:t>
            </w:r>
          </w:p>
        </w:tc>
        <w:tc>
          <w:tcPr>
            <w:tcW w:w="4756" w:type="dxa"/>
          </w:tcPr>
          <w:p w14:paraId="74240DAE" w14:textId="6A05C42E" w:rsidR="00300628" w:rsidRPr="006F0EDC" w:rsidRDefault="00027086" w:rsidP="004A7841">
            <w:pPr>
              <w:pStyle w:val="FSVT12Doan2"/>
            </w:pPr>
            <w:r w:rsidRPr="00027086">
              <w:t>0x001862</w:t>
            </w:r>
          </w:p>
        </w:tc>
      </w:tr>
    </w:tbl>
    <w:p w14:paraId="6757FA05" w14:textId="1D360C82" w:rsidR="0048608D" w:rsidRDefault="00300628" w:rsidP="001E00A3">
      <w:pPr>
        <w:pStyle w:val="FSVT12Muc5So"/>
        <w:numPr>
          <w:ilvl w:val="4"/>
          <w:numId w:val="18"/>
        </w:numPr>
      </w:pPr>
      <w:r w:rsidRPr="00300628">
        <w:t>Một phương pháp khác để theo dõi bảng dữ liệu hiệu quả hơn, đó là sử dụng cửa sổ Memory. Vào menu View trong giao diện của CCS và chọn Memory Browser.</w:t>
      </w:r>
      <w:r>
        <w:t xml:space="preserve"> </w:t>
      </w:r>
      <w:r w:rsidRPr="00300628">
        <w:t>Xác định địa chỉ mảng sintbl từ tab Expression, nhập giá trị này vào cửa sổ Memory, chọn loại dữ liệu DATA rồi ấn Enter. Chọn kiểu dữ liệu là số nguyên 16 bit có dấu.</w:t>
      </w:r>
    </w:p>
    <w:p w14:paraId="3D8A97BE" w14:textId="4454075E" w:rsidR="00300628" w:rsidRDefault="00300628" w:rsidP="004A7841">
      <w:pPr>
        <w:pStyle w:val="FSVT12Doan2"/>
      </w:pPr>
      <w:r>
        <w:t>C</w:t>
      </w:r>
      <w:r w:rsidRPr="00300628">
        <w:t>ác dữ liệu của mảng được hiển thị như hình sau.</w:t>
      </w:r>
    </w:p>
    <w:p w14:paraId="66AB6EB2" w14:textId="6D3FE949" w:rsidR="00300628" w:rsidRDefault="00300628" w:rsidP="004A7841">
      <w:pPr>
        <w:pStyle w:val="FSVT12Doan2"/>
      </w:pPr>
      <w:r w:rsidRPr="00300628">
        <w:t>Đây là một cải tiến, nhưng với kích thước quá lớn của mảng sintbl, ta còn một phương pháp khác để quan sát dữ liệu hiệu quả hơn.</w:t>
      </w:r>
    </w:p>
    <w:p w14:paraId="33697284" w14:textId="2EE1F784" w:rsidR="00300628" w:rsidRDefault="004C7F9C" w:rsidP="001E00A3">
      <w:pPr>
        <w:pStyle w:val="FSVT12Muc5So"/>
        <w:numPr>
          <w:ilvl w:val="4"/>
          <w:numId w:val="18"/>
        </w:numPr>
      </w:pPr>
      <w:r w:rsidRPr="004C7F9C">
        <w:t>Sử dụng công cụ đồ họa là một phương pháp để quan sát mảng dữ liệu kích thước lớn.</w:t>
      </w:r>
    </w:p>
    <w:p w14:paraId="2DE14D95" w14:textId="57B70886" w:rsidR="004C7F9C" w:rsidRDefault="004C7F9C" w:rsidP="001E00A3">
      <w:pPr>
        <w:pStyle w:val="FSVT12Muc5So"/>
        <w:numPr>
          <w:ilvl w:val="4"/>
          <w:numId w:val="18"/>
        </w:numPr>
      </w:pPr>
      <w:r w:rsidRPr="004C7F9C">
        <w:t>Trong menu Tools, chọn Graph, rồi chọn Single Time</w:t>
      </w:r>
      <w:r>
        <w:t>.</w:t>
      </w:r>
      <w:r w:rsidR="00476205">
        <w:t xml:space="preserve"> </w:t>
      </w:r>
      <w:r w:rsidR="00476205" w:rsidRPr="00476205">
        <w:t>Trong hộp thoại thiết lập các thông số như hình và nhấn OK. Địa chỉ Start Address là vị trí trong bộ nhớ mà mảng dữ liệu bắt đầu. Biến sintbl chứa địa chỉ đó.</w:t>
      </w:r>
    </w:p>
    <w:p w14:paraId="23CEE8E1" w14:textId="111EABD5" w:rsidR="00715DF9" w:rsidRDefault="00715DF9" w:rsidP="004A7841">
      <w:pPr>
        <w:pStyle w:val="FSVT12Doan2"/>
      </w:pPr>
      <w:r w:rsidRPr="00715DF9">
        <w:t>Hình đồ thị nào sau đây thể hiện tốt nhất dữ liệu của bảng sintbl</w:t>
      </w:r>
      <w:r>
        <w:t>: a / b</w:t>
      </w:r>
    </w:p>
    <w:tbl>
      <w:tblPr>
        <w:tblStyle w:val="LiBang"/>
        <w:tblW w:w="9445" w:type="dxa"/>
        <w:tblLook w:val="04A0" w:firstRow="1" w:lastRow="0" w:firstColumn="1" w:lastColumn="0" w:noHBand="0" w:noVBand="1"/>
      </w:tblPr>
      <w:tblGrid>
        <w:gridCol w:w="4689"/>
        <w:gridCol w:w="4756"/>
      </w:tblGrid>
      <w:tr w:rsidR="00715DF9" w14:paraId="3442D126" w14:textId="77777777" w:rsidTr="00C9524D">
        <w:tc>
          <w:tcPr>
            <w:tcW w:w="4689" w:type="dxa"/>
          </w:tcPr>
          <w:p w14:paraId="3B63600B" w14:textId="77777777" w:rsidR="00715DF9" w:rsidRDefault="00715DF9" w:rsidP="00C9524D">
            <w:r>
              <w:t>Chọn câu trả lời:</w:t>
            </w:r>
          </w:p>
        </w:tc>
        <w:tc>
          <w:tcPr>
            <w:tcW w:w="4756" w:type="dxa"/>
          </w:tcPr>
          <w:p w14:paraId="6E68599D" w14:textId="598983A4" w:rsidR="00715DF9" w:rsidRDefault="00027086" w:rsidP="004A7841">
            <w:pPr>
              <w:pStyle w:val="FSVT12Doan2"/>
            </w:pPr>
            <w:r>
              <w:t>a</w:t>
            </w:r>
          </w:p>
        </w:tc>
      </w:tr>
    </w:tbl>
    <w:p w14:paraId="4EBA7D58" w14:textId="281364B9" w:rsidR="00196EEF" w:rsidRDefault="00196EEF" w:rsidP="00196EEF">
      <w:pPr>
        <w:pStyle w:val="FSVT12Muc5So"/>
      </w:pPr>
      <w:r>
        <w:t>Sử dụng các điểm ngừng (breakpoints) là giải pháp hết sức quan trọng trong debug các tiến trình hoạt động của Chip. Trong chế độ Debug và DSP ở trạng thái nghỉ, đặt một điểm ngừng tại vị trí //Breakpoint #01 bằng cách kích đúp chuột vào số thứ tự dòng lệnh tương ứng.</w:t>
      </w:r>
    </w:p>
    <w:p w14:paraId="0B0BDD9C" w14:textId="48E0BCE7" w:rsidR="00196EEF" w:rsidRDefault="00196EEF" w:rsidP="004A7841">
      <w:pPr>
        <w:pStyle w:val="FSVT12Doan2"/>
      </w:pPr>
      <w:r w:rsidRPr="007D233E">
        <w:t>Theo dõi giá trị biến freq trong tab expressions.</w:t>
      </w:r>
    </w:p>
    <w:p w14:paraId="121CB16A" w14:textId="477BF562" w:rsidR="00196EEF" w:rsidRDefault="00196EEF" w:rsidP="004A7841">
      <w:pPr>
        <w:pStyle w:val="FSVT12Doan2"/>
      </w:pPr>
      <w:r>
        <w:t xml:space="preserve">Nhấn nút chạy </w:t>
      </w:r>
      <w:r>
        <w:rPr>
          <w:noProof/>
        </w:rPr>
        <w:drawing>
          <wp:inline distT="0" distB="0" distL="0" distR="0" wp14:anchorId="63D12E3E" wp14:editId="6AE7FFAD">
            <wp:extent cx="148856" cy="14885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Việc thực thi chương trình sẽ dừng khá nhanh ở dòng thích hợp trong hàm main. Chú ý giá trị của biến tần số:</w:t>
      </w:r>
    </w:p>
    <w:tbl>
      <w:tblPr>
        <w:tblStyle w:val="LiBang"/>
        <w:tblW w:w="9445" w:type="dxa"/>
        <w:tblLook w:val="04A0" w:firstRow="1" w:lastRow="0" w:firstColumn="1" w:lastColumn="0" w:noHBand="0" w:noVBand="1"/>
      </w:tblPr>
      <w:tblGrid>
        <w:gridCol w:w="4689"/>
        <w:gridCol w:w="4756"/>
      </w:tblGrid>
      <w:tr w:rsidR="00196EEF" w14:paraId="5C28782D" w14:textId="77777777" w:rsidTr="00196EEF">
        <w:tc>
          <w:tcPr>
            <w:tcW w:w="4689" w:type="dxa"/>
          </w:tcPr>
          <w:p w14:paraId="7A91B83E" w14:textId="77777777" w:rsidR="00196EEF" w:rsidRDefault="00196EEF" w:rsidP="00C9524D">
            <w:pPr>
              <w:pStyle w:val="FSVT12Doan1"/>
            </w:pPr>
            <w:r>
              <w:t>Biến tần số quan sát được (Ghi kèm Hz ):</w:t>
            </w:r>
          </w:p>
        </w:tc>
        <w:tc>
          <w:tcPr>
            <w:tcW w:w="4756" w:type="dxa"/>
          </w:tcPr>
          <w:p w14:paraId="43562DD1" w14:textId="1793353B" w:rsidR="00196EEF" w:rsidRDefault="00027086" w:rsidP="00027086">
            <w:pPr>
              <w:pStyle w:val="FSVT12Doan2"/>
            </w:pPr>
            <w:r>
              <w:t>5027.344</w:t>
            </w:r>
          </w:p>
        </w:tc>
      </w:tr>
    </w:tbl>
    <w:p w14:paraId="70BBC4F4" w14:textId="7C2D15C1" w:rsidR="00196EEF" w:rsidRDefault="00196EEF" w:rsidP="004A7841">
      <w:pPr>
        <w:pStyle w:val="FSVT12Doan2"/>
      </w:pPr>
      <w:r>
        <w:t>Điều chỉnh chiết áp nguồn dc theo bất kỳ hướng nào và nhấn lại nút chạy.                    Quá trình sẽ chạy trong thời gian ngắn cho đến khi nó dừng lại ở cùng một dòng mã.</w:t>
      </w:r>
    </w:p>
    <w:p w14:paraId="0E15280B" w14:textId="77777777" w:rsidR="00196EEF" w:rsidRDefault="00196EEF" w:rsidP="004A7841">
      <w:pPr>
        <w:pStyle w:val="FSVT12Doan2"/>
      </w:pPr>
      <w:r>
        <w:t>Giá trị hiện tại của biến freq có giống hoặc gần giống với giá trị đã quan sát ở bước trước không?</w:t>
      </w:r>
    </w:p>
    <w:p w14:paraId="5CADF374" w14:textId="77777777" w:rsidR="00196EEF" w:rsidRDefault="00196EEF" w:rsidP="00196EEF">
      <w:pPr>
        <w:pStyle w:val="FSVT12Muc6abc"/>
      </w:pPr>
      <w:r>
        <w:t>Có.</w:t>
      </w:r>
    </w:p>
    <w:p w14:paraId="18619198" w14:textId="77777777" w:rsidR="00196EEF" w:rsidRDefault="00196EEF" w:rsidP="00196EEF">
      <w:pPr>
        <w:pStyle w:val="FSVT12Muc6abc"/>
      </w:pPr>
      <w:r>
        <w:t>Không.</w:t>
      </w:r>
    </w:p>
    <w:tbl>
      <w:tblPr>
        <w:tblStyle w:val="LiBang"/>
        <w:tblW w:w="9445" w:type="dxa"/>
        <w:tblLook w:val="04A0" w:firstRow="1" w:lastRow="0" w:firstColumn="1" w:lastColumn="0" w:noHBand="0" w:noVBand="1"/>
      </w:tblPr>
      <w:tblGrid>
        <w:gridCol w:w="4689"/>
        <w:gridCol w:w="4756"/>
      </w:tblGrid>
      <w:tr w:rsidR="00196EEF" w14:paraId="3A6AFA0B" w14:textId="77777777" w:rsidTr="00C9524D">
        <w:tc>
          <w:tcPr>
            <w:tcW w:w="4689" w:type="dxa"/>
          </w:tcPr>
          <w:p w14:paraId="721B2FA2" w14:textId="77777777" w:rsidR="00196EEF" w:rsidRDefault="00196EEF" w:rsidP="00C9524D">
            <w:r>
              <w:t>Chọn câu trả lời:</w:t>
            </w:r>
          </w:p>
        </w:tc>
        <w:tc>
          <w:tcPr>
            <w:tcW w:w="4756" w:type="dxa"/>
          </w:tcPr>
          <w:p w14:paraId="17FF5BA1" w14:textId="056DD1D5" w:rsidR="00196EEF" w:rsidRDefault="00027086" w:rsidP="004A7841">
            <w:pPr>
              <w:pStyle w:val="FSVT12Doan2"/>
            </w:pPr>
            <w:r>
              <w:t>a</w:t>
            </w:r>
          </w:p>
        </w:tc>
      </w:tr>
    </w:tbl>
    <w:p w14:paraId="68A888BE" w14:textId="7B67637E" w:rsidR="00196EEF" w:rsidRDefault="00196EEF" w:rsidP="004A7841">
      <w:pPr>
        <w:pStyle w:val="FSVT12Doan2"/>
      </w:pPr>
      <w:r w:rsidRPr="007B4648">
        <w:t>Nhấn bước màu vàng</w:t>
      </w:r>
      <w:r>
        <w:t xml:space="preserve"> </w:t>
      </w:r>
      <w:r>
        <w:rPr>
          <w:noProof/>
        </w:rPr>
        <w:drawing>
          <wp:inline distT="0" distB="0" distL="0" distR="0" wp14:anchorId="0BF611F1" wp14:editId="7A1B10FB">
            <wp:extent cx="169250" cy="169250"/>
            <wp:effectExtent l="0" t="0" r="2540" b="2540"/>
            <wp:docPr id="14989" name="Picture 14989"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co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095" cy="175095"/>
                    </a:xfrm>
                    <a:prstGeom prst="rect">
                      <a:avLst/>
                    </a:prstGeom>
                    <a:noFill/>
                    <a:ln>
                      <a:noFill/>
                    </a:ln>
                  </pic:spPr>
                </pic:pic>
              </a:graphicData>
            </a:graphic>
          </wp:inline>
        </w:drawing>
      </w:r>
      <w:r w:rsidRPr="007B4648">
        <w:t xml:space="preserve"> để thực thi dòng lệnh hiện tại.</w:t>
      </w:r>
    </w:p>
    <w:p w14:paraId="7767E3B0" w14:textId="77777777" w:rsidR="00196EEF" w:rsidRDefault="00196EEF" w:rsidP="004A7841">
      <w:pPr>
        <w:pStyle w:val="FSVT12Doan2"/>
      </w:pPr>
      <w:r w:rsidRPr="001B0135">
        <w:t xml:space="preserve">Giá trị </w:t>
      </w:r>
      <w:r>
        <w:t xml:space="preserve">hiện tại </w:t>
      </w:r>
      <w:r w:rsidRPr="001B0135">
        <w:t xml:space="preserve">của biến freq </w:t>
      </w:r>
      <w:r>
        <w:t>như thế nào</w:t>
      </w:r>
      <w:r w:rsidRPr="001B0135">
        <w:t>?</w:t>
      </w:r>
    </w:p>
    <w:p w14:paraId="6796DA96" w14:textId="77777777" w:rsidR="00196EEF" w:rsidRDefault="00196EEF" w:rsidP="001E00A3">
      <w:pPr>
        <w:pStyle w:val="FSVT12Muc6abc"/>
        <w:numPr>
          <w:ilvl w:val="5"/>
          <w:numId w:val="24"/>
        </w:numPr>
      </w:pPr>
      <w:r>
        <w:t>Giá trị không đổi.</w:t>
      </w:r>
    </w:p>
    <w:p w14:paraId="214C8BE1" w14:textId="77777777" w:rsidR="00196EEF" w:rsidRDefault="00196EEF" w:rsidP="00196EEF">
      <w:pPr>
        <w:pStyle w:val="FSVT12Muc6abc"/>
      </w:pPr>
      <w:r>
        <w:t>Giá trị được cập nhật tương ứng với vị trí mới của chiết áp nguồn dc.</w:t>
      </w:r>
    </w:p>
    <w:p w14:paraId="109EF2FC" w14:textId="77777777" w:rsidR="00196EEF" w:rsidRDefault="00196EEF" w:rsidP="00196EEF">
      <w:pPr>
        <w:pStyle w:val="FSVT12Muc6abc"/>
      </w:pPr>
      <w:r>
        <w:lastRenderedPageBreak/>
        <w:t>Giá trị đã giảm xuống 0.</w:t>
      </w:r>
    </w:p>
    <w:p w14:paraId="3CDC6286" w14:textId="77777777" w:rsidR="00196EEF" w:rsidRDefault="00196EEF" w:rsidP="00196EEF">
      <w:pPr>
        <w:pStyle w:val="FSVT12Muc6abc"/>
      </w:pPr>
      <w:r>
        <w:t>Tất cả đều sai.</w:t>
      </w:r>
    </w:p>
    <w:tbl>
      <w:tblPr>
        <w:tblStyle w:val="LiBang"/>
        <w:tblW w:w="9445" w:type="dxa"/>
        <w:tblLook w:val="04A0" w:firstRow="1" w:lastRow="0" w:firstColumn="1" w:lastColumn="0" w:noHBand="0" w:noVBand="1"/>
      </w:tblPr>
      <w:tblGrid>
        <w:gridCol w:w="4689"/>
        <w:gridCol w:w="4756"/>
      </w:tblGrid>
      <w:tr w:rsidR="00196EEF" w14:paraId="343014D9" w14:textId="77777777" w:rsidTr="00C9524D">
        <w:tc>
          <w:tcPr>
            <w:tcW w:w="4689" w:type="dxa"/>
          </w:tcPr>
          <w:p w14:paraId="6DBC7243" w14:textId="77777777" w:rsidR="00196EEF" w:rsidRDefault="00196EEF" w:rsidP="00C9524D">
            <w:r>
              <w:t>Chọn câu trả lời:</w:t>
            </w:r>
          </w:p>
        </w:tc>
        <w:tc>
          <w:tcPr>
            <w:tcW w:w="4756" w:type="dxa"/>
          </w:tcPr>
          <w:p w14:paraId="71786E65" w14:textId="61179119" w:rsidR="00196EEF" w:rsidRDefault="00027086" w:rsidP="004A7841">
            <w:pPr>
              <w:pStyle w:val="FSVT12Doan2"/>
            </w:pPr>
            <w:r>
              <w:t>b</w:t>
            </w:r>
          </w:p>
        </w:tc>
      </w:tr>
    </w:tbl>
    <w:p w14:paraId="61A25595" w14:textId="56897D98" w:rsidR="00196EEF" w:rsidRDefault="00196EEF" w:rsidP="00196EEF">
      <w:pPr>
        <w:pStyle w:val="FSVT12Muc5So"/>
      </w:pPr>
      <w:r>
        <w:t>Điểm dừng được đặt trong code C bên dưới nhãn //Breakpoint #01 tương ứng với điểm dừng được đặt tự động trong cửa sổ Disassembly tại địa chỉ 0x023059.</w:t>
      </w:r>
    </w:p>
    <w:p w14:paraId="73A415BE" w14:textId="152790B5" w:rsidR="00196EEF" w:rsidRDefault="00196EEF" w:rsidP="004A7841">
      <w:pPr>
        <w:pStyle w:val="FSVT12Doan2"/>
      </w:pPr>
      <w:r>
        <w:t>Thêm điểm dừng trong cửa sổ Disassembly tại địa chỉ 0x023086. Điều này thêm một điểm dừng tương ứng trong tệp main.c ở dòng nào?</w:t>
      </w:r>
    </w:p>
    <w:tbl>
      <w:tblPr>
        <w:tblStyle w:val="LiBang"/>
        <w:tblW w:w="9445" w:type="dxa"/>
        <w:tblLook w:val="04A0" w:firstRow="1" w:lastRow="0" w:firstColumn="1" w:lastColumn="0" w:noHBand="0" w:noVBand="1"/>
      </w:tblPr>
      <w:tblGrid>
        <w:gridCol w:w="4689"/>
        <w:gridCol w:w="4756"/>
      </w:tblGrid>
      <w:tr w:rsidR="00EA1666" w14:paraId="792D3311" w14:textId="77777777" w:rsidTr="00C9524D">
        <w:tc>
          <w:tcPr>
            <w:tcW w:w="4689" w:type="dxa"/>
          </w:tcPr>
          <w:p w14:paraId="6D942AEF" w14:textId="52F07D92" w:rsidR="00EA1666" w:rsidRDefault="00EA1666" w:rsidP="00C9524D">
            <w:pPr>
              <w:pStyle w:val="FSVT12Doan1"/>
            </w:pPr>
            <w:r>
              <w:t>Giá trị dòng:</w:t>
            </w:r>
          </w:p>
        </w:tc>
        <w:tc>
          <w:tcPr>
            <w:tcW w:w="4756" w:type="dxa"/>
          </w:tcPr>
          <w:p w14:paraId="683FF880" w14:textId="3A37FF2C" w:rsidR="00EA1666" w:rsidRDefault="00027086" w:rsidP="004A7841">
            <w:pPr>
              <w:pStyle w:val="FSVT12Doan2"/>
            </w:pPr>
            <w:r>
              <w:t>72</w:t>
            </w:r>
          </w:p>
        </w:tc>
      </w:tr>
    </w:tbl>
    <w:p w14:paraId="08BF5BCB" w14:textId="670B7462" w:rsidR="00EA1666" w:rsidRDefault="00EA1666" w:rsidP="004A7841">
      <w:pPr>
        <w:pStyle w:val="FSVT12Doan2"/>
      </w:pPr>
      <w:r>
        <w:t>Điểm dừng tại dòng:</w:t>
      </w:r>
    </w:p>
    <w:tbl>
      <w:tblPr>
        <w:tblStyle w:val="LiBang"/>
        <w:tblW w:w="9445" w:type="dxa"/>
        <w:tblLook w:val="04A0" w:firstRow="1" w:lastRow="0" w:firstColumn="1" w:lastColumn="0" w:noHBand="0" w:noVBand="1"/>
      </w:tblPr>
      <w:tblGrid>
        <w:gridCol w:w="4689"/>
        <w:gridCol w:w="4756"/>
      </w:tblGrid>
      <w:tr w:rsidR="00EA1666" w14:paraId="3049E58A" w14:textId="77777777" w:rsidTr="00C9524D">
        <w:tc>
          <w:tcPr>
            <w:tcW w:w="4689" w:type="dxa"/>
          </w:tcPr>
          <w:p w14:paraId="044CEA48" w14:textId="77777777" w:rsidR="00EA1666" w:rsidRDefault="00EA1666" w:rsidP="00C9524D">
            <w:pPr>
              <w:pStyle w:val="FSVT12Doan1"/>
            </w:pPr>
            <w:r>
              <w:t>Giá trị dòng:</w:t>
            </w:r>
          </w:p>
        </w:tc>
        <w:tc>
          <w:tcPr>
            <w:tcW w:w="4756" w:type="dxa"/>
          </w:tcPr>
          <w:p w14:paraId="15C48C5F" w14:textId="1EAD7D53" w:rsidR="00EA1666" w:rsidRDefault="00027086" w:rsidP="004A7841">
            <w:pPr>
              <w:pStyle w:val="FSVT12Doan2"/>
            </w:pPr>
            <w:r>
              <w:t>72</w:t>
            </w:r>
          </w:p>
        </w:tc>
      </w:tr>
    </w:tbl>
    <w:p w14:paraId="7FB9C781" w14:textId="6B5C734E" w:rsidR="00196EEF" w:rsidRDefault="00EA1666" w:rsidP="004A7841">
      <w:pPr>
        <w:pStyle w:val="FSVT12Doan2"/>
      </w:pPr>
      <w:r>
        <w:t>Xóa điểm dừng tại địa chỉ 0x023086, sau đó thêm điểm dừng trong tệp main.c tại dòng bạn vừa viết.  Điểm dừng được thêm vào ở địa chỉ nào trong cửa sổ Disassembly?</w:t>
      </w:r>
    </w:p>
    <w:p w14:paraId="5B100407" w14:textId="5C1B2F53" w:rsidR="00EA1666" w:rsidRDefault="00EA1666" w:rsidP="00EA1666">
      <w:pPr>
        <w:pStyle w:val="FSVT12Muc6abc"/>
      </w:pPr>
      <w:r>
        <w:t>0x023086</w:t>
      </w:r>
    </w:p>
    <w:p w14:paraId="1077786E" w14:textId="09389E3D" w:rsidR="00EA1666" w:rsidRDefault="00EA1666" w:rsidP="00EA1666">
      <w:pPr>
        <w:pStyle w:val="FSVT12Muc6abc"/>
      </w:pPr>
      <w:r>
        <w:t>0x023049</w:t>
      </w:r>
    </w:p>
    <w:p w14:paraId="5253DF6A" w14:textId="50C3F91D" w:rsidR="00EA1666" w:rsidRDefault="00EA1666" w:rsidP="00EA1666">
      <w:pPr>
        <w:pStyle w:val="FSVT12Muc6abc"/>
      </w:pPr>
      <w:r>
        <w:t>0x023059</w:t>
      </w:r>
    </w:p>
    <w:p w14:paraId="54C06867" w14:textId="19F36097" w:rsidR="00EA1666" w:rsidRDefault="00EA1666" w:rsidP="00EA1666">
      <w:pPr>
        <w:pStyle w:val="FSVT12Muc6abc"/>
      </w:pPr>
      <w:r>
        <w:t>0x02307C</w:t>
      </w:r>
    </w:p>
    <w:tbl>
      <w:tblPr>
        <w:tblStyle w:val="LiBang"/>
        <w:tblW w:w="9445" w:type="dxa"/>
        <w:tblLook w:val="04A0" w:firstRow="1" w:lastRow="0" w:firstColumn="1" w:lastColumn="0" w:noHBand="0" w:noVBand="1"/>
      </w:tblPr>
      <w:tblGrid>
        <w:gridCol w:w="4689"/>
        <w:gridCol w:w="4756"/>
      </w:tblGrid>
      <w:tr w:rsidR="00EA1666" w14:paraId="3E47A676" w14:textId="77777777" w:rsidTr="00C9524D">
        <w:tc>
          <w:tcPr>
            <w:tcW w:w="4689" w:type="dxa"/>
          </w:tcPr>
          <w:p w14:paraId="3BFF8477" w14:textId="77777777" w:rsidR="00EA1666" w:rsidRDefault="00EA1666" w:rsidP="00C9524D">
            <w:r>
              <w:t>Chọn câu trả lời:</w:t>
            </w:r>
          </w:p>
        </w:tc>
        <w:tc>
          <w:tcPr>
            <w:tcW w:w="4756" w:type="dxa"/>
          </w:tcPr>
          <w:p w14:paraId="54899C8D" w14:textId="00AD8E35" w:rsidR="00EA1666" w:rsidRDefault="00027086" w:rsidP="004A7841">
            <w:pPr>
              <w:pStyle w:val="FSVT12Doan2"/>
            </w:pPr>
            <w:r>
              <w:t>d</w:t>
            </w:r>
          </w:p>
        </w:tc>
      </w:tr>
    </w:tbl>
    <w:p w14:paraId="252A3950" w14:textId="0E1BC749" w:rsidR="00EA1666" w:rsidRDefault="00196EEF" w:rsidP="004A7841">
      <w:pPr>
        <w:pStyle w:val="FSVT12Doan2"/>
      </w:pPr>
      <w:r>
        <w:tab/>
      </w:r>
      <w:r w:rsidR="00B32121" w:rsidRPr="00B32121">
        <w:t>Lệnh tại địa chỉ 0x023046 có phải là phần đầu của lệnh tương ứng trong C không?</w:t>
      </w:r>
    </w:p>
    <w:p w14:paraId="5AB8F7D6" w14:textId="0B13C926" w:rsidR="00B32121" w:rsidRDefault="00B32121" w:rsidP="001E00A3">
      <w:pPr>
        <w:pStyle w:val="FSVT12Muc6abc"/>
        <w:numPr>
          <w:ilvl w:val="5"/>
          <w:numId w:val="25"/>
        </w:numPr>
      </w:pPr>
      <w:r>
        <w:t>Yes</w:t>
      </w:r>
    </w:p>
    <w:p w14:paraId="11185C1F" w14:textId="48B058AF" w:rsidR="00B32121" w:rsidRDefault="00B32121" w:rsidP="00B32121">
      <w:pPr>
        <w:pStyle w:val="FSVT12Muc6abc"/>
      </w:pPr>
      <w:r>
        <w:t>No</w:t>
      </w:r>
    </w:p>
    <w:tbl>
      <w:tblPr>
        <w:tblStyle w:val="LiBang"/>
        <w:tblW w:w="9445" w:type="dxa"/>
        <w:tblLook w:val="04A0" w:firstRow="1" w:lastRow="0" w:firstColumn="1" w:lastColumn="0" w:noHBand="0" w:noVBand="1"/>
      </w:tblPr>
      <w:tblGrid>
        <w:gridCol w:w="4689"/>
        <w:gridCol w:w="4756"/>
      </w:tblGrid>
      <w:tr w:rsidR="00B32121" w14:paraId="47BF9EAA" w14:textId="77777777" w:rsidTr="00C9524D">
        <w:tc>
          <w:tcPr>
            <w:tcW w:w="4689" w:type="dxa"/>
          </w:tcPr>
          <w:p w14:paraId="5BF703FA" w14:textId="77777777" w:rsidR="00B32121" w:rsidRDefault="00B32121" w:rsidP="00C9524D">
            <w:r>
              <w:t>Chọn câu trả lời:</w:t>
            </w:r>
          </w:p>
        </w:tc>
        <w:tc>
          <w:tcPr>
            <w:tcW w:w="4756" w:type="dxa"/>
          </w:tcPr>
          <w:p w14:paraId="2E608449" w14:textId="1D352B72" w:rsidR="00B32121" w:rsidRDefault="00027086" w:rsidP="004A7841">
            <w:pPr>
              <w:pStyle w:val="FSVT12Doan2"/>
            </w:pPr>
            <w:r>
              <w:t>b</w:t>
            </w:r>
          </w:p>
        </w:tc>
      </w:tr>
    </w:tbl>
    <w:p w14:paraId="30470ABD" w14:textId="6D37EDE3" w:rsidR="00B32121" w:rsidRDefault="00B32121" w:rsidP="004A7841">
      <w:pPr>
        <w:pStyle w:val="FSVT12Doan2"/>
      </w:pPr>
      <w:r>
        <w:t>Tại sao:</w:t>
      </w:r>
    </w:p>
    <w:p w14:paraId="38FD7765" w14:textId="39D48EA0" w:rsidR="00B32121" w:rsidRDefault="00B32121" w:rsidP="001E00A3">
      <w:pPr>
        <w:pStyle w:val="FSVT12Muc6abc"/>
        <w:numPr>
          <w:ilvl w:val="5"/>
          <w:numId w:val="26"/>
        </w:numPr>
      </w:pPr>
      <w:r>
        <w:t>Mã 0x023086 là bước trung gian của lệnh, không phải bắt đầu của lệnh (0x02307C).</w:t>
      </w:r>
    </w:p>
    <w:p w14:paraId="6EDA2399" w14:textId="0515C6DF" w:rsidR="00B32121" w:rsidRDefault="00B32121" w:rsidP="00B32121">
      <w:pPr>
        <w:pStyle w:val="FSVT12Muc6abc"/>
      </w:pPr>
      <w:r>
        <w:t>Mã tại địa chỉ 0x023046 là một câu lệnh include.</w:t>
      </w:r>
    </w:p>
    <w:p w14:paraId="15AE15BA" w14:textId="108979E4" w:rsidR="00B32121" w:rsidRDefault="00B32121" w:rsidP="00B32121">
      <w:pPr>
        <w:pStyle w:val="FSVT12Muc6abc"/>
      </w:pPr>
      <w:r>
        <w:t>Mã tại địa chỉ 0x023046 chỉ là một chú thích.</w:t>
      </w:r>
    </w:p>
    <w:tbl>
      <w:tblPr>
        <w:tblStyle w:val="LiBang"/>
        <w:tblW w:w="9445" w:type="dxa"/>
        <w:tblLook w:val="04A0" w:firstRow="1" w:lastRow="0" w:firstColumn="1" w:lastColumn="0" w:noHBand="0" w:noVBand="1"/>
      </w:tblPr>
      <w:tblGrid>
        <w:gridCol w:w="4689"/>
        <w:gridCol w:w="4756"/>
      </w:tblGrid>
      <w:tr w:rsidR="00B32121" w14:paraId="79C57391" w14:textId="77777777" w:rsidTr="00C9524D">
        <w:tc>
          <w:tcPr>
            <w:tcW w:w="4689" w:type="dxa"/>
          </w:tcPr>
          <w:p w14:paraId="147279C0" w14:textId="77777777" w:rsidR="00B32121" w:rsidRDefault="00B32121" w:rsidP="00C9524D">
            <w:r>
              <w:t>Chọn câu trả lời:</w:t>
            </w:r>
          </w:p>
        </w:tc>
        <w:tc>
          <w:tcPr>
            <w:tcW w:w="4756" w:type="dxa"/>
          </w:tcPr>
          <w:p w14:paraId="06B5713A" w14:textId="1BD083FE" w:rsidR="00B32121" w:rsidRDefault="00027086" w:rsidP="004A7841">
            <w:pPr>
              <w:pStyle w:val="FSVT12Doan2"/>
            </w:pPr>
            <w:r>
              <w:t>a</w:t>
            </w:r>
          </w:p>
        </w:tc>
      </w:tr>
    </w:tbl>
    <w:p w14:paraId="0B61CEF3" w14:textId="1560177D" w:rsidR="00B32121" w:rsidRDefault="00B32121" w:rsidP="004A7841">
      <w:pPr>
        <w:pStyle w:val="FSVT12Doan2"/>
      </w:pPr>
      <w:r w:rsidRPr="00B32121">
        <w:t>Xóa tất cả các điểm dừng đã chèn trong chương trình.</w:t>
      </w:r>
    </w:p>
    <w:p w14:paraId="2271C58B" w14:textId="5437B7E9" w:rsidR="00B32121" w:rsidRDefault="00B32121" w:rsidP="00B32121">
      <w:pPr>
        <w:pStyle w:val="FSVT12MUC5DAM"/>
      </w:pPr>
      <w:r w:rsidRPr="00B32121">
        <w:t>Sửa dữ liệu trong Bộ nhớ và Thanh ghi</w:t>
      </w:r>
      <w:r>
        <w:t>.</w:t>
      </w:r>
    </w:p>
    <w:p w14:paraId="2BBA205A" w14:textId="68BE9D36" w:rsidR="00196EEF" w:rsidRDefault="00B32121" w:rsidP="00196EEF">
      <w:pPr>
        <w:pStyle w:val="FSVT12Muc5So"/>
      </w:pPr>
      <w:r w:rsidRPr="00B32121">
        <w:t>Mở tệp chương trình ngắt interrupt.c</w:t>
      </w:r>
      <w:r>
        <w:t xml:space="preserve">. </w:t>
      </w:r>
    </w:p>
    <w:p w14:paraId="73A20A1E" w14:textId="58B6639D" w:rsidR="00B32121" w:rsidRDefault="00B32121" w:rsidP="004A7841">
      <w:pPr>
        <w:pStyle w:val="FSVT12Doan2"/>
      </w:pPr>
      <w:r w:rsidRPr="00B32121">
        <w:t>Đặt điểm dừng sau chỉ dẫn //Breakpoint #02</w:t>
      </w:r>
      <w:r>
        <w:t>.</w:t>
      </w:r>
    </w:p>
    <w:p w14:paraId="681858B2" w14:textId="3E2BDC87" w:rsidR="00B32121" w:rsidRDefault="00B32121" w:rsidP="004A7841">
      <w:pPr>
        <w:pStyle w:val="FSVT12Doan2"/>
      </w:pPr>
      <w:r w:rsidRPr="00B32121">
        <w:t xml:space="preserve">Quan sát rằng biến index được </w:t>
      </w:r>
      <w:r>
        <w:t>thay</w:t>
      </w:r>
      <w:r w:rsidRPr="00B32121">
        <w:t xml:space="preserve"> đổi bởi dòng lệnh này.</w:t>
      </w:r>
    </w:p>
    <w:p w14:paraId="33B80587" w14:textId="3A1C1E16" w:rsidR="000A4BB2" w:rsidRDefault="000A4BB2" w:rsidP="004A7841">
      <w:pPr>
        <w:pStyle w:val="FSVT12Doan2"/>
      </w:pPr>
      <w:r w:rsidRPr="000A4BB2">
        <w:lastRenderedPageBreak/>
        <w:t>Mở tab Expressions và thêm biến index vào danh sách các biến cần theo dõi.</w:t>
      </w:r>
    </w:p>
    <w:p w14:paraId="63BAF26E" w14:textId="4893AA06" w:rsidR="000A4BB2" w:rsidRDefault="000A4BB2" w:rsidP="004A7841">
      <w:pPr>
        <w:pStyle w:val="FSVT12Doan2"/>
      </w:pPr>
      <w:r w:rsidRPr="000A4BB2">
        <w:t>Có thể chỉnh sửa giá trị của biến index từ tab Expressions. Bấm vào trường Giá trị và thay đổi giá trị của biến.</w:t>
      </w:r>
    </w:p>
    <w:p w14:paraId="74D63BB6" w14:textId="59BDA55C" w:rsidR="001E3526" w:rsidRDefault="001E3526" w:rsidP="00C9524D">
      <w:pPr>
        <w:pStyle w:val="FSVT12Muc5So"/>
      </w:pPr>
      <w:r>
        <w:t>Cũng có thể chỉnh sửa các thanh ghi của DSP. Mở tab  Register (Thanh ghi) và tìm thanh ghi XAR1 trong Core Registers(Thanh ghi lõi). Nhấp vào trường giá trị và chỉnh sửa giá trị của thanh ghi (theo hệ thập lục phân).</w:t>
      </w:r>
    </w:p>
    <w:p w14:paraId="5B7D9828" w14:textId="45AA0A9E" w:rsidR="001E3526" w:rsidRDefault="001E3526" w:rsidP="004A7841">
      <w:pPr>
        <w:pStyle w:val="FSVT12Doan2"/>
      </w:pPr>
      <w:r w:rsidRPr="001E3526">
        <w:t>Xóa điểm ngắt và chạy lại trình gỡ lỗi bằng cách nhấn nút chạy</w:t>
      </w:r>
      <w:r>
        <w:t xml:space="preserve"> </w:t>
      </w:r>
      <w:r>
        <w:rPr>
          <w:noProof/>
        </w:rPr>
        <w:drawing>
          <wp:inline distT="0" distB="0" distL="0" distR="0" wp14:anchorId="27661E73" wp14:editId="13AAED75">
            <wp:extent cx="148856" cy="148856"/>
            <wp:effectExtent l="0" t="0" r="3810" b="3810"/>
            <wp:docPr id="15032" name="Picture 1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rsidRPr="001E3526">
        <w:t>. Chương trình phải chạy bình thường.</w:t>
      </w:r>
    </w:p>
    <w:p w14:paraId="535388F6" w14:textId="770723E0" w:rsidR="001E3526" w:rsidRDefault="001E3526" w:rsidP="00C9524D">
      <w:pPr>
        <w:pStyle w:val="FSVT12Muc5So"/>
      </w:pPr>
      <w:r w:rsidRPr="001E3526">
        <w:t xml:space="preserve">Bấm dừng chương trình </w:t>
      </w:r>
      <w:r>
        <w:rPr>
          <w:noProof/>
        </w:rPr>
        <w:drawing>
          <wp:inline distT="0" distB="0" distL="0" distR="0" wp14:anchorId="6CF78617" wp14:editId="6EE0190E">
            <wp:extent cx="180429" cy="180429"/>
            <wp:effectExtent l="0" t="0" r="0" b="0"/>
            <wp:docPr id="209486" name="Picture 20948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w:t>
      </w:r>
      <w:r w:rsidRPr="001E3526">
        <w:t>và chỉnh sửa giá trị thanh ghi PC trong tab Registers (Core Registers) thành: 0x023129</w:t>
      </w:r>
      <w:r>
        <w:t>.</w:t>
      </w:r>
    </w:p>
    <w:p w14:paraId="67F85204" w14:textId="10269850" w:rsidR="001E3526" w:rsidRDefault="001E3526" w:rsidP="004A7841">
      <w:pPr>
        <w:pStyle w:val="FSVT12Doan2"/>
      </w:pPr>
      <w:r w:rsidRPr="001E3526">
        <w:t>Chạy lại chương trình</w:t>
      </w:r>
      <w:r>
        <w:t xml:space="preserve"> </w:t>
      </w:r>
      <w:r>
        <w:rPr>
          <w:noProof/>
        </w:rPr>
        <w:drawing>
          <wp:inline distT="0" distB="0" distL="0" distR="0" wp14:anchorId="0CE2F7F8" wp14:editId="7A4FA946">
            <wp:extent cx="148856" cy="14885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rsidRPr="001E3526">
        <w:t xml:space="preserve">. </w:t>
      </w:r>
      <w:r>
        <w:t>Chương trình</w:t>
      </w:r>
      <w:r w:rsidRPr="001E3526">
        <w:t xml:space="preserve"> có hoạt động </w:t>
      </w:r>
      <w:r>
        <w:t>lại bình thường</w:t>
      </w:r>
      <w:r w:rsidRPr="001E3526">
        <w:t xml:space="preserve"> không?</w:t>
      </w:r>
    </w:p>
    <w:p w14:paraId="33ADDFD9" w14:textId="3597439E" w:rsidR="001E3526" w:rsidRDefault="001E3526" w:rsidP="001E3526">
      <w:pPr>
        <w:pStyle w:val="FSVT12Muc6abc"/>
      </w:pPr>
      <w:r>
        <w:t>Có</w:t>
      </w:r>
    </w:p>
    <w:p w14:paraId="0709CBCF" w14:textId="6BB32E85" w:rsidR="001E3526" w:rsidRDefault="001E3526" w:rsidP="001E3526">
      <w:pPr>
        <w:pStyle w:val="FSVT12Muc6abc"/>
      </w:pPr>
      <w:r>
        <w:t>Không</w:t>
      </w:r>
    </w:p>
    <w:tbl>
      <w:tblPr>
        <w:tblStyle w:val="LiBang"/>
        <w:tblW w:w="9445" w:type="dxa"/>
        <w:tblLook w:val="04A0" w:firstRow="1" w:lastRow="0" w:firstColumn="1" w:lastColumn="0" w:noHBand="0" w:noVBand="1"/>
      </w:tblPr>
      <w:tblGrid>
        <w:gridCol w:w="4689"/>
        <w:gridCol w:w="4756"/>
      </w:tblGrid>
      <w:tr w:rsidR="001E3526" w14:paraId="1EF450CC" w14:textId="77777777" w:rsidTr="00C9524D">
        <w:tc>
          <w:tcPr>
            <w:tcW w:w="4689" w:type="dxa"/>
          </w:tcPr>
          <w:p w14:paraId="5C526895" w14:textId="77777777" w:rsidR="001E3526" w:rsidRDefault="001E3526" w:rsidP="00C9524D">
            <w:r>
              <w:t>Chọn câu trả lời:</w:t>
            </w:r>
          </w:p>
        </w:tc>
        <w:tc>
          <w:tcPr>
            <w:tcW w:w="4756" w:type="dxa"/>
          </w:tcPr>
          <w:p w14:paraId="60830F71" w14:textId="29646282" w:rsidR="001E3526" w:rsidRDefault="00027086" w:rsidP="004A7841">
            <w:pPr>
              <w:pStyle w:val="FSVT12Doan2"/>
            </w:pPr>
            <w:r>
              <w:t>b</w:t>
            </w:r>
          </w:p>
        </w:tc>
      </w:tr>
    </w:tbl>
    <w:p w14:paraId="344C2F32" w14:textId="3EC05219" w:rsidR="007E1730" w:rsidRDefault="001E3526" w:rsidP="00C9524D">
      <w:pPr>
        <w:pStyle w:val="FSVT12Muc5So"/>
      </w:pPr>
      <w:r w:rsidRPr="001E3526">
        <w:t xml:space="preserve">Nhấp vào biểu tượng </w:t>
      </w:r>
      <w:r w:rsidRPr="009845A3">
        <w:rPr>
          <w:noProof/>
        </w:rPr>
        <w:drawing>
          <wp:inline distT="0" distB="0" distL="0" distR="0" wp14:anchorId="179D14D4" wp14:editId="0034B800">
            <wp:extent cx="138430" cy="138430"/>
            <wp:effectExtent l="0" t="0" r="0" b="0"/>
            <wp:docPr id="209507" name="Picture 20950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1E3526">
        <w:t xml:space="preserve"> để </w:t>
      </w:r>
      <w:r>
        <w:t>dừng</w:t>
      </w:r>
      <w:r w:rsidRPr="001E3526">
        <w:t xml:space="preserve"> chương trình. Quay lại tab Projects và thoát khỏi Code Composer.</w:t>
      </w:r>
    </w:p>
    <w:p w14:paraId="436F8BA4" w14:textId="33F8194A" w:rsidR="00715DF9" w:rsidRDefault="001E3526" w:rsidP="001E00A3">
      <w:pPr>
        <w:pStyle w:val="FSVT12Muc5So"/>
        <w:numPr>
          <w:ilvl w:val="4"/>
          <w:numId w:val="18"/>
        </w:numPr>
      </w:pPr>
      <w:r w:rsidRPr="001E3526">
        <w:t>TẮT nguồn điện và tháo các kết nối (dây dẫn) trên bảng mạch</w:t>
      </w:r>
      <w:r>
        <w:t>.</w:t>
      </w:r>
    </w:p>
    <w:p w14:paraId="096295B1" w14:textId="77777777" w:rsidR="00627EA8" w:rsidRDefault="00627EA8" w:rsidP="004A7841">
      <w:pPr>
        <w:pStyle w:val="FSVT12Doan2"/>
      </w:pPr>
    </w:p>
    <w:p w14:paraId="36F90F9B" w14:textId="1F5C515C" w:rsidR="003C27D5" w:rsidRDefault="00E74EBD" w:rsidP="003E4D08">
      <w:pPr>
        <w:pStyle w:val="FSVT12MUC2"/>
      </w:pPr>
      <w:bookmarkStart w:id="10" w:name="_Toc164546265"/>
      <w:r w:rsidRPr="00E74EBD">
        <w:t>U2: Kiến trúc DSP</w:t>
      </w:r>
      <w:r w:rsidR="00D5503C">
        <w:t>.</w:t>
      </w:r>
      <w:bookmarkEnd w:id="10"/>
    </w:p>
    <w:p w14:paraId="6AA4B734" w14:textId="5E16EA22" w:rsidR="00FA244A" w:rsidRDefault="00E74EBD" w:rsidP="00DB67BC">
      <w:pPr>
        <w:pStyle w:val="FSVT12MUC3"/>
      </w:pPr>
      <w:bookmarkStart w:id="11" w:name="_Toc164546266"/>
      <w:r w:rsidRPr="00E74EBD">
        <w:t>Ex 1: Bộ xử lý số học</w:t>
      </w:r>
      <w:r>
        <w:t>.</w:t>
      </w:r>
      <w:bookmarkEnd w:id="11"/>
    </w:p>
    <w:p w14:paraId="72F75ED8" w14:textId="059989B5" w:rsidR="00D5503C" w:rsidRDefault="003D251F" w:rsidP="003D251F">
      <w:pPr>
        <w:pStyle w:val="FSVT12MUC5"/>
      </w:pPr>
      <w:bookmarkStart w:id="12" w:name="_Toc164546267"/>
      <w:r w:rsidRPr="003D251F">
        <w:t>Biểu diễn số thập phân có dấu ở dạng Q14</w:t>
      </w:r>
      <w:bookmarkEnd w:id="12"/>
    </w:p>
    <w:p w14:paraId="143DDFBF" w14:textId="5037842B" w:rsidR="003D251F" w:rsidRDefault="003D251F" w:rsidP="001E00A3">
      <w:pPr>
        <w:pStyle w:val="FSVT12Muc5So"/>
        <w:numPr>
          <w:ilvl w:val="4"/>
          <w:numId w:val="18"/>
        </w:numPr>
      </w:pPr>
      <w:r w:rsidRPr="003D251F">
        <w:t>Chuyển đổi số -0.984375 sang biểu diễn ở dạng nhị phân Q14.</w:t>
      </w:r>
      <w:r>
        <w:t xml:space="preserve"> </w:t>
      </w:r>
      <w:r w:rsidRPr="003D251F">
        <w:t>Để thực hiện, ta cần mở phần mềm Calculator có sẵn trong Windows hoặc sử dụng một máy tính bỏ túi có chức năng chuyển đổi cơ số.</w:t>
      </w:r>
    </w:p>
    <w:p w14:paraId="7CD65317" w14:textId="412302B6" w:rsidR="003D251F" w:rsidRDefault="003D251F" w:rsidP="001E00A3">
      <w:pPr>
        <w:pStyle w:val="FSVT12Muc5So"/>
        <w:numPr>
          <w:ilvl w:val="4"/>
          <w:numId w:val="18"/>
        </w:numPr>
      </w:pPr>
      <w:r w:rsidRPr="003D251F">
        <w:t>Dùng máy tính để nhân -0,984375 với 2&lt;sup&gt;14&lt;/sup&gt;. Điều này chia tỷ lệ giá trị thập phân phân số thành giá trị thập phân nguyên và giúp dễ dàng chuyển đổi số này thành số nhị phân (ở định dạng 2s).</w:t>
      </w:r>
    </w:p>
    <w:tbl>
      <w:tblPr>
        <w:tblStyle w:val="LiBang"/>
        <w:tblW w:w="9445" w:type="dxa"/>
        <w:tblLook w:val="04A0" w:firstRow="1" w:lastRow="0" w:firstColumn="1" w:lastColumn="0" w:noHBand="0" w:noVBand="1"/>
      </w:tblPr>
      <w:tblGrid>
        <w:gridCol w:w="4689"/>
        <w:gridCol w:w="4756"/>
      </w:tblGrid>
      <w:tr w:rsidR="003D251F" w14:paraId="7B564A9B" w14:textId="77777777" w:rsidTr="00523452">
        <w:tc>
          <w:tcPr>
            <w:tcW w:w="4689" w:type="dxa"/>
          </w:tcPr>
          <w:p w14:paraId="18A9BC20" w14:textId="35243482" w:rsidR="003D251F" w:rsidRDefault="003D251F" w:rsidP="00523452">
            <w:r w:rsidRPr="003D251F">
              <w:t>Số nguyên thu được là:?</w:t>
            </w:r>
          </w:p>
        </w:tc>
        <w:tc>
          <w:tcPr>
            <w:tcW w:w="4756" w:type="dxa"/>
          </w:tcPr>
          <w:p w14:paraId="42A2D1C5" w14:textId="41FF55E7" w:rsidR="003D251F" w:rsidRDefault="00027086" w:rsidP="00027086">
            <w:pPr>
              <w:pStyle w:val="FSVT12Doan2"/>
            </w:pPr>
            <w:r>
              <w:t>-16128</w:t>
            </w:r>
          </w:p>
        </w:tc>
      </w:tr>
    </w:tbl>
    <w:p w14:paraId="772BD6BB" w14:textId="313CE8AC" w:rsidR="003D251F" w:rsidRDefault="003D251F" w:rsidP="003D251F">
      <w:pPr>
        <w:pStyle w:val="FSVT12Muc5So"/>
      </w:pPr>
      <w:r w:rsidRPr="003D251F">
        <w:t>Sử dụng công cụ chuyển đổi thập phân sang nhị phân của máy tính của bạn để thu được giá trị nhị phân một Word (16 bit). Trên calculator kích chọn hiển thị dữ liệu 16 bit</w:t>
      </w:r>
      <w:r>
        <w:t>.</w:t>
      </w:r>
    </w:p>
    <w:p w14:paraId="08B6CA0E" w14:textId="5B2D7E62" w:rsidR="003D251F" w:rsidRDefault="003D251F" w:rsidP="004A7841">
      <w:pPr>
        <w:pStyle w:val="FSVT12Doan2"/>
      </w:pPr>
      <w:r w:rsidRPr="003D251F">
        <w:t>Nhập chuỗi bit nhị phân, lưu ý dấu cách sau mỗi 4 bit:?</w:t>
      </w:r>
    </w:p>
    <w:tbl>
      <w:tblPr>
        <w:tblStyle w:val="LiBang"/>
        <w:tblW w:w="9445" w:type="dxa"/>
        <w:tblLook w:val="04A0" w:firstRow="1" w:lastRow="0" w:firstColumn="1" w:lastColumn="0" w:noHBand="0" w:noVBand="1"/>
      </w:tblPr>
      <w:tblGrid>
        <w:gridCol w:w="9445"/>
      </w:tblGrid>
      <w:tr w:rsidR="003D251F" w14:paraId="79993AFE" w14:textId="77777777" w:rsidTr="003D251F">
        <w:trPr>
          <w:trHeight w:val="440"/>
        </w:trPr>
        <w:tc>
          <w:tcPr>
            <w:tcW w:w="9445" w:type="dxa"/>
          </w:tcPr>
          <w:p w14:paraId="37CB6DAA" w14:textId="1CD65153" w:rsidR="003D251F" w:rsidRDefault="00027086" w:rsidP="00523452">
            <w:r>
              <w:t>1100 0001 0000 0000</w:t>
            </w:r>
          </w:p>
        </w:tc>
      </w:tr>
    </w:tbl>
    <w:p w14:paraId="3FA27E83" w14:textId="647436F6" w:rsidR="003D251F" w:rsidRDefault="003D251F" w:rsidP="004A7841">
      <w:pPr>
        <w:pStyle w:val="FSVT12Doan2"/>
      </w:pPr>
      <w:r w:rsidRPr="003D251F">
        <w:t>Nhập giá trị khi số trên là mã hoá bù 2:?</w:t>
      </w:r>
    </w:p>
    <w:tbl>
      <w:tblPr>
        <w:tblStyle w:val="LiBang"/>
        <w:tblW w:w="9445" w:type="dxa"/>
        <w:tblLook w:val="04A0" w:firstRow="1" w:lastRow="0" w:firstColumn="1" w:lastColumn="0" w:noHBand="0" w:noVBand="1"/>
      </w:tblPr>
      <w:tblGrid>
        <w:gridCol w:w="9445"/>
      </w:tblGrid>
      <w:tr w:rsidR="003D251F" w14:paraId="3730858B" w14:textId="77777777" w:rsidTr="00523452">
        <w:trPr>
          <w:trHeight w:val="440"/>
        </w:trPr>
        <w:tc>
          <w:tcPr>
            <w:tcW w:w="9445" w:type="dxa"/>
          </w:tcPr>
          <w:p w14:paraId="2CD9B639" w14:textId="7F201A6F" w:rsidR="003D251F" w:rsidRDefault="00027086" w:rsidP="00523452">
            <w:r>
              <w:lastRenderedPageBreak/>
              <w:t>-16128</w:t>
            </w:r>
          </w:p>
        </w:tc>
      </w:tr>
    </w:tbl>
    <w:p w14:paraId="5B80015B" w14:textId="2C4614F3" w:rsidR="003D251F" w:rsidRDefault="003D251F" w:rsidP="004A7841">
      <w:pPr>
        <w:pStyle w:val="FSVT12Doan2"/>
      </w:pPr>
      <w:r w:rsidRPr="003D251F">
        <w:t>Chuỗi bit trên tương ứng với giá trị nào nếu nó là định dạng Q14):?</w:t>
      </w:r>
    </w:p>
    <w:tbl>
      <w:tblPr>
        <w:tblStyle w:val="LiBang"/>
        <w:tblW w:w="9445" w:type="dxa"/>
        <w:tblLook w:val="04A0" w:firstRow="1" w:lastRow="0" w:firstColumn="1" w:lastColumn="0" w:noHBand="0" w:noVBand="1"/>
      </w:tblPr>
      <w:tblGrid>
        <w:gridCol w:w="9445"/>
      </w:tblGrid>
      <w:tr w:rsidR="003D251F" w14:paraId="2CB7198C" w14:textId="77777777" w:rsidTr="00523452">
        <w:trPr>
          <w:trHeight w:val="440"/>
        </w:trPr>
        <w:tc>
          <w:tcPr>
            <w:tcW w:w="9445" w:type="dxa"/>
          </w:tcPr>
          <w:p w14:paraId="23130BC4" w14:textId="40CD130A" w:rsidR="003D251F" w:rsidRDefault="00027086" w:rsidP="00523452">
            <w:r>
              <w:t>-0.984375</w:t>
            </w:r>
          </w:p>
        </w:tc>
      </w:tr>
    </w:tbl>
    <w:p w14:paraId="6DED301D" w14:textId="77777777" w:rsidR="003D251F" w:rsidRDefault="003D251F" w:rsidP="003D251F">
      <w:pPr>
        <w:jc w:val="both"/>
      </w:pPr>
    </w:p>
    <w:tbl>
      <w:tblPr>
        <w:tblStyle w:val="LiBang"/>
        <w:tblW w:w="14201" w:type="dxa"/>
        <w:tblLook w:val="04A0" w:firstRow="1" w:lastRow="0" w:firstColumn="1" w:lastColumn="0" w:noHBand="0" w:noVBand="1"/>
      </w:tblPr>
      <w:tblGrid>
        <w:gridCol w:w="4689"/>
        <w:gridCol w:w="4756"/>
        <w:gridCol w:w="4756"/>
      </w:tblGrid>
      <w:tr w:rsidR="00027086" w14:paraId="67F398F2" w14:textId="77777777" w:rsidTr="00027086">
        <w:tc>
          <w:tcPr>
            <w:tcW w:w="4689" w:type="dxa"/>
          </w:tcPr>
          <w:p w14:paraId="1C11B2D0" w14:textId="45C3D38D" w:rsidR="00027086" w:rsidRDefault="00027086" w:rsidP="00027086">
            <w:pPr>
              <w:pStyle w:val="FSVT12Doan2"/>
            </w:pPr>
            <w:r>
              <w:t>Chép lại c</w:t>
            </w:r>
            <w:r w:rsidRPr="003D251F">
              <w:t>huỗi nhị phân nhận được:</w:t>
            </w:r>
          </w:p>
        </w:tc>
        <w:tc>
          <w:tcPr>
            <w:tcW w:w="4756" w:type="dxa"/>
          </w:tcPr>
          <w:p w14:paraId="721642C4" w14:textId="4B2DC5E6" w:rsidR="00027086" w:rsidRDefault="00027086" w:rsidP="00027086">
            <w:pPr>
              <w:pStyle w:val="FSVT12Doan2"/>
            </w:pPr>
            <w:r>
              <w:t>1100 0001 0000 0000</w:t>
            </w:r>
          </w:p>
        </w:tc>
        <w:tc>
          <w:tcPr>
            <w:tcW w:w="4756" w:type="dxa"/>
          </w:tcPr>
          <w:p w14:paraId="6E059A0B" w14:textId="74A4D1EC" w:rsidR="00027086" w:rsidRDefault="00027086" w:rsidP="00027086">
            <w:pPr>
              <w:pStyle w:val="FSVT12Doan2"/>
            </w:pPr>
          </w:p>
        </w:tc>
      </w:tr>
    </w:tbl>
    <w:p w14:paraId="1EA6BA6F" w14:textId="4D3FE105" w:rsidR="003D251F" w:rsidRDefault="003D251F" w:rsidP="003D251F">
      <w:pPr>
        <w:pStyle w:val="FSVT12Muc5So"/>
      </w:pPr>
      <w:r w:rsidRPr="003D251F">
        <w:t>Xác minh số nhị phân trên bằng giá trị thập phân -0.984375.</w:t>
      </w:r>
      <w:r>
        <w:t xml:space="preserve"> </w:t>
      </w:r>
      <w:r w:rsidRPr="003D251F">
        <w:t>Sử dụng trọng số định dạng Q14 để tính giá trị thập phân. Ghi kết quả nhận được vào ô sau:</w:t>
      </w:r>
    </w:p>
    <w:tbl>
      <w:tblPr>
        <w:tblStyle w:val="LiBang"/>
        <w:tblW w:w="16915" w:type="dxa"/>
        <w:tblLook w:val="04A0" w:firstRow="1" w:lastRow="0" w:firstColumn="1" w:lastColumn="0" w:noHBand="0" w:noVBand="1"/>
      </w:tblPr>
      <w:tblGrid>
        <w:gridCol w:w="1975"/>
        <w:gridCol w:w="7470"/>
        <w:gridCol w:w="7470"/>
      </w:tblGrid>
      <w:tr w:rsidR="00027086" w14:paraId="1A53B094" w14:textId="77777777" w:rsidTr="00027086">
        <w:tc>
          <w:tcPr>
            <w:tcW w:w="1975" w:type="dxa"/>
          </w:tcPr>
          <w:p w14:paraId="63BBD0F9" w14:textId="226C04F2" w:rsidR="00027086" w:rsidRDefault="00027086" w:rsidP="00027086">
            <w:pPr>
              <w:pStyle w:val="FSVT12Doan2"/>
            </w:pPr>
            <w:r>
              <w:t>Kết quả:</w:t>
            </w:r>
          </w:p>
        </w:tc>
        <w:tc>
          <w:tcPr>
            <w:tcW w:w="7470" w:type="dxa"/>
          </w:tcPr>
          <w:p w14:paraId="7B856BA9" w14:textId="08CB1158" w:rsidR="00027086" w:rsidRDefault="00027086" w:rsidP="00027086">
            <w:pPr>
              <w:pStyle w:val="FSVT12Doan2"/>
              <w:tabs>
                <w:tab w:val="left" w:pos="2700"/>
              </w:tabs>
            </w:pPr>
            <w:r>
              <w:t>-0.984375</w:t>
            </w:r>
          </w:p>
        </w:tc>
        <w:tc>
          <w:tcPr>
            <w:tcW w:w="7470" w:type="dxa"/>
          </w:tcPr>
          <w:p w14:paraId="374CD9FE" w14:textId="53C65A5C" w:rsidR="00027086" w:rsidRDefault="00027086" w:rsidP="00027086">
            <w:pPr>
              <w:pStyle w:val="FSVT12Doan2"/>
              <w:tabs>
                <w:tab w:val="left" w:pos="2700"/>
              </w:tabs>
            </w:pPr>
            <w:r>
              <w:t>1100 0001 0000 0000</w:t>
            </w:r>
          </w:p>
        </w:tc>
      </w:tr>
    </w:tbl>
    <w:p w14:paraId="26A863EB" w14:textId="51EC8681" w:rsidR="003D251F" w:rsidRDefault="003D251F" w:rsidP="004A7841">
      <w:pPr>
        <w:pStyle w:val="FSVT12Doan2"/>
      </w:pPr>
    </w:p>
    <w:p w14:paraId="79F0F3C7" w14:textId="3480694F" w:rsidR="003D251F" w:rsidRDefault="003D251F" w:rsidP="003D251F">
      <w:pPr>
        <w:pStyle w:val="FSVT12MUC5"/>
      </w:pPr>
      <w:bookmarkStart w:id="13" w:name="_Toc164546268"/>
      <w:r w:rsidRPr="003D251F">
        <w:t>Chuyển số Nhị phân sang Thập phân</w:t>
      </w:r>
      <w:bookmarkEnd w:id="13"/>
    </w:p>
    <w:p w14:paraId="3D54DB15" w14:textId="25424B8A" w:rsidR="003D251F" w:rsidRDefault="003D251F" w:rsidP="004A7841">
      <w:pPr>
        <w:pStyle w:val="FSVT12Doan2"/>
      </w:pPr>
      <w:r w:rsidRPr="003D251F">
        <w:t>Chuyển đổi số nhị phân 1011 0000 1001 0011b (B093h) thành số thập phân với các dạng thức biểu diễn khác nhau</w:t>
      </w:r>
      <w:r>
        <w:t>.</w:t>
      </w:r>
    </w:p>
    <w:p w14:paraId="2D690DFE" w14:textId="67AF816B" w:rsidR="003D251F" w:rsidRDefault="003D251F" w:rsidP="00133E7B">
      <w:pPr>
        <w:pStyle w:val="FSVT12Muc5So"/>
      </w:pPr>
      <w:r w:rsidRPr="003D251F">
        <w:t xml:space="preserve">Số thập lục phân biểu </w:t>
      </w:r>
      <w:r>
        <w:t>diễn</w:t>
      </w:r>
      <w:r w:rsidRPr="003D251F">
        <w:t xml:space="preserve"> một </w:t>
      </w:r>
      <w:r>
        <w:t>“ s</w:t>
      </w:r>
      <w:r w:rsidRPr="003D251F">
        <w:t>ố nguyên không dấu</w:t>
      </w:r>
      <w:r>
        <w:t>”.</w:t>
      </w:r>
      <w:r w:rsidR="00893997">
        <w:t xml:space="preserve"> </w:t>
      </w:r>
      <w:r w:rsidRPr="003D251F">
        <w:t>Xác định trọng số bit liên quan đến biểu diễn này:?</w:t>
      </w:r>
    </w:p>
    <w:p w14:paraId="599EC24A" w14:textId="3A906939" w:rsidR="003D251F" w:rsidRDefault="003D251F" w:rsidP="003D251F">
      <w:pPr>
        <w:pStyle w:val="FSVT12Muc6abc"/>
      </w:pPr>
      <w:r>
        <w:t>- 2</w:t>
      </w:r>
      <w:r>
        <w:rPr>
          <w:vertAlign w:val="superscript"/>
        </w:rPr>
        <w:t>15</w:t>
      </w:r>
      <w:r>
        <w:t xml:space="preserve"> 2</w:t>
      </w:r>
      <w:r>
        <w:rPr>
          <w:vertAlign w:val="superscript"/>
        </w:rPr>
        <w:t>14</w:t>
      </w:r>
      <w:r>
        <w:t xml:space="preserve"> 2</w:t>
      </w:r>
      <w:r>
        <w:rPr>
          <w:vertAlign w:val="superscript"/>
        </w:rPr>
        <w:t>13</w:t>
      </w:r>
      <w:r>
        <w:t xml:space="preserve"> 2</w:t>
      </w:r>
      <w:r>
        <w:rPr>
          <w:vertAlign w:val="superscript"/>
        </w:rPr>
        <w:t>12</w:t>
      </w:r>
      <w:r>
        <w:t xml:space="preserve"> 2</w:t>
      </w:r>
      <w:r>
        <w:rPr>
          <w:vertAlign w:val="superscript"/>
        </w:rPr>
        <w:t>11</w:t>
      </w:r>
      <w:r>
        <w:t xml:space="preserve"> 2</w:t>
      </w:r>
      <w:r>
        <w:rPr>
          <w:vertAlign w:val="superscript"/>
        </w:rPr>
        <w:t>10</w:t>
      </w:r>
      <w:r>
        <w:t xml:space="preserve"> 2</w:t>
      </w:r>
      <w:r>
        <w:rPr>
          <w:vertAlign w:val="superscript"/>
        </w:rPr>
        <w:t>9</w:t>
      </w:r>
      <w:r>
        <w:t xml:space="preserve"> 2</w:t>
      </w:r>
      <w:r>
        <w:rPr>
          <w:vertAlign w:val="superscript"/>
        </w:rPr>
        <w:t>8</w:t>
      </w:r>
      <w:r>
        <w:t xml:space="preserve"> 2</w:t>
      </w:r>
      <w:r>
        <w:rPr>
          <w:vertAlign w:val="superscript"/>
        </w:rPr>
        <w:t>7</w:t>
      </w:r>
      <w:r>
        <w:t xml:space="preserve"> 2</w:t>
      </w:r>
      <w:r>
        <w:rPr>
          <w:vertAlign w:val="superscript"/>
        </w:rPr>
        <w:t>6</w:t>
      </w:r>
      <w:r>
        <w:t xml:space="preserve"> 2</w:t>
      </w:r>
      <w:r>
        <w:rPr>
          <w:vertAlign w:val="superscript"/>
        </w:rPr>
        <w:t>5</w:t>
      </w:r>
      <w:r>
        <w:t xml:space="preserve"> 2</w:t>
      </w:r>
      <w:r>
        <w:rPr>
          <w:vertAlign w:val="superscript"/>
        </w:rPr>
        <w:t>4</w:t>
      </w:r>
      <w:r>
        <w:t xml:space="preserve"> 2</w:t>
      </w:r>
      <w:r>
        <w:rPr>
          <w:vertAlign w:val="superscript"/>
        </w:rPr>
        <w:t>3</w:t>
      </w:r>
      <w:r>
        <w:t xml:space="preserve"> 2</w:t>
      </w:r>
      <w:r>
        <w:rPr>
          <w:vertAlign w:val="superscript"/>
        </w:rPr>
        <w:t>2</w:t>
      </w:r>
      <w:r>
        <w:t xml:space="preserve"> 2</w:t>
      </w:r>
      <w:r>
        <w:rPr>
          <w:vertAlign w:val="superscript"/>
        </w:rPr>
        <w:t>1</w:t>
      </w:r>
      <w:r>
        <w:t xml:space="preserve"> 2</w:t>
      </w:r>
      <w:r>
        <w:rPr>
          <w:vertAlign w:val="superscript"/>
        </w:rPr>
        <w:t>0</w:t>
      </w:r>
      <w:r>
        <w:t>.</w:t>
      </w:r>
    </w:p>
    <w:p w14:paraId="3C1AF4BD" w14:textId="2EE49529" w:rsidR="003D251F" w:rsidRDefault="003D251F" w:rsidP="003D251F">
      <w:pPr>
        <w:pStyle w:val="FSVT12Muc6abc"/>
      </w:pPr>
      <w:r>
        <w:rPr>
          <w:vertAlign w:val="superscript"/>
        </w:rPr>
        <w:t xml:space="preserve"> </w:t>
      </w:r>
      <w:r>
        <w:t>2</w:t>
      </w:r>
      <w:r>
        <w:rPr>
          <w:vertAlign w:val="superscript"/>
        </w:rPr>
        <w:t>15</w:t>
      </w:r>
      <w:r>
        <w:t xml:space="preserve"> 2</w:t>
      </w:r>
      <w:r>
        <w:rPr>
          <w:vertAlign w:val="superscript"/>
        </w:rPr>
        <w:t>14</w:t>
      </w:r>
      <w:r>
        <w:t xml:space="preserve"> 2</w:t>
      </w:r>
      <w:r>
        <w:rPr>
          <w:vertAlign w:val="superscript"/>
        </w:rPr>
        <w:t>13</w:t>
      </w:r>
      <w:r>
        <w:t xml:space="preserve"> 2</w:t>
      </w:r>
      <w:r>
        <w:rPr>
          <w:vertAlign w:val="superscript"/>
        </w:rPr>
        <w:t>12</w:t>
      </w:r>
      <w:r>
        <w:t xml:space="preserve"> 2</w:t>
      </w:r>
      <w:r>
        <w:rPr>
          <w:vertAlign w:val="superscript"/>
        </w:rPr>
        <w:t>11</w:t>
      </w:r>
      <w:r>
        <w:t xml:space="preserve"> 2</w:t>
      </w:r>
      <w:r>
        <w:rPr>
          <w:vertAlign w:val="superscript"/>
        </w:rPr>
        <w:t>10</w:t>
      </w:r>
      <w:r>
        <w:t xml:space="preserve"> 2</w:t>
      </w:r>
      <w:r>
        <w:rPr>
          <w:vertAlign w:val="superscript"/>
        </w:rPr>
        <w:t>9</w:t>
      </w:r>
      <w:r>
        <w:t xml:space="preserve"> 2</w:t>
      </w:r>
      <w:r>
        <w:rPr>
          <w:vertAlign w:val="superscript"/>
        </w:rPr>
        <w:t>8</w:t>
      </w:r>
      <w:r>
        <w:t xml:space="preserve"> 2</w:t>
      </w:r>
      <w:r>
        <w:rPr>
          <w:vertAlign w:val="superscript"/>
        </w:rPr>
        <w:t>7</w:t>
      </w:r>
      <w:r>
        <w:t xml:space="preserve"> 2</w:t>
      </w:r>
      <w:r>
        <w:rPr>
          <w:vertAlign w:val="superscript"/>
        </w:rPr>
        <w:t>6</w:t>
      </w:r>
      <w:r>
        <w:t xml:space="preserve"> 2</w:t>
      </w:r>
      <w:r>
        <w:rPr>
          <w:vertAlign w:val="superscript"/>
        </w:rPr>
        <w:t>5</w:t>
      </w:r>
      <w:r>
        <w:t xml:space="preserve"> 2</w:t>
      </w:r>
      <w:r>
        <w:rPr>
          <w:vertAlign w:val="superscript"/>
        </w:rPr>
        <w:t>4</w:t>
      </w:r>
      <w:r>
        <w:t xml:space="preserve"> 2</w:t>
      </w:r>
      <w:r>
        <w:rPr>
          <w:vertAlign w:val="superscript"/>
        </w:rPr>
        <w:t>3</w:t>
      </w:r>
      <w:r>
        <w:t xml:space="preserve"> 2</w:t>
      </w:r>
      <w:r>
        <w:rPr>
          <w:vertAlign w:val="superscript"/>
        </w:rPr>
        <w:t>2</w:t>
      </w:r>
      <w:r>
        <w:t xml:space="preserve"> 2</w:t>
      </w:r>
      <w:r>
        <w:rPr>
          <w:vertAlign w:val="superscript"/>
        </w:rPr>
        <w:t>1</w:t>
      </w:r>
      <w:r>
        <w:t xml:space="preserve"> 2</w:t>
      </w:r>
      <w:r>
        <w:rPr>
          <w:vertAlign w:val="superscript"/>
        </w:rPr>
        <w:t>0</w:t>
      </w:r>
      <w:r>
        <w:t>.</w:t>
      </w:r>
    </w:p>
    <w:tbl>
      <w:tblPr>
        <w:tblStyle w:val="LiBang"/>
        <w:tblW w:w="9445" w:type="dxa"/>
        <w:tblLook w:val="04A0" w:firstRow="1" w:lastRow="0" w:firstColumn="1" w:lastColumn="0" w:noHBand="0" w:noVBand="1"/>
      </w:tblPr>
      <w:tblGrid>
        <w:gridCol w:w="1975"/>
        <w:gridCol w:w="7470"/>
      </w:tblGrid>
      <w:tr w:rsidR="003D251F" w14:paraId="42CB5873" w14:textId="77777777" w:rsidTr="00523452">
        <w:tc>
          <w:tcPr>
            <w:tcW w:w="1975" w:type="dxa"/>
          </w:tcPr>
          <w:p w14:paraId="00B22AE0" w14:textId="77777777" w:rsidR="003D251F" w:rsidRDefault="003D251F" w:rsidP="004A7841">
            <w:pPr>
              <w:pStyle w:val="FSVT12Doan2"/>
            </w:pPr>
            <w:r>
              <w:t>Kết quả:</w:t>
            </w:r>
          </w:p>
        </w:tc>
        <w:tc>
          <w:tcPr>
            <w:tcW w:w="7470" w:type="dxa"/>
          </w:tcPr>
          <w:p w14:paraId="4E237EFC" w14:textId="6891C1A4" w:rsidR="003D251F" w:rsidRDefault="00027086" w:rsidP="00027086">
            <w:pPr>
              <w:pStyle w:val="FSVT12Doan2"/>
            </w:pPr>
            <w:r>
              <w:t>b</w:t>
            </w:r>
          </w:p>
        </w:tc>
      </w:tr>
    </w:tbl>
    <w:p w14:paraId="65411A62" w14:textId="1239A3C4" w:rsidR="003D251F" w:rsidRDefault="006D3CD2" w:rsidP="004A7841">
      <w:pPr>
        <w:pStyle w:val="FSVT12Doan2"/>
      </w:pPr>
      <w:r w:rsidRPr="006D3CD2">
        <w:t>Tính giá trị thập phân thu được và chọn kết quả đúng:?</w:t>
      </w:r>
    </w:p>
    <w:p w14:paraId="0D9E1871" w14:textId="5391E34B" w:rsidR="003D251F" w:rsidRDefault="003D251F" w:rsidP="001E00A3">
      <w:pPr>
        <w:pStyle w:val="FSVT12Muc6abc"/>
        <w:numPr>
          <w:ilvl w:val="5"/>
          <w:numId w:val="27"/>
        </w:numPr>
      </w:pPr>
      <w:r>
        <w:t>2</w:t>
      </w:r>
      <w:r w:rsidRPr="006D3CD2">
        <w:rPr>
          <w:vertAlign w:val="superscript"/>
        </w:rPr>
        <w:t>15</w:t>
      </w:r>
      <w:r>
        <w:t xml:space="preserve"> </w:t>
      </w:r>
      <w:r w:rsidR="006D3CD2">
        <w:t xml:space="preserve">+ </w:t>
      </w:r>
      <w:r>
        <w:t>2</w:t>
      </w:r>
      <w:r w:rsidRPr="006D3CD2">
        <w:rPr>
          <w:vertAlign w:val="superscript"/>
        </w:rPr>
        <w:t>13</w:t>
      </w:r>
      <w:r>
        <w:t xml:space="preserve"> </w:t>
      </w:r>
      <w:r w:rsidR="006D3CD2">
        <w:t xml:space="preserve">+ </w:t>
      </w:r>
      <w:r>
        <w:t>2</w:t>
      </w:r>
      <w:r w:rsidRPr="006D3CD2">
        <w:rPr>
          <w:vertAlign w:val="superscript"/>
        </w:rPr>
        <w:t>12</w:t>
      </w:r>
      <w:r>
        <w:t xml:space="preserve"> </w:t>
      </w:r>
      <w:r w:rsidR="006D3CD2">
        <w:t>+</w:t>
      </w:r>
      <w:r>
        <w:t xml:space="preserve"> 2</w:t>
      </w:r>
      <w:r w:rsidRPr="006D3CD2">
        <w:rPr>
          <w:vertAlign w:val="superscript"/>
        </w:rPr>
        <w:t>7</w:t>
      </w:r>
      <w:r>
        <w:t xml:space="preserve"> </w:t>
      </w:r>
      <w:r w:rsidR="006D3CD2">
        <w:t>+</w:t>
      </w:r>
      <w:r>
        <w:t xml:space="preserve"> 2</w:t>
      </w:r>
      <w:r w:rsidRPr="006D3CD2">
        <w:rPr>
          <w:vertAlign w:val="superscript"/>
        </w:rPr>
        <w:t>4</w:t>
      </w:r>
      <w:r>
        <w:t xml:space="preserve"> </w:t>
      </w:r>
      <w:r w:rsidR="006D3CD2">
        <w:t>+ 2</w:t>
      </w:r>
      <w:r w:rsidR="006D3CD2">
        <w:rPr>
          <w:vertAlign w:val="superscript"/>
        </w:rPr>
        <w:t>1</w:t>
      </w:r>
      <w:r w:rsidR="006D3CD2">
        <w:t>+</w:t>
      </w:r>
      <w:r>
        <w:t xml:space="preserve"> 2</w:t>
      </w:r>
      <w:r w:rsidRPr="006D3CD2">
        <w:rPr>
          <w:vertAlign w:val="superscript"/>
        </w:rPr>
        <w:t>0</w:t>
      </w:r>
      <w:r w:rsidR="006D3CD2">
        <w:t xml:space="preserve"> = 45203</w:t>
      </w:r>
    </w:p>
    <w:p w14:paraId="79E3AE6F" w14:textId="5F100319" w:rsidR="006D3CD2" w:rsidRDefault="006D3CD2" w:rsidP="001E00A3">
      <w:pPr>
        <w:pStyle w:val="FSVT12Muc6abc"/>
        <w:numPr>
          <w:ilvl w:val="5"/>
          <w:numId w:val="27"/>
        </w:numPr>
      </w:pPr>
      <w:r>
        <w:t>2</w:t>
      </w:r>
      <w:r w:rsidRPr="006D3CD2">
        <w:rPr>
          <w:vertAlign w:val="superscript"/>
        </w:rPr>
        <w:t>15</w:t>
      </w:r>
      <w:r>
        <w:t xml:space="preserve"> + 2</w:t>
      </w:r>
      <w:r w:rsidRPr="006D3CD2">
        <w:rPr>
          <w:vertAlign w:val="superscript"/>
        </w:rPr>
        <w:t>1</w:t>
      </w:r>
      <w:r>
        <w:rPr>
          <w:vertAlign w:val="superscript"/>
        </w:rPr>
        <w:t>4</w:t>
      </w:r>
      <w:r>
        <w:t xml:space="preserve"> + 2</w:t>
      </w:r>
      <w:r w:rsidRPr="006D3CD2">
        <w:rPr>
          <w:vertAlign w:val="superscript"/>
        </w:rPr>
        <w:t>12</w:t>
      </w:r>
      <w:r>
        <w:t xml:space="preserve"> + 2</w:t>
      </w:r>
      <w:r w:rsidRPr="006D3CD2">
        <w:rPr>
          <w:vertAlign w:val="superscript"/>
        </w:rPr>
        <w:t>7</w:t>
      </w:r>
      <w:r>
        <w:t xml:space="preserve"> + 2</w:t>
      </w:r>
      <w:r>
        <w:rPr>
          <w:vertAlign w:val="superscript"/>
        </w:rPr>
        <w:t>6</w:t>
      </w:r>
      <w:r>
        <w:t xml:space="preserve"> + 2</w:t>
      </w:r>
      <w:r>
        <w:rPr>
          <w:vertAlign w:val="superscript"/>
        </w:rPr>
        <w:t>1</w:t>
      </w:r>
      <w:r>
        <w:t>+ 2</w:t>
      </w:r>
      <w:r w:rsidRPr="006D3CD2">
        <w:rPr>
          <w:vertAlign w:val="superscript"/>
        </w:rPr>
        <w:t>0</w:t>
      </w:r>
      <w:r>
        <w:t xml:space="preserve"> = 53443</w:t>
      </w:r>
    </w:p>
    <w:p w14:paraId="051C5DAD" w14:textId="2C46C440" w:rsidR="003D251F" w:rsidRDefault="006D3CD2" w:rsidP="003D251F">
      <w:pPr>
        <w:pStyle w:val="FSVT12Muc6abc"/>
      </w:pPr>
      <w:r>
        <w:t>2</w:t>
      </w:r>
      <w:r w:rsidRPr="006D3CD2">
        <w:rPr>
          <w:vertAlign w:val="superscript"/>
        </w:rPr>
        <w:t>15</w:t>
      </w:r>
      <w:r>
        <w:t xml:space="preserve"> + 2</w:t>
      </w:r>
      <w:r w:rsidRPr="006D3CD2">
        <w:rPr>
          <w:vertAlign w:val="superscript"/>
        </w:rPr>
        <w:t>13</w:t>
      </w:r>
      <w:r>
        <w:t xml:space="preserve"> + 2</w:t>
      </w:r>
      <w:r w:rsidRPr="006D3CD2">
        <w:rPr>
          <w:vertAlign w:val="superscript"/>
        </w:rPr>
        <w:t>12</w:t>
      </w:r>
      <w:r>
        <w:t xml:space="preserve"> + 2</w:t>
      </w:r>
      <w:r>
        <w:rPr>
          <w:vertAlign w:val="superscript"/>
        </w:rPr>
        <w:t>8</w:t>
      </w:r>
      <w:r>
        <w:t xml:space="preserve"> + 2</w:t>
      </w:r>
      <w:r w:rsidRPr="006D3CD2">
        <w:rPr>
          <w:vertAlign w:val="superscript"/>
        </w:rPr>
        <w:t>4</w:t>
      </w:r>
      <w:r>
        <w:t xml:space="preserve"> + 2</w:t>
      </w:r>
      <w:r>
        <w:rPr>
          <w:vertAlign w:val="superscript"/>
        </w:rPr>
        <w:t>1</w:t>
      </w:r>
      <w:r>
        <w:t>+ 2</w:t>
      </w:r>
      <w:r w:rsidRPr="006D3CD2">
        <w:rPr>
          <w:vertAlign w:val="superscript"/>
        </w:rPr>
        <w:t>0</w:t>
      </w:r>
      <w:r>
        <w:t xml:space="preserve"> = 45331</w:t>
      </w:r>
    </w:p>
    <w:tbl>
      <w:tblPr>
        <w:tblStyle w:val="LiBang"/>
        <w:tblW w:w="9445" w:type="dxa"/>
        <w:tblLook w:val="04A0" w:firstRow="1" w:lastRow="0" w:firstColumn="1" w:lastColumn="0" w:noHBand="0" w:noVBand="1"/>
      </w:tblPr>
      <w:tblGrid>
        <w:gridCol w:w="1975"/>
        <w:gridCol w:w="7470"/>
      </w:tblGrid>
      <w:tr w:rsidR="003D251F" w14:paraId="123EA0C2" w14:textId="77777777" w:rsidTr="00523452">
        <w:tc>
          <w:tcPr>
            <w:tcW w:w="1975" w:type="dxa"/>
          </w:tcPr>
          <w:p w14:paraId="2C427949" w14:textId="77777777" w:rsidR="003D251F" w:rsidRDefault="003D251F" w:rsidP="004A7841">
            <w:pPr>
              <w:pStyle w:val="FSVT12Doan2"/>
            </w:pPr>
            <w:r>
              <w:t>Kết quả:</w:t>
            </w:r>
          </w:p>
        </w:tc>
        <w:tc>
          <w:tcPr>
            <w:tcW w:w="7470" w:type="dxa"/>
          </w:tcPr>
          <w:p w14:paraId="0D33AB48" w14:textId="3ABEA70A" w:rsidR="003D251F" w:rsidRDefault="00027086" w:rsidP="004A7841">
            <w:pPr>
              <w:pStyle w:val="FSVT12Doan2"/>
            </w:pPr>
            <w:r>
              <w:t>a</w:t>
            </w:r>
          </w:p>
        </w:tc>
      </w:tr>
    </w:tbl>
    <w:p w14:paraId="57D16CA7" w14:textId="77777777" w:rsidR="00893997" w:rsidRDefault="00893997" w:rsidP="004A7841">
      <w:pPr>
        <w:pStyle w:val="FSVT12Doan2"/>
      </w:pPr>
    </w:p>
    <w:p w14:paraId="040F78D0" w14:textId="45653C91" w:rsidR="00893997" w:rsidRDefault="00893997" w:rsidP="004A7841">
      <w:pPr>
        <w:pStyle w:val="FSVT12Doan2"/>
      </w:pPr>
      <w:r>
        <w:t xml:space="preserve">Với: </w:t>
      </w:r>
      <w:r w:rsidRPr="00893997">
        <w:t>B093h = 1011 0000 1001 0011b</w:t>
      </w:r>
    </w:p>
    <w:p w14:paraId="5ADA3864" w14:textId="085961CC" w:rsidR="003D251F" w:rsidRDefault="00893997" w:rsidP="00893997">
      <w:pPr>
        <w:pStyle w:val="FSVT12Muc5So"/>
      </w:pPr>
      <w:r w:rsidRPr="00893997">
        <w:t>Số thập lục phân được viết theo định dạng 2s. Xác định trọng số bit liên quan đến biểu diễn này:?</w:t>
      </w:r>
    </w:p>
    <w:p w14:paraId="3B4C899A" w14:textId="77777777" w:rsidR="00893997" w:rsidRDefault="00893997" w:rsidP="00893997">
      <w:pPr>
        <w:pStyle w:val="FSVT12Muc6abc"/>
      </w:pPr>
      <w:r>
        <w:t>- 2</w:t>
      </w:r>
      <w:r>
        <w:rPr>
          <w:vertAlign w:val="superscript"/>
        </w:rPr>
        <w:t>15</w:t>
      </w:r>
      <w:r>
        <w:t xml:space="preserve"> 2</w:t>
      </w:r>
      <w:r>
        <w:rPr>
          <w:vertAlign w:val="superscript"/>
        </w:rPr>
        <w:t>14</w:t>
      </w:r>
      <w:r>
        <w:t xml:space="preserve"> 2</w:t>
      </w:r>
      <w:r>
        <w:rPr>
          <w:vertAlign w:val="superscript"/>
        </w:rPr>
        <w:t>13</w:t>
      </w:r>
      <w:r>
        <w:t xml:space="preserve"> 2</w:t>
      </w:r>
      <w:r>
        <w:rPr>
          <w:vertAlign w:val="superscript"/>
        </w:rPr>
        <w:t>12</w:t>
      </w:r>
      <w:r>
        <w:t xml:space="preserve"> 2</w:t>
      </w:r>
      <w:r>
        <w:rPr>
          <w:vertAlign w:val="superscript"/>
        </w:rPr>
        <w:t>11</w:t>
      </w:r>
      <w:r>
        <w:t xml:space="preserve"> 2</w:t>
      </w:r>
      <w:r>
        <w:rPr>
          <w:vertAlign w:val="superscript"/>
        </w:rPr>
        <w:t>10</w:t>
      </w:r>
      <w:r>
        <w:t xml:space="preserve"> 2</w:t>
      </w:r>
      <w:r>
        <w:rPr>
          <w:vertAlign w:val="superscript"/>
        </w:rPr>
        <w:t>9</w:t>
      </w:r>
      <w:r>
        <w:t xml:space="preserve"> 2</w:t>
      </w:r>
      <w:r>
        <w:rPr>
          <w:vertAlign w:val="superscript"/>
        </w:rPr>
        <w:t>8</w:t>
      </w:r>
      <w:r>
        <w:t xml:space="preserve"> 2</w:t>
      </w:r>
      <w:r>
        <w:rPr>
          <w:vertAlign w:val="superscript"/>
        </w:rPr>
        <w:t>7</w:t>
      </w:r>
      <w:r>
        <w:t xml:space="preserve"> 2</w:t>
      </w:r>
      <w:r>
        <w:rPr>
          <w:vertAlign w:val="superscript"/>
        </w:rPr>
        <w:t>6</w:t>
      </w:r>
      <w:r>
        <w:t xml:space="preserve"> 2</w:t>
      </w:r>
      <w:r>
        <w:rPr>
          <w:vertAlign w:val="superscript"/>
        </w:rPr>
        <w:t>5</w:t>
      </w:r>
      <w:r>
        <w:t xml:space="preserve"> 2</w:t>
      </w:r>
      <w:r>
        <w:rPr>
          <w:vertAlign w:val="superscript"/>
        </w:rPr>
        <w:t>4</w:t>
      </w:r>
      <w:r>
        <w:t xml:space="preserve"> 2</w:t>
      </w:r>
      <w:r>
        <w:rPr>
          <w:vertAlign w:val="superscript"/>
        </w:rPr>
        <w:t>3</w:t>
      </w:r>
      <w:r>
        <w:t xml:space="preserve"> 2</w:t>
      </w:r>
      <w:r>
        <w:rPr>
          <w:vertAlign w:val="superscript"/>
        </w:rPr>
        <w:t>2</w:t>
      </w:r>
      <w:r>
        <w:t xml:space="preserve"> 2</w:t>
      </w:r>
      <w:r>
        <w:rPr>
          <w:vertAlign w:val="superscript"/>
        </w:rPr>
        <w:t>1</w:t>
      </w:r>
      <w:r>
        <w:t xml:space="preserve"> 2</w:t>
      </w:r>
      <w:r>
        <w:rPr>
          <w:vertAlign w:val="superscript"/>
        </w:rPr>
        <w:t>0</w:t>
      </w:r>
      <w:r>
        <w:t>.</w:t>
      </w:r>
    </w:p>
    <w:p w14:paraId="0247B855" w14:textId="77777777" w:rsidR="00893997" w:rsidRDefault="00893997" w:rsidP="00893997">
      <w:pPr>
        <w:pStyle w:val="FSVT12Muc6abc"/>
      </w:pPr>
      <w:r>
        <w:rPr>
          <w:vertAlign w:val="superscript"/>
        </w:rPr>
        <w:t xml:space="preserve"> </w:t>
      </w:r>
      <w:r>
        <w:t>2</w:t>
      </w:r>
      <w:r>
        <w:rPr>
          <w:vertAlign w:val="superscript"/>
        </w:rPr>
        <w:t>15</w:t>
      </w:r>
      <w:r>
        <w:t xml:space="preserve"> 2</w:t>
      </w:r>
      <w:r>
        <w:rPr>
          <w:vertAlign w:val="superscript"/>
        </w:rPr>
        <w:t>14</w:t>
      </w:r>
      <w:r>
        <w:t xml:space="preserve"> 2</w:t>
      </w:r>
      <w:r>
        <w:rPr>
          <w:vertAlign w:val="superscript"/>
        </w:rPr>
        <w:t>13</w:t>
      </w:r>
      <w:r>
        <w:t xml:space="preserve"> 2</w:t>
      </w:r>
      <w:r>
        <w:rPr>
          <w:vertAlign w:val="superscript"/>
        </w:rPr>
        <w:t>12</w:t>
      </w:r>
      <w:r>
        <w:t xml:space="preserve"> 2</w:t>
      </w:r>
      <w:r>
        <w:rPr>
          <w:vertAlign w:val="superscript"/>
        </w:rPr>
        <w:t>11</w:t>
      </w:r>
      <w:r>
        <w:t xml:space="preserve"> 2</w:t>
      </w:r>
      <w:r>
        <w:rPr>
          <w:vertAlign w:val="superscript"/>
        </w:rPr>
        <w:t>10</w:t>
      </w:r>
      <w:r>
        <w:t xml:space="preserve"> 2</w:t>
      </w:r>
      <w:r>
        <w:rPr>
          <w:vertAlign w:val="superscript"/>
        </w:rPr>
        <w:t>9</w:t>
      </w:r>
      <w:r>
        <w:t xml:space="preserve"> 2</w:t>
      </w:r>
      <w:r>
        <w:rPr>
          <w:vertAlign w:val="superscript"/>
        </w:rPr>
        <w:t>8</w:t>
      </w:r>
      <w:r>
        <w:t xml:space="preserve"> 2</w:t>
      </w:r>
      <w:r>
        <w:rPr>
          <w:vertAlign w:val="superscript"/>
        </w:rPr>
        <w:t>7</w:t>
      </w:r>
      <w:r>
        <w:t xml:space="preserve"> 2</w:t>
      </w:r>
      <w:r>
        <w:rPr>
          <w:vertAlign w:val="superscript"/>
        </w:rPr>
        <w:t>6</w:t>
      </w:r>
      <w:r>
        <w:t xml:space="preserve"> 2</w:t>
      </w:r>
      <w:r>
        <w:rPr>
          <w:vertAlign w:val="superscript"/>
        </w:rPr>
        <w:t>5</w:t>
      </w:r>
      <w:r>
        <w:t xml:space="preserve"> 2</w:t>
      </w:r>
      <w:r>
        <w:rPr>
          <w:vertAlign w:val="superscript"/>
        </w:rPr>
        <w:t>4</w:t>
      </w:r>
      <w:r>
        <w:t xml:space="preserve"> 2</w:t>
      </w:r>
      <w:r>
        <w:rPr>
          <w:vertAlign w:val="superscript"/>
        </w:rPr>
        <w:t>3</w:t>
      </w:r>
      <w:r>
        <w:t xml:space="preserve"> 2</w:t>
      </w:r>
      <w:r>
        <w:rPr>
          <w:vertAlign w:val="superscript"/>
        </w:rPr>
        <w:t>2</w:t>
      </w:r>
      <w:r>
        <w:t xml:space="preserve"> 2</w:t>
      </w:r>
      <w:r>
        <w:rPr>
          <w:vertAlign w:val="superscript"/>
        </w:rPr>
        <w:t>1</w:t>
      </w:r>
      <w:r>
        <w:t xml:space="preserve"> 2</w:t>
      </w:r>
      <w:r>
        <w:rPr>
          <w:vertAlign w:val="superscript"/>
        </w:rPr>
        <w:t>0</w:t>
      </w:r>
      <w:r>
        <w:t>.</w:t>
      </w:r>
    </w:p>
    <w:tbl>
      <w:tblPr>
        <w:tblStyle w:val="LiBang"/>
        <w:tblW w:w="9445" w:type="dxa"/>
        <w:tblLook w:val="04A0" w:firstRow="1" w:lastRow="0" w:firstColumn="1" w:lastColumn="0" w:noHBand="0" w:noVBand="1"/>
      </w:tblPr>
      <w:tblGrid>
        <w:gridCol w:w="1975"/>
        <w:gridCol w:w="7470"/>
      </w:tblGrid>
      <w:tr w:rsidR="00893997" w14:paraId="20FB0789" w14:textId="77777777" w:rsidTr="00523452">
        <w:tc>
          <w:tcPr>
            <w:tcW w:w="1975" w:type="dxa"/>
          </w:tcPr>
          <w:p w14:paraId="14775120" w14:textId="77777777" w:rsidR="00893997" w:rsidRDefault="00893997" w:rsidP="004A7841">
            <w:pPr>
              <w:pStyle w:val="FSVT12Doan2"/>
            </w:pPr>
            <w:r>
              <w:t>Kết quả:</w:t>
            </w:r>
          </w:p>
        </w:tc>
        <w:tc>
          <w:tcPr>
            <w:tcW w:w="7470" w:type="dxa"/>
          </w:tcPr>
          <w:p w14:paraId="406FED9A" w14:textId="3F1B0B24" w:rsidR="00893997" w:rsidRDefault="00027086" w:rsidP="004A7841">
            <w:pPr>
              <w:pStyle w:val="FSVT12Doan2"/>
            </w:pPr>
            <w:r>
              <w:t>a</w:t>
            </w:r>
          </w:p>
        </w:tc>
      </w:tr>
    </w:tbl>
    <w:p w14:paraId="5DB0F993" w14:textId="77777777" w:rsidR="00893997" w:rsidRDefault="00893997" w:rsidP="004A7841">
      <w:pPr>
        <w:pStyle w:val="FSVT12Doan2"/>
      </w:pPr>
      <w:r w:rsidRPr="006D3CD2">
        <w:t>Tính giá trị thập phân thu được và chọn kết quả đúng:?</w:t>
      </w:r>
    </w:p>
    <w:p w14:paraId="69635856" w14:textId="13B9021D" w:rsidR="00893997" w:rsidRDefault="00893997" w:rsidP="001E00A3">
      <w:pPr>
        <w:pStyle w:val="FSVT12Muc6abc"/>
        <w:numPr>
          <w:ilvl w:val="5"/>
          <w:numId w:val="28"/>
        </w:numPr>
      </w:pPr>
      <w:r>
        <w:t>-2</w:t>
      </w:r>
      <w:r w:rsidRPr="00893997">
        <w:rPr>
          <w:vertAlign w:val="superscript"/>
        </w:rPr>
        <w:t>15</w:t>
      </w:r>
      <w:r>
        <w:t xml:space="preserve"> + 2</w:t>
      </w:r>
      <w:r w:rsidRPr="00893997">
        <w:rPr>
          <w:vertAlign w:val="superscript"/>
        </w:rPr>
        <w:t>1</w:t>
      </w:r>
      <w:r>
        <w:rPr>
          <w:vertAlign w:val="superscript"/>
        </w:rPr>
        <w:t>2</w:t>
      </w:r>
      <w:r>
        <w:t xml:space="preserve"> + 2</w:t>
      </w:r>
      <w:r w:rsidRPr="00893997">
        <w:rPr>
          <w:vertAlign w:val="superscript"/>
        </w:rPr>
        <w:t>1</w:t>
      </w:r>
      <w:r>
        <w:rPr>
          <w:vertAlign w:val="superscript"/>
        </w:rPr>
        <w:t>1</w:t>
      </w:r>
      <w:r>
        <w:t xml:space="preserve"> + 2</w:t>
      </w:r>
      <w:r w:rsidRPr="00893997">
        <w:rPr>
          <w:vertAlign w:val="superscript"/>
        </w:rPr>
        <w:t>7</w:t>
      </w:r>
      <w:r>
        <w:t xml:space="preserve"> + 2</w:t>
      </w:r>
      <w:r w:rsidRPr="00893997">
        <w:rPr>
          <w:vertAlign w:val="superscript"/>
        </w:rPr>
        <w:t>4</w:t>
      </w:r>
      <w:r>
        <w:t xml:space="preserve"> + 2</w:t>
      </w:r>
      <w:r w:rsidRPr="00893997">
        <w:rPr>
          <w:vertAlign w:val="superscript"/>
        </w:rPr>
        <w:t>1</w:t>
      </w:r>
      <w:r>
        <w:t>+ 2</w:t>
      </w:r>
      <w:r w:rsidRPr="00893997">
        <w:rPr>
          <w:vertAlign w:val="superscript"/>
        </w:rPr>
        <w:t>0</w:t>
      </w:r>
      <w:r>
        <w:t xml:space="preserve"> = -26477</w:t>
      </w:r>
    </w:p>
    <w:p w14:paraId="2340D694" w14:textId="61EF50BD" w:rsidR="00893997" w:rsidRDefault="00893997" w:rsidP="001E00A3">
      <w:pPr>
        <w:pStyle w:val="FSVT12Muc6abc"/>
        <w:numPr>
          <w:ilvl w:val="5"/>
          <w:numId w:val="27"/>
        </w:numPr>
      </w:pPr>
      <w:r>
        <w:t>-2</w:t>
      </w:r>
      <w:r w:rsidRPr="00893997">
        <w:rPr>
          <w:vertAlign w:val="superscript"/>
        </w:rPr>
        <w:t>15</w:t>
      </w:r>
      <w:r>
        <w:t xml:space="preserve"> + 2</w:t>
      </w:r>
      <w:r w:rsidRPr="00893997">
        <w:rPr>
          <w:vertAlign w:val="superscript"/>
        </w:rPr>
        <w:t>1</w:t>
      </w:r>
      <w:r>
        <w:rPr>
          <w:vertAlign w:val="superscript"/>
        </w:rPr>
        <w:t>4</w:t>
      </w:r>
      <w:r>
        <w:t xml:space="preserve"> + 2</w:t>
      </w:r>
      <w:r w:rsidRPr="00893997">
        <w:rPr>
          <w:vertAlign w:val="superscript"/>
        </w:rPr>
        <w:t>1</w:t>
      </w:r>
      <w:r>
        <w:rPr>
          <w:vertAlign w:val="superscript"/>
        </w:rPr>
        <w:t>2</w:t>
      </w:r>
      <w:r>
        <w:t xml:space="preserve"> + 2</w:t>
      </w:r>
      <w:r w:rsidRPr="00893997">
        <w:rPr>
          <w:vertAlign w:val="superscript"/>
        </w:rPr>
        <w:t>7</w:t>
      </w:r>
      <w:r>
        <w:t xml:space="preserve"> + 2</w:t>
      </w:r>
      <w:r>
        <w:rPr>
          <w:vertAlign w:val="superscript"/>
        </w:rPr>
        <w:t>6</w:t>
      </w:r>
      <w:r>
        <w:t xml:space="preserve"> + 2</w:t>
      </w:r>
      <w:r w:rsidRPr="00893997">
        <w:rPr>
          <w:vertAlign w:val="superscript"/>
        </w:rPr>
        <w:t>1</w:t>
      </w:r>
      <w:r>
        <w:t>+ 2</w:t>
      </w:r>
      <w:r w:rsidRPr="00893997">
        <w:rPr>
          <w:vertAlign w:val="superscript"/>
        </w:rPr>
        <w:t>0</w:t>
      </w:r>
      <w:r>
        <w:t xml:space="preserve"> = -12093</w:t>
      </w:r>
    </w:p>
    <w:p w14:paraId="09749E7F" w14:textId="265DD19D" w:rsidR="00893997" w:rsidRDefault="00893997" w:rsidP="00893997">
      <w:pPr>
        <w:pStyle w:val="FSVT12Muc6abc"/>
      </w:pPr>
      <w:r>
        <w:lastRenderedPageBreak/>
        <w:t>-2</w:t>
      </w:r>
      <w:r w:rsidRPr="006D3CD2">
        <w:rPr>
          <w:vertAlign w:val="superscript"/>
        </w:rPr>
        <w:t>15</w:t>
      </w:r>
      <w:r>
        <w:t xml:space="preserve"> + 2</w:t>
      </w:r>
      <w:r w:rsidRPr="006D3CD2">
        <w:rPr>
          <w:vertAlign w:val="superscript"/>
        </w:rPr>
        <w:t>13</w:t>
      </w:r>
      <w:r>
        <w:t xml:space="preserve"> + 2</w:t>
      </w:r>
      <w:r w:rsidRPr="006D3CD2">
        <w:rPr>
          <w:vertAlign w:val="superscript"/>
        </w:rPr>
        <w:t>12</w:t>
      </w:r>
      <w:r>
        <w:t xml:space="preserve"> + 2</w:t>
      </w:r>
      <w:r>
        <w:rPr>
          <w:vertAlign w:val="superscript"/>
        </w:rPr>
        <w:t>7</w:t>
      </w:r>
      <w:r>
        <w:t xml:space="preserve"> + 2</w:t>
      </w:r>
      <w:r w:rsidRPr="006D3CD2">
        <w:rPr>
          <w:vertAlign w:val="superscript"/>
        </w:rPr>
        <w:t>4</w:t>
      </w:r>
      <w:r>
        <w:t xml:space="preserve"> + 2</w:t>
      </w:r>
      <w:r>
        <w:rPr>
          <w:vertAlign w:val="superscript"/>
        </w:rPr>
        <w:t>1</w:t>
      </w:r>
      <w:r>
        <w:t>+ 2</w:t>
      </w:r>
      <w:r w:rsidRPr="006D3CD2">
        <w:rPr>
          <w:vertAlign w:val="superscript"/>
        </w:rPr>
        <w:t>0</w:t>
      </w:r>
      <w:r>
        <w:t xml:space="preserve"> = -20333</w:t>
      </w:r>
    </w:p>
    <w:tbl>
      <w:tblPr>
        <w:tblStyle w:val="LiBang"/>
        <w:tblW w:w="9445" w:type="dxa"/>
        <w:tblLook w:val="04A0" w:firstRow="1" w:lastRow="0" w:firstColumn="1" w:lastColumn="0" w:noHBand="0" w:noVBand="1"/>
      </w:tblPr>
      <w:tblGrid>
        <w:gridCol w:w="1975"/>
        <w:gridCol w:w="7470"/>
      </w:tblGrid>
      <w:tr w:rsidR="00893997" w14:paraId="28FBA5C9" w14:textId="77777777" w:rsidTr="00523452">
        <w:tc>
          <w:tcPr>
            <w:tcW w:w="1975" w:type="dxa"/>
          </w:tcPr>
          <w:p w14:paraId="59F1207D" w14:textId="77777777" w:rsidR="00893997" w:rsidRDefault="00893997" w:rsidP="004A7841">
            <w:pPr>
              <w:pStyle w:val="FSVT12Doan2"/>
            </w:pPr>
            <w:r>
              <w:t>Kết quả:</w:t>
            </w:r>
          </w:p>
        </w:tc>
        <w:tc>
          <w:tcPr>
            <w:tcW w:w="7470" w:type="dxa"/>
          </w:tcPr>
          <w:p w14:paraId="127837A6" w14:textId="0B873C1F" w:rsidR="00893997" w:rsidRDefault="00027086" w:rsidP="004A7841">
            <w:pPr>
              <w:pStyle w:val="FSVT12Doan2"/>
            </w:pPr>
            <w:r>
              <w:t>c</w:t>
            </w:r>
          </w:p>
        </w:tc>
      </w:tr>
    </w:tbl>
    <w:p w14:paraId="5913D8A0" w14:textId="77777777" w:rsidR="00893997" w:rsidRDefault="00893997" w:rsidP="004A7841">
      <w:pPr>
        <w:pStyle w:val="FSVT12Doan2"/>
      </w:pPr>
    </w:p>
    <w:p w14:paraId="3967B15E" w14:textId="77777777" w:rsidR="00893997" w:rsidRDefault="00893997" w:rsidP="004A7841">
      <w:pPr>
        <w:pStyle w:val="FSVT12Doan2"/>
      </w:pPr>
      <w:r>
        <w:t xml:space="preserve">Với: </w:t>
      </w:r>
      <w:r w:rsidRPr="00893997">
        <w:t>B093h = 1011 0000 1001 0011b</w:t>
      </w:r>
    </w:p>
    <w:p w14:paraId="238C5C13" w14:textId="68DA779E" w:rsidR="00893997" w:rsidRDefault="00893997" w:rsidP="005D725D">
      <w:pPr>
        <w:pStyle w:val="FSVT12Muc5So"/>
      </w:pPr>
      <w:r w:rsidRPr="00893997">
        <w:t>Số thập lục phân được viết bằng định dạng Q15.</w:t>
      </w:r>
      <w:r>
        <w:t xml:space="preserve"> X</w:t>
      </w:r>
      <w:r w:rsidRPr="003D251F">
        <w:t>ác định trọng số bit liên quan đến biểu diễn này:?</w:t>
      </w:r>
    </w:p>
    <w:p w14:paraId="5AB508C9" w14:textId="0ED7D703" w:rsidR="00893997" w:rsidRDefault="00893997" w:rsidP="00893997">
      <w:pPr>
        <w:pStyle w:val="FSVT12Muc6abc"/>
      </w:pPr>
      <w:r>
        <w:t>-2</w:t>
      </w:r>
      <w:r>
        <w:rPr>
          <w:vertAlign w:val="superscript"/>
        </w:rPr>
        <w:t>0</w:t>
      </w:r>
      <w:r>
        <w:t xml:space="preserve"> 2</w:t>
      </w:r>
      <w:r>
        <w:rPr>
          <w:vertAlign w:val="superscript"/>
        </w:rPr>
        <w:t>-1</w:t>
      </w:r>
      <w:r>
        <w:t xml:space="preserve"> 2</w:t>
      </w:r>
      <w:r>
        <w:rPr>
          <w:vertAlign w:val="superscript"/>
        </w:rPr>
        <w:t>-2</w:t>
      </w:r>
      <w:r>
        <w:t xml:space="preserve"> 2</w:t>
      </w:r>
      <w:r>
        <w:rPr>
          <w:vertAlign w:val="superscript"/>
        </w:rPr>
        <w:t>-3</w:t>
      </w:r>
      <w:r>
        <w:t xml:space="preserve"> 2</w:t>
      </w:r>
      <w:r>
        <w:rPr>
          <w:vertAlign w:val="superscript"/>
        </w:rPr>
        <w:t>-4</w:t>
      </w:r>
      <w:r>
        <w:t xml:space="preserve"> 2</w:t>
      </w:r>
      <w:r>
        <w:rPr>
          <w:vertAlign w:val="superscript"/>
        </w:rPr>
        <w:t>-5</w:t>
      </w:r>
      <w:r>
        <w:t xml:space="preserve"> 2</w:t>
      </w:r>
      <w:r>
        <w:rPr>
          <w:vertAlign w:val="superscript"/>
        </w:rPr>
        <w:t>-6</w:t>
      </w:r>
      <w:r>
        <w:t xml:space="preserve"> 2</w:t>
      </w:r>
      <w:r>
        <w:rPr>
          <w:vertAlign w:val="superscript"/>
        </w:rPr>
        <w:t>-7</w:t>
      </w:r>
      <w:r>
        <w:t xml:space="preserve"> 2</w:t>
      </w:r>
      <w:r>
        <w:rPr>
          <w:vertAlign w:val="superscript"/>
        </w:rPr>
        <w:t>-8</w:t>
      </w:r>
      <w:r>
        <w:t xml:space="preserve"> 2</w:t>
      </w:r>
      <w:r>
        <w:rPr>
          <w:vertAlign w:val="superscript"/>
        </w:rPr>
        <w:t>-9</w:t>
      </w:r>
      <w:r>
        <w:t xml:space="preserve"> 2</w:t>
      </w:r>
      <w:r>
        <w:rPr>
          <w:vertAlign w:val="superscript"/>
        </w:rPr>
        <w:t>-10</w:t>
      </w:r>
      <w:r>
        <w:t xml:space="preserve"> 2</w:t>
      </w:r>
      <w:r>
        <w:rPr>
          <w:vertAlign w:val="superscript"/>
        </w:rPr>
        <w:t>-11</w:t>
      </w:r>
      <w:r>
        <w:t xml:space="preserve"> 2</w:t>
      </w:r>
      <w:r>
        <w:rPr>
          <w:vertAlign w:val="superscript"/>
        </w:rPr>
        <w:t>-12</w:t>
      </w:r>
      <w:r>
        <w:t xml:space="preserve"> 2</w:t>
      </w:r>
      <w:r>
        <w:rPr>
          <w:vertAlign w:val="superscript"/>
        </w:rPr>
        <w:t>-13</w:t>
      </w:r>
      <w:r>
        <w:t xml:space="preserve"> 2</w:t>
      </w:r>
      <w:r>
        <w:rPr>
          <w:vertAlign w:val="superscript"/>
        </w:rPr>
        <w:t>-14</w:t>
      </w:r>
      <w:r>
        <w:t xml:space="preserve"> 2</w:t>
      </w:r>
      <w:r>
        <w:rPr>
          <w:vertAlign w:val="superscript"/>
        </w:rPr>
        <w:t>-15</w:t>
      </w:r>
    </w:p>
    <w:p w14:paraId="0E9F92C6" w14:textId="1F0AD856" w:rsidR="00893997" w:rsidRDefault="00893997" w:rsidP="00A73E83">
      <w:pPr>
        <w:pStyle w:val="FSVT12Muc6abc"/>
      </w:pPr>
      <w:r>
        <w:t>-2</w:t>
      </w:r>
      <w:r w:rsidRPr="00893997">
        <w:rPr>
          <w:vertAlign w:val="superscript"/>
        </w:rPr>
        <w:t>1</w:t>
      </w:r>
      <w:r>
        <w:t xml:space="preserve"> -2</w:t>
      </w:r>
      <w:r w:rsidRPr="00893997">
        <w:rPr>
          <w:vertAlign w:val="superscript"/>
        </w:rPr>
        <w:t>0</w:t>
      </w:r>
      <w:r>
        <w:t xml:space="preserve"> 2</w:t>
      </w:r>
      <w:r w:rsidRPr="00893997">
        <w:rPr>
          <w:vertAlign w:val="superscript"/>
        </w:rPr>
        <w:t>-1</w:t>
      </w:r>
      <w:r>
        <w:t xml:space="preserve"> 2</w:t>
      </w:r>
      <w:r w:rsidRPr="00893997">
        <w:rPr>
          <w:vertAlign w:val="superscript"/>
        </w:rPr>
        <w:t>-2</w:t>
      </w:r>
      <w:r>
        <w:t xml:space="preserve"> 2</w:t>
      </w:r>
      <w:r w:rsidRPr="00893997">
        <w:rPr>
          <w:vertAlign w:val="superscript"/>
        </w:rPr>
        <w:t>-3</w:t>
      </w:r>
      <w:r>
        <w:t xml:space="preserve"> 2</w:t>
      </w:r>
      <w:r w:rsidRPr="00893997">
        <w:rPr>
          <w:vertAlign w:val="superscript"/>
        </w:rPr>
        <w:t>-4</w:t>
      </w:r>
      <w:r>
        <w:t xml:space="preserve"> 2</w:t>
      </w:r>
      <w:r w:rsidRPr="00893997">
        <w:rPr>
          <w:vertAlign w:val="superscript"/>
        </w:rPr>
        <w:t>-5</w:t>
      </w:r>
      <w:r>
        <w:t xml:space="preserve"> 2</w:t>
      </w:r>
      <w:r w:rsidRPr="00893997">
        <w:rPr>
          <w:vertAlign w:val="superscript"/>
        </w:rPr>
        <w:t>-6</w:t>
      </w:r>
      <w:r>
        <w:t xml:space="preserve"> 2</w:t>
      </w:r>
      <w:r w:rsidRPr="00893997">
        <w:rPr>
          <w:vertAlign w:val="superscript"/>
        </w:rPr>
        <w:t>-7</w:t>
      </w:r>
      <w:r>
        <w:t xml:space="preserve"> 2</w:t>
      </w:r>
      <w:r w:rsidRPr="00893997">
        <w:rPr>
          <w:vertAlign w:val="superscript"/>
        </w:rPr>
        <w:t>-8</w:t>
      </w:r>
      <w:r>
        <w:t xml:space="preserve"> 2</w:t>
      </w:r>
      <w:r w:rsidRPr="00893997">
        <w:rPr>
          <w:vertAlign w:val="superscript"/>
        </w:rPr>
        <w:t>-9</w:t>
      </w:r>
      <w:r>
        <w:t xml:space="preserve"> 2</w:t>
      </w:r>
      <w:r w:rsidRPr="00893997">
        <w:rPr>
          <w:vertAlign w:val="superscript"/>
        </w:rPr>
        <w:t>-10</w:t>
      </w:r>
      <w:r>
        <w:t xml:space="preserve"> 2</w:t>
      </w:r>
      <w:r w:rsidRPr="00893997">
        <w:rPr>
          <w:vertAlign w:val="superscript"/>
        </w:rPr>
        <w:t>-11</w:t>
      </w:r>
      <w:r>
        <w:t xml:space="preserve"> 2</w:t>
      </w:r>
      <w:r w:rsidRPr="00893997">
        <w:rPr>
          <w:vertAlign w:val="superscript"/>
        </w:rPr>
        <w:t>-12</w:t>
      </w:r>
      <w:r>
        <w:t xml:space="preserve"> 2</w:t>
      </w:r>
      <w:r w:rsidRPr="00893997">
        <w:rPr>
          <w:vertAlign w:val="superscript"/>
        </w:rPr>
        <w:t>-13</w:t>
      </w:r>
      <w:r>
        <w:t xml:space="preserve"> 2</w:t>
      </w:r>
      <w:r w:rsidRPr="00893997">
        <w:rPr>
          <w:vertAlign w:val="superscript"/>
        </w:rPr>
        <w:t>-14</w:t>
      </w:r>
    </w:p>
    <w:p w14:paraId="6A8F9AF2" w14:textId="24D88131" w:rsidR="00893997" w:rsidRDefault="00893997" w:rsidP="00893997">
      <w:pPr>
        <w:pStyle w:val="FSVT12Muc6abc"/>
      </w:pPr>
      <w:r>
        <w:t>-2</w:t>
      </w:r>
      <w:r>
        <w:rPr>
          <w:vertAlign w:val="superscript"/>
        </w:rPr>
        <w:t>2</w:t>
      </w:r>
      <w:r>
        <w:t xml:space="preserve"> -2</w:t>
      </w:r>
      <w:r>
        <w:rPr>
          <w:vertAlign w:val="superscript"/>
        </w:rPr>
        <w:t>2</w:t>
      </w:r>
      <w:r>
        <w:t xml:space="preserve"> -2</w:t>
      </w:r>
      <w:r w:rsidRPr="00893997">
        <w:rPr>
          <w:vertAlign w:val="superscript"/>
        </w:rPr>
        <w:t>0</w:t>
      </w:r>
      <w:r>
        <w:t xml:space="preserve"> 2</w:t>
      </w:r>
      <w:r w:rsidRPr="00893997">
        <w:rPr>
          <w:vertAlign w:val="superscript"/>
        </w:rPr>
        <w:t>-1</w:t>
      </w:r>
      <w:r>
        <w:t xml:space="preserve"> 2</w:t>
      </w:r>
      <w:r w:rsidRPr="00893997">
        <w:rPr>
          <w:vertAlign w:val="superscript"/>
        </w:rPr>
        <w:t>-2</w:t>
      </w:r>
      <w:r>
        <w:t xml:space="preserve"> 2</w:t>
      </w:r>
      <w:r w:rsidRPr="00893997">
        <w:rPr>
          <w:vertAlign w:val="superscript"/>
        </w:rPr>
        <w:t>-3</w:t>
      </w:r>
      <w:r>
        <w:t xml:space="preserve"> 2</w:t>
      </w:r>
      <w:r w:rsidRPr="00893997">
        <w:rPr>
          <w:vertAlign w:val="superscript"/>
        </w:rPr>
        <w:t>-4</w:t>
      </w:r>
      <w:r>
        <w:t xml:space="preserve"> 2</w:t>
      </w:r>
      <w:r w:rsidRPr="00893997">
        <w:rPr>
          <w:vertAlign w:val="superscript"/>
        </w:rPr>
        <w:t>-5</w:t>
      </w:r>
      <w:r>
        <w:t xml:space="preserve"> 2</w:t>
      </w:r>
      <w:r w:rsidRPr="00893997">
        <w:rPr>
          <w:vertAlign w:val="superscript"/>
        </w:rPr>
        <w:t>-6</w:t>
      </w:r>
      <w:r>
        <w:t xml:space="preserve"> 2</w:t>
      </w:r>
      <w:r w:rsidRPr="00893997">
        <w:rPr>
          <w:vertAlign w:val="superscript"/>
        </w:rPr>
        <w:t>-7</w:t>
      </w:r>
      <w:r>
        <w:t xml:space="preserve"> 2</w:t>
      </w:r>
      <w:r w:rsidRPr="00893997">
        <w:rPr>
          <w:vertAlign w:val="superscript"/>
        </w:rPr>
        <w:t>-8</w:t>
      </w:r>
      <w:r>
        <w:t xml:space="preserve"> 2</w:t>
      </w:r>
      <w:r w:rsidRPr="00893997">
        <w:rPr>
          <w:vertAlign w:val="superscript"/>
        </w:rPr>
        <w:t>-9</w:t>
      </w:r>
      <w:r>
        <w:t xml:space="preserve"> 2</w:t>
      </w:r>
      <w:r w:rsidRPr="00893997">
        <w:rPr>
          <w:vertAlign w:val="superscript"/>
        </w:rPr>
        <w:t>-10</w:t>
      </w:r>
      <w:r>
        <w:t xml:space="preserve"> 2</w:t>
      </w:r>
      <w:r w:rsidRPr="00893997">
        <w:rPr>
          <w:vertAlign w:val="superscript"/>
        </w:rPr>
        <w:t>-11</w:t>
      </w:r>
      <w:r>
        <w:t xml:space="preserve"> 2</w:t>
      </w:r>
      <w:r w:rsidRPr="00893997">
        <w:rPr>
          <w:vertAlign w:val="superscript"/>
        </w:rPr>
        <w:t>-12</w:t>
      </w:r>
      <w:r>
        <w:t xml:space="preserve"> 2</w:t>
      </w:r>
      <w:r w:rsidRPr="00893997">
        <w:rPr>
          <w:vertAlign w:val="superscript"/>
        </w:rPr>
        <w:t>-13</w:t>
      </w:r>
    </w:p>
    <w:tbl>
      <w:tblPr>
        <w:tblStyle w:val="LiBang"/>
        <w:tblW w:w="9445" w:type="dxa"/>
        <w:tblLook w:val="04A0" w:firstRow="1" w:lastRow="0" w:firstColumn="1" w:lastColumn="0" w:noHBand="0" w:noVBand="1"/>
      </w:tblPr>
      <w:tblGrid>
        <w:gridCol w:w="1975"/>
        <w:gridCol w:w="7470"/>
      </w:tblGrid>
      <w:tr w:rsidR="00893997" w14:paraId="7E3A5AB2" w14:textId="77777777" w:rsidTr="00523452">
        <w:tc>
          <w:tcPr>
            <w:tcW w:w="1975" w:type="dxa"/>
          </w:tcPr>
          <w:p w14:paraId="34E6C417" w14:textId="77777777" w:rsidR="00893997" w:rsidRDefault="00893997" w:rsidP="004A7841">
            <w:pPr>
              <w:pStyle w:val="FSVT12Doan2"/>
            </w:pPr>
            <w:r>
              <w:t>Kết quả:</w:t>
            </w:r>
          </w:p>
        </w:tc>
        <w:tc>
          <w:tcPr>
            <w:tcW w:w="7470" w:type="dxa"/>
          </w:tcPr>
          <w:p w14:paraId="13FD79E7" w14:textId="5E1A3525" w:rsidR="00893997" w:rsidRDefault="00027086" w:rsidP="004A7841">
            <w:pPr>
              <w:pStyle w:val="FSVT12Doan2"/>
            </w:pPr>
            <w:r>
              <w:t>a</w:t>
            </w:r>
          </w:p>
        </w:tc>
      </w:tr>
    </w:tbl>
    <w:p w14:paraId="1FB65F51" w14:textId="77777777" w:rsidR="00893997" w:rsidRDefault="00893997" w:rsidP="004A7841">
      <w:pPr>
        <w:pStyle w:val="FSVT12Doan2"/>
      </w:pPr>
      <w:r w:rsidRPr="006D3CD2">
        <w:t>Tính giá trị thập phân thu được và chọn kết quả đúng:?</w:t>
      </w:r>
    </w:p>
    <w:p w14:paraId="32737B9F" w14:textId="0094E0C7" w:rsidR="00893997" w:rsidRDefault="001A508F" w:rsidP="001E00A3">
      <w:pPr>
        <w:pStyle w:val="FSVT12Muc6abc"/>
        <w:numPr>
          <w:ilvl w:val="5"/>
          <w:numId w:val="29"/>
        </w:numPr>
      </w:pPr>
      <w:r>
        <w:t>-2</w:t>
      </w:r>
      <w:r w:rsidRPr="001A508F">
        <w:rPr>
          <w:vertAlign w:val="superscript"/>
        </w:rPr>
        <w:t>0</w:t>
      </w:r>
      <w:r>
        <w:t xml:space="preserve"> + 2</w:t>
      </w:r>
      <w:r w:rsidRPr="001A508F">
        <w:rPr>
          <w:vertAlign w:val="superscript"/>
        </w:rPr>
        <w:t>-1</w:t>
      </w:r>
      <w:r>
        <w:t xml:space="preserve"> + 2</w:t>
      </w:r>
      <w:r w:rsidRPr="001A508F">
        <w:rPr>
          <w:vertAlign w:val="superscript"/>
        </w:rPr>
        <w:t>-3</w:t>
      </w:r>
      <w:r>
        <w:t xml:space="preserve"> + 2</w:t>
      </w:r>
      <w:r w:rsidRPr="001A508F">
        <w:rPr>
          <w:vertAlign w:val="superscript"/>
        </w:rPr>
        <w:t>-8</w:t>
      </w:r>
      <w:r>
        <w:t xml:space="preserve"> + 2</w:t>
      </w:r>
      <w:r w:rsidRPr="001A508F">
        <w:rPr>
          <w:vertAlign w:val="superscript"/>
        </w:rPr>
        <w:t>-11</w:t>
      </w:r>
      <w:r>
        <w:t xml:space="preserve"> + 2</w:t>
      </w:r>
      <w:r w:rsidRPr="001A508F">
        <w:rPr>
          <w:vertAlign w:val="superscript"/>
        </w:rPr>
        <w:t>-14</w:t>
      </w:r>
      <w:r>
        <w:t xml:space="preserve"> + 2</w:t>
      </w:r>
      <w:r w:rsidRPr="001A508F">
        <w:rPr>
          <w:vertAlign w:val="superscript"/>
        </w:rPr>
        <w:t>-15</w:t>
      </w:r>
      <w:r w:rsidR="00893997">
        <w:t xml:space="preserve"> = -</w:t>
      </w:r>
      <w:r>
        <w:t>0.37051391</w:t>
      </w:r>
    </w:p>
    <w:p w14:paraId="0D5EED61" w14:textId="4D7985D1" w:rsidR="001A508F" w:rsidRDefault="001A508F" w:rsidP="00893997">
      <w:pPr>
        <w:pStyle w:val="FSVT12Muc6abc"/>
      </w:pPr>
      <w:r>
        <w:t>-2</w:t>
      </w:r>
      <w:r w:rsidRPr="001A508F">
        <w:rPr>
          <w:vertAlign w:val="superscript"/>
        </w:rPr>
        <w:t>0</w:t>
      </w:r>
      <w:r>
        <w:t xml:space="preserve"> + 2</w:t>
      </w:r>
      <w:r w:rsidRPr="001A508F">
        <w:rPr>
          <w:vertAlign w:val="superscript"/>
        </w:rPr>
        <w:t>-</w:t>
      </w:r>
      <w:r>
        <w:rPr>
          <w:vertAlign w:val="superscript"/>
        </w:rPr>
        <w:t>2</w:t>
      </w:r>
      <w:r>
        <w:t xml:space="preserve"> + 2</w:t>
      </w:r>
      <w:r w:rsidRPr="001A508F">
        <w:rPr>
          <w:vertAlign w:val="superscript"/>
        </w:rPr>
        <w:t>-3</w:t>
      </w:r>
      <w:r>
        <w:t xml:space="preserve"> + 2</w:t>
      </w:r>
      <w:r w:rsidRPr="001A508F">
        <w:rPr>
          <w:vertAlign w:val="superscript"/>
        </w:rPr>
        <w:t>-8</w:t>
      </w:r>
      <w:r>
        <w:t xml:space="preserve"> + 2</w:t>
      </w:r>
      <w:r w:rsidRPr="001A508F">
        <w:rPr>
          <w:vertAlign w:val="superscript"/>
        </w:rPr>
        <w:t>-11</w:t>
      </w:r>
      <w:r>
        <w:t xml:space="preserve"> + 2</w:t>
      </w:r>
      <w:r w:rsidRPr="001A508F">
        <w:rPr>
          <w:vertAlign w:val="superscript"/>
        </w:rPr>
        <w:t>-14</w:t>
      </w:r>
      <w:r>
        <w:t xml:space="preserve"> + 2</w:t>
      </w:r>
      <w:r w:rsidRPr="001A508F">
        <w:rPr>
          <w:vertAlign w:val="superscript"/>
        </w:rPr>
        <w:t>-15</w:t>
      </w:r>
      <w:r>
        <w:t xml:space="preserve"> = -0.62051391</w:t>
      </w:r>
    </w:p>
    <w:p w14:paraId="09E4D10C" w14:textId="6C9886A2" w:rsidR="00893997" w:rsidRDefault="001A508F" w:rsidP="00893997">
      <w:pPr>
        <w:pStyle w:val="FSVT12Muc6abc"/>
      </w:pPr>
      <w:r>
        <w:t>-2</w:t>
      </w:r>
      <w:r w:rsidRPr="001A508F">
        <w:rPr>
          <w:vertAlign w:val="superscript"/>
        </w:rPr>
        <w:t>0</w:t>
      </w:r>
      <w:r>
        <w:t xml:space="preserve"> + 2</w:t>
      </w:r>
      <w:r w:rsidRPr="001A508F">
        <w:rPr>
          <w:vertAlign w:val="superscript"/>
        </w:rPr>
        <w:t>-</w:t>
      </w:r>
      <w:r>
        <w:rPr>
          <w:vertAlign w:val="superscript"/>
        </w:rPr>
        <w:t>2</w:t>
      </w:r>
      <w:r>
        <w:t xml:space="preserve"> + 2</w:t>
      </w:r>
      <w:r w:rsidRPr="001A508F">
        <w:rPr>
          <w:vertAlign w:val="superscript"/>
        </w:rPr>
        <w:t>-</w:t>
      </w:r>
      <w:r>
        <w:rPr>
          <w:vertAlign w:val="superscript"/>
        </w:rPr>
        <w:t>6</w:t>
      </w:r>
      <w:r>
        <w:t xml:space="preserve"> + 2</w:t>
      </w:r>
      <w:r w:rsidRPr="001A508F">
        <w:rPr>
          <w:vertAlign w:val="superscript"/>
        </w:rPr>
        <w:t>-8</w:t>
      </w:r>
      <w:r>
        <w:t xml:space="preserve"> + 2</w:t>
      </w:r>
      <w:r w:rsidRPr="001A508F">
        <w:rPr>
          <w:vertAlign w:val="superscript"/>
        </w:rPr>
        <w:t>-11</w:t>
      </w:r>
      <w:r>
        <w:t xml:space="preserve"> + 2</w:t>
      </w:r>
      <w:r w:rsidRPr="001A508F">
        <w:rPr>
          <w:vertAlign w:val="superscript"/>
        </w:rPr>
        <w:t>-14</w:t>
      </w:r>
      <w:r>
        <w:t xml:space="preserve"> + 2</w:t>
      </w:r>
      <w:r w:rsidRPr="001A508F">
        <w:rPr>
          <w:vertAlign w:val="superscript"/>
        </w:rPr>
        <w:t>-15</w:t>
      </w:r>
      <w:r>
        <w:t xml:space="preserve"> = -0.72988891</w:t>
      </w:r>
    </w:p>
    <w:tbl>
      <w:tblPr>
        <w:tblStyle w:val="LiBang"/>
        <w:tblW w:w="9445" w:type="dxa"/>
        <w:tblLook w:val="04A0" w:firstRow="1" w:lastRow="0" w:firstColumn="1" w:lastColumn="0" w:noHBand="0" w:noVBand="1"/>
      </w:tblPr>
      <w:tblGrid>
        <w:gridCol w:w="1975"/>
        <w:gridCol w:w="7470"/>
      </w:tblGrid>
      <w:tr w:rsidR="00893997" w14:paraId="4DEF6FC2" w14:textId="77777777" w:rsidTr="00523452">
        <w:tc>
          <w:tcPr>
            <w:tcW w:w="1975" w:type="dxa"/>
          </w:tcPr>
          <w:p w14:paraId="2A34705C" w14:textId="77777777" w:rsidR="00893997" w:rsidRDefault="00893997" w:rsidP="004A7841">
            <w:pPr>
              <w:pStyle w:val="FSVT12Doan2"/>
            </w:pPr>
            <w:r>
              <w:t>Kết quả:</w:t>
            </w:r>
          </w:p>
        </w:tc>
        <w:tc>
          <w:tcPr>
            <w:tcW w:w="7470" w:type="dxa"/>
          </w:tcPr>
          <w:p w14:paraId="38C73956" w14:textId="2E75BC03" w:rsidR="00893997" w:rsidRDefault="00027086" w:rsidP="004A7841">
            <w:pPr>
              <w:pStyle w:val="FSVT12Doan2"/>
            </w:pPr>
            <w:r>
              <w:t>b</w:t>
            </w:r>
          </w:p>
        </w:tc>
      </w:tr>
    </w:tbl>
    <w:p w14:paraId="759F454F" w14:textId="77777777" w:rsidR="00893997" w:rsidRDefault="00893997" w:rsidP="004A7841">
      <w:pPr>
        <w:pStyle w:val="FSVT12Doan2"/>
      </w:pPr>
    </w:p>
    <w:p w14:paraId="6457973A" w14:textId="77777777" w:rsidR="00903CD4" w:rsidRDefault="00903CD4" w:rsidP="004A7841">
      <w:pPr>
        <w:pStyle w:val="FSVT12Doan2"/>
      </w:pPr>
      <w:r>
        <w:t xml:space="preserve">Với: </w:t>
      </w:r>
      <w:r w:rsidRPr="00893997">
        <w:t>B093h = 1011 0000 1001 0011b</w:t>
      </w:r>
    </w:p>
    <w:p w14:paraId="5BAC89E5" w14:textId="77777777" w:rsidR="006545E3" w:rsidRDefault="006545E3" w:rsidP="006545E3">
      <w:pPr>
        <w:pStyle w:val="FSVT12Muc5So"/>
      </w:pPr>
      <w:r w:rsidRPr="006545E3">
        <w:t>Số thập lục phân được viết bằng định dạng dấu phẩy động 16 bit</w:t>
      </w:r>
      <w:r w:rsidR="00903CD4" w:rsidRPr="00893997">
        <w:t>.</w:t>
      </w:r>
      <w:r w:rsidR="00903CD4">
        <w:t xml:space="preserve"> </w:t>
      </w:r>
      <w:r>
        <w:t>Trong các bước tiếp theo, ta sẽ xác định trọng số bit liên quan đến biểu diễn này và tính giá trị thập phân thu được.</w:t>
      </w:r>
    </w:p>
    <w:p w14:paraId="0F518A07" w14:textId="4CBA2332" w:rsidR="00903CD4" w:rsidRDefault="006545E3" w:rsidP="004A7841">
      <w:pPr>
        <w:pStyle w:val="FSVT12Doan2"/>
      </w:pPr>
      <w:r>
        <w:t>Hãy nhớ thêm vào bit ngầm định, các bit thể hiện giá trị của phần định trị là:?</w:t>
      </w:r>
    </w:p>
    <w:p w14:paraId="2D780EE3" w14:textId="2B8B55AD" w:rsidR="006545E3" w:rsidRDefault="006545E3" w:rsidP="006545E3">
      <w:pPr>
        <w:pStyle w:val="FSVT12Muc6abc"/>
      </w:pPr>
      <w:r>
        <w:t>1 0100 1111 0110</w:t>
      </w:r>
    </w:p>
    <w:p w14:paraId="71DFDCA0" w14:textId="7AB92347" w:rsidR="006545E3" w:rsidRDefault="006545E3" w:rsidP="006545E3">
      <w:pPr>
        <w:pStyle w:val="FSVT12Muc6abc"/>
      </w:pPr>
      <w:r>
        <w:t>1 1011 0000 1001</w:t>
      </w:r>
    </w:p>
    <w:p w14:paraId="4628EEFB" w14:textId="1B62A37E" w:rsidR="00903CD4" w:rsidRDefault="006545E3" w:rsidP="006545E3">
      <w:pPr>
        <w:pStyle w:val="FSVT12Muc6abc"/>
      </w:pPr>
      <w:r>
        <w:t>1011 0000 1001 1</w:t>
      </w:r>
    </w:p>
    <w:tbl>
      <w:tblPr>
        <w:tblStyle w:val="LiBang"/>
        <w:tblW w:w="9445" w:type="dxa"/>
        <w:tblLook w:val="04A0" w:firstRow="1" w:lastRow="0" w:firstColumn="1" w:lastColumn="0" w:noHBand="0" w:noVBand="1"/>
      </w:tblPr>
      <w:tblGrid>
        <w:gridCol w:w="1975"/>
        <w:gridCol w:w="7470"/>
      </w:tblGrid>
      <w:tr w:rsidR="00903CD4" w14:paraId="28B21673" w14:textId="77777777" w:rsidTr="00523452">
        <w:tc>
          <w:tcPr>
            <w:tcW w:w="1975" w:type="dxa"/>
          </w:tcPr>
          <w:p w14:paraId="663EC0C6" w14:textId="77777777" w:rsidR="00903CD4" w:rsidRDefault="00903CD4" w:rsidP="004A7841">
            <w:pPr>
              <w:pStyle w:val="FSVT12Doan2"/>
            </w:pPr>
            <w:r>
              <w:t>Kết quả:</w:t>
            </w:r>
          </w:p>
        </w:tc>
        <w:tc>
          <w:tcPr>
            <w:tcW w:w="7470" w:type="dxa"/>
          </w:tcPr>
          <w:p w14:paraId="1076629F" w14:textId="75BA8452" w:rsidR="00903CD4" w:rsidRDefault="00027086" w:rsidP="004A7841">
            <w:pPr>
              <w:pStyle w:val="FSVT12Doan2"/>
            </w:pPr>
            <w:r>
              <w:t>b</w:t>
            </w:r>
          </w:p>
        </w:tc>
      </w:tr>
    </w:tbl>
    <w:p w14:paraId="2F7A76AF" w14:textId="27596B3A" w:rsidR="006545E3" w:rsidRDefault="006545E3" w:rsidP="004A7841">
      <w:pPr>
        <w:pStyle w:val="FSVT12Doan2"/>
      </w:pPr>
      <w:r w:rsidRPr="006545E3">
        <w:t>Xác định trọng số bit liên quan đến phần định trị:?</w:t>
      </w:r>
    </w:p>
    <w:p w14:paraId="1B89D976" w14:textId="05A8CCAD" w:rsidR="006545E3" w:rsidRDefault="006545E3" w:rsidP="001E00A3">
      <w:pPr>
        <w:pStyle w:val="FSVT12Muc6abc"/>
        <w:numPr>
          <w:ilvl w:val="5"/>
          <w:numId w:val="30"/>
        </w:numPr>
      </w:pPr>
      <w:r>
        <w:t>-2</w:t>
      </w:r>
      <w:r w:rsidRPr="006545E3">
        <w:rPr>
          <w:vertAlign w:val="superscript"/>
        </w:rPr>
        <w:t>1</w:t>
      </w:r>
      <w:r>
        <w:t xml:space="preserve"> 2</w:t>
      </w:r>
      <w:r w:rsidRPr="006545E3">
        <w:rPr>
          <w:vertAlign w:val="superscript"/>
        </w:rPr>
        <w:t>0</w:t>
      </w:r>
      <w:r>
        <w:t xml:space="preserve"> 2</w:t>
      </w:r>
      <w:r w:rsidRPr="006545E3">
        <w:rPr>
          <w:vertAlign w:val="superscript"/>
        </w:rPr>
        <w:t>-1</w:t>
      </w:r>
      <w:r>
        <w:t xml:space="preserve"> 2</w:t>
      </w:r>
      <w:r w:rsidRPr="006545E3">
        <w:rPr>
          <w:vertAlign w:val="superscript"/>
        </w:rPr>
        <w:t>-2</w:t>
      </w:r>
      <w:r>
        <w:t xml:space="preserve"> 2</w:t>
      </w:r>
      <w:r w:rsidRPr="006545E3">
        <w:rPr>
          <w:vertAlign w:val="superscript"/>
        </w:rPr>
        <w:t>-3</w:t>
      </w:r>
      <w:r>
        <w:t xml:space="preserve"> 2</w:t>
      </w:r>
      <w:r w:rsidRPr="006545E3">
        <w:rPr>
          <w:vertAlign w:val="superscript"/>
        </w:rPr>
        <w:t>-4</w:t>
      </w:r>
      <w:r>
        <w:t xml:space="preserve"> 2</w:t>
      </w:r>
      <w:r w:rsidRPr="006545E3">
        <w:rPr>
          <w:vertAlign w:val="superscript"/>
        </w:rPr>
        <w:t>-5</w:t>
      </w:r>
      <w:r>
        <w:t xml:space="preserve"> 2</w:t>
      </w:r>
      <w:r w:rsidRPr="006545E3">
        <w:rPr>
          <w:vertAlign w:val="superscript"/>
        </w:rPr>
        <w:t>-6</w:t>
      </w:r>
      <w:r>
        <w:t xml:space="preserve"> 2</w:t>
      </w:r>
      <w:r w:rsidRPr="006545E3">
        <w:rPr>
          <w:vertAlign w:val="superscript"/>
        </w:rPr>
        <w:t>-7</w:t>
      </w:r>
      <w:r>
        <w:t xml:space="preserve"> 2</w:t>
      </w:r>
      <w:r w:rsidRPr="006545E3">
        <w:rPr>
          <w:vertAlign w:val="superscript"/>
        </w:rPr>
        <w:t>-8</w:t>
      </w:r>
      <w:r>
        <w:t xml:space="preserve"> 2</w:t>
      </w:r>
      <w:r w:rsidRPr="006545E3">
        <w:rPr>
          <w:vertAlign w:val="superscript"/>
        </w:rPr>
        <w:t>-9</w:t>
      </w:r>
      <w:r>
        <w:t xml:space="preserve"> 2</w:t>
      </w:r>
      <w:r w:rsidRPr="006545E3">
        <w:rPr>
          <w:vertAlign w:val="superscript"/>
        </w:rPr>
        <w:t>-10</w:t>
      </w:r>
      <w:r>
        <w:t xml:space="preserve"> 2</w:t>
      </w:r>
      <w:r w:rsidRPr="006545E3">
        <w:rPr>
          <w:vertAlign w:val="superscript"/>
        </w:rPr>
        <w:t>-11</w:t>
      </w:r>
      <w:r>
        <w:t xml:space="preserve"> </w:t>
      </w:r>
    </w:p>
    <w:p w14:paraId="296CBEFC" w14:textId="48EBD25B" w:rsidR="006545E3" w:rsidRDefault="006545E3" w:rsidP="006545E3">
      <w:pPr>
        <w:pStyle w:val="FSVT12Muc6abc"/>
      </w:pPr>
      <w:r>
        <w:t>2</w:t>
      </w:r>
      <w:r>
        <w:rPr>
          <w:vertAlign w:val="superscript"/>
        </w:rPr>
        <w:t>11</w:t>
      </w:r>
      <w:r>
        <w:t xml:space="preserve"> 2</w:t>
      </w:r>
      <w:r>
        <w:rPr>
          <w:vertAlign w:val="superscript"/>
        </w:rPr>
        <w:t>10</w:t>
      </w:r>
      <w:r>
        <w:t xml:space="preserve"> 2</w:t>
      </w:r>
      <w:r>
        <w:rPr>
          <w:vertAlign w:val="superscript"/>
        </w:rPr>
        <w:t>9</w:t>
      </w:r>
      <w:r>
        <w:t xml:space="preserve"> 2</w:t>
      </w:r>
      <w:r>
        <w:rPr>
          <w:vertAlign w:val="superscript"/>
        </w:rPr>
        <w:t>8</w:t>
      </w:r>
      <w:r>
        <w:t xml:space="preserve"> 2</w:t>
      </w:r>
      <w:r>
        <w:rPr>
          <w:vertAlign w:val="superscript"/>
        </w:rPr>
        <w:t>7</w:t>
      </w:r>
      <w:r>
        <w:t xml:space="preserve"> 2</w:t>
      </w:r>
      <w:r>
        <w:rPr>
          <w:vertAlign w:val="superscript"/>
        </w:rPr>
        <w:t>6</w:t>
      </w:r>
      <w:r>
        <w:t xml:space="preserve"> 2</w:t>
      </w:r>
      <w:r>
        <w:rPr>
          <w:vertAlign w:val="superscript"/>
        </w:rPr>
        <w:t>5</w:t>
      </w:r>
      <w:r>
        <w:t xml:space="preserve"> 2</w:t>
      </w:r>
      <w:r>
        <w:rPr>
          <w:vertAlign w:val="superscript"/>
        </w:rPr>
        <w:t>4</w:t>
      </w:r>
      <w:r>
        <w:t xml:space="preserve"> 2</w:t>
      </w:r>
      <w:r>
        <w:rPr>
          <w:vertAlign w:val="superscript"/>
        </w:rPr>
        <w:t>3</w:t>
      </w:r>
      <w:r>
        <w:t xml:space="preserve"> 2</w:t>
      </w:r>
      <w:r>
        <w:rPr>
          <w:vertAlign w:val="superscript"/>
        </w:rPr>
        <w:t>2</w:t>
      </w:r>
      <w:r>
        <w:t xml:space="preserve"> 2</w:t>
      </w:r>
      <w:r>
        <w:rPr>
          <w:vertAlign w:val="superscript"/>
        </w:rPr>
        <w:t>1</w:t>
      </w:r>
      <w:r>
        <w:t xml:space="preserve"> 2</w:t>
      </w:r>
      <w:r>
        <w:rPr>
          <w:vertAlign w:val="superscript"/>
        </w:rPr>
        <w:t>0</w:t>
      </w:r>
      <w:r>
        <w:t xml:space="preserve"> 2</w:t>
      </w:r>
      <w:r w:rsidRPr="006545E3">
        <w:rPr>
          <w:vertAlign w:val="superscript"/>
        </w:rPr>
        <w:t>-1</w:t>
      </w:r>
    </w:p>
    <w:tbl>
      <w:tblPr>
        <w:tblStyle w:val="LiBang"/>
        <w:tblW w:w="9445" w:type="dxa"/>
        <w:tblLook w:val="04A0" w:firstRow="1" w:lastRow="0" w:firstColumn="1" w:lastColumn="0" w:noHBand="0" w:noVBand="1"/>
      </w:tblPr>
      <w:tblGrid>
        <w:gridCol w:w="1975"/>
        <w:gridCol w:w="7470"/>
      </w:tblGrid>
      <w:tr w:rsidR="00903CD4" w14:paraId="537D757B" w14:textId="77777777" w:rsidTr="00523452">
        <w:tc>
          <w:tcPr>
            <w:tcW w:w="1975" w:type="dxa"/>
          </w:tcPr>
          <w:p w14:paraId="359DE3F3" w14:textId="77777777" w:rsidR="00903CD4" w:rsidRDefault="00903CD4" w:rsidP="004A7841">
            <w:pPr>
              <w:pStyle w:val="FSVT12Doan2"/>
            </w:pPr>
            <w:r>
              <w:t>Kết quả:</w:t>
            </w:r>
          </w:p>
        </w:tc>
        <w:tc>
          <w:tcPr>
            <w:tcW w:w="7470" w:type="dxa"/>
          </w:tcPr>
          <w:p w14:paraId="053EC0F7" w14:textId="0F7337B3" w:rsidR="00903CD4" w:rsidRDefault="00027086" w:rsidP="004A7841">
            <w:pPr>
              <w:pStyle w:val="FSVT12Doan2"/>
            </w:pPr>
            <w:r>
              <w:t>a</w:t>
            </w:r>
          </w:p>
        </w:tc>
      </w:tr>
    </w:tbl>
    <w:p w14:paraId="75316416" w14:textId="5DB7C444" w:rsidR="006545E3" w:rsidRDefault="006545E3" w:rsidP="004A7841">
      <w:pPr>
        <w:pStyle w:val="FSVT12Doan2"/>
      </w:pPr>
      <w:r w:rsidRPr="006545E3">
        <w:t xml:space="preserve">Xác định trọng số bit liên quan đến phần </w:t>
      </w:r>
      <w:r>
        <w:t>mũ</w:t>
      </w:r>
      <w:r w:rsidRPr="006545E3">
        <w:t>:?</w:t>
      </w:r>
    </w:p>
    <w:p w14:paraId="02D99974" w14:textId="5038CBE0" w:rsidR="006545E3" w:rsidRDefault="006545E3" w:rsidP="001E00A3">
      <w:pPr>
        <w:pStyle w:val="FSVT12Muc6abc"/>
        <w:numPr>
          <w:ilvl w:val="5"/>
          <w:numId w:val="31"/>
        </w:numPr>
      </w:pPr>
      <w:r>
        <w:t>2</w:t>
      </w:r>
      <w:r>
        <w:rPr>
          <w:vertAlign w:val="superscript"/>
        </w:rPr>
        <w:t>0</w:t>
      </w:r>
      <w:r>
        <w:t xml:space="preserve"> 2</w:t>
      </w:r>
      <w:r>
        <w:rPr>
          <w:vertAlign w:val="superscript"/>
        </w:rPr>
        <w:t>1</w:t>
      </w:r>
      <w:r>
        <w:t xml:space="preserve"> 2</w:t>
      </w:r>
      <w:r>
        <w:rPr>
          <w:vertAlign w:val="superscript"/>
        </w:rPr>
        <w:t>2</w:t>
      </w:r>
      <w:r>
        <w:t xml:space="preserve"> 2</w:t>
      </w:r>
      <w:r>
        <w:rPr>
          <w:vertAlign w:val="superscript"/>
        </w:rPr>
        <w:t>3</w:t>
      </w:r>
      <w:r>
        <w:t xml:space="preserve"> </w:t>
      </w:r>
    </w:p>
    <w:p w14:paraId="70E0BB8C" w14:textId="32AFF12A" w:rsidR="006545E3" w:rsidRDefault="006545E3" w:rsidP="006545E3">
      <w:pPr>
        <w:pStyle w:val="FSVT12Muc6abc"/>
      </w:pPr>
      <w:r>
        <w:t>-2</w:t>
      </w:r>
      <w:r>
        <w:rPr>
          <w:vertAlign w:val="superscript"/>
        </w:rPr>
        <w:t>3</w:t>
      </w:r>
      <w:r>
        <w:t xml:space="preserve"> 2</w:t>
      </w:r>
      <w:r>
        <w:rPr>
          <w:vertAlign w:val="superscript"/>
        </w:rPr>
        <w:t>2</w:t>
      </w:r>
      <w:r>
        <w:t xml:space="preserve"> 2</w:t>
      </w:r>
      <w:r>
        <w:rPr>
          <w:vertAlign w:val="superscript"/>
        </w:rPr>
        <w:t>1</w:t>
      </w:r>
      <w:r>
        <w:t xml:space="preserve"> 2</w:t>
      </w:r>
      <w:r>
        <w:rPr>
          <w:vertAlign w:val="superscript"/>
        </w:rPr>
        <w:t>0</w:t>
      </w:r>
      <w:r>
        <w:t xml:space="preserve"> </w:t>
      </w:r>
    </w:p>
    <w:tbl>
      <w:tblPr>
        <w:tblStyle w:val="LiBang"/>
        <w:tblW w:w="9445" w:type="dxa"/>
        <w:tblLook w:val="04A0" w:firstRow="1" w:lastRow="0" w:firstColumn="1" w:lastColumn="0" w:noHBand="0" w:noVBand="1"/>
      </w:tblPr>
      <w:tblGrid>
        <w:gridCol w:w="1975"/>
        <w:gridCol w:w="7470"/>
      </w:tblGrid>
      <w:tr w:rsidR="006545E3" w14:paraId="0D48905B" w14:textId="77777777" w:rsidTr="00523452">
        <w:tc>
          <w:tcPr>
            <w:tcW w:w="1975" w:type="dxa"/>
          </w:tcPr>
          <w:p w14:paraId="716E79D6" w14:textId="77777777" w:rsidR="006545E3" w:rsidRDefault="006545E3" w:rsidP="004A7841">
            <w:pPr>
              <w:pStyle w:val="FSVT12Doan2"/>
            </w:pPr>
            <w:r>
              <w:lastRenderedPageBreak/>
              <w:t>Kết quả:</w:t>
            </w:r>
          </w:p>
        </w:tc>
        <w:tc>
          <w:tcPr>
            <w:tcW w:w="7470" w:type="dxa"/>
          </w:tcPr>
          <w:p w14:paraId="3644ED18" w14:textId="522C95E2" w:rsidR="006545E3" w:rsidRDefault="00027086" w:rsidP="004A7841">
            <w:pPr>
              <w:pStyle w:val="FSVT12Doan2"/>
            </w:pPr>
            <w:r>
              <w:t>b</w:t>
            </w:r>
          </w:p>
        </w:tc>
      </w:tr>
    </w:tbl>
    <w:p w14:paraId="47E87833" w14:textId="1A04D312" w:rsidR="006545E3" w:rsidRDefault="00413E23" w:rsidP="004A7841">
      <w:pPr>
        <w:pStyle w:val="FSVT12Doan2"/>
      </w:pPr>
      <w:r w:rsidRPr="00413E23">
        <w:t>Tính giá trị phần định trị:?</w:t>
      </w:r>
    </w:p>
    <w:p w14:paraId="3C582055" w14:textId="037F0A39" w:rsidR="006545E3" w:rsidRDefault="006545E3" w:rsidP="001E00A3">
      <w:pPr>
        <w:pStyle w:val="FSVT12Muc6abc"/>
        <w:numPr>
          <w:ilvl w:val="5"/>
          <w:numId w:val="32"/>
        </w:numPr>
      </w:pPr>
      <w:r>
        <w:t>2</w:t>
      </w:r>
      <w:r w:rsidRPr="00413E23">
        <w:rPr>
          <w:vertAlign w:val="superscript"/>
        </w:rPr>
        <w:t>0</w:t>
      </w:r>
      <w:r>
        <w:t xml:space="preserve"> + 2</w:t>
      </w:r>
      <w:r w:rsidRPr="00413E23">
        <w:rPr>
          <w:vertAlign w:val="superscript"/>
        </w:rPr>
        <w:t>-</w:t>
      </w:r>
      <w:r w:rsidR="00413E23" w:rsidRPr="00413E23">
        <w:rPr>
          <w:vertAlign w:val="superscript"/>
        </w:rPr>
        <w:t>2</w:t>
      </w:r>
      <w:r>
        <w:t xml:space="preserve"> + 2</w:t>
      </w:r>
      <w:r w:rsidRPr="00413E23">
        <w:rPr>
          <w:vertAlign w:val="superscript"/>
        </w:rPr>
        <w:t>-3</w:t>
      </w:r>
      <w:r>
        <w:t xml:space="preserve"> + 2</w:t>
      </w:r>
      <w:r w:rsidRPr="00413E23">
        <w:rPr>
          <w:vertAlign w:val="superscript"/>
        </w:rPr>
        <w:t>-8</w:t>
      </w:r>
      <w:r>
        <w:t xml:space="preserve"> + 2</w:t>
      </w:r>
      <w:r w:rsidRPr="00413E23">
        <w:rPr>
          <w:vertAlign w:val="superscript"/>
        </w:rPr>
        <w:t>-11</w:t>
      </w:r>
      <w:r>
        <w:t xml:space="preserve"> = </w:t>
      </w:r>
      <w:r w:rsidR="00413E23" w:rsidRPr="00413E23">
        <w:t>1.37939453125</w:t>
      </w:r>
    </w:p>
    <w:p w14:paraId="1BDD349F" w14:textId="7EA6119E" w:rsidR="006545E3" w:rsidRDefault="00413E23" w:rsidP="006545E3">
      <w:pPr>
        <w:pStyle w:val="FSVT12Muc6abc"/>
      </w:pPr>
      <w:r>
        <w:t>-2</w:t>
      </w:r>
      <w:r>
        <w:rPr>
          <w:vertAlign w:val="superscript"/>
        </w:rPr>
        <w:t>1</w:t>
      </w:r>
      <w:r>
        <w:t xml:space="preserve"> + </w:t>
      </w:r>
      <w:r w:rsidR="006545E3">
        <w:t>2</w:t>
      </w:r>
      <w:r w:rsidR="006545E3" w:rsidRPr="001A508F">
        <w:rPr>
          <w:vertAlign w:val="superscript"/>
        </w:rPr>
        <w:t>0</w:t>
      </w:r>
      <w:r w:rsidR="006545E3">
        <w:t xml:space="preserve"> + 2</w:t>
      </w:r>
      <w:r w:rsidR="006545E3" w:rsidRPr="001A508F">
        <w:rPr>
          <w:vertAlign w:val="superscript"/>
        </w:rPr>
        <w:t>-</w:t>
      </w:r>
      <w:r w:rsidR="006545E3">
        <w:rPr>
          <w:vertAlign w:val="superscript"/>
        </w:rPr>
        <w:t>2</w:t>
      </w:r>
      <w:r w:rsidR="006545E3">
        <w:t xml:space="preserve"> + 2</w:t>
      </w:r>
      <w:r w:rsidR="006545E3" w:rsidRPr="001A508F">
        <w:rPr>
          <w:vertAlign w:val="superscript"/>
        </w:rPr>
        <w:t>-3</w:t>
      </w:r>
      <w:r w:rsidR="006545E3">
        <w:t xml:space="preserve"> + 2</w:t>
      </w:r>
      <w:r w:rsidR="006545E3" w:rsidRPr="001A508F">
        <w:rPr>
          <w:vertAlign w:val="superscript"/>
        </w:rPr>
        <w:t>-8</w:t>
      </w:r>
      <w:r w:rsidR="006545E3">
        <w:t xml:space="preserve"> + 2</w:t>
      </w:r>
      <w:r w:rsidR="006545E3" w:rsidRPr="001A508F">
        <w:rPr>
          <w:vertAlign w:val="superscript"/>
        </w:rPr>
        <w:t>-11</w:t>
      </w:r>
      <w:r w:rsidR="006545E3">
        <w:t xml:space="preserve">  = </w:t>
      </w:r>
      <w:r w:rsidRPr="00413E23">
        <w:t>-0.62060546875</w:t>
      </w:r>
    </w:p>
    <w:tbl>
      <w:tblPr>
        <w:tblStyle w:val="LiBang"/>
        <w:tblW w:w="9445" w:type="dxa"/>
        <w:tblLook w:val="04A0" w:firstRow="1" w:lastRow="0" w:firstColumn="1" w:lastColumn="0" w:noHBand="0" w:noVBand="1"/>
      </w:tblPr>
      <w:tblGrid>
        <w:gridCol w:w="1975"/>
        <w:gridCol w:w="7470"/>
      </w:tblGrid>
      <w:tr w:rsidR="006545E3" w14:paraId="1A5A7496" w14:textId="77777777" w:rsidTr="00523452">
        <w:tc>
          <w:tcPr>
            <w:tcW w:w="1975" w:type="dxa"/>
          </w:tcPr>
          <w:p w14:paraId="637EC667" w14:textId="77777777" w:rsidR="006545E3" w:rsidRDefault="006545E3" w:rsidP="004A7841">
            <w:pPr>
              <w:pStyle w:val="FSVT12Doan2"/>
            </w:pPr>
            <w:r>
              <w:t>Kết quả:</w:t>
            </w:r>
          </w:p>
        </w:tc>
        <w:tc>
          <w:tcPr>
            <w:tcW w:w="7470" w:type="dxa"/>
          </w:tcPr>
          <w:p w14:paraId="118E4785" w14:textId="137EE05D" w:rsidR="006545E3" w:rsidRDefault="00027086" w:rsidP="004A7841">
            <w:pPr>
              <w:pStyle w:val="FSVT12Doan2"/>
            </w:pPr>
            <w:r>
              <w:t>b</w:t>
            </w:r>
          </w:p>
        </w:tc>
      </w:tr>
    </w:tbl>
    <w:p w14:paraId="0F10E0E7" w14:textId="1FB2EFB9" w:rsidR="00903CD4" w:rsidRDefault="002D5095" w:rsidP="004A7841">
      <w:pPr>
        <w:pStyle w:val="FSVT12Doan2"/>
      </w:pPr>
      <w:r w:rsidRPr="002D5095">
        <w:t xml:space="preserve">Xác định trọng số bit </w:t>
      </w:r>
      <w:r>
        <w:t>của phần</w:t>
      </w:r>
      <w:r w:rsidRPr="002D5095">
        <w:t xml:space="preserve"> mũ</w:t>
      </w:r>
      <w:r>
        <w:t xml:space="preserve"> và tính giá trị của luỹ thừa:</w:t>
      </w:r>
    </w:p>
    <w:p w14:paraId="07479FDD" w14:textId="435D622D" w:rsidR="002D5095" w:rsidRDefault="002D5095" w:rsidP="001E00A3">
      <w:pPr>
        <w:pStyle w:val="FSVT12Muc6abc"/>
        <w:numPr>
          <w:ilvl w:val="5"/>
          <w:numId w:val="33"/>
        </w:numPr>
      </w:pPr>
      <w:r>
        <w:t>2</w:t>
      </w:r>
      <w:r w:rsidRPr="002D5095">
        <w:rPr>
          <w:vertAlign w:val="superscript"/>
        </w:rPr>
        <w:t>1</w:t>
      </w:r>
      <w:r>
        <w:t xml:space="preserve"> + 2</w:t>
      </w:r>
      <w:r w:rsidRPr="002D5095">
        <w:rPr>
          <w:vertAlign w:val="superscript"/>
        </w:rPr>
        <w:t>0</w:t>
      </w:r>
      <w:r>
        <w:t xml:space="preserve"> = 3</w:t>
      </w:r>
    </w:p>
    <w:p w14:paraId="4061A94B" w14:textId="66A214B9" w:rsidR="002D5095" w:rsidRDefault="002D5095" w:rsidP="001E00A3">
      <w:pPr>
        <w:pStyle w:val="FSVT12Muc6abc"/>
        <w:numPr>
          <w:ilvl w:val="5"/>
          <w:numId w:val="33"/>
        </w:numPr>
      </w:pPr>
      <w:r>
        <w:t>2</w:t>
      </w:r>
      <w:r>
        <w:rPr>
          <w:vertAlign w:val="superscript"/>
        </w:rPr>
        <w:t>2</w:t>
      </w:r>
      <w:r>
        <w:t xml:space="preserve"> + 2</w:t>
      </w:r>
      <w:r>
        <w:rPr>
          <w:vertAlign w:val="superscript"/>
        </w:rPr>
        <w:t>1</w:t>
      </w:r>
      <w:r>
        <w:t xml:space="preserve"> = 5</w:t>
      </w:r>
    </w:p>
    <w:p w14:paraId="61CC95BC" w14:textId="0E9A3F7E" w:rsidR="002D5095" w:rsidRDefault="002D5095" w:rsidP="002D5095">
      <w:pPr>
        <w:pStyle w:val="FSVT12Muc6abc"/>
      </w:pPr>
      <w:r>
        <w:t>2</w:t>
      </w:r>
      <w:r>
        <w:rPr>
          <w:vertAlign w:val="superscript"/>
        </w:rPr>
        <w:t>2</w:t>
      </w:r>
      <w:r>
        <w:t xml:space="preserve"> + 2</w:t>
      </w:r>
      <w:r>
        <w:rPr>
          <w:vertAlign w:val="superscript"/>
        </w:rPr>
        <w:t>0</w:t>
      </w:r>
      <w:r>
        <w:t xml:space="preserve"> = 4</w:t>
      </w:r>
    </w:p>
    <w:tbl>
      <w:tblPr>
        <w:tblStyle w:val="LiBang"/>
        <w:tblW w:w="9445" w:type="dxa"/>
        <w:tblLook w:val="04A0" w:firstRow="1" w:lastRow="0" w:firstColumn="1" w:lastColumn="0" w:noHBand="0" w:noVBand="1"/>
      </w:tblPr>
      <w:tblGrid>
        <w:gridCol w:w="1975"/>
        <w:gridCol w:w="7470"/>
      </w:tblGrid>
      <w:tr w:rsidR="002D5095" w14:paraId="7EFD8E0B" w14:textId="77777777" w:rsidTr="00523452">
        <w:tc>
          <w:tcPr>
            <w:tcW w:w="1975" w:type="dxa"/>
          </w:tcPr>
          <w:p w14:paraId="00992CD6" w14:textId="77777777" w:rsidR="002D5095" w:rsidRDefault="002D5095" w:rsidP="004A7841">
            <w:pPr>
              <w:pStyle w:val="FSVT12Doan2"/>
            </w:pPr>
            <w:r>
              <w:t>Kết quả:</w:t>
            </w:r>
          </w:p>
        </w:tc>
        <w:tc>
          <w:tcPr>
            <w:tcW w:w="7470" w:type="dxa"/>
          </w:tcPr>
          <w:p w14:paraId="0F59B190" w14:textId="0571FA6C" w:rsidR="002D5095" w:rsidRDefault="00027086" w:rsidP="004A7841">
            <w:pPr>
              <w:pStyle w:val="FSVT12Doan2"/>
            </w:pPr>
            <w:r>
              <w:t>a</w:t>
            </w:r>
          </w:p>
        </w:tc>
      </w:tr>
    </w:tbl>
    <w:p w14:paraId="2EA359AF" w14:textId="5CE60FD6" w:rsidR="002D5095" w:rsidRDefault="00A87FEE" w:rsidP="004A7841">
      <w:pPr>
        <w:pStyle w:val="FSVT12Doan2"/>
      </w:pPr>
      <w:r w:rsidRPr="00A87FEE">
        <w:t>Giá trị thập phân của số ở định dạng dấu phẩy động 16 bit là gì:?</w:t>
      </w:r>
    </w:p>
    <w:p w14:paraId="0860A8F4" w14:textId="59322FD2" w:rsidR="00A87FEE" w:rsidRDefault="00A87FEE" w:rsidP="001E00A3">
      <w:pPr>
        <w:pStyle w:val="FSVT12Muc6abc"/>
        <w:numPr>
          <w:ilvl w:val="5"/>
          <w:numId w:val="34"/>
        </w:numPr>
      </w:pPr>
      <w:r w:rsidRPr="00413E23">
        <w:t>1.37939453125</w:t>
      </w:r>
      <w:r>
        <w:t xml:space="preserve"> x 2</w:t>
      </w:r>
      <w:r w:rsidRPr="00A87FEE">
        <w:rPr>
          <w:vertAlign w:val="superscript"/>
        </w:rPr>
        <w:t>3</w:t>
      </w:r>
      <w:r>
        <w:t xml:space="preserve">  = </w:t>
      </w:r>
      <w:r w:rsidRPr="00A87FEE">
        <w:t>4.13818359375</w:t>
      </w:r>
    </w:p>
    <w:p w14:paraId="41F5F74F" w14:textId="52D70354" w:rsidR="00A87FEE" w:rsidRDefault="00A87FEE" w:rsidP="001E00A3">
      <w:pPr>
        <w:pStyle w:val="FSVT12Muc6abc"/>
        <w:numPr>
          <w:ilvl w:val="5"/>
          <w:numId w:val="34"/>
        </w:numPr>
      </w:pPr>
      <w:r w:rsidRPr="00A87FEE">
        <w:t>0.62060546875</w:t>
      </w:r>
      <w:r>
        <w:t xml:space="preserve"> x 2</w:t>
      </w:r>
      <w:r w:rsidRPr="00A87FEE">
        <w:rPr>
          <w:vertAlign w:val="superscript"/>
        </w:rPr>
        <w:t>3</w:t>
      </w:r>
      <w:r>
        <w:t xml:space="preserve">  = </w:t>
      </w:r>
      <w:r w:rsidRPr="00A87FEE">
        <w:t>4.96484375</w:t>
      </w:r>
    </w:p>
    <w:p w14:paraId="141D6B3E" w14:textId="1D86E016" w:rsidR="00A87FEE" w:rsidRDefault="00A87FEE" w:rsidP="001E00A3">
      <w:pPr>
        <w:pStyle w:val="FSVT12Muc6abc"/>
        <w:numPr>
          <w:ilvl w:val="5"/>
          <w:numId w:val="34"/>
        </w:numPr>
      </w:pPr>
      <w:r w:rsidRPr="00A87FEE">
        <w:t>-0.62060546875</w:t>
      </w:r>
      <w:r>
        <w:t xml:space="preserve"> x 2</w:t>
      </w:r>
      <w:r w:rsidRPr="00A87FEE">
        <w:rPr>
          <w:vertAlign w:val="superscript"/>
        </w:rPr>
        <w:t>3</w:t>
      </w:r>
      <w:r>
        <w:t xml:space="preserve">  = </w:t>
      </w:r>
      <w:r w:rsidRPr="00A87FEE">
        <w:t>-4.96484375</w:t>
      </w:r>
    </w:p>
    <w:tbl>
      <w:tblPr>
        <w:tblStyle w:val="LiBang"/>
        <w:tblW w:w="9445" w:type="dxa"/>
        <w:tblLook w:val="04A0" w:firstRow="1" w:lastRow="0" w:firstColumn="1" w:lastColumn="0" w:noHBand="0" w:noVBand="1"/>
      </w:tblPr>
      <w:tblGrid>
        <w:gridCol w:w="1975"/>
        <w:gridCol w:w="7470"/>
      </w:tblGrid>
      <w:tr w:rsidR="00A87FEE" w14:paraId="35C2B15E" w14:textId="77777777" w:rsidTr="00523452">
        <w:tc>
          <w:tcPr>
            <w:tcW w:w="1975" w:type="dxa"/>
          </w:tcPr>
          <w:p w14:paraId="139C10D7" w14:textId="77777777" w:rsidR="00A87FEE" w:rsidRDefault="00A87FEE" w:rsidP="004A7841">
            <w:pPr>
              <w:pStyle w:val="FSVT12Doan2"/>
            </w:pPr>
            <w:r>
              <w:t>Kết quả:</w:t>
            </w:r>
          </w:p>
        </w:tc>
        <w:tc>
          <w:tcPr>
            <w:tcW w:w="7470" w:type="dxa"/>
          </w:tcPr>
          <w:p w14:paraId="653ED01C" w14:textId="00A0C247" w:rsidR="00A87FEE" w:rsidRDefault="00027086" w:rsidP="004A7841">
            <w:pPr>
              <w:pStyle w:val="FSVT12Doan2"/>
            </w:pPr>
            <w:r>
              <w:t>c</w:t>
            </w:r>
          </w:p>
        </w:tc>
      </w:tr>
    </w:tbl>
    <w:p w14:paraId="4DF361E2" w14:textId="506A54CA" w:rsidR="00BC458B" w:rsidRDefault="00BC458B" w:rsidP="004A2525">
      <w:pPr>
        <w:pStyle w:val="FSVT12Muc5So"/>
      </w:pPr>
      <w:r>
        <w:t>Kết nối Bo mạch DSP với máy tính bằng cổng USB số 2. Đảm bảo rằng nguồn điện của Đế mạch đã được BẬT và phần mềm Code Composer trên máy tính được cài đặt như giải thích trong Phụ Lục C.</w:t>
      </w:r>
      <w:r w:rsidR="00D82CDC">
        <w:t xml:space="preserve"> </w:t>
      </w:r>
      <w:r>
        <w:t>Chạy phần mềm Code Composer (CCS) trên máy tính</w:t>
      </w:r>
      <w:r w:rsidR="00D82CDC">
        <w:t>.</w:t>
      </w:r>
    </w:p>
    <w:p w14:paraId="6D00BD48" w14:textId="48FFA518" w:rsidR="00D82CDC" w:rsidRDefault="00D82CDC" w:rsidP="004A2525">
      <w:pPr>
        <w:pStyle w:val="FSVT12Muc5So"/>
      </w:pPr>
      <w:r w:rsidRPr="00D82CDC">
        <w:t>Kích hoạt dự án exercise_2_1 bằng cách nhấp chuột vào dự án đó trong cửa sổ Project Explorer</w:t>
      </w:r>
      <w:r>
        <w:t xml:space="preserve">. </w:t>
      </w:r>
    </w:p>
    <w:p w14:paraId="126D53C0" w14:textId="4DECCFE3" w:rsidR="00D82CDC" w:rsidRDefault="00D82CDC" w:rsidP="004A7841">
      <w:pPr>
        <w:pStyle w:val="FSVT12Doan2"/>
      </w:pPr>
      <w:r w:rsidRPr="00D82CDC">
        <w:t xml:space="preserve">Chạy Debug bằng cách click vào biểu tượng </w:t>
      </w:r>
      <w:r>
        <w:rPr>
          <w:noProof/>
        </w:rPr>
        <w:drawing>
          <wp:inline distT="0" distB="0" distL="0" distR="0" wp14:anchorId="265BD2DC" wp14:editId="2BB5183E">
            <wp:extent cx="180842" cy="180842"/>
            <wp:effectExtent l="0" t="0" r="0" b="0"/>
            <wp:docPr id="209454" name="Picture 209454"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w:t>
      </w:r>
      <w:r w:rsidRPr="00D82CDC">
        <w:t>để tải chương trình vào chip DSP.</w:t>
      </w:r>
    </w:p>
    <w:p w14:paraId="57BF3514" w14:textId="5D3F439D" w:rsidR="00D82CDC" w:rsidRDefault="00D82CDC" w:rsidP="0037128B">
      <w:pPr>
        <w:pStyle w:val="FSVT12Muc5So"/>
      </w:pPr>
      <w:r>
        <w:t xml:space="preserve">Nhấn vào biểu tượng </w:t>
      </w:r>
      <w:r>
        <w:rPr>
          <w:noProof/>
        </w:rPr>
        <w:drawing>
          <wp:inline distT="0" distB="0" distL="0" distR="0" wp14:anchorId="5F11B4E1" wp14:editId="4554FA39">
            <wp:extent cx="148856" cy="148856"/>
            <wp:effectExtent l="0" t="0" r="3810" b="3810"/>
            <wp:docPr id="209455" name="Picture 20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Kiểm tra thông tin hiển thị trên màn hình LCD của bo mạch DSP: và một số thông tin về chuyển đổi số.</w:t>
      </w:r>
    </w:p>
    <w:p w14:paraId="473EA2FD" w14:textId="49FCAC01" w:rsidR="00D82CDC" w:rsidRDefault="00D82CDC" w:rsidP="004A7841">
      <w:pPr>
        <w:pStyle w:val="FSVT12Doan2"/>
      </w:pPr>
      <w:r>
        <w:t xml:space="preserve">Nhấn vào biểu tượng </w:t>
      </w:r>
      <w:r>
        <w:rPr>
          <w:noProof/>
        </w:rPr>
        <w:drawing>
          <wp:inline distT="0" distB="0" distL="0" distR="0" wp14:anchorId="616258DC" wp14:editId="14F7CB1D">
            <wp:extent cx="180429" cy="180429"/>
            <wp:effectExtent l="0" t="0" r="0" b="0"/>
            <wp:docPr id="209456" name="Picture 20945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tạm dừng chương trình.</w:t>
      </w:r>
    </w:p>
    <w:p w14:paraId="48480D75" w14:textId="279ACBE8" w:rsidR="00D82CDC" w:rsidRDefault="00756881" w:rsidP="00D82CDC">
      <w:pPr>
        <w:pStyle w:val="FSVT12Muc5So"/>
      </w:pPr>
      <w:r w:rsidRPr="00756881">
        <w:t xml:space="preserve">Mở tab Expressions và gõ </w:t>
      </w:r>
      <w:r>
        <w:t>“</w:t>
      </w:r>
      <w:r w:rsidRPr="00756881">
        <w:t>var1</w:t>
      </w:r>
      <w:r>
        <w:t>”</w:t>
      </w:r>
      <w:r w:rsidRPr="00756881">
        <w:t xml:space="preserve"> vào trường </w:t>
      </w:r>
      <w:r>
        <w:t>“</w:t>
      </w:r>
      <w:r w:rsidRPr="00756881">
        <w:t>new</w:t>
      </w:r>
      <w:r>
        <w:t>”</w:t>
      </w:r>
      <w:r w:rsidRPr="00756881">
        <w:t xml:space="preserve"> để xem giá trị của biến này.</w:t>
      </w:r>
      <w:r>
        <w:t xml:space="preserve"> </w:t>
      </w:r>
      <w:r w:rsidRPr="00756881">
        <w:t>Sử dụng tùy chọn Q-Values trong menu con Q-Values để chỉ định hiển thị giá trị ở định dạng Q</w:t>
      </w:r>
      <w:r>
        <w:t xml:space="preserve">. </w:t>
      </w:r>
      <w:r w:rsidRPr="00756881">
        <w:t>Nhập giá trị của biến là -0,984375</w:t>
      </w:r>
      <w:r>
        <w:t>.</w:t>
      </w:r>
      <w:r w:rsidR="002C6057">
        <w:t xml:space="preserve"> </w:t>
      </w:r>
    </w:p>
    <w:p w14:paraId="788D53D3" w14:textId="3EB20BE9" w:rsidR="002C6057" w:rsidRDefault="002C6057" w:rsidP="004A7841">
      <w:pPr>
        <w:pStyle w:val="FSVT12Doan2"/>
      </w:pPr>
      <w:r w:rsidRPr="002C6057">
        <w:t>Bây giờ, nhấp chuột phải vào giá trị và chọn định dạng decimal trong menu con Number Format.</w:t>
      </w:r>
      <w:r>
        <w:t xml:space="preserve"> </w:t>
      </w:r>
      <w:r w:rsidRPr="002C6057">
        <w:t>Giá trị này có trùng với giá trị thu được ở bước 2 không</w:t>
      </w:r>
      <w:r>
        <w:t>: Chọn a/b:</w:t>
      </w:r>
    </w:p>
    <w:tbl>
      <w:tblPr>
        <w:tblStyle w:val="LiBang"/>
        <w:tblW w:w="9445" w:type="dxa"/>
        <w:tblLook w:val="04A0" w:firstRow="1" w:lastRow="0" w:firstColumn="1" w:lastColumn="0" w:noHBand="0" w:noVBand="1"/>
      </w:tblPr>
      <w:tblGrid>
        <w:gridCol w:w="1975"/>
        <w:gridCol w:w="7470"/>
      </w:tblGrid>
      <w:tr w:rsidR="002C6057" w14:paraId="684FB5F4" w14:textId="77777777" w:rsidTr="00523452">
        <w:tc>
          <w:tcPr>
            <w:tcW w:w="1975" w:type="dxa"/>
          </w:tcPr>
          <w:p w14:paraId="05D52223" w14:textId="77777777" w:rsidR="002C6057" w:rsidRDefault="002C6057" w:rsidP="004A7841">
            <w:pPr>
              <w:pStyle w:val="FSVT12Doan2"/>
            </w:pPr>
            <w:r>
              <w:t>Kết quả:</w:t>
            </w:r>
          </w:p>
        </w:tc>
        <w:tc>
          <w:tcPr>
            <w:tcW w:w="7470" w:type="dxa"/>
          </w:tcPr>
          <w:p w14:paraId="5C8B552E" w14:textId="3249C462" w:rsidR="002C6057" w:rsidRDefault="00027086" w:rsidP="004A7841">
            <w:pPr>
              <w:pStyle w:val="FSVT12Doan2"/>
            </w:pPr>
            <w:r>
              <w:t>a</w:t>
            </w:r>
          </w:p>
        </w:tc>
      </w:tr>
    </w:tbl>
    <w:p w14:paraId="7BF95766" w14:textId="5DE0B2A7" w:rsidR="002C6057" w:rsidRDefault="003F6A09" w:rsidP="00B63D75">
      <w:pPr>
        <w:pStyle w:val="FSVT12Muc5So"/>
      </w:pPr>
      <w:r>
        <w:t>Bây giờ, nhấp chuột phải vào biến “var1và chọn định dạng Decimal trong menu Number Format. Giá trị này có trùng với giá trị thu được ở bước 3 không?</w:t>
      </w:r>
    </w:p>
    <w:tbl>
      <w:tblPr>
        <w:tblStyle w:val="LiBang"/>
        <w:tblW w:w="9445" w:type="dxa"/>
        <w:tblLook w:val="04A0" w:firstRow="1" w:lastRow="0" w:firstColumn="1" w:lastColumn="0" w:noHBand="0" w:noVBand="1"/>
      </w:tblPr>
      <w:tblGrid>
        <w:gridCol w:w="1975"/>
        <w:gridCol w:w="7470"/>
      </w:tblGrid>
      <w:tr w:rsidR="003F6A09" w14:paraId="3A16DEC8" w14:textId="77777777" w:rsidTr="00523452">
        <w:tc>
          <w:tcPr>
            <w:tcW w:w="1975" w:type="dxa"/>
          </w:tcPr>
          <w:p w14:paraId="1A30E449" w14:textId="77777777" w:rsidR="003F6A09" w:rsidRDefault="003F6A09" w:rsidP="004A7841">
            <w:pPr>
              <w:pStyle w:val="FSVT12Doan2"/>
            </w:pPr>
            <w:r>
              <w:lastRenderedPageBreak/>
              <w:t>Kết quả:</w:t>
            </w:r>
          </w:p>
        </w:tc>
        <w:tc>
          <w:tcPr>
            <w:tcW w:w="7470" w:type="dxa"/>
          </w:tcPr>
          <w:p w14:paraId="60B27A9E" w14:textId="52FFABFC" w:rsidR="003F6A09" w:rsidRDefault="00027086" w:rsidP="004A7841">
            <w:pPr>
              <w:pStyle w:val="FSVT12Doan2"/>
            </w:pPr>
            <w:r>
              <w:t>a</w:t>
            </w:r>
          </w:p>
        </w:tc>
      </w:tr>
    </w:tbl>
    <w:p w14:paraId="679F1B21" w14:textId="0C0F2116" w:rsidR="003F6A09" w:rsidRDefault="003F6A09" w:rsidP="00B63D75">
      <w:pPr>
        <w:pStyle w:val="FSVT12Muc5So"/>
      </w:pPr>
      <w:r w:rsidRPr="003F6A09">
        <w:t xml:space="preserve">Chọn dạng thập lục phân (Hex) cho biến </w:t>
      </w:r>
      <w:r>
        <w:t>“</w:t>
      </w:r>
      <w:r w:rsidRPr="003F6A09">
        <w:t>var1</w:t>
      </w:r>
      <w:r>
        <w:t>”</w:t>
      </w:r>
      <w:r w:rsidRPr="003F6A09">
        <w:t xml:space="preserve"> gõ 0xB093 để chỉnh sửa giá trị biến.</w:t>
      </w:r>
      <w:r w:rsidR="000B7E13">
        <w:t xml:space="preserve"> </w:t>
      </w:r>
      <w:r w:rsidR="000B7E13" w:rsidRPr="000B7E13">
        <w:t xml:space="preserve">Thay đổi định dạng của biến </w:t>
      </w:r>
      <w:r w:rsidR="000B7E13">
        <w:t>“</w:t>
      </w:r>
      <w:r w:rsidR="000B7E13" w:rsidRPr="000B7E13">
        <w:t>var1</w:t>
      </w:r>
      <w:r w:rsidR="000B7E13">
        <w:t>”</w:t>
      </w:r>
      <w:r w:rsidR="000B7E13" w:rsidRPr="000B7E13">
        <w:t xml:space="preserve"> thành decimal</w:t>
      </w:r>
      <w:r w:rsidR="000B7E13">
        <w:t xml:space="preserve"> (</w:t>
      </w:r>
      <w:r w:rsidR="000B7E13" w:rsidRPr="000B7E13">
        <w:t>số thập phân</w:t>
      </w:r>
      <w:r w:rsidR="000B7E13">
        <w:t>)</w:t>
      </w:r>
      <w:r w:rsidR="000B7E13" w:rsidRPr="000B7E13">
        <w:t>. Số thập phân nhận được là:?</w:t>
      </w:r>
    </w:p>
    <w:p w14:paraId="25F9A971" w14:textId="1553341D" w:rsidR="000B7E13" w:rsidRDefault="000B7E13" w:rsidP="000B7E13">
      <w:pPr>
        <w:pStyle w:val="FSVT12Muc6abc"/>
      </w:pPr>
      <w:r>
        <w:t>-16128</w:t>
      </w:r>
    </w:p>
    <w:p w14:paraId="7856D8CF" w14:textId="77777777" w:rsidR="000B7E13" w:rsidRDefault="000B7E13" w:rsidP="000B7E13">
      <w:pPr>
        <w:pStyle w:val="FSVT12Muc6abc"/>
      </w:pPr>
      <w:r>
        <w:t>-20333</w:t>
      </w:r>
    </w:p>
    <w:p w14:paraId="0CFF0C2C" w14:textId="36C88186" w:rsidR="00BC458B" w:rsidRDefault="000B7E13" w:rsidP="000B7E13">
      <w:pPr>
        <w:pStyle w:val="FSVT12Muc6abc"/>
      </w:pPr>
      <w:r>
        <w:t>-20477</w:t>
      </w:r>
    </w:p>
    <w:tbl>
      <w:tblPr>
        <w:tblStyle w:val="LiBang"/>
        <w:tblW w:w="9445" w:type="dxa"/>
        <w:tblLook w:val="04A0" w:firstRow="1" w:lastRow="0" w:firstColumn="1" w:lastColumn="0" w:noHBand="0" w:noVBand="1"/>
      </w:tblPr>
      <w:tblGrid>
        <w:gridCol w:w="1975"/>
        <w:gridCol w:w="7470"/>
      </w:tblGrid>
      <w:tr w:rsidR="000B7E13" w14:paraId="001FC6CF" w14:textId="77777777" w:rsidTr="00523452">
        <w:tc>
          <w:tcPr>
            <w:tcW w:w="1975" w:type="dxa"/>
          </w:tcPr>
          <w:p w14:paraId="4F4BBFF4" w14:textId="77777777" w:rsidR="000B7E13" w:rsidRDefault="000B7E13" w:rsidP="004A7841">
            <w:pPr>
              <w:pStyle w:val="FSVT12Doan2"/>
            </w:pPr>
            <w:r>
              <w:t>Kết quả:</w:t>
            </w:r>
          </w:p>
        </w:tc>
        <w:tc>
          <w:tcPr>
            <w:tcW w:w="7470" w:type="dxa"/>
          </w:tcPr>
          <w:p w14:paraId="280FC5B0" w14:textId="3575B35C" w:rsidR="000B7E13" w:rsidRDefault="00027086" w:rsidP="004A7841">
            <w:pPr>
              <w:pStyle w:val="FSVT12Doan2"/>
            </w:pPr>
            <w:r>
              <w:t>b</w:t>
            </w:r>
          </w:p>
        </w:tc>
      </w:tr>
    </w:tbl>
    <w:p w14:paraId="00FA6268" w14:textId="5A870C53" w:rsidR="00A87FEE" w:rsidRDefault="008734AC" w:rsidP="004A7841">
      <w:pPr>
        <w:pStyle w:val="FSVT12Doan2"/>
      </w:pPr>
      <w:r w:rsidRPr="008734AC">
        <w:t>Giá trị này có trùng với giá trị thu được ở bước 6 không:?</w:t>
      </w:r>
      <w:r>
        <w:t xml:space="preserve"> Chọn a/b</w:t>
      </w:r>
    </w:p>
    <w:tbl>
      <w:tblPr>
        <w:tblStyle w:val="LiBang"/>
        <w:tblW w:w="9445" w:type="dxa"/>
        <w:tblLook w:val="04A0" w:firstRow="1" w:lastRow="0" w:firstColumn="1" w:lastColumn="0" w:noHBand="0" w:noVBand="1"/>
      </w:tblPr>
      <w:tblGrid>
        <w:gridCol w:w="1975"/>
        <w:gridCol w:w="7470"/>
      </w:tblGrid>
      <w:tr w:rsidR="008734AC" w14:paraId="4553FE75" w14:textId="77777777" w:rsidTr="00523452">
        <w:tc>
          <w:tcPr>
            <w:tcW w:w="1975" w:type="dxa"/>
          </w:tcPr>
          <w:p w14:paraId="7B94A0A8" w14:textId="77777777" w:rsidR="008734AC" w:rsidRDefault="008734AC" w:rsidP="004A7841">
            <w:pPr>
              <w:pStyle w:val="FSVT12Doan2"/>
            </w:pPr>
            <w:r>
              <w:t>Kết quả:</w:t>
            </w:r>
          </w:p>
        </w:tc>
        <w:tc>
          <w:tcPr>
            <w:tcW w:w="7470" w:type="dxa"/>
          </w:tcPr>
          <w:p w14:paraId="0FE45315" w14:textId="7F6E9341" w:rsidR="008734AC" w:rsidRDefault="00027086" w:rsidP="004A7841">
            <w:pPr>
              <w:pStyle w:val="FSVT12Doan2"/>
            </w:pPr>
            <w:r>
              <w:t>a</w:t>
            </w:r>
          </w:p>
        </w:tc>
      </w:tr>
    </w:tbl>
    <w:p w14:paraId="485C8CD6" w14:textId="00B2397A" w:rsidR="000D61B9" w:rsidRDefault="000D61B9" w:rsidP="000D61B9">
      <w:pPr>
        <w:pStyle w:val="FSVT12Muc5So"/>
      </w:pPr>
      <w:r w:rsidRPr="000D61B9">
        <w:t>Giá trị Q15 của số này là bao nhiêu, thay đổi định dạng của var1 thành Q15. Kết quả là:</w:t>
      </w:r>
      <w:r>
        <w:t xml:space="preserve"> Chọn a/b/c.</w:t>
      </w:r>
    </w:p>
    <w:p w14:paraId="7312DD3A" w14:textId="556C3696" w:rsidR="000D61B9" w:rsidRDefault="000D61B9" w:rsidP="000D61B9">
      <w:pPr>
        <w:pStyle w:val="FSVT12Muc6abc"/>
      </w:pPr>
      <w:r>
        <w:t>-16128</w:t>
      </w:r>
    </w:p>
    <w:p w14:paraId="35BDE49F" w14:textId="3376FDDF" w:rsidR="000D61B9" w:rsidRDefault="000D61B9" w:rsidP="000D61B9">
      <w:pPr>
        <w:pStyle w:val="FSVT12Muc6abc"/>
      </w:pPr>
      <w:r>
        <w:t>-20333</w:t>
      </w:r>
    </w:p>
    <w:p w14:paraId="592A25B6" w14:textId="5BE845C6" w:rsidR="000D61B9" w:rsidRDefault="000D61B9" w:rsidP="000D61B9">
      <w:pPr>
        <w:pStyle w:val="FSVT12Muc6abc"/>
      </w:pPr>
      <w:r>
        <w:t>-0.620514</w:t>
      </w:r>
    </w:p>
    <w:tbl>
      <w:tblPr>
        <w:tblStyle w:val="LiBang"/>
        <w:tblW w:w="9445" w:type="dxa"/>
        <w:tblLook w:val="04A0" w:firstRow="1" w:lastRow="0" w:firstColumn="1" w:lastColumn="0" w:noHBand="0" w:noVBand="1"/>
      </w:tblPr>
      <w:tblGrid>
        <w:gridCol w:w="1975"/>
        <w:gridCol w:w="7470"/>
      </w:tblGrid>
      <w:tr w:rsidR="000D61B9" w14:paraId="76AB1C61" w14:textId="77777777" w:rsidTr="00523452">
        <w:tc>
          <w:tcPr>
            <w:tcW w:w="1975" w:type="dxa"/>
          </w:tcPr>
          <w:p w14:paraId="29BF0410" w14:textId="77777777" w:rsidR="000D61B9" w:rsidRDefault="000D61B9" w:rsidP="004A7841">
            <w:pPr>
              <w:pStyle w:val="FSVT12Doan2"/>
            </w:pPr>
            <w:r>
              <w:t>Kết quả:</w:t>
            </w:r>
          </w:p>
        </w:tc>
        <w:tc>
          <w:tcPr>
            <w:tcW w:w="7470" w:type="dxa"/>
          </w:tcPr>
          <w:p w14:paraId="200B904A" w14:textId="501425B7" w:rsidR="000D61B9" w:rsidRDefault="00027086" w:rsidP="004A7841">
            <w:pPr>
              <w:pStyle w:val="FSVT12Doan2"/>
            </w:pPr>
            <w:r>
              <w:t>c</w:t>
            </w:r>
          </w:p>
        </w:tc>
      </w:tr>
    </w:tbl>
    <w:p w14:paraId="78C99E8F" w14:textId="730C8E1D" w:rsidR="000D61B9" w:rsidRDefault="000D61B9" w:rsidP="004A7841">
      <w:pPr>
        <w:pStyle w:val="FSVT12Doan2"/>
      </w:pPr>
      <w:r w:rsidRPr="000D61B9">
        <w:t>Giá trị này có trùng với giá trị thu được ở bước 7 không:?</w:t>
      </w:r>
      <w:r>
        <w:t xml:space="preserve"> Chọn a/b</w:t>
      </w:r>
    </w:p>
    <w:tbl>
      <w:tblPr>
        <w:tblStyle w:val="LiBang"/>
        <w:tblW w:w="9445" w:type="dxa"/>
        <w:tblLook w:val="04A0" w:firstRow="1" w:lastRow="0" w:firstColumn="1" w:lastColumn="0" w:noHBand="0" w:noVBand="1"/>
      </w:tblPr>
      <w:tblGrid>
        <w:gridCol w:w="1975"/>
        <w:gridCol w:w="7470"/>
      </w:tblGrid>
      <w:tr w:rsidR="000D61B9" w14:paraId="7E02BCFA" w14:textId="77777777" w:rsidTr="00523452">
        <w:tc>
          <w:tcPr>
            <w:tcW w:w="1975" w:type="dxa"/>
          </w:tcPr>
          <w:p w14:paraId="21B31B7E" w14:textId="77777777" w:rsidR="000D61B9" w:rsidRDefault="000D61B9" w:rsidP="004A7841">
            <w:pPr>
              <w:pStyle w:val="FSVT12Doan2"/>
            </w:pPr>
            <w:r>
              <w:t>Kết quả:</w:t>
            </w:r>
          </w:p>
        </w:tc>
        <w:tc>
          <w:tcPr>
            <w:tcW w:w="7470" w:type="dxa"/>
          </w:tcPr>
          <w:p w14:paraId="6F3276C1" w14:textId="2FF7B61F" w:rsidR="000D61B9" w:rsidRDefault="00027086" w:rsidP="004A7841">
            <w:pPr>
              <w:pStyle w:val="FSVT12Doan2"/>
            </w:pPr>
            <w:r>
              <w:t>a</w:t>
            </w:r>
          </w:p>
        </w:tc>
      </w:tr>
    </w:tbl>
    <w:p w14:paraId="18D0ADEF" w14:textId="1F5EA417" w:rsidR="000D61B9" w:rsidRDefault="000D61B9" w:rsidP="00061C0E">
      <w:pPr>
        <w:pStyle w:val="FSVT12Muc5So"/>
      </w:pPr>
      <w:r>
        <w:t>Ép kiểu cho biến “var1” thành kiểu float bởi lệnh Cast To Type. Nhập "float" vào cửa sổ cast to type và nhấn OK. Giá trị này có trùng với giá trị thu được ở bước 8 không:? Chọn a/b.</w:t>
      </w:r>
    </w:p>
    <w:tbl>
      <w:tblPr>
        <w:tblStyle w:val="LiBang"/>
        <w:tblW w:w="9445" w:type="dxa"/>
        <w:tblLook w:val="04A0" w:firstRow="1" w:lastRow="0" w:firstColumn="1" w:lastColumn="0" w:noHBand="0" w:noVBand="1"/>
      </w:tblPr>
      <w:tblGrid>
        <w:gridCol w:w="1975"/>
        <w:gridCol w:w="7470"/>
      </w:tblGrid>
      <w:tr w:rsidR="000D61B9" w14:paraId="7327AB33" w14:textId="77777777" w:rsidTr="00523452">
        <w:tc>
          <w:tcPr>
            <w:tcW w:w="1975" w:type="dxa"/>
          </w:tcPr>
          <w:p w14:paraId="11F21254" w14:textId="77777777" w:rsidR="000D61B9" w:rsidRDefault="000D61B9" w:rsidP="004A7841">
            <w:pPr>
              <w:pStyle w:val="FSVT12Doan2"/>
            </w:pPr>
            <w:r>
              <w:t>Kết quả:</w:t>
            </w:r>
          </w:p>
        </w:tc>
        <w:tc>
          <w:tcPr>
            <w:tcW w:w="7470" w:type="dxa"/>
          </w:tcPr>
          <w:p w14:paraId="0EB5E53A" w14:textId="4D129888" w:rsidR="000D61B9" w:rsidRDefault="00027086" w:rsidP="004A7841">
            <w:pPr>
              <w:pStyle w:val="FSVT12Doan2"/>
            </w:pPr>
            <w:r>
              <w:t>b</w:t>
            </w:r>
          </w:p>
        </w:tc>
      </w:tr>
    </w:tbl>
    <w:p w14:paraId="4F5C9393" w14:textId="1562CA04" w:rsidR="000D61B9" w:rsidRDefault="000D61B9" w:rsidP="004A7841">
      <w:pPr>
        <w:pStyle w:val="FSVT12Doan2"/>
      </w:pPr>
      <w:r>
        <w:t>Kích thước ban đầu của biến “var1” là: Chọn a/b</w:t>
      </w:r>
    </w:p>
    <w:p w14:paraId="784490DE" w14:textId="0477F19C" w:rsidR="000D61B9" w:rsidRDefault="000D61B9" w:rsidP="000D61B9">
      <w:pPr>
        <w:pStyle w:val="FSVT12Muc6abc"/>
      </w:pPr>
      <w:r>
        <w:t>var1 thuộc loại số nguyên (32 bit) - kiểu interger 32 bit.</w:t>
      </w:r>
    </w:p>
    <w:p w14:paraId="79768244" w14:textId="576FCB04" w:rsidR="000D61B9" w:rsidRDefault="000D61B9" w:rsidP="000D61B9">
      <w:pPr>
        <w:pStyle w:val="FSVT12Muc6abc"/>
      </w:pPr>
      <w:r>
        <w:t>var1 thuộc loại số nguyên (16 bit) - kiểu interger 16 bit.</w:t>
      </w:r>
    </w:p>
    <w:tbl>
      <w:tblPr>
        <w:tblStyle w:val="LiBang"/>
        <w:tblW w:w="9445" w:type="dxa"/>
        <w:tblLook w:val="04A0" w:firstRow="1" w:lastRow="0" w:firstColumn="1" w:lastColumn="0" w:noHBand="0" w:noVBand="1"/>
      </w:tblPr>
      <w:tblGrid>
        <w:gridCol w:w="1975"/>
        <w:gridCol w:w="7470"/>
      </w:tblGrid>
      <w:tr w:rsidR="000D61B9" w14:paraId="59F3EF0C" w14:textId="77777777" w:rsidTr="00523452">
        <w:tc>
          <w:tcPr>
            <w:tcW w:w="1975" w:type="dxa"/>
          </w:tcPr>
          <w:p w14:paraId="7B9545D5" w14:textId="77777777" w:rsidR="000D61B9" w:rsidRDefault="000D61B9" w:rsidP="004A7841">
            <w:pPr>
              <w:pStyle w:val="FSVT12Doan2"/>
            </w:pPr>
            <w:r>
              <w:t>Kết quả:</w:t>
            </w:r>
          </w:p>
        </w:tc>
        <w:tc>
          <w:tcPr>
            <w:tcW w:w="7470" w:type="dxa"/>
          </w:tcPr>
          <w:p w14:paraId="28A4EBB9" w14:textId="5D726801" w:rsidR="000D61B9" w:rsidRDefault="00027086" w:rsidP="004A7841">
            <w:pPr>
              <w:pStyle w:val="FSVT12Doan2"/>
            </w:pPr>
            <w:r>
              <w:t>b</w:t>
            </w:r>
          </w:p>
        </w:tc>
      </w:tr>
    </w:tbl>
    <w:p w14:paraId="4672437B" w14:textId="32ED228A" w:rsidR="00CC565C" w:rsidRDefault="00CC565C" w:rsidP="004A7841">
      <w:pPr>
        <w:pStyle w:val="FSVT12Doan2"/>
      </w:pPr>
      <w:r>
        <w:t xml:space="preserve">Khi một biến đã được khai báo, ví dụ như biến “var3” khai báo kiểu float, sử dụng biểu diễn dấu phẩy động (32-bit), thì biến đó không thể biểu diễn dưới dạng thức khác. </w:t>
      </w:r>
    </w:p>
    <w:p w14:paraId="2E4AF1DB" w14:textId="0E41F696" w:rsidR="00CC565C" w:rsidRDefault="00CC565C" w:rsidP="004A7841">
      <w:pPr>
        <w:pStyle w:val="FSVT12Doan2"/>
      </w:pPr>
      <w:r>
        <w:t xml:space="preserve">Ví dụ một biến đã được khai báo dưới dạng float thì không thể hiển thị dưới dạng số định dạng Q. Tương tự, một biến được khai báo là một số nguyên không thể sử dụng biểu diễn dấu phẩy động. </w:t>
      </w:r>
    </w:p>
    <w:p w14:paraId="76CC2D6B" w14:textId="3AA50FD2" w:rsidR="000D61B9" w:rsidRDefault="00CC565C" w:rsidP="004A7841">
      <w:pPr>
        <w:pStyle w:val="FSVT12Doan2"/>
      </w:pPr>
      <w:r>
        <w:t>Để kiểm tra giả định trên, ta thêm biến “var3” vào danh mục trong tab expressions và theo dõi.</w:t>
      </w:r>
    </w:p>
    <w:p w14:paraId="5A6C8C92" w14:textId="77777777" w:rsidR="00431AF6" w:rsidRDefault="00431AF6" w:rsidP="00431AF6">
      <w:pPr>
        <w:pStyle w:val="FSVT12Muc5So"/>
      </w:pPr>
      <w:r>
        <w:lastRenderedPageBreak/>
        <w:t>Đổi kiểu biến “var1” thành kiểu số nguyên.</w:t>
      </w:r>
    </w:p>
    <w:p w14:paraId="28720998" w14:textId="77777777" w:rsidR="00431AF6" w:rsidRDefault="00431AF6" w:rsidP="004A7841">
      <w:pPr>
        <w:pStyle w:val="FSVT12Doan2"/>
      </w:pPr>
      <w:r>
        <w:t>Lưu ý biến “var1” không thể được dùng như một số nguyên không dấu và chứa giá trị như trong bước 5. Lý do là biến đã được khai báo kiểm số nguyên có dấu 16 bit.</w:t>
      </w:r>
    </w:p>
    <w:p w14:paraId="6EC14D99" w14:textId="77777777" w:rsidR="00431AF6" w:rsidRDefault="00431AF6" w:rsidP="004A7841">
      <w:pPr>
        <w:pStyle w:val="FSVT12Doan2"/>
      </w:pPr>
      <w:r>
        <w:t>Thêm biến varUnsigned vào Tab Expressions.</w:t>
      </w:r>
    </w:p>
    <w:p w14:paraId="4763FAB2" w14:textId="77777777" w:rsidR="00431AF6" w:rsidRDefault="00431AF6" w:rsidP="004A7841">
      <w:pPr>
        <w:pStyle w:val="FSVT12Doan2"/>
      </w:pPr>
      <w:r>
        <w:t>Sửa giá trị của nó thành 0xB093 và hiển thị kết quả ở dạng ký hiệu thập phân.</w:t>
      </w:r>
    </w:p>
    <w:p w14:paraId="38714A0C" w14:textId="4363070D" w:rsidR="00431AF6" w:rsidRDefault="00431AF6" w:rsidP="004A7841">
      <w:pPr>
        <w:pStyle w:val="FSVT12Doan2"/>
      </w:pPr>
      <w:r>
        <w:t>Giá trị này có trùng với giá trị thu được ở bước 5 không: Chọn a/b</w:t>
      </w:r>
    </w:p>
    <w:tbl>
      <w:tblPr>
        <w:tblStyle w:val="LiBang"/>
        <w:tblW w:w="9445" w:type="dxa"/>
        <w:tblLook w:val="04A0" w:firstRow="1" w:lastRow="0" w:firstColumn="1" w:lastColumn="0" w:noHBand="0" w:noVBand="1"/>
      </w:tblPr>
      <w:tblGrid>
        <w:gridCol w:w="1975"/>
        <w:gridCol w:w="7470"/>
      </w:tblGrid>
      <w:tr w:rsidR="00431AF6" w14:paraId="688646AD" w14:textId="77777777" w:rsidTr="00523452">
        <w:tc>
          <w:tcPr>
            <w:tcW w:w="1975" w:type="dxa"/>
          </w:tcPr>
          <w:p w14:paraId="20C56B65" w14:textId="77777777" w:rsidR="00431AF6" w:rsidRDefault="00431AF6" w:rsidP="004A7841">
            <w:pPr>
              <w:pStyle w:val="FSVT12Doan2"/>
            </w:pPr>
            <w:r>
              <w:t>Kết quả:</w:t>
            </w:r>
          </w:p>
        </w:tc>
        <w:tc>
          <w:tcPr>
            <w:tcW w:w="7470" w:type="dxa"/>
          </w:tcPr>
          <w:p w14:paraId="50B5C653" w14:textId="090CDCF6" w:rsidR="00431AF6" w:rsidRDefault="00027086" w:rsidP="004A7841">
            <w:pPr>
              <w:pStyle w:val="FSVT12Doan2"/>
            </w:pPr>
            <w:r>
              <w:t>a</w:t>
            </w:r>
          </w:p>
        </w:tc>
      </w:tr>
    </w:tbl>
    <w:p w14:paraId="68097A1E" w14:textId="1B9BBF81" w:rsidR="00893997" w:rsidRDefault="00431AF6" w:rsidP="004A7841">
      <w:pPr>
        <w:pStyle w:val="FSVT12Doan2"/>
      </w:pPr>
      <w:r>
        <w:t>Kiểu của biến varUnsigned là gì:? Chọn a/b/c.</w:t>
      </w:r>
    </w:p>
    <w:tbl>
      <w:tblPr>
        <w:tblStyle w:val="LiBang"/>
        <w:tblW w:w="9445" w:type="dxa"/>
        <w:tblLook w:val="04A0" w:firstRow="1" w:lastRow="0" w:firstColumn="1" w:lastColumn="0" w:noHBand="0" w:noVBand="1"/>
      </w:tblPr>
      <w:tblGrid>
        <w:gridCol w:w="1975"/>
        <w:gridCol w:w="7470"/>
      </w:tblGrid>
      <w:tr w:rsidR="00431AF6" w14:paraId="147D07AA" w14:textId="77777777" w:rsidTr="00523452">
        <w:tc>
          <w:tcPr>
            <w:tcW w:w="1975" w:type="dxa"/>
          </w:tcPr>
          <w:p w14:paraId="283C9565" w14:textId="77777777" w:rsidR="00431AF6" w:rsidRDefault="00431AF6" w:rsidP="004A7841">
            <w:pPr>
              <w:pStyle w:val="FSVT12Doan2"/>
            </w:pPr>
            <w:r>
              <w:t>Kết quả:</w:t>
            </w:r>
          </w:p>
        </w:tc>
        <w:tc>
          <w:tcPr>
            <w:tcW w:w="7470" w:type="dxa"/>
          </w:tcPr>
          <w:p w14:paraId="373C0448" w14:textId="4D8580BD" w:rsidR="00431AF6" w:rsidRDefault="00027086" w:rsidP="004A7841">
            <w:pPr>
              <w:pStyle w:val="FSVT12Doan2"/>
            </w:pPr>
            <w:r>
              <w:t>b</w:t>
            </w:r>
          </w:p>
        </w:tc>
      </w:tr>
    </w:tbl>
    <w:p w14:paraId="67B6FAC1" w14:textId="630959D5" w:rsidR="00431AF6" w:rsidRDefault="00431AF6" w:rsidP="004A7841">
      <w:pPr>
        <w:pStyle w:val="FSVT12Doan2"/>
      </w:pPr>
    </w:p>
    <w:p w14:paraId="78C83484" w14:textId="660BF2D3" w:rsidR="008D66BE" w:rsidRDefault="008D66BE" w:rsidP="008D66BE">
      <w:pPr>
        <w:pStyle w:val="FSVT12MUC5"/>
      </w:pPr>
      <w:bookmarkStart w:id="14" w:name="_Toc164546269"/>
      <w:r w:rsidRPr="008D66BE">
        <w:t>So sánh phép nhân Số nguyên với Phép nhân Số thực trong DSP dấu phẩy tĩnh</w:t>
      </w:r>
      <w:r>
        <w:t>.</w:t>
      </w:r>
      <w:bookmarkEnd w:id="14"/>
    </w:p>
    <w:p w14:paraId="736F6736" w14:textId="0533B7A3" w:rsidR="008D66BE" w:rsidRDefault="008D66BE" w:rsidP="004A7841">
      <w:pPr>
        <w:pStyle w:val="FSVT12Doan2"/>
      </w:pPr>
      <w:r w:rsidRPr="008D66BE">
        <w:t xml:space="preserve">Trong file main.c đặt </w:t>
      </w:r>
      <w:r>
        <w:t>2</w:t>
      </w:r>
      <w:r w:rsidRPr="008D66BE">
        <w:t xml:space="preserve"> điểm dừng bên dưới dòng Comment //Breakpoint #01 và //Breakpoint #02</w:t>
      </w:r>
      <w:r>
        <w:t>.</w:t>
      </w:r>
    </w:p>
    <w:p w14:paraId="05F780FD" w14:textId="1DAB317D" w:rsidR="008D66BE" w:rsidRDefault="008D66BE" w:rsidP="00986EDB">
      <w:pPr>
        <w:pStyle w:val="FSVT12Muc5So"/>
      </w:pPr>
      <w:r>
        <w:t xml:space="preserve">Nhấn nút run </w:t>
      </w:r>
      <w:r>
        <w:rPr>
          <w:noProof/>
        </w:rPr>
        <w:drawing>
          <wp:inline distT="0" distB="0" distL="0" distR="0" wp14:anchorId="4705BB21" wp14:editId="41E8B06A">
            <wp:extent cx="148856" cy="14885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nó sẽ dừng lại ở điểm dừng thứ nhất .</w:t>
      </w:r>
    </w:p>
    <w:p w14:paraId="3DF50DED" w14:textId="77777777" w:rsidR="008D66BE" w:rsidRDefault="008D66BE" w:rsidP="004A7841">
      <w:pPr>
        <w:pStyle w:val="FSVT12Doan2"/>
      </w:pPr>
      <w:r>
        <w:t xml:space="preserve">Dòng lệnh bên dưới //Breakpoint #01 thực hiện nhân một số thực là biến var3 với chính nó. </w:t>
      </w:r>
    </w:p>
    <w:p w14:paraId="6DEB647F" w14:textId="6571E456" w:rsidR="008D66BE" w:rsidRDefault="008D66BE" w:rsidP="004A7841">
      <w:pPr>
        <w:pStyle w:val="FSVT12Doan2"/>
      </w:pPr>
      <w:r>
        <w:t xml:space="preserve">Thực hiện chạy từng lệnh bằng cách kích vào biểu tượng </w:t>
      </w:r>
      <w:r>
        <w:rPr>
          <w:noProof/>
        </w:rPr>
        <w:drawing>
          <wp:inline distT="0" distB="0" distL="0" distR="0" wp14:anchorId="6171E9DE" wp14:editId="6A25CBBA">
            <wp:extent cx="159385" cy="138430"/>
            <wp:effectExtent l="0" t="0" r="0" b="0"/>
            <wp:docPr id="15002" name="Picture 1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Quan sát các lệnh trong cửa sổ Disassembly và kích vào biểu tượng </w:t>
      </w:r>
      <w:r>
        <w:rPr>
          <w:noProof/>
        </w:rPr>
        <w:drawing>
          <wp:inline distT="0" distB="0" distL="0" distR="0" wp14:anchorId="2B87C487" wp14:editId="128B33E8">
            <wp:extent cx="159385" cy="138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một vài lần. Ta thấy phải thực hiện khá nhiều lệnh Assembly cho một lệnh nhân số thực trong C.</w:t>
      </w:r>
    </w:p>
    <w:p w14:paraId="5B0017CB" w14:textId="77777777" w:rsidR="008D66BE" w:rsidRDefault="008D66BE" w:rsidP="00687BA8">
      <w:pPr>
        <w:pStyle w:val="FSVT12Muc5So"/>
      </w:pPr>
      <w:r>
        <w:t xml:space="preserve">Nhấn nút run </w:t>
      </w:r>
      <w:r>
        <w:rPr>
          <w:noProof/>
        </w:rPr>
        <w:drawing>
          <wp:inline distT="0" distB="0" distL="0" distR="0" wp14:anchorId="764FBD75" wp14:editId="6C241934">
            <wp:extent cx="148856" cy="14885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lại chương trình cho đến khi nó dừng lại ở dòng bên dưới chỉ dẫn //Breakpoint #02</w:t>
      </w:r>
    </w:p>
    <w:p w14:paraId="5A35D2D5" w14:textId="6726358B" w:rsidR="008D66BE" w:rsidRDefault="008D66BE" w:rsidP="004A7841">
      <w:pPr>
        <w:pStyle w:val="FSVT12Doan2"/>
      </w:pPr>
      <w:r>
        <w:t>Dòng lệnh bên dưới thực hiện nhân một số nguyên là biến var1với chính nó.</w:t>
      </w:r>
    </w:p>
    <w:p w14:paraId="5EABDFF6" w14:textId="70564BF6" w:rsidR="008D66BE" w:rsidRDefault="008D66BE" w:rsidP="004A7841">
      <w:pPr>
        <w:pStyle w:val="FSVT12Doan2"/>
      </w:pPr>
      <w:r>
        <w:t xml:space="preserve">Quan sát các lệnh trong cửa sổ Disassembly và kích vào biểu tượng </w:t>
      </w:r>
      <w:r>
        <w:rPr>
          <w:noProof/>
        </w:rPr>
        <w:drawing>
          <wp:inline distT="0" distB="0" distL="0" distR="0" wp14:anchorId="2097557C" wp14:editId="68B72CBE">
            <wp:extent cx="159385" cy="138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một vài lần. Nhận thấy chỉ có vài lệnh Assembly cho phép nhân số nguyên (4 lệnh). </w:t>
      </w:r>
    </w:p>
    <w:p w14:paraId="39AD0B09" w14:textId="03BBF4E6" w:rsidR="008D66BE" w:rsidRDefault="008D66BE" w:rsidP="004A7841">
      <w:pPr>
        <w:pStyle w:val="FSVT12Doan2"/>
      </w:pPr>
      <w:r w:rsidRPr="008D66BE">
        <w:t>Minh chứng trên cho thấy sự phức tạp thuật toán và thời gian xử lý khi thực hiện phép nhân số thực trên chip DSP dấu phẩy tĩnh.</w:t>
      </w:r>
    </w:p>
    <w:p w14:paraId="2DEF1D17" w14:textId="71917D38" w:rsidR="008D66BE" w:rsidRDefault="008D66BE" w:rsidP="00094129">
      <w:pPr>
        <w:pStyle w:val="FSVT12Muc5So"/>
      </w:pPr>
      <w:r>
        <w:t xml:space="preserve">Loại bỏ tất cả các điểm dừng breakpoints trong file. Click vào biểu tượng </w:t>
      </w:r>
      <w:r w:rsidRPr="009845A3">
        <w:rPr>
          <w:noProof/>
        </w:rPr>
        <w:drawing>
          <wp:inline distT="0" distB="0" distL="0" distR="0" wp14:anchorId="4DC0A049" wp14:editId="71D1FB4A">
            <wp:extent cx="138430" cy="138430"/>
            <wp:effectExtent l="0" t="0" r="0" b="0"/>
            <wp:docPr id="15014" name="Picture 150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w:t>
      </w:r>
    </w:p>
    <w:p w14:paraId="4955F6FD" w14:textId="57F67880" w:rsidR="008D66BE" w:rsidRDefault="008D66BE" w:rsidP="004A7841">
      <w:pPr>
        <w:pStyle w:val="FSVT12Doan2"/>
      </w:pPr>
      <w:r>
        <w:t>Tắt nguồn điện và tháo các kết nối (dây dẫn) trên bảng mạch.</w:t>
      </w:r>
    </w:p>
    <w:p w14:paraId="78174EF5" w14:textId="5930F195" w:rsidR="00FA244A" w:rsidRDefault="00E113C0" w:rsidP="00DB67BC">
      <w:pPr>
        <w:pStyle w:val="FSVT12MUC3"/>
      </w:pPr>
      <w:bookmarkStart w:id="15" w:name="_Toc164546270"/>
      <w:r w:rsidRPr="00E113C0">
        <w:t>Ex 2: Khối tính toán số liệu</w:t>
      </w:r>
      <w:r>
        <w:t>.</w:t>
      </w:r>
      <w:bookmarkEnd w:id="15"/>
    </w:p>
    <w:p w14:paraId="6B258890" w14:textId="2E0B94A6" w:rsidR="004664AF" w:rsidRDefault="00D163C0" w:rsidP="00D163C0">
      <w:pPr>
        <w:pStyle w:val="FSVT12MUC5"/>
      </w:pPr>
      <w:bookmarkStart w:id="16" w:name="_Toc164546271"/>
      <w:r w:rsidRPr="00D163C0">
        <w:t>Thiết lập bo mạch thí nghiệm</w:t>
      </w:r>
      <w:bookmarkEnd w:id="16"/>
    </w:p>
    <w:p w14:paraId="0D525F6D" w14:textId="518C43F1" w:rsidR="00D163C0" w:rsidRDefault="00D163C0" w:rsidP="006C2B49">
      <w:pPr>
        <w:pStyle w:val="FSVT12Muc5So"/>
      </w:pPr>
      <w:r>
        <w:t xml:space="preserve">Kết nối Bo mạch DSP với máy tính bằng cổng USB số 2. Đảm bảo rằng nguồn điện của Đế mạch đã được BẬT và phần mềm Code Composer trên máy tính được cài đặt như </w:t>
      </w:r>
      <w:r>
        <w:lastRenderedPageBreak/>
        <w:t>giải thích trong Phụ Lục C. Chạy phần mềm Code Composer (CCS) trên máy tính.</w:t>
      </w:r>
    </w:p>
    <w:p w14:paraId="0D175B81" w14:textId="566D828C" w:rsidR="00D163C0" w:rsidRDefault="00D163C0" w:rsidP="006E4C9F">
      <w:pPr>
        <w:pStyle w:val="FSVT12Muc5So"/>
      </w:pPr>
      <w:r>
        <w:t xml:space="preserve">Kích hoạt dự án exercise_2_2 bằng cách nhấp chuột vào dự án đó trong cửa sổ Project Explorer. Mở đồng thời hai file main.c và LVex2_2.asm. </w:t>
      </w:r>
      <w:r w:rsidRPr="00D163C0">
        <w:t xml:space="preserve">Chạy Debug bằng cách click vào biểu tượng </w:t>
      </w:r>
      <w:r>
        <w:rPr>
          <w:noProof/>
        </w:rPr>
        <w:drawing>
          <wp:inline distT="0" distB="0" distL="0" distR="0" wp14:anchorId="7C532B0E" wp14:editId="1DA7C3FB">
            <wp:extent cx="180842" cy="180842"/>
            <wp:effectExtent l="0" t="0" r="0" b="0"/>
            <wp:docPr id="6" name="Picture 6"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rsidRPr="00D163C0">
        <w:t xml:space="preserve"> để tải chương trình vào chip DSP</w:t>
      </w:r>
      <w:r>
        <w:t xml:space="preserve">. </w:t>
      </w:r>
    </w:p>
    <w:p w14:paraId="49209E3C" w14:textId="1D6E3DA5" w:rsidR="00D163C0" w:rsidRDefault="00D163C0" w:rsidP="00D163C0">
      <w:pPr>
        <w:pStyle w:val="FSVT12Muc5So"/>
      </w:pPr>
      <w:r>
        <w:t xml:space="preserve">Nhấn vào biểu tượng </w:t>
      </w:r>
      <w:r>
        <w:rPr>
          <w:noProof/>
        </w:rPr>
        <w:drawing>
          <wp:inline distT="0" distB="0" distL="0" distR="0" wp14:anchorId="293F9405" wp14:editId="071E5CAF">
            <wp:extent cx="148856" cy="14885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Kiểm tra thông tin hiển thị trên màn hình LCD của bo mạch DSP: </w:t>
      </w:r>
    </w:p>
    <w:p w14:paraId="42362181" w14:textId="53D49BA2" w:rsidR="00D163C0" w:rsidRDefault="00D163C0" w:rsidP="004A7841">
      <w:pPr>
        <w:pStyle w:val="FSVT12Doan2"/>
      </w:pPr>
      <w:r>
        <w:t>Festo 91031 Ex2-2</w:t>
      </w:r>
    </w:p>
    <w:p w14:paraId="7CE80F33" w14:textId="13A13353" w:rsidR="00D163C0" w:rsidRDefault="00D163C0" w:rsidP="00026BA7">
      <w:pPr>
        <w:pStyle w:val="FSVT12Muc5So"/>
      </w:pPr>
      <w:r>
        <w:t xml:space="preserve">Điều chỉnh chuyển mạch DIP trong khối I/O theo giá trị bất kỳ ta chọn. Quan sát kết quả trên LCD. Kiểm tra hai chữ số cuối trong thanh ghi AC0 có liên quan với giá trị chuyển mạch DIP hay không. Kích vào nút </w:t>
      </w:r>
      <w:r>
        <w:rPr>
          <w:noProof/>
        </w:rPr>
        <w:drawing>
          <wp:inline distT="0" distB="0" distL="0" distR="0" wp14:anchorId="73E5FB9F" wp14:editId="58F2FD7E">
            <wp:extent cx="180429" cy="180429"/>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tạm dừng chương trình.</w:t>
      </w:r>
    </w:p>
    <w:p w14:paraId="2A3ABFFC" w14:textId="7AA8E809" w:rsidR="00D163C0" w:rsidRDefault="00D163C0" w:rsidP="004A7841">
      <w:pPr>
        <w:pStyle w:val="FSVT12Doan2"/>
      </w:pPr>
      <w:r w:rsidRPr="00D163C0">
        <w:t>Trong file LVex2_2.asm</w:t>
      </w:r>
      <w:r>
        <w:t xml:space="preserve"> </w:t>
      </w:r>
      <w:r w:rsidRPr="00D163C0">
        <w:t>xác định điểm đánh dấu MARKER1</w:t>
      </w:r>
      <w:r>
        <w:t>.</w:t>
      </w:r>
    </w:p>
    <w:p w14:paraId="3CDAA36C" w14:textId="390C0148" w:rsidR="00D163C0" w:rsidRDefault="00D163C0" w:rsidP="004A7841">
      <w:pPr>
        <w:pStyle w:val="FSVT12Doan2"/>
      </w:pPr>
      <w:r w:rsidRPr="00D163C0">
        <w:t>Giá trị thêm vào thanh ghi tích lũy AC0 có liên quan với giá trị của chuyển mạch DIP. Giá trị ban đầu là 8111h được dịch sang trái 15 bit.</w:t>
      </w:r>
    </w:p>
    <w:p w14:paraId="1C99F0F7" w14:textId="1079951F" w:rsidR="00D163C0" w:rsidRDefault="00D163C0" w:rsidP="004A7841">
      <w:pPr>
        <w:pStyle w:val="FSVT12Doan2"/>
      </w:pPr>
      <w:r w:rsidRPr="00D163C0">
        <w:t>Giá trị hiển thị trên LCD sẽ là bao nhiêu nếu thay lệnh:</w:t>
      </w:r>
      <w:r>
        <w:t xml:space="preserve"> </w:t>
      </w:r>
      <w:r w:rsidRPr="00D163C0">
        <w:t>add</w:t>
      </w:r>
      <w:r>
        <w:t xml:space="preserve"> </w:t>
      </w:r>
      <w:r w:rsidRPr="00D163C0">
        <w:t xml:space="preserve"> #8111h</w:t>
      </w:r>
      <w:r>
        <w:t>&lt;&lt;</w:t>
      </w:r>
      <w:r w:rsidRPr="00D163C0">
        <w:t>#15,AC0</w:t>
      </w:r>
      <w:r>
        <w:t xml:space="preserve"> bằng lệnh </w:t>
      </w:r>
      <w:r w:rsidRPr="00D163C0">
        <w:t>add</w:t>
      </w:r>
      <w:r>
        <w:t xml:space="preserve"> </w:t>
      </w:r>
      <w:r w:rsidRPr="00D163C0">
        <w:t xml:space="preserve"> #8111h</w:t>
      </w:r>
      <w:r>
        <w:t>&lt;&lt;</w:t>
      </w:r>
      <w:r w:rsidRPr="00D163C0">
        <w:t>#</w:t>
      </w:r>
      <w:r>
        <w:t>8</w:t>
      </w:r>
      <w:r w:rsidRPr="00D163C0">
        <w:t>,AC0</w:t>
      </w:r>
      <w:r>
        <w:t xml:space="preserve"> với chuyển mạch DIP đặt là </w:t>
      </w:r>
      <w:r w:rsidRPr="00D163C0">
        <w:t>1111 0111</w:t>
      </w:r>
      <w:r>
        <w:t>b:</w:t>
      </w:r>
    </w:p>
    <w:p w14:paraId="235A7F36" w14:textId="16AE46FB" w:rsidR="00D163C0" w:rsidRDefault="00D163C0" w:rsidP="00D163C0">
      <w:pPr>
        <w:pStyle w:val="FSVT12Muc6abc"/>
      </w:pPr>
      <w:r w:rsidRPr="00D163C0">
        <w:t>0x00811B3</w:t>
      </w:r>
    </w:p>
    <w:p w14:paraId="54E4675C" w14:textId="77777777" w:rsidR="00D163C0" w:rsidRDefault="00D163C0" w:rsidP="00D163C0">
      <w:pPr>
        <w:pStyle w:val="FSVT12Muc6abc"/>
      </w:pPr>
      <w:r w:rsidRPr="00D163C0">
        <w:t xml:space="preserve">0x00811FF </w:t>
      </w:r>
    </w:p>
    <w:p w14:paraId="5AD5DD49" w14:textId="1BB42D87" w:rsidR="00D163C0" w:rsidRDefault="00D163C0" w:rsidP="00D163C0">
      <w:pPr>
        <w:pStyle w:val="FSVT12Muc6abc"/>
      </w:pPr>
      <w:r w:rsidRPr="00D163C0">
        <w:t>0x00811F7</w:t>
      </w:r>
    </w:p>
    <w:tbl>
      <w:tblPr>
        <w:tblStyle w:val="LiBang"/>
        <w:tblW w:w="9445" w:type="dxa"/>
        <w:tblLook w:val="04A0" w:firstRow="1" w:lastRow="0" w:firstColumn="1" w:lastColumn="0" w:noHBand="0" w:noVBand="1"/>
      </w:tblPr>
      <w:tblGrid>
        <w:gridCol w:w="1975"/>
        <w:gridCol w:w="7470"/>
      </w:tblGrid>
      <w:tr w:rsidR="00D163C0" w14:paraId="45D38EF1" w14:textId="77777777" w:rsidTr="001D50C5">
        <w:tc>
          <w:tcPr>
            <w:tcW w:w="1975" w:type="dxa"/>
          </w:tcPr>
          <w:p w14:paraId="35C5E1D4" w14:textId="77777777" w:rsidR="00D163C0" w:rsidRDefault="00D163C0" w:rsidP="004A7841">
            <w:pPr>
              <w:pStyle w:val="FSVT12Doan2"/>
            </w:pPr>
            <w:r>
              <w:t>Kết quả:</w:t>
            </w:r>
          </w:p>
        </w:tc>
        <w:tc>
          <w:tcPr>
            <w:tcW w:w="7470" w:type="dxa"/>
          </w:tcPr>
          <w:p w14:paraId="03754B39" w14:textId="15A8B56B" w:rsidR="00D163C0" w:rsidRDefault="00027086" w:rsidP="004A7841">
            <w:pPr>
              <w:pStyle w:val="FSVT12Doan2"/>
            </w:pPr>
            <w:r>
              <w:t>c</w:t>
            </w:r>
          </w:p>
        </w:tc>
      </w:tr>
    </w:tbl>
    <w:p w14:paraId="0FBBB149" w14:textId="2473BB32" w:rsidR="00D163C0" w:rsidRDefault="00D163C0" w:rsidP="003C28E8">
      <w:pPr>
        <w:pStyle w:val="FSVT12Muc5So"/>
      </w:pPr>
      <w:r>
        <w:t xml:space="preserve">Tạm dừng thực thi mã lệnh DSP, chèn một điểm ngắt breakpoint vào file LVex2_2.asm, ngay sau nhãn Operations . Lưu ý, ngay trước điểm dừng breakpoint trên là lệnh không kích hoạt chế độ sign-extension mode: bclr SXMD;no sign extension. </w:t>
      </w:r>
    </w:p>
    <w:p w14:paraId="06E12849" w14:textId="06D33810" w:rsidR="00D163C0" w:rsidRDefault="00D163C0" w:rsidP="004A7841">
      <w:pPr>
        <w:pStyle w:val="FSVT12Doan2"/>
      </w:pPr>
      <w:r>
        <w:t>Các giá trị trong bảng sau được dùng với dạng số bù 2</w:t>
      </w:r>
    </w:p>
    <w:p w14:paraId="2E8CF2A5" w14:textId="1014C1FB" w:rsidR="00D163C0" w:rsidRDefault="00D163C0" w:rsidP="0078009E">
      <w:pPr>
        <w:pStyle w:val="FSVT12Muc5So"/>
      </w:pPr>
      <w:r>
        <w:t xml:space="preserve">Mở cửa sổ Registers và chọn các thanh ghi AC0HL, T0, ST0 trong mục Core registers. Ấn nút </w:t>
      </w:r>
      <w:r>
        <w:rPr>
          <w:noProof/>
        </w:rPr>
        <w:drawing>
          <wp:inline distT="0" distB="0" distL="0" distR="0" wp14:anchorId="437EA38B" wp14:editId="6C54EEC6">
            <wp:extent cx="148856" cy="148856"/>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khởi chạy chương trình trên board.</w:t>
      </w:r>
    </w:p>
    <w:p w14:paraId="07626F63" w14:textId="49C08DC3" w:rsidR="00D163C0" w:rsidRDefault="00D163C0" w:rsidP="004A7841">
      <w:pPr>
        <w:pStyle w:val="FSVT12Doan2"/>
      </w:pPr>
      <w:r>
        <w:t xml:space="preserve">Quan sát các dòng lệnh trong file LVex2_2.asm và kích vào lệnh </w:t>
      </w:r>
      <w:r w:rsidR="00073435">
        <w:rPr>
          <w:noProof/>
        </w:rPr>
        <w:drawing>
          <wp:inline distT="0" distB="0" distL="0" distR="0" wp14:anchorId="256233AC" wp14:editId="436505C1">
            <wp:extent cx="159385" cy="138430"/>
            <wp:effectExtent l="0" t="0" r="0" b="0"/>
            <wp:docPr id="209468" name="Picture 209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để chạy từng bước. Quan sát giá trị các thanh ghi trên để nhận biết kết quả từ các lệnh ADD, SUB, AND, OR, NOT, MACM, MPYM.</w:t>
      </w:r>
      <w:r w:rsidR="00073435">
        <w:t xml:space="preserve"> </w:t>
      </w:r>
      <w:r>
        <w:t xml:space="preserve">Ghi lại giá trị (của thanh ghi AC0) vào hộp thoại sau, ứng với từng bước thực hiện: </w:t>
      </w:r>
    </w:p>
    <w:tbl>
      <w:tblPr>
        <w:tblStyle w:val="LiBang"/>
        <w:tblW w:w="9355" w:type="dxa"/>
        <w:tblLook w:val="04A0" w:firstRow="1" w:lastRow="0" w:firstColumn="1" w:lastColumn="0" w:noHBand="0" w:noVBand="1"/>
      </w:tblPr>
      <w:tblGrid>
        <w:gridCol w:w="985"/>
        <w:gridCol w:w="4410"/>
        <w:gridCol w:w="3960"/>
      </w:tblGrid>
      <w:tr w:rsidR="00073435" w14:paraId="2517DF6E" w14:textId="77777777" w:rsidTr="00073435">
        <w:tc>
          <w:tcPr>
            <w:tcW w:w="985" w:type="dxa"/>
          </w:tcPr>
          <w:p w14:paraId="4C708113" w14:textId="15DD5AED" w:rsidR="00073435" w:rsidRPr="00073435" w:rsidRDefault="00073435" w:rsidP="00073435">
            <w:pPr>
              <w:pStyle w:val="FSVT12Doan1"/>
            </w:pPr>
            <w:r>
              <w:t>TT</w:t>
            </w:r>
          </w:p>
        </w:tc>
        <w:tc>
          <w:tcPr>
            <w:tcW w:w="4410" w:type="dxa"/>
          </w:tcPr>
          <w:p w14:paraId="7C77BE12" w14:textId="17285BE7" w:rsidR="00073435" w:rsidRDefault="00073435" w:rsidP="004A7841">
            <w:pPr>
              <w:pStyle w:val="FSVT12Doan2"/>
            </w:pPr>
            <w:r>
              <w:t>Lệnh</w:t>
            </w:r>
          </w:p>
        </w:tc>
        <w:tc>
          <w:tcPr>
            <w:tcW w:w="3960" w:type="dxa"/>
          </w:tcPr>
          <w:p w14:paraId="18C3A82F" w14:textId="3965D729" w:rsidR="00073435" w:rsidRDefault="00073435" w:rsidP="004A7841">
            <w:pPr>
              <w:pStyle w:val="FSVT12Doan2"/>
            </w:pPr>
            <w:r>
              <w:t>Giá trị AC0:</w:t>
            </w:r>
          </w:p>
        </w:tc>
      </w:tr>
      <w:tr w:rsidR="00027086" w14:paraId="6E67782F" w14:textId="77777777" w:rsidTr="00073435">
        <w:tc>
          <w:tcPr>
            <w:tcW w:w="985" w:type="dxa"/>
          </w:tcPr>
          <w:p w14:paraId="16495C3E" w14:textId="67F5FCC1" w:rsidR="00027086" w:rsidRPr="00073435" w:rsidRDefault="00027086" w:rsidP="00027086">
            <w:pPr>
              <w:pStyle w:val="FSVT12Doan1"/>
            </w:pPr>
            <w:r>
              <w:t>1</w:t>
            </w:r>
          </w:p>
        </w:tc>
        <w:tc>
          <w:tcPr>
            <w:tcW w:w="4410" w:type="dxa"/>
          </w:tcPr>
          <w:p w14:paraId="4A7E6FF2" w14:textId="43C54C16" w:rsidR="00027086" w:rsidRPr="00073435" w:rsidRDefault="00027086" w:rsidP="00027086">
            <w:pPr>
              <w:pStyle w:val="FSVT12Doan2"/>
            </w:pPr>
            <w:r w:rsidRPr="00073435">
              <w:t>ADD (x, y):</w:t>
            </w:r>
          </w:p>
        </w:tc>
        <w:tc>
          <w:tcPr>
            <w:tcW w:w="3960" w:type="dxa"/>
          </w:tcPr>
          <w:p w14:paraId="6F997D43" w14:textId="4F0A8DB4" w:rsidR="00027086" w:rsidRDefault="00027086" w:rsidP="00027086">
            <w:pPr>
              <w:pStyle w:val="FSVT12Doan2"/>
            </w:pPr>
            <w:r>
              <w:t>0x000000000D1</w:t>
            </w:r>
          </w:p>
        </w:tc>
      </w:tr>
      <w:tr w:rsidR="00027086" w14:paraId="72275C75" w14:textId="77777777" w:rsidTr="00073435">
        <w:tc>
          <w:tcPr>
            <w:tcW w:w="985" w:type="dxa"/>
          </w:tcPr>
          <w:p w14:paraId="0487F98D" w14:textId="62EE5CF7" w:rsidR="00027086" w:rsidRPr="00073435" w:rsidRDefault="00027086" w:rsidP="00027086">
            <w:pPr>
              <w:pStyle w:val="FSVT12Doan1"/>
            </w:pPr>
            <w:r>
              <w:t>2</w:t>
            </w:r>
          </w:p>
        </w:tc>
        <w:tc>
          <w:tcPr>
            <w:tcW w:w="4410" w:type="dxa"/>
          </w:tcPr>
          <w:p w14:paraId="4ACCCBA6" w14:textId="0304C9C7" w:rsidR="00027086" w:rsidRPr="00073435" w:rsidRDefault="00027086" w:rsidP="00027086">
            <w:pPr>
              <w:pStyle w:val="FSVT12Doan2"/>
            </w:pPr>
            <w:r w:rsidRPr="00073435">
              <w:t>SUB (x, y):</w:t>
            </w:r>
          </w:p>
        </w:tc>
        <w:tc>
          <w:tcPr>
            <w:tcW w:w="3960" w:type="dxa"/>
          </w:tcPr>
          <w:p w14:paraId="2DAD7327" w14:textId="62EB0ACE" w:rsidR="00027086" w:rsidRDefault="00027086" w:rsidP="00027086">
            <w:pPr>
              <w:pStyle w:val="FSVT12Doan2"/>
            </w:pPr>
            <w:r>
              <w:t>0x00000000097</w:t>
            </w:r>
          </w:p>
        </w:tc>
      </w:tr>
      <w:tr w:rsidR="00027086" w14:paraId="7B819A98" w14:textId="77777777" w:rsidTr="00073435">
        <w:tc>
          <w:tcPr>
            <w:tcW w:w="985" w:type="dxa"/>
          </w:tcPr>
          <w:p w14:paraId="362A968F" w14:textId="6D715C4D" w:rsidR="00027086" w:rsidRPr="00073435" w:rsidRDefault="00027086" w:rsidP="00027086">
            <w:pPr>
              <w:pStyle w:val="FSVT12Doan1"/>
            </w:pPr>
            <w:r>
              <w:t>3</w:t>
            </w:r>
          </w:p>
        </w:tc>
        <w:tc>
          <w:tcPr>
            <w:tcW w:w="4410" w:type="dxa"/>
          </w:tcPr>
          <w:p w14:paraId="5391AB54" w14:textId="69BD8C57" w:rsidR="00027086" w:rsidRPr="00073435" w:rsidRDefault="00027086" w:rsidP="00027086">
            <w:pPr>
              <w:pStyle w:val="FSVT12Doan2"/>
            </w:pPr>
            <w:r w:rsidRPr="00073435">
              <w:t>AND (x, y):</w:t>
            </w:r>
          </w:p>
        </w:tc>
        <w:tc>
          <w:tcPr>
            <w:tcW w:w="3960" w:type="dxa"/>
          </w:tcPr>
          <w:p w14:paraId="1666A982" w14:textId="6E0A678F" w:rsidR="00027086" w:rsidRDefault="00027086" w:rsidP="00027086">
            <w:pPr>
              <w:pStyle w:val="FSVT12Doan2"/>
            </w:pPr>
            <w:r>
              <w:t>0x00000000014</w:t>
            </w:r>
          </w:p>
        </w:tc>
      </w:tr>
      <w:tr w:rsidR="00027086" w14:paraId="007A8E73" w14:textId="77777777" w:rsidTr="00073435">
        <w:tc>
          <w:tcPr>
            <w:tcW w:w="985" w:type="dxa"/>
          </w:tcPr>
          <w:p w14:paraId="6FE0A1D8" w14:textId="30EED761" w:rsidR="00027086" w:rsidRPr="00073435" w:rsidRDefault="00027086" w:rsidP="00027086">
            <w:pPr>
              <w:pStyle w:val="FSVT12Doan1"/>
            </w:pPr>
            <w:r>
              <w:t>4</w:t>
            </w:r>
          </w:p>
        </w:tc>
        <w:tc>
          <w:tcPr>
            <w:tcW w:w="4410" w:type="dxa"/>
          </w:tcPr>
          <w:p w14:paraId="57E85083" w14:textId="27BDD687" w:rsidR="00027086" w:rsidRPr="00073435" w:rsidRDefault="00027086" w:rsidP="00027086">
            <w:pPr>
              <w:pStyle w:val="FSVT12Doan2"/>
            </w:pPr>
            <w:r w:rsidRPr="00073435">
              <w:t>OR: (x, y):</w:t>
            </w:r>
          </w:p>
        </w:tc>
        <w:tc>
          <w:tcPr>
            <w:tcW w:w="3960" w:type="dxa"/>
          </w:tcPr>
          <w:p w14:paraId="06658A62" w14:textId="2033DA47" w:rsidR="00027086" w:rsidRDefault="00027086" w:rsidP="00027086">
            <w:pPr>
              <w:pStyle w:val="FSVT12Doan2"/>
            </w:pPr>
            <w:r>
              <w:t>0x000000000BD</w:t>
            </w:r>
          </w:p>
        </w:tc>
      </w:tr>
      <w:tr w:rsidR="00027086" w14:paraId="006636FE" w14:textId="77777777" w:rsidTr="00073435">
        <w:tc>
          <w:tcPr>
            <w:tcW w:w="985" w:type="dxa"/>
          </w:tcPr>
          <w:p w14:paraId="02D9F25B" w14:textId="55C9832C" w:rsidR="00027086" w:rsidRPr="00073435" w:rsidRDefault="00027086" w:rsidP="00027086">
            <w:pPr>
              <w:pStyle w:val="FSVT12Doan1"/>
            </w:pPr>
            <w:r>
              <w:lastRenderedPageBreak/>
              <w:t>5</w:t>
            </w:r>
          </w:p>
        </w:tc>
        <w:tc>
          <w:tcPr>
            <w:tcW w:w="4410" w:type="dxa"/>
          </w:tcPr>
          <w:p w14:paraId="4C48A9E0" w14:textId="38DBB942" w:rsidR="00027086" w:rsidRPr="00073435" w:rsidRDefault="00027086" w:rsidP="00027086">
            <w:pPr>
              <w:pStyle w:val="FSVT12Doan2"/>
            </w:pPr>
            <w:r w:rsidRPr="00073435">
              <w:t>NOT (x):</w:t>
            </w:r>
          </w:p>
        </w:tc>
        <w:tc>
          <w:tcPr>
            <w:tcW w:w="3960" w:type="dxa"/>
          </w:tcPr>
          <w:p w14:paraId="1AA9D53D" w14:textId="23AE21E9" w:rsidR="00027086" w:rsidRDefault="00027086" w:rsidP="00027086">
            <w:pPr>
              <w:pStyle w:val="FSVT12Doan2"/>
            </w:pPr>
            <w:r>
              <w:t>0xFFFFFFFFE2</w:t>
            </w:r>
          </w:p>
        </w:tc>
      </w:tr>
      <w:tr w:rsidR="00027086" w14:paraId="19AC2CDE" w14:textId="77777777" w:rsidTr="00073435">
        <w:tc>
          <w:tcPr>
            <w:tcW w:w="985" w:type="dxa"/>
          </w:tcPr>
          <w:p w14:paraId="11985E6B" w14:textId="2EBA0E25" w:rsidR="00027086" w:rsidRPr="00073435" w:rsidRDefault="00027086" w:rsidP="00027086">
            <w:pPr>
              <w:pStyle w:val="FSVT12Doan1"/>
            </w:pPr>
            <w:r>
              <w:t>6</w:t>
            </w:r>
          </w:p>
        </w:tc>
        <w:tc>
          <w:tcPr>
            <w:tcW w:w="4410" w:type="dxa"/>
          </w:tcPr>
          <w:p w14:paraId="3E35D8C9" w14:textId="605EE600" w:rsidR="00027086" w:rsidRPr="00073435" w:rsidRDefault="00027086" w:rsidP="00027086">
            <w:pPr>
              <w:pStyle w:val="FSVT12Doan2"/>
            </w:pPr>
            <w:r w:rsidRPr="00073435">
              <w:t>MACM (AC0 z + x</w:t>
            </w:r>
            <w:r>
              <w:t xml:space="preserve"> .</w:t>
            </w:r>
            <w:r w:rsidRPr="00073435">
              <w:t xml:space="preserve"> y):</w:t>
            </w:r>
          </w:p>
        </w:tc>
        <w:tc>
          <w:tcPr>
            <w:tcW w:w="3960" w:type="dxa"/>
          </w:tcPr>
          <w:p w14:paraId="32CA65B2" w14:textId="6A57BF88" w:rsidR="00027086" w:rsidRDefault="00027086" w:rsidP="00027086">
            <w:pPr>
              <w:pStyle w:val="FSVT12Doan2"/>
            </w:pPr>
            <w:r>
              <w:t>0x0000001465</w:t>
            </w:r>
          </w:p>
        </w:tc>
      </w:tr>
      <w:tr w:rsidR="00027086" w14:paraId="5AC9609B" w14:textId="77777777" w:rsidTr="00073435">
        <w:tc>
          <w:tcPr>
            <w:tcW w:w="985" w:type="dxa"/>
          </w:tcPr>
          <w:p w14:paraId="294378F4" w14:textId="32BD6F25" w:rsidR="00027086" w:rsidRPr="00073435" w:rsidRDefault="00027086" w:rsidP="00027086">
            <w:pPr>
              <w:pStyle w:val="FSVT12Doan1"/>
            </w:pPr>
            <w:r>
              <w:t>7</w:t>
            </w:r>
          </w:p>
        </w:tc>
        <w:tc>
          <w:tcPr>
            <w:tcW w:w="4410" w:type="dxa"/>
          </w:tcPr>
          <w:p w14:paraId="58E59C67" w14:textId="33AA83B7" w:rsidR="00027086" w:rsidRPr="00073435" w:rsidRDefault="00027086" w:rsidP="00027086">
            <w:pPr>
              <w:pStyle w:val="FSVT12Doan2"/>
            </w:pPr>
            <w:r w:rsidRPr="00073435">
              <w:t xml:space="preserve">MPYM (AC0 = x </w:t>
            </w:r>
            <w:r>
              <w:t>.</w:t>
            </w:r>
            <w:r w:rsidRPr="00073435">
              <w:t xml:space="preserve"> y):</w:t>
            </w:r>
          </w:p>
        </w:tc>
        <w:tc>
          <w:tcPr>
            <w:tcW w:w="3960" w:type="dxa"/>
          </w:tcPr>
          <w:p w14:paraId="7BADEF7C" w14:textId="435BC715" w:rsidR="00027086" w:rsidRDefault="00027086" w:rsidP="00027086">
            <w:pPr>
              <w:pStyle w:val="FSVT12Doan2"/>
            </w:pPr>
            <w:r>
              <w:t>0x0000001464</w:t>
            </w:r>
          </w:p>
        </w:tc>
      </w:tr>
      <w:tr w:rsidR="00027086" w14:paraId="1BC2A72C" w14:textId="77777777" w:rsidTr="00073435">
        <w:tc>
          <w:tcPr>
            <w:tcW w:w="985" w:type="dxa"/>
          </w:tcPr>
          <w:p w14:paraId="0C521D89" w14:textId="285D9FC8" w:rsidR="00027086" w:rsidRPr="00073435" w:rsidRDefault="00027086" w:rsidP="00027086">
            <w:pPr>
              <w:pStyle w:val="FSVT12Doan1"/>
            </w:pPr>
            <w:r>
              <w:t>8</w:t>
            </w:r>
          </w:p>
        </w:tc>
        <w:tc>
          <w:tcPr>
            <w:tcW w:w="4410" w:type="dxa"/>
          </w:tcPr>
          <w:p w14:paraId="002CBA10" w14:textId="2F8BC4AB" w:rsidR="00027086" w:rsidRPr="00073435" w:rsidRDefault="00027086" w:rsidP="00027086">
            <w:pPr>
              <w:pStyle w:val="FSVT12Doan2"/>
            </w:pPr>
            <w:r w:rsidRPr="00073435">
              <w:t>MACM (AC0 = AC0</w:t>
            </w:r>
            <w:r>
              <w:rPr>
                <w:vertAlign w:val="subscript"/>
              </w:rPr>
              <w:t>0</w:t>
            </w:r>
            <w:r w:rsidRPr="00073435">
              <w:t xml:space="preserve"> + x </w:t>
            </w:r>
            <w:r>
              <w:t>.</w:t>
            </w:r>
            <w:r w:rsidRPr="00073435">
              <w:t xml:space="preserve"> -y)</w:t>
            </w:r>
          </w:p>
        </w:tc>
        <w:tc>
          <w:tcPr>
            <w:tcW w:w="3960" w:type="dxa"/>
          </w:tcPr>
          <w:p w14:paraId="4EEAAB83" w14:textId="32F14214" w:rsidR="00027086" w:rsidRDefault="00027086" w:rsidP="00027086">
            <w:pPr>
              <w:pStyle w:val="FSVT12Doan2"/>
            </w:pPr>
            <w:r>
              <w:t>0x0000000000</w:t>
            </w:r>
          </w:p>
        </w:tc>
      </w:tr>
      <w:tr w:rsidR="00027086" w14:paraId="6B3BA9C8" w14:textId="77777777" w:rsidTr="00073435">
        <w:tc>
          <w:tcPr>
            <w:tcW w:w="985" w:type="dxa"/>
          </w:tcPr>
          <w:p w14:paraId="54FD28D9" w14:textId="2AC77E1F" w:rsidR="00027086" w:rsidRPr="00073435" w:rsidRDefault="00027086" w:rsidP="00027086">
            <w:pPr>
              <w:pStyle w:val="FSVT12Doan1"/>
            </w:pPr>
            <w:r>
              <w:t>9</w:t>
            </w:r>
          </w:p>
        </w:tc>
        <w:tc>
          <w:tcPr>
            <w:tcW w:w="4410" w:type="dxa"/>
          </w:tcPr>
          <w:p w14:paraId="3FC6DD3A" w14:textId="2004AF03" w:rsidR="00027086" w:rsidRPr="00073435" w:rsidRDefault="00027086" w:rsidP="00027086">
            <w:pPr>
              <w:pStyle w:val="FSVT12Doan2"/>
            </w:pPr>
            <w:r>
              <w:t>ADD (17,w):</w:t>
            </w:r>
          </w:p>
        </w:tc>
        <w:tc>
          <w:tcPr>
            <w:tcW w:w="3960" w:type="dxa"/>
          </w:tcPr>
          <w:p w14:paraId="4B21D02A" w14:textId="6C80BDBF" w:rsidR="00027086" w:rsidRDefault="00027086" w:rsidP="00027086">
            <w:pPr>
              <w:pStyle w:val="FSVT12Doan2"/>
            </w:pPr>
            <w:r>
              <w:t>0x0000010000</w:t>
            </w:r>
          </w:p>
        </w:tc>
      </w:tr>
      <w:tr w:rsidR="00027086" w14:paraId="29E03C5F" w14:textId="77777777" w:rsidTr="00073435">
        <w:tc>
          <w:tcPr>
            <w:tcW w:w="985" w:type="dxa"/>
          </w:tcPr>
          <w:p w14:paraId="33577E53" w14:textId="64D7A2B3" w:rsidR="00027086" w:rsidRPr="00073435" w:rsidRDefault="00027086" w:rsidP="00027086">
            <w:pPr>
              <w:pStyle w:val="FSVT12Doan1"/>
            </w:pPr>
            <w:r>
              <w:t>10</w:t>
            </w:r>
          </w:p>
        </w:tc>
        <w:tc>
          <w:tcPr>
            <w:tcW w:w="4410" w:type="dxa"/>
          </w:tcPr>
          <w:p w14:paraId="116DDE6B" w14:textId="6EBAC63A" w:rsidR="00027086" w:rsidRPr="00073435" w:rsidRDefault="00027086" w:rsidP="00027086">
            <w:pPr>
              <w:pStyle w:val="FSVT12Doan2"/>
            </w:pPr>
            <w:r>
              <w:t>MPYM(z=mul1 . mul2):</w:t>
            </w:r>
          </w:p>
        </w:tc>
        <w:tc>
          <w:tcPr>
            <w:tcW w:w="3960" w:type="dxa"/>
          </w:tcPr>
          <w:p w14:paraId="3EFA7827" w14:textId="21FC4957" w:rsidR="00027086" w:rsidRDefault="00027086" w:rsidP="00027086">
            <w:pPr>
              <w:pStyle w:val="FSVT12Doan2"/>
            </w:pPr>
            <w:r>
              <w:t>0xFFFFFFDE11</w:t>
            </w:r>
          </w:p>
        </w:tc>
      </w:tr>
    </w:tbl>
    <w:p w14:paraId="7B0B5CC2" w14:textId="77777777" w:rsidR="00073435" w:rsidRDefault="00073435" w:rsidP="004A7841">
      <w:pPr>
        <w:pStyle w:val="FSVT12Doan2"/>
      </w:pPr>
    </w:p>
    <w:p w14:paraId="1BE0A185" w14:textId="35B9F2B3" w:rsidR="00D163C0" w:rsidRDefault="000E4189" w:rsidP="00303609">
      <w:pPr>
        <w:pStyle w:val="FSVT12Muc5So"/>
      </w:pPr>
      <w:r>
        <w:t>Quay trở lại điểm dừng và lệnh loại bỏ chế độ sign extension. Kích hoạt chế độ "sign extension" bằng cách không cho lệnh này thực hiện - chuyển lệnh thành Comment với dấu ";" đặt trước: ;bclr SXMD ;no sign extension.</w:t>
      </w:r>
    </w:p>
    <w:p w14:paraId="188F278C" w14:textId="293645FD" w:rsidR="008F20DB" w:rsidRDefault="008F20DB" w:rsidP="004A7841">
      <w:pPr>
        <w:pStyle w:val="FSVT12Doan2"/>
      </w:pPr>
      <w:r>
        <w:t xml:space="preserve">Kích nút </w:t>
      </w:r>
      <w:r w:rsidRPr="009845A3">
        <w:rPr>
          <w:noProof/>
        </w:rPr>
        <w:drawing>
          <wp:inline distT="0" distB="0" distL="0" distR="0" wp14:anchorId="461ECD2E" wp14:editId="26B24749">
            <wp:extent cx="138430" cy="138430"/>
            <wp:effectExtent l="0" t="0" r="0" b="0"/>
            <wp:docPr id="14" name="Picture 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ngừng chế độ Debug rồi chạy lại bằng nút </w:t>
      </w:r>
      <w:r>
        <w:rPr>
          <w:noProof/>
        </w:rPr>
        <w:drawing>
          <wp:inline distT="0" distB="0" distL="0" distR="0" wp14:anchorId="7A7E16D8" wp14:editId="523F4D9C">
            <wp:extent cx="180842" cy="180842"/>
            <wp:effectExtent l="0" t="0" r="0" b="0"/>
            <wp:docPr id="18" name="Picture 18"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Điều này sẽ dịch lại chương trình và nạp lại mã lệnh mới vào DSP, lúc này chế độ sign extension đã kích hoạt. </w:t>
      </w:r>
    </w:p>
    <w:p w14:paraId="39A0803D" w14:textId="2227B25C" w:rsidR="008F20DB" w:rsidRDefault="008F20DB" w:rsidP="004A7841">
      <w:pPr>
        <w:pStyle w:val="FSVT12Doan2"/>
      </w:pPr>
      <w:r>
        <w:t xml:space="preserve">Ấn nút run </w:t>
      </w:r>
      <w:r>
        <w:rPr>
          <w:noProof/>
        </w:rPr>
        <w:drawing>
          <wp:inline distT="0" distB="0" distL="0" distR="0" wp14:anchorId="0A4748E0" wp14:editId="6BC3607C">
            <wp:extent cx="148856" cy="14885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Lúc này chương trình sẽ dừng tại điểm ngắt breakpoint.</w:t>
      </w:r>
    </w:p>
    <w:p w14:paraId="56F4A5AE" w14:textId="2B5480FF" w:rsidR="008F20DB" w:rsidRDefault="008F20DB" w:rsidP="008F20DB">
      <w:pPr>
        <w:pStyle w:val="FSVT12Muc5So"/>
      </w:pPr>
      <w:r>
        <w:t xml:space="preserve">Thực hiện lại các lệnh chạy từng bước (với lệnh </w:t>
      </w:r>
      <w:r>
        <w:rPr>
          <w:noProof/>
        </w:rPr>
        <w:drawing>
          <wp:inline distT="0" distB="0" distL="0" distR="0" wp14:anchorId="3E0CA394" wp14:editId="05EC389D">
            <wp:extent cx="159385" cy="1384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và ghi nhận lại kết quả thanh ghi ở lệnh  ADD (17,w):</w:t>
      </w:r>
    </w:p>
    <w:tbl>
      <w:tblPr>
        <w:tblStyle w:val="LiBang"/>
        <w:tblW w:w="9445" w:type="dxa"/>
        <w:tblLook w:val="04A0" w:firstRow="1" w:lastRow="0" w:firstColumn="1" w:lastColumn="0" w:noHBand="0" w:noVBand="1"/>
      </w:tblPr>
      <w:tblGrid>
        <w:gridCol w:w="4855"/>
        <w:gridCol w:w="4590"/>
      </w:tblGrid>
      <w:tr w:rsidR="008F20DB" w14:paraId="5DB46486" w14:textId="77777777" w:rsidTr="008F20DB">
        <w:tc>
          <w:tcPr>
            <w:tcW w:w="4855" w:type="dxa"/>
          </w:tcPr>
          <w:p w14:paraId="26113AE6" w14:textId="72D55FDF" w:rsidR="008F20DB" w:rsidRDefault="008F20DB" w:rsidP="004A7841">
            <w:pPr>
              <w:pStyle w:val="FSVT12Doan2"/>
            </w:pPr>
            <w:r>
              <w:t>Kết quả: ADD (17,w): Giá trị AC0 =</w:t>
            </w:r>
          </w:p>
        </w:tc>
        <w:tc>
          <w:tcPr>
            <w:tcW w:w="4590" w:type="dxa"/>
          </w:tcPr>
          <w:p w14:paraId="7E0D4246" w14:textId="26698FFF" w:rsidR="008F20DB" w:rsidRDefault="00027086" w:rsidP="00027086">
            <w:pPr>
              <w:pStyle w:val="FSVT12Doan2"/>
            </w:pPr>
            <w:r>
              <w:t>0x00000000000</w:t>
            </w:r>
          </w:p>
        </w:tc>
      </w:tr>
    </w:tbl>
    <w:p w14:paraId="395C20E4" w14:textId="0284E420" w:rsidR="000E4189" w:rsidRDefault="008F20DB" w:rsidP="004A7841">
      <w:pPr>
        <w:pStyle w:val="FSVT12Doan2"/>
      </w:pPr>
      <w:r>
        <w:t>Giá trị của w thêm vào thanh ghi AC0 là: (dòng thực hiện trước lệnh cộng Add)?</w:t>
      </w:r>
    </w:p>
    <w:tbl>
      <w:tblPr>
        <w:tblStyle w:val="LiBang"/>
        <w:tblW w:w="9445" w:type="dxa"/>
        <w:tblLook w:val="04A0" w:firstRow="1" w:lastRow="0" w:firstColumn="1" w:lastColumn="0" w:noHBand="0" w:noVBand="1"/>
      </w:tblPr>
      <w:tblGrid>
        <w:gridCol w:w="2515"/>
        <w:gridCol w:w="6930"/>
      </w:tblGrid>
      <w:tr w:rsidR="008F20DB" w14:paraId="02596594" w14:textId="77777777" w:rsidTr="008F20DB">
        <w:tc>
          <w:tcPr>
            <w:tcW w:w="2515" w:type="dxa"/>
          </w:tcPr>
          <w:p w14:paraId="4F924D0A" w14:textId="79D4DEAD" w:rsidR="008F20DB" w:rsidRDefault="008F20DB" w:rsidP="004A7841">
            <w:pPr>
              <w:pStyle w:val="FSVT12Doan2"/>
            </w:pPr>
            <w:r>
              <w:t xml:space="preserve">Kết quả: w = </w:t>
            </w:r>
          </w:p>
        </w:tc>
        <w:tc>
          <w:tcPr>
            <w:tcW w:w="6930" w:type="dxa"/>
          </w:tcPr>
          <w:p w14:paraId="3AA26069" w14:textId="25282F93" w:rsidR="008F20DB" w:rsidRDefault="00027086" w:rsidP="00027086">
            <w:pPr>
              <w:pStyle w:val="FSVT12Doan2"/>
            </w:pPr>
            <w:r>
              <w:t>0xFFFFFFFFEF</w:t>
            </w:r>
          </w:p>
        </w:tc>
      </w:tr>
    </w:tbl>
    <w:p w14:paraId="44D8CA2D" w14:textId="4D86D94D" w:rsidR="00344962" w:rsidRDefault="00344962" w:rsidP="004A7841">
      <w:pPr>
        <w:pStyle w:val="FSVT12Doan2"/>
      </w:pPr>
      <w:r>
        <w:t>Ghi nhận kết quả từ bước trước:</w:t>
      </w:r>
    </w:p>
    <w:tbl>
      <w:tblPr>
        <w:tblStyle w:val="LiBang"/>
        <w:tblW w:w="9445" w:type="dxa"/>
        <w:tblLook w:val="04A0" w:firstRow="1" w:lastRow="0" w:firstColumn="1" w:lastColumn="0" w:noHBand="0" w:noVBand="1"/>
      </w:tblPr>
      <w:tblGrid>
        <w:gridCol w:w="4855"/>
        <w:gridCol w:w="4590"/>
      </w:tblGrid>
      <w:tr w:rsidR="00344962" w14:paraId="409EA2C6" w14:textId="77777777" w:rsidTr="001D50C5">
        <w:tc>
          <w:tcPr>
            <w:tcW w:w="4855" w:type="dxa"/>
          </w:tcPr>
          <w:p w14:paraId="3256DF3D" w14:textId="19099F00" w:rsidR="00344962" w:rsidRDefault="00344962" w:rsidP="004A7841">
            <w:pPr>
              <w:pStyle w:val="FSVT12Doan2"/>
            </w:pPr>
            <w:r>
              <w:t>Bước</w:t>
            </w:r>
            <w:r w:rsidRPr="00344962">
              <w:t xml:space="preserve"> 8. ADD (17, w)</w:t>
            </w:r>
            <w:r>
              <w:t>. Giá trị AC0 =</w:t>
            </w:r>
          </w:p>
        </w:tc>
        <w:tc>
          <w:tcPr>
            <w:tcW w:w="4590" w:type="dxa"/>
          </w:tcPr>
          <w:p w14:paraId="49BF07E4" w14:textId="31C1DF9E" w:rsidR="00344962" w:rsidRDefault="00027086" w:rsidP="00027086">
            <w:pPr>
              <w:pStyle w:val="FSVT12Doan2"/>
            </w:pPr>
            <w:r>
              <w:t>0x00000000000</w:t>
            </w:r>
          </w:p>
        </w:tc>
      </w:tr>
      <w:tr w:rsidR="00344962" w14:paraId="07E25462" w14:textId="77777777" w:rsidTr="001D50C5">
        <w:tc>
          <w:tcPr>
            <w:tcW w:w="4855" w:type="dxa"/>
          </w:tcPr>
          <w:p w14:paraId="23C101AD" w14:textId="0B3F3662" w:rsidR="00344962" w:rsidRDefault="00344962" w:rsidP="004A7841">
            <w:pPr>
              <w:pStyle w:val="FSVT12Doan2"/>
            </w:pPr>
            <w:r>
              <w:t>Bước</w:t>
            </w:r>
            <w:r w:rsidRPr="00344962">
              <w:t xml:space="preserve"> </w:t>
            </w:r>
            <w:r>
              <w:t>6</w:t>
            </w:r>
            <w:r w:rsidRPr="00344962">
              <w:t>. ADD (17, w)</w:t>
            </w:r>
            <w:r>
              <w:t>. Giá trị AC0 =</w:t>
            </w:r>
          </w:p>
        </w:tc>
        <w:tc>
          <w:tcPr>
            <w:tcW w:w="4590" w:type="dxa"/>
          </w:tcPr>
          <w:p w14:paraId="3E6A1CDE" w14:textId="02BB278D" w:rsidR="00344962" w:rsidRDefault="00027086" w:rsidP="00027086">
            <w:pPr>
              <w:pStyle w:val="FSVT12Doan2"/>
            </w:pPr>
            <w:r>
              <w:t>0x0000010000</w:t>
            </w:r>
          </w:p>
        </w:tc>
      </w:tr>
    </w:tbl>
    <w:p w14:paraId="7EF43FE2" w14:textId="77777777" w:rsidR="00344962" w:rsidRDefault="00344962" w:rsidP="004A7841">
      <w:pPr>
        <w:pStyle w:val="FSVT12Doan2"/>
      </w:pPr>
      <w:r>
        <w:t>So sánh kết lệnh cộng ADD (17, w) với giá trị ở bước 6, chế độ "sign extension" có cần thiết không:</w:t>
      </w:r>
    </w:p>
    <w:p w14:paraId="5909D744" w14:textId="77777777" w:rsidR="00344962" w:rsidRDefault="00344962" w:rsidP="00344962">
      <w:pPr>
        <w:pStyle w:val="FSVT12Muc6abc"/>
      </w:pPr>
      <w:r>
        <w:t>Chế độ "Sign extension" cho kết quả đúng trong trường hợp này (số âm không bị nhầm với số dương) và rất cần thiết.</w:t>
      </w:r>
    </w:p>
    <w:p w14:paraId="6F64C470" w14:textId="738B0D01" w:rsidR="008F20DB" w:rsidRDefault="00344962" w:rsidP="00344962">
      <w:pPr>
        <w:pStyle w:val="FSVT12Muc6abc"/>
      </w:pPr>
      <w:r>
        <w:t>Chế độ "Sign extension" không ảnh hưởng đến kết quả tính.</w:t>
      </w:r>
    </w:p>
    <w:tbl>
      <w:tblPr>
        <w:tblStyle w:val="LiBang"/>
        <w:tblW w:w="9445" w:type="dxa"/>
        <w:tblLook w:val="04A0" w:firstRow="1" w:lastRow="0" w:firstColumn="1" w:lastColumn="0" w:noHBand="0" w:noVBand="1"/>
      </w:tblPr>
      <w:tblGrid>
        <w:gridCol w:w="1975"/>
        <w:gridCol w:w="7470"/>
      </w:tblGrid>
      <w:tr w:rsidR="00344962" w14:paraId="5F2EB5E9" w14:textId="77777777" w:rsidTr="001D50C5">
        <w:tc>
          <w:tcPr>
            <w:tcW w:w="1975" w:type="dxa"/>
          </w:tcPr>
          <w:p w14:paraId="073D81E8" w14:textId="77777777" w:rsidR="00344962" w:rsidRDefault="00344962" w:rsidP="004A7841">
            <w:pPr>
              <w:pStyle w:val="FSVT12Doan2"/>
            </w:pPr>
            <w:r>
              <w:t>Kết quả:</w:t>
            </w:r>
          </w:p>
        </w:tc>
        <w:tc>
          <w:tcPr>
            <w:tcW w:w="7470" w:type="dxa"/>
          </w:tcPr>
          <w:p w14:paraId="5DAD5F52" w14:textId="60E904A4" w:rsidR="00344962" w:rsidRDefault="00027086" w:rsidP="004A7841">
            <w:pPr>
              <w:pStyle w:val="FSVT12Doan2"/>
            </w:pPr>
            <w:r>
              <w:t>a</w:t>
            </w:r>
          </w:p>
        </w:tc>
      </w:tr>
    </w:tbl>
    <w:p w14:paraId="3B39B6FE" w14:textId="0851BA5D" w:rsidR="008F20DB" w:rsidRDefault="00163EBA" w:rsidP="008F20DB">
      <w:pPr>
        <w:pStyle w:val="FSVT12Muc5So"/>
      </w:pPr>
      <w:r w:rsidRPr="00163EBA">
        <w:t>Loại bỏ điểm dừng đã đặt ở trong file LVex2_2.asm, sau nhãn Operations</w:t>
      </w:r>
      <w:r>
        <w:t>.</w:t>
      </w:r>
    </w:p>
    <w:p w14:paraId="6C9051C0" w14:textId="56009A82" w:rsidR="00D163C0" w:rsidRDefault="00163EBA" w:rsidP="00163EBA">
      <w:pPr>
        <w:pStyle w:val="FSVT12MUC5DAM"/>
      </w:pPr>
      <w:r w:rsidRPr="00163EBA">
        <w:t>Các bit cờ Tràn, Chế độ bão hoà và Nhớ, Overflow</w:t>
      </w:r>
      <w:r>
        <w:t>.</w:t>
      </w:r>
    </w:p>
    <w:p w14:paraId="70344C9C" w14:textId="216BDF48" w:rsidR="00163EBA" w:rsidRDefault="00163EBA" w:rsidP="004A7841">
      <w:pPr>
        <w:pStyle w:val="FSVT12Doan2"/>
      </w:pPr>
    </w:p>
    <w:p w14:paraId="42618221" w14:textId="0BF2BDEB" w:rsidR="00163EBA" w:rsidRDefault="00163EBA" w:rsidP="003E7419">
      <w:pPr>
        <w:pStyle w:val="FSVT12Muc5So"/>
      </w:pPr>
      <w:r>
        <w:lastRenderedPageBreak/>
        <w:t xml:space="preserve">Dừng chương trình bởi kích nút  để đọc được các giá trị bit. Chuyển đến nhãn MARKER3 trong file LVex2_2.asm và đặt một điểm dừng ở lệnh MOV #0,AC0 và một điểm dừng ở lệnh bclr CARRY  (ngay sau lệnh MAC) như hình vẽ. </w:t>
      </w:r>
    </w:p>
    <w:p w14:paraId="7A6C96B1" w14:textId="46201F58" w:rsidR="00163EBA" w:rsidRDefault="00163EBA" w:rsidP="004A7841">
      <w:pPr>
        <w:pStyle w:val="FSVT12Doan2"/>
      </w:pPr>
      <w:r w:rsidRPr="00163EBA">
        <w:t>Quan sát thấy chế độ "saturation mode" không được kích hoạt (lệnh bset SATD bị vô hiệu bởi dấu comment ";")</w:t>
      </w:r>
      <w:r>
        <w:t>.</w:t>
      </w:r>
    </w:p>
    <w:p w14:paraId="595F4E4E" w14:textId="3801C591" w:rsidR="00163EBA" w:rsidRDefault="00163EBA" w:rsidP="004A7841">
      <w:pPr>
        <w:pStyle w:val="FSVT12Doan2"/>
      </w:pPr>
      <w:r w:rsidRPr="00163EBA">
        <w:t>Đoạn code sau nhân biến _bigV (giá trị cực đại của một số nguyên 2 byte là = 7FFFh) với chính nó và đặt kết quả vào thanh ghi AC0. Dòng mã RPT</w:t>
      </w:r>
      <w:r>
        <w:t xml:space="preserve"> </w:t>
      </w:r>
      <w:r w:rsidRPr="00163EBA">
        <w:t xml:space="preserve"> #257 lặp lại phép nhân trên 257 lần, kết quả là tạo ra một số rất lớn đặt trong thanh ghi AC0.</w:t>
      </w:r>
    </w:p>
    <w:p w14:paraId="3FF2F422" w14:textId="77777777" w:rsidR="00163EBA" w:rsidRDefault="00163EBA" w:rsidP="00986DC6">
      <w:pPr>
        <w:pStyle w:val="FSVT12Muc5So"/>
      </w:pPr>
      <w:r>
        <w:t xml:space="preserve">Ấn nút </w:t>
      </w:r>
      <w:r>
        <w:rPr>
          <w:noProof/>
        </w:rPr>
        <w:drawing>
          <wp:inline distT="0" distB="0" distL="0" distR="0" wp14:anchorId="5D036AA7" wp14:editId="671F838C">
            <wp:extent cx="148856" cy="148856"/>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sẽ dừng lại tại điểm ngắt đầu tiên. Thực hiện lệnh từng bước (với nút lệnh </w:t>
      </w:r>
      <w:r>
        <w:rPr>
          <w:noProof/>
        </w:rPr>
        <w:drawing>
          <wp:inline distT="0" distB="0" distL="0" distR="0" wp14:anchorId="5973389E" wp14:editId="344FF80A">
            <wp:extent cx="159385" cy="138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và quan sát giá trị thanh ghi AC0 tăng lên sau mỗi lệnh nhân MAC. </w:t>
      </w:r>
    </w:p>
    <w:p w14:paraId="78ABBC11" w14:textId="6F5AD06F" w:rsidR="00163EBA" w:rsidRDefault="00163EBA" w:rsidP="004A7841">
      <w:pPr>
        <w:pStyle w:val="FSVT12Doan2"/>
      </w:pPr>
      <w:r>
        <w:t xml:space="preserve">Ấn nút </w:t>
      </w:r>
      <w:r>
        <w:rPr>
          <w:noProof/>
        </w:rPr>
        <w:drawing>
          <wp:inline distT="0" distB="0" distL="0" distR="0" wp14:anchorId="1257B915" wp14:editId="4A64185F">
            <wp:extent cx="148856" cy="148856"/>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một lần nữa, chương trình sẽ thực hiện đủ 257 phép nhân và dừng ở điểm ngắt thứ 2. Ghi lại các giá trị thanh ghi: AC0, ACOV0:</w:t>
      </w:r>
    </w:p>
    <w:tbl>
      <w:tblPr>
        <w:tblStyle w:val="LiBang"/>
        <w:tblW w:w="9445" w:type="dxa"/>
        <w:tblLook w:val="04A0" w:firstRow="1" w:lastRow="0" w:firstColumn="1" w:lastColumn="0" w:noHBand="0" w:noVBand="1"/>
      </w:tblPr>
      <w:tblGrid>
        <w:gridCol w:w="1975"/>
        <w:gridCol w:w="7470"/>
      </w:tblGrid>
      <w:tr w:rsidR="00027086" w14:paraId="39A92643" w14:textId="77777777" w:rsidTr="001D50C5">
        <w:tc>
          <w:tcPr>
            <w:tcW w:w="1975" w:type="dxa"/>
          </w:tcPr>
          <w:p w14:paraId="6DC7FBEA" w14:textId="4CE7766B" w:rsidR="00027086" w:rsidRDefault="00027086" w:rsidP="00027086">
            <w:pPr>
              <w:pStyle w:val="FSVT12Doan2"/>
            </w:pPr>
            <w:r>
              <w:t>AC0 =</w:t>
            </w:r>
          </w:p>
        </w:tc>
        <w:tc>
          <w:tcPr>
            <w:tcW w:w="7470" w:type="dxa"/>
          </w:tcPr>
          <w:p w14:paraId="2C184203" w14:textId="63B69E38" w:rsidR="00027086" w:rsidRDefault="00027086" w:rsidP="00027086">
            <w:pPr>
              <w:pStyle w:val="FSVT12Doan2"/>
            </w:pPr>
            <w:r>
              <w:t>0x80FDFC0204</w:t>
            </w:r>
          </w:p>
        </w:tc>
      </w:tr>
      <w:tr w:rsidR="00027086" w14:paraId="64C37421" w14:textId="77777777" w:rsidTr="001D50C5">
        <w:tc>
          <w:tcPr>
            <w:tcW w:w="1975" w:type="dxa"/>
          </w:tcPr>
          <w:p w14:paraId="3616F5D8" w14:textId="7B0F4503" w:rsidR="00027086" w:rsidRDefault="00027086" w:rsidP="00027086">
            <w:pPr>
              <w:pStyle w:val="FSVT12Doan2"/>
            </w:pPr>
            <w:r>
              <w:t>ACOV0=</w:t>
            </w:r>
          </w:p>
        </w:tc>
        <w:tc>
          <w:tcPr>
            <w:tcW w:w="7470" w:type="dxa"/>
          </w:tcPr>
          <w:p w14:paraId="29E22C1F" w14:textId="6FE0B783" w:rsidR="00027086" w:rsidRDefault="00027086" w:rsidP="00027086">
            <w:pPr>
              <w:pStyle w:val="FSVT12Doan2"/>
            </w:pPr>
            <w:r>
              <w:t>1</w:t>
            </w:r>
          </w:p>
        </w:tc>
      </w:tr>
    </w:tbl>
    <w:p w14:paraId="50B00669" w14:textId="39751C68" w:rsidR="00163EBA" w:rsidRDefault="00163EBA" w:rsidP="004A7841">
      <w:pPr>
        <w:pStyle w:val="FSVT12Doan2"/>
      </w:pPr>
      <w:r>
        <w:t xml:space="preserve"> Các lệnh nhân có làm cho thanh ghi AC0 bị tràn không?</w:t>
      </w:r>
      <w:r w:rsidR="00F7184E">
        <w:t xml:space="preserve"> Chọn a/b</w:t>
      </w:r>
    </w:p>
    <w:tbl>
      <w:tblPr>
        <w:tblStyle w:val="LiBang"/>
        <w:tblW w:w="9445" w:type="dxa"/>
        <w:tblLook w:val="04A0" w:firstRow="1" w:lastRow="0" w:firstColumn="1" w:lastColumn="0" w:noHBand="0" w:noVBand="1"/>
      </w:tblPr>
      <w:tblGrid>
        <w:gridCol w:w="1975"/>
        <w:gridCol w:w="7470"/>
      </w:tblGrid>
      <w:tr w:rsidR="00F7184E" w14:paraId="7B862CC7" w14:textId="77777777" w:rsidTr="001D50C5">
        <w:tc>
          <w:tcPr>
            <w:tcW w:w="1975" w:type="dxa"/>
          </w:tcPr>
          <w:p w14:paraId="3A186B1E" w14:textId="77777777" w:rsidR="00F7184E" w:rsidRDefault="00F7184E" w:rsidP="004A7841">
            <w:pPr>
              <w:pStyle w:val="FSVT12Doan2"/>
            </w:pPr>
            <w:r>
              <w:t>Kết quả:</w:t>
            </w:r>
          </w:p>
        </w:tc>
        <w:tc>
          <w:tcPr>
            <w:tcW w:w="7470" w:type="dxa"/>
          </w:tcPr>
          <w:p w14:paraId="55D22FF2" w14:textId="1AED0F62" w:rsidR="00F7184E" w:rsidRDefault="00027086" w:rsidP="004A7841">
            <w:pPr>
              <w:pStyle w:val="FSVT12Doan2"/>
            </w:pPr>
            <w:r>
              <w:t>a</w:t>
            </w:r>
          </w:p>
        </w:tc>
      </w:tr>
    </w:tbl>
    <w:p w14:paraId="1A795C7B" w14:textId="7983C1C9" w:rsidR="00A41887" w:rsidRDefault="00A41887" w:rsidP="00A41887">
      <w:pPr>
        <w:pStyle w:val="FSVT12Muc5So"/>
      </w:pPr>
      <w:r>
        <w:t xml:space="preserve">Thực hiện lệnh bclr CARRY và bclr ACOV0 (kích vào biểu tượng </w:t>
      </w:r>
      <w:r>
        <w:rPr>
          <w:noProof/>
        </w:rPr>
        <w:drawing>
          <wp:inline distT="0" distB="0" distL="0" distR="0" wp14:anchorId="2D4C0E31" wp14:editId="59C9411F">
            <wp:extent cx="159385" cy="138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để xóa (đặt giá trị về 0) các bit cờ CARRY và bit Cờ tràn AC0 trong thanh ghi trạng thái ST0 status. </w:t>
      </w:r>
    </w:p>
    <w:p w14:paraId="3CDD8F6F" w14:textId="0BF573BA" w:rsidR="00A41887" w:rsidRDefault="00A41887" w:rsidP="004A7841">
      <w:pPr>
        <w:pStyle w:val="FSVT12Doan2"/>
      </w:pPr>
      <w:r>
        <w:t>Tiếp theo, thực hiện từng lệnh và ghi lại giá trị bit CARRY ở các lệnh sau:</w:t>
      </w:r>
    </w:p>
    <w:tbl>
      <w:tblPr>
        <w:tblStyle w:val="LiBang"/>
        <w:tblW w:w="9355" w:type="dxa"/>
        <w:tblLook w:val="04A0" w:firstRow="1" w:lastRow="0" w:firstColumn="1" w:lastColumn="0" w:noHBand="0" w:noVBand="1"/>
      </w:tblPr>
      <w:tblGrid>
        <w:gridCol w:w="985"/>
        <w:gridCol w:w="4410"/>
        <w:gridCol w:w="3960"/>
      </w:tblGrid>
      <w:tr w:rsidR="00A41887" w14:paraId="18C27A41" w14:textId="77777777" w:rsidTr="001D50C5">
        <w:tc>
          <w:tcPr>
            <w:tcW w:w="985" w:type="dxa"/>
          </w:tcPr>
          <w:p w14:paraId="7FB68082" w14:textId="77777777" w:rsidR="00A41887" w:rsidRPr="00073435" w:rsidRDefault="00A41887" w:rsidP="001D50C5">
            <w:pPr>
              <w:pStyle w:val="FSVT12Doan1"/>
            </w:pPr>
            <w:r>
              <w:t>TT</w:t>
            </w:r>
          </w:p>
        </w:tc>
        <w:tc>
          <w:tcPr>
            <w:tcW w:w="4410" w:type="dxa"/>
          </w:tcPr>
          <w:p w14:paraId="176CEDB8" w14:textId="77777777" w:rsidR="00A41887" w:rsidRDefault="00A41887" w:rsidP="004A7841">
            <w:pPr>
              <w:pStyle w:val="FSVT12Doan2"/>
            </w:pPr>
            <w:r>
              <w:t>Lệnh</w:t>
            </w:r>
          </w:p>
        </w:tc>
        <w:tc>
          <w:tcPr>
            <w:tcW w:w="3960" w:type="dxa"/>
          </w:tcPr>
          <w:p w14:paraId="48E8744D" w14:textId="694021BF" w:rsidR="00A41887" w:rsidRDefault="00A41887" w:rsidP="004A7841">
            <w:pPr>
              <w:pStyle w:val="FSVT12Doan2"/>
            </w:pPr>
            <w:r>
              <w:t xml:space="preserve">Giá trị </w:t>
            </w:r>
            <w:r w:rsidRPr="00A41887">
              <w:t>CARRY</w:t>
            </w:r>
            <w:r>
              <w:t>:</w:t>
            </w:r>
          </w:p>
        </w:tc>
      </w:tr>
      <w:tr w:rsidR="00027086" w14:paraId="4E1199B9" w14:textId="77777777" w:rsidTr="001D50C5">
        <w:tc>
          <w:tcPr>
            <w:tcW w:w="985" w:type="dxa"/>
          </w:tcPr>
          <w:p w14:paraId="77D8BFA4" w14:textId="77777777" w:rsidR="00027086" w:rsidRPr="00073435" w:rsidRDefault="00027086" w:rsidP="00027086">
            <w:pPr>
              <w:pStyle w:val="FSVT12Doan1"/>
            </w:pPr>
            <w:r>
              <w:t>1</w:t>
            </w:r>
          </w:p>
        </w:tc>
        <w:tc>
          <w:tcPr>
            <w:tcW w:w="4410" w:type="dxa"/>
          </w:tcPr>
          <w:p w14:paraId="513CE0FA" w14:textId="7EE31A79" w:rsidR="00027086" w:rsidRPr="00073435" w:rsidRDefault="00027086" w:rsidP="00027086">
            <w:pPr>
              <w:pStyle w:val="FSVT12Doan2"/>
            </w:pPr>
            <w:r w:rsidRPr="00A41887">
              <w:t>SUB</w:t>
            </w:r>
            <w:r>
              <w:t xml:space="preserve"> </w:t>
            </w:r>
            <w:r w:rsidRPr="00A41887">
              <w:t>#1001h,AC0</w:t>
            </w:r>
          </w:p>
        </w:tc>
        <w:tc>
          <w:tcPr>
            <w:tcW w:w="3960" w:type="dxa"/>
          </w:tcPr>
          <w:p w14:paraId="278FADF7" w14:textId="40C74C2D" w:rsidR="00027086" w:rsidRDefault="00027086" w:rsidP="00027086">
            <w:pPr>
              <w:pStyle w:val="FSVT12Doan2"/>
            </w:pPr>
            <w:r>
              <w:t>0</w:t>
            </w:r>
          </w:p>
        </w:tc>
      </w:tr>
      <w:tr w:rsidR="00027086" w14:paraId="509B34E7" w14:textId="77777777" w:rsidTr="001D50C5">
        <w:tc>
          <w:tcPr>
            <w:tcW w:w="985" w:type="dxa"/>
          </w:tcPr>
          <w:p w14:paraId="14432281" w14:textId="77777777" w:rsidR="00027086" w:rsidRPr="00073435" w:rsidRDefault="00027086" w:rsidP="00027086">
            <w:pPr>
              <w:pStyle w:val="FSVT12Doan1"/>
            </w:pPr>
            <w:r>
              <w:t>2</w:t>
            </w:r>
          </w:p>
        </w:tc>
        <w:tc>
          <w:tcPr>
            <w:tcW w:w="4410" w:type="dxa"/>
          </w:tcPr>
          <w:p w14:paraId="6E8F6F99" w14:textId="20CFC4B6" w:rsidR="00027086" w:rsidRPr="00073435" w:rsidRDefault="00027086" w:rsidP="00027086">
            <w:pPr>
              <w:pStyle w:val="FSVT12Doan2"/>
            </w:pPr>
            <w:r>
              <w:t xml:space="preserve">ADD </w:t>
            </w:r>
            <w:r w:rsidRPr="00A41887">
              <w:t>#1001h,AC0</w:t>
            </w:r>
          </w:p>
        </w:tc>
        <w:tc>
          <w:tcPr>
            <w:tcW w:w="3960" w:type="dxa"/>
          </w:tcPr>
          <w:p w14:paraId="0FB93E64" w14:textId="38C23649" w:rsidR="00027086" w:rsidRDefault="00027086" w:rsidP="00027086">
            <w:pPr>
              <w:pStyle w:val="FSVT12Doan2"/>
            </w:pPr>
            <w:r>
              <w:t>1</w:t>
            </w:r>
          </w:p>
        </w:tc>
      </w:tr>
      <w:tr w:rsidR="00027086" w14:paraId="02E9E553" w14:textId="77777777" w:rsidTr="001D50C5">
        <w:tc>
          <w:tcPr>
            <w:tcW w:w="985" w:type="dxa"/>
          </w:tcPr>
          <w:p w14:paraId="6D49730F" w14:textId="77777777" w:rsidR="00027086" w:rsidRPr="00073435" w:rsidRDefault="00027086" w:rsidP="00027086">
            <w:pPr>
              <w:pStyle w:val="FSVT12Doan1"/>
            </w:pPr>
            <w:r>
              <w:t>3</w:t>
            </w:r>
          </w:p>
        </w:tc>
        <w:tc>
          <w:tcPr>
            <w:tcW w:w="4410" w:type="dxa"/>
          </w:tcPr>
          <w:p w14:paraId="35CFEAEE" w14:textId="3E030961" w:rsidR="00027086" w:rsidRPr="00073435" w:rsidRDefault="00027086" w:rsidP="00027086">
            <w:pPr>
              <w:pStyle w:val="FSVT12Doan2"/>
            </w:pPr>
            <w:r w:rsidRPr="00A41887">
              <w:t>SUB</w:t>
            </w:r>
            <w:r>
              <w:t xml:space="preserve"> </w:t>
            </w:r>
            <w:r w:rsidRPr="00A41887">
              <w:t>#1001h,AC0</w:t>
            </w:r>
          </w:p>
        </w:tc>
        <w:tc>
          <w:tcPr>
            <w:tcW w:w="3960" w:type="dxa"/>
          </w:tcPr>
          <w:p w14:paraId="04747645" w14:textId="0DA9637E" w:rsidR="00027086" w:rsidRDefault="00027086" w:rsidP="00027086">
            <w:pPr>
              <w:pStyle w:val="FSVT12Doan2"/>
            </w:pPr>
            <w:r>
              <w:t>1</w:t>
            </w:r>
          </w:p>
        </w:tc>
      </w:tr>
      <w:tr w:rsidR="00027086" w14:paraId="6329609C" w14:textId="77777777" w:rsidTr="001D50C5">
        <w:tc>
          <w:tcPr>
            <w:tcW w:w="985" w:type="dxa"/>
          </w:tcPr>
          <w:p w14:paraId="620F53BA" w14:textId="77777777" w:rsidR="00027086" w:rsidRPr="00073435" w:rsidRDefault="00027086" w:rsidP="00027086">
            <w:pPr>
              <w:pStyle w:val="FSVT12Doan1"/>
            </w:pPr>
            <w:r>
              <w:t>4</w:t>
            </w:r>
          </w:p>
        </w:tc>
        <w:tc>
          <w:tcPr>
            <w:tcW w:w="4410" w:type="dxa"/>
          </w:tcPr>
          <w:p w14:paraId="010BF7B8" w14:textId="1DF1DC54" w:rsidR="00027086" w:rsidRPr="00073435" w:rsidRDefault="00027086" w:rsidP="00027086">
            <w:pPr>
              <w:pStyle w:val="FSVT12Doan2"/>
            </w:pPr>
            <w:r>
              <w:t xml:space="preserve">ADD </w:t>
            </w:r>
            <w:r w:rsidRPr="00A41887">
              <w:t>#1001h,AC0</w:t>
            </w:r>
          </w:p>
        </w:tc>
        <w:tc>
          <w:tcPr>
            <w:tcW w:w="3960" w:type="dxa"/>
          </w:tcPr>
          <w:p w14:paraId="432AFC99" w14:textId="365A8B80" w:rsidR="00027086" w:rsidRDefault="00027086" w:rsidP="00027086">
            <w:pPr>
              <w:pStyle w:val="FSVT12Doan2"/>
            </w:pPr>
            <w:r>
              <w:t>0</w:t>
            </w:r>
          </w:p>
        </w:tc>
      </w:tr>
    </w:tbl>
    <w:p w14:paraId="5CCF9E17" w14:textId="73AE8283" w:rsidR="00F7184E" w:rsidRDefault="001F6AB7" w:rsidP="004A7841">
      <w:pPr>
        <w:pStyle w:val="FSVT12Doan2"/>
      </w:pPr>
      <w:r w:rsidRPr="001F6AB7">
        <w:t>Bit CARRY có giá trị như dự đoán không?</w:t>
      </w:r>
      <w:r>
        <w:t xml:space="preserve"> Chọn a/b</w:t>
      </w:r>
    </w:p>
    <w:tbl>
      <w:tblPr>
        <w:tblStyle w:val="LiBang"/>
        <w:tblW w:w="9445" w:type="dxa"/>
        <w:tblLook w:val="04A0" w:firstRow="1" w:lastRow="0" w:firstColumn="1" w:lastColumn="0" w:noHBand="0" w:noVBand="1"/>
      </w:tblPr>
      <w:tblGrid>
        <w:gridCol w:w="1975"/>
        <w:gridCol w:w="7470"/>
      </w:tblGrid>
      <w:tr w:rsidR="001F6AB7" w14:paraId="38026CAC" w14:textId="77777777" w:rsidTr="001D50C5">
        <w:tc>
          <w:tcPr>
            <w:tcW w:w="1975" w:type="dxa"/>
          </w:tcPr>
          <w:p w14:paraId="337D32BC" w14:textId="77777777" w:rsidR="001F6AB7" w:rsidRDefault="001F6AB7" w:rsidP="004A7841">
            <w:pPr>
              <w:pStyle w:val="FSVT12Doan2"/>
            </w:pPr>
            <w:r>
              <w:t>Kết quả:</w:t>
            </w:r>
          </w:p>
        </w:tc>
        <w:tc>
          <w:tcPr>
            <w:tcW w:w="7470" w:type="dxa"/>
          </w:tcPr>
          <w:p w14:paraId="65102904" w14:textId="4AA68637" w:rsidR="001F6AB7" w:rsidRDefault="00027086" w:rsidP="004A7841">
            <w:pPr>
              <w:pStyle w:val="FSVT12Doan2"/>
            </w:pPr>
            <w:r>
              <w:t>a</w:t>
            </w:r>
          </w:p>
        </w:tc>
      </w:tr>
    </w:tbl>
    <w:p w14:paraId="40963F26" w14:textId="77777777" w:rsidR="001F6AB7" w:rsidRDefault="001F6AB7" w:rsidP="001F6AB7">
      <w:pPr>
        <w:pStyle w:val="FSVT12Muc5So"/>
      </w:pPr>
      <w:r>
        <w:t>Ấn nút tạm dừng chương trình, trong file LVex2_2.asm đặt điểm ngừng tại nhãn Operations. Chú ý lệnh bclr SXMD được thực thi (không có ";" trước lệnh này) để không kích hoạt chế độ sign-extension (chế độ mở rộng bit dấu).</w:t>
      </w:r>
    </w:p>
    <w:p w14:paraId="514E8D98" w14:textId="168D1B0C" w:rsidR="001F6AB7" w:rsidRDefault="001F6AB7" w:rsidP="004A7841">
      <w:pPr>
        <w:pStyle w:val="FSVT12Doan2"/>
      </w:pPr>
      <w:r>
        <w:t>Tiếp theo, xóa dấu ";" trước lệnh: ;bset SATD;Saturation mode bit for the D-Unit thành bset SATD để đặt chế độ Saturation (tạo cờ trạng thái bão hòa).</w:t>
      </w:r>
    </w:p>
    <w:p w14:paraId="4D9AEBBE" w14:textId="558DE385" w:rsidR="00333EC8" w:rsidRDefault="001F6AB7" w:rsidP="004A7841">
      <w:pPr>
        <w:pStyle w:val="FSVT12Doan2"/>
      </w:pPr>
      <w:r>
        <w:lastRenderedPageBreak/>
        <w:t xml:space="preserve">Kích vào nút </w:t>
      </w:r>
      <w:r w:rsidRPr="009845A3">
        <w:rPr>
          <w:noProof/>
        </w:rPr>
        <w:drawing>
          <wp:inline distT="0" distB="0" distL="0" distR="0" wp14:anchorId="5C4FCDC0" wp14:editId="7C95192F">
            <wp:extent cx="138430" cy="138430"/>
            <wp:effectExtent l="0" t="0" r="0" b="0"/>
            <wp:docPr id="22" name="Picture 2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rồi kích lại vào nút </w:t>
      </w:r>
      <w:r>
        <w:rPr>
          <w:noProof/>
        </w:rPr>
        <w:drawing>
          <wp:inline distT="0" distB="0" distL="0" distR="0" wp14:anchorId="6C5F3CAE" wp14:editId="1CA7CB09">
            <wp:extent cx="180842" cy="180842"/>
            <wp:effectExtent l="0" t="0" r="0" b="0"/>
            <wp:docPr id="23" name="Picture 23"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lần nữa để dịch và nạp lại chương trình vào DSP, lúc này DSP đã được kích hoạt chế độ "overflow saturation" - tạo cờ tràn và bão hòa.</w:t>
      </w:r>
      <w:r w:rsidR="00333EC8">
        <w:t xml:space="preserve"> </w:t>
      </w:r>
    </w:p>
    <w:p w14:paraId="08D1D773" w14:textId="36AAA45A" w:rsidR="001F6AB7" w:rsidRDefault="001F6AB7" w:rsidP="004A7841">
      <w:pPr>
        <w:pStyle w:val="FSVT12Doan2"/>
      </w:pPr>
      <w:r>
        <w:t xml:space="preserve">Ấn vào nút run </w:t>
      </w:r>
      <w:r w:rsidR="00333EC8">
        <w:rPr>
          <w:noProof/>
        </w:rPr>
        <w:drawing>
          <wp:inline distT="0" distB="0" distL="0" distR="0" wp14:anchorId="25E41E0E" wp14:editId="3B61D661">
            <wp:extent cx="148856" cy="148856"/>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rsidR="00333EC8">
        <w:t xml:space="preserve"> </w:t>
      </w:r>
      <w:r>
        <w:t xml:space="preserve">để chạy </w:t>
      </w:r>
      <w:r w:rsidR="00333EC8">
        <w:t xml:space="preserve">lại </w:t>
      </w:r>
      <w:r>
        <w:t>chương trình. Ngay sau đó chương trình sẽ dừng ở điểm ngắt thứ nhất.</w:t>
      </w:r>
    </w:p>
    <w:p w14:paraId="02DB3B29" w14:textId="140480DF" w:rsidR="00163EBA" w:rsidRDefault="00333EC8" w:rsidP="00333EC8">
      <w:pPr>
        <w:pStyle w:val="FSVT12Muc5So"/>
      </w:pPr>
      <w:r w:rsidRPr="00333EC8">
        <w:t xml:space="preserve">Ấn </w:t>
      </w:r>
      <w:r>
        <w:t>vào</w:t>
      </w:r>
      <w:r w:rsidRPr="00333EC8">
        <w:t xml:space="preserve"> nút </w:t>
      </w:r>
      <w:r>
        <w:t xml:space="preserve">run </w:t>
      </w:r>
      <w:r w:rsidRPr="00333EC8">
        <w:t xml:space="preserve"> </w:t>
      </w:r>
      <w:r>
        <w:rPr>
          <w:noProof/>
        </w:rPr>
        <w:drawing>
          <wp:inline distT="0" distB="0" distL="0" distR="0" wp14:anchorId="30FEDE15" wp14:editId="3C9AA445">
            <wp:extent cx="148856" cy="148856"/>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lần thứ 2 </w:t>
      </w:r>
      <w:r w:rsidRPr="00333EC8">
        <w:t>để chương trình dừng tại điểm ngắt cuối cùng sau khi đã hoàn thành các lệnh nhân</w:t>
      </w:r>
      <w:r>
        <w:t xml:space="preserve">. </w:t>
      </w:r>
      <w:r w:rsidR="005F6D06">
        <w:t xml:space="preserve">Ghi lại các giá trị </w:t>
      </w:r>
      <w:r w:rsidR="005F6D06" w:rsidRPr="005F6D06">
        <w:t>AC0</w:t>
      </w:r>
      <w:r w:rsidR="005F6D06">
        <w:t xml:space="preserve">, </w:t>
      </w:r>
      <w:r w:rsidR="005F6D06" w:rsidRPr="005F6D06">
        <w:t>AC0</w:t>
      </w:r>
      <w:r w:rsidR="005F6D06">
        <w:t>V0:</w:t>
      </w:r>
    </w:p>
    <w:tbl>
      <w:tblPr>
        <w:tblStyle w:val="LiBang"/>
        <w:tblW w:w="9445" w:type="dxa"/>
        <w:tblLook w:val="04A0" w:firstRow="1" w:lastRow="0" w:firstColumn="1" w:lastColumn="0" w:noHBand="0" w:noVBand="1"/>
      </w:tblPr>
      <w:tblGrid>
        <w:gridCol w:w="1975"/>
        <w:gridCol w:w="7470"/>
      </w:tblGrid>
      <w:tr w:rsidR="00027086" w14:paraId="1C603013" w14:textId="77777777" w:rsidTr="001D50C5">
        <w:tc>
          <w:tcPr>
            <w:tcW w:w="1975" w:type="dxa"/>
          </w:tcPr>
          <w:p w14:paraId="5413F54D" w14:textId="77777777" w:rsidR="00027086" w:rsidRDefault="00027086" w:rsidP="00027086">
            <w:pPr>
              <w:pStyle w:val="FSVT12Doan2"/>
            </w:pPr>
            <w:r>
              <w:t>AC0 =</w:t>
            </w:r>
          </w:p>
        </w:tc>
        <w:tc>
          <w:tcPr>
            <w:tcW w:w="7470" w:type="dxa"/>
          </w:tcPr>
          <w:p w14:paraId="1CB6657D" w14:textId="5FDA1734" w:rsidR="00027086" w:rsidRDefault="00027086" w:rsidP="00027086">
            <w:pPr>
              <w:pStyle w:val="FSVT12Doan2"/>
            </w:pPr>
            <w:r>
              <w:t>0x7FFFFFFFFF</w:t>
            </w:r>
          </w:p>
        </w:tc>
      </w:tr>
      <w:tr w:rsidR="00027086" w14:paraId="3173DED5" w14:textId="77777777" w:rsidTr="001D50C5">
        <w:tc>
          <w:tcPr>
            <w:tcW w:w="1975" w:type="dxa"/>
          </w:tcPr>
          <w:p w14:paraId="3120FD34" w14:textId="77777777" w:rsidR="00027086" w:rsidRDefault="00027086" w:rsidP="00027086">
            <w:pPr>
              <w:pStyle w:val="FSVT12Doan2"/>
            </w:pPr>
            <w:r>
              <w:t>ACOV0=</w:t>
            </w:r>
          </w:p>
        </w:tc>
        <w:tc>
          <w:tcPr>
            <w:tcW w:w="7470" w:type="dxa"/>
          </w:tcPr>
          <w:p w14:paraId="599E857C" w14:textId="4CB90340" w:rsidR="00027086" w:rsidRDefault="00027086" w:rsidP="00027086">
            <w:pPr>
              <w:pStyle w:val="FSVT12Doan2"/>
            </w:pPr>
            <w:r>
              <w:t>0</w:t>
            </w:r>
          </w:p>
        </w:tc>
      </w:tr>
    </w:tbl>
    <w:p w14:paraId="453863BA" w14:textId="77777777" w:rsidR="005F6D06" w:rsidRDefault="005F6D06" w:rsidP="004A7841">
      <w:pPr>
        <w:pStyle w:val="FSVT12Doan2"/>
      </w:pPr>
      <w:r>
        <w:t xml:space="preserve"> Các lệnh nhân có làm cho thanh ghi AC0 bị tràn không? Chọn a/b</w:t>
      </w:r>
    </w:p>
    <w:tbl>
      <w:tblPr>
        <w:tblStyle w:val="LiBang"/>
        <w:tblW w:w="9445" w:type="dxa"/>
        <w:tblLook w:val="04A0" w:firstRow="1" w:lastRow="0" w:firstColumn="1" w:lastColumn="0" w:noHBand="0" w:noVBand="1"/>
      </w:tblPr>
      <w:tblGrid>
        <w:gridCol w:w="1975"/>
        <w:gridCol w:w="7470"/>
      </w:tblGrid>
      <w:tr w:rsidR="005F6D06" w14:paraId="7963BF6A" w14:textId="77777777" w:rsidTr="001D50C5">
        <w:tc>
          <w:tcPr>
            <w:tcW w:w="1975" w:type="dxa"/>
          </w:tcPr>
          <w:p w14:paraId="1F56A1F3" w14:textId="77777777" w:rsidR="005F6D06" w:rsidRDefault="005F6D06" w:rsidP="004A7841">
            <w:pPr>
              <w:pStyle w:val="FSVT12Doan2"/>
            </w:pPr>
            <w:r>
              <w:t>Kết quả:</w:t>
            </w:r>
          </w:p>
        </w:tc>
        <w:tc>
          <w:tcPr>
            <w:tcW w:w="7470" w:type="dxa"/>
          </w:tcPr>
          <w:p w14:paraId="598FB6C6" w14:textId="5A54D68F" w:rsidR="005F6D06" w:rsidRDefault="00027086" w:rsidP="004A7841">
            <w:pPr>
              <w:pStyle w:val="FSVT12Doan2"/>
            </w:pPr>
            <w:r>
              <w:t>b</w:t>
            </w:r>
          </w:p>
        </w:tc>
      </w:tr>
    </w:tbl>
    <w:p w14:paraId="625ED78D" w14:textId="70BE9486" w:rsidR="005F6D06" w:rsidRDefault="005F6D06" w:rsidP="00061F04">
      <w:pPr>
        <w:pStyle w:val="FSVT12Muc5So"/>
      </w:pPr>
      <w:r>
        <w:t xml:space="preserve">Kích vào nút </w:t>
      </w:r>
      <w:r w:rsidRPr="009845A3">
        <w:rPr>
          <w:noProof/>
        </w:rPr>
        <w:drawing>
          <wp:inline distT="0" distB="0" distL="0" distR="0" wp14:anchorId="515724A1" wp14:editId="172502CB">
            <wp:extent cx="138430" cy="138430"/>
            <wp:effectExtent l="0" t="0" r="0" b="0"/>
            <wp:docPr id="27" name="Picture 2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dừng chương trình. Loại </w:t>
      </w:r>
      <w:r w:rsidR="00027086">
        <w:t>b</w:t>
      </w:r>
      <w:r>
        <w:t>bỏ mọi điểm ngắt. Đặt dấu (;) vào trước lệnh bset SATD để loại bỏ tác dụng của nó.</w:t>
      </w:r>
    </w:p>
    <w:p w14:paraId="24BCE87F" w14:textId="19353E99" w:rsidR="005F6D06" w:rsidRDefault="005F6D06" w:rsidP="004A7841">
      <w:pPr>
        <w:pStyle w:val="FSVT12Doan2"/>
      </w:pPr>
      <w:r>
        <w:t xml:space="preserve"> Loại bỏ dấu (;) trước lệnh bclr SXMD ở ngay trước nhãn Operations.</w:t>
      </w:r>
    </w:p>
    <w:p w14:paraId="4A4024BB" w14:textId="77777777" w:rsidR="005F6D06" w:rsidRDefault="005F6D06" w:rsidP="00975FF9">
      <w:pPr>
        <w:pStyle w:val="FSVT12Muc5So"/>
      </w:pPr>
      <w:r>
        <w:t xml:space="preserve">Kích hoạt dự án exercise_2_2b bởi kích chuột vào dự án này trong cửa sổ Project Explorer. </w:t>
      </w:r>
    </w:p>
    <w:p w14:paraId="4288C543" w14:textId="67A54475" w:rsidR="005F6D06" w:rsidRDefault="005F6D06" w:rsidP="004A7841">
      <w:pPr>
        <w:pStyle w:val="FSVT12Doan2"/>
      </w:pPr>
      <w:r>
        <w:t>Mở đồng thời 2 file main.c và LVex2_2b.asm cuả dự án exercise_2_2b.</w:t>
      </w:r>
    </w:p>
    <w:p w14:paraId="3C7C3CF0" w14:textId="77777777" w:rsidR="005F6D06" w:rsidRDefault="005F6D06" w:rsidP="000438CB">
      <w:pPr>
        <w:pStyle w:val="FSVT12Muc5So"/>
      </w:pPr>
      <w:r>
        <w:t xml:space="preserve">Quan sát nội dung của file LVex2_2b.asm. Ta thấy có 2 đoạn chương trình tính toán đầu ra của một bộ lọc, đây là một tác vụ cơ bản của DSP. </w:t>
      </w:r>
    </w:p>
    <w:p w14:paraId="5AFB7053" w14:textId="77777777" w:rsidR="005F6D06" w:rsidRDefault="005F6D06" w:rsidP="004A7841">
      <w:pPr>
        <w:pStyle w:val="FSVT12Doan2"/>
      </w:pPr>
      <w:r>
        <w:t>Đoạn chương trình thứ nhất không sử dụng cơ chế tính toán song song. Nó sử dụng lệnh nhân và gọi nhiều lần trong vòng lặp.</w:t>
      </w:r>
    </w:p>
    <w:p w14:paraId="0655E174" w14:textId="57274DCD" w:rsidR="005F6D06" w:rsidRDefault="005F6D06" w:rsidP="004A7841">
      <w:pPr>
        <w:pStyle w:val="FSVT12Doan2"/>
      </w:pPr>
      <w:r>
        <w:t>Thời gian thực thi của giải thuật này nằm trong biến delta1, đã được khai báo trong file main.c. Giá trị của biến này là hiệu của hai bộ đếm (timeCnt1 và timeCnt2).</w:t>
      </w:r>
    </w:p>
    <w:p w14:paraId="27282993" w14:textId="52DCDF13" w:rsidR="00B51094" w:rsidRDefault="00B51094" w:rsidP="004A7841">
      <w:pPr>
        <w:pStyle w:val="FSVT12Doan2"/>
      </w:pPr>
      <w:r>
        <w:t xml:space="preserve">Đoạn chương trình thứ hai làm cùng nhiệm vụ chức năng như đoạn thứ nhất, nhưng nó sử dụng cơ chế tính toán song song. </w:t>
      </w:r>
    </w:p>
    <w:p w14:paraId="4ACFB42F" w14:textId="52857286" w:rsidR="00B51094" w:rsidRDefault="00B51094" w:rsidP="004A7841">
      <w:pPr>
        <w:pStyle w:val="FSVT12Doan2"/>
      </w:pPr>
      <w:r>
        <w:t>Có thể thấy đó chính là một cặp lệnh MAC được phân cách bởi dấu (::).</w:t>
      </w:r>
    </w:p>
    <w:p w14:paraId="19E0A384" w14:textId="75B28485" w:rsidR="005F6D06" w:rsidRDefault="00B51094" w:rsidP="004A7841">
      <w:pPr>
        <w:pStyle w:val="FSVT12Doan2"/>
      </w:pPr>
      <w:r>
        <w:t>Thời gian thực thi của giải thuật này nằm trong biến delta2, đã được khai báo trong file main.c. Giá trị của biến này là hiệu của hai bộ đếm (timeCnt3 và timeCnt4).</w:t>
      </w:r>
    </w:p>
    <w:p w14:paraId="5C92DC60" w14:textId="0F07BF0C" w:rsidR="00B51094" w:rsidRDefault="00FA57EC" w:rsidP="00427C04">
      <w:pPr>
        <w:pStyle w:val="FSVT12Muc5So"/>
      </w:pPr>
      <w:r>
        <w:t>Trong cửa sổ Expressions, thêm hai biến: delta1 và delta2.Lưu ý bộ đếm trong các đoạn chương trình trên giảm 1 sau mỗi 2 xung đồng hồ. Như vậy số xung đồng hồ cần cho mỗi giải thuật là delta x 2;</w:t>
      </w:r>
    </w:p>
    <w:p w14:paraId="7304B027" w14:textId="77777777" w:rsidR="0087676B" w:rsidRDefault="00FA57EC" w:rsidP="00FA57EC">
      <w:pPr>
        <w:pStyle w:val="FSVT12Muc5So"/>
      </w:pPr>
      <w:r>
        <w:t xml:space="preserve">Vào chế độ Debug bởi kích vào nút </w:t>
      </w:r>
      <w:r w:rsidRPr="009845A3">
        <w:rPr>
          <w:noProof/>
        </w:rPr>
        <w:drawing>
          <wp:inline distT="0" distB="0" distL="0" distR="0" wp14:anchorId="63B4C79E" wp14:editId="295AF6E1">
            <wp:extent cx="138430" cy="138430"/>
            <wp:effectExtent l="0" t="0" r="0" b="0"/>
            <wp:docPr id="28" name="Picture 2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và load chương trình vào DSP. Thêm một điểm ngắt vào file main.c tại dòng đánh dấu //Breakpoint #01. </w:t>
      </w:r>
    </w:p>
    <w:p w14:paraId="52E0747F" w14:textId="285F81D6" w:rsidR="00FA57EC" w:rsidRDefault="00FA57EC" w:rsidP="004A7841">
      <w:pPr>
        <w:pStyle w:val="FSVT12Doan2"/>
      </w:pPr>
      <w:r>
        <w:t>Điều này cho phép tạm dừng chương trình trước khi thực hiện các đoạn code trong dự án ex2_2b.</w:t>
      </w:r>
    </w:p>
    <w:p w14:paraId="5E970232" w14:textId="11175052" w:rsidR="00FA57EC" w:rsidRDefault="00FA57EC" w:rsidP="004A7841">
      <w:pPr>
        <w:pStyle w:val="FSVT12Doan2"/>
      </w:pPr>
      <w:r>
        <w:lastRenderedPageBreak/>
        <w:tab/>
      </w:r>
    </w:p>
    <w:p w14:paraId="3738DB58" w14:textId="508821FC" w:rsidR="00FA57EC" w:rsidRDefault="00FA57EC" w:rsidP="00FA57EC">
      <w:pPr>
        <w:pStyle w:val="FSVT12Muc5So"/>
      </w:pPr>
      <w:r>
        <w:t xml:space="preserve">   </w:t>
      </w:r>
      <w:r w:rsidR="0087676B">
        <w:t xml:space="preserve">Kích chuột vào nút để chạy chương trình trong DSP. </w:t>
      </w:r>
      <w:r>
        <w:t>Lúc này, ta có thể nhìn thấy thông tin hiển thị trên LCD:</w:t>
      </w:r>
    </w:p>
    <w:p w14:paraId="6D9EB4E9" w14:textId="77777777" w:rsidR="00621FC6" w:rsidRDefault="00621FC6" w:rsidP="004A7841">
      <w:pPr>
        <w:pStyle w:val="FSVT12Doan2"/>
      </w:pPr>
      <w:r w:rsidRPr="00621FC6">
        <w:t>L.V. 91031 Ex2-2b</w:t>
      </w:r>
    </w:p>
    <w:p w14:paraId="62F540C4" w14:textId="0650335F" w:rsidR="00D163C0" w:rsidRDefault="00621FC6" w:rsidP="004A7841">
      <w:pPr>
        <w:pStyle w:val="FSVT12Doan2"/>
      </w:pPr>
      <w:r w:rsidRPr="00621FC6">
        <w:t>Memory &amp;amp; Profiling</w:t>
      </w:r>
    </w:p>
    <w:p w14:paraId="4DCF7A35" w14:textId="4B622C92" w:rsidR="00621FC6" w:rsidRDefault="00D34172" w:rsidP="00D34172">
      <w:pPr>
        <w:pStyle w:val="FSVT12Muc5So"/>
      </w:pPr>
      <w:r w:rsidRPr="00D34172">
        <w:t xml:space="preserve">Các đoạn chương trình trong ex2_2b đã được thực hiện. Ấn nút chạy từng bước </w:t>
      </w:r>
      <w:r>
        <w:rPr>
          <w:noProof/>
        </w:rPr>
        <w:drawing>
          <wp:inline distT="0" distB="0" distL="0" distR="0" wp14:anchorId="7EA923F7" wp14:editId="39D5C1E7">
            <wp:extent cx="159385" cy="138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rsidRPr="00D34172">
        <w:t xml:space="preserve"> hai lần để tính toán các giá trị delta1 và delta2 rồi nhập số liệu vào các ô sau.</w:t>
      </w:r>
    </w:p>
    <w:tbl>
      <w:tblPr>
        <w:tblStyle w:val="LiBang"/>
        <w:tblW w:w="9355" w:type="dxa"/>
        <w:tblLook w:val="04A0" w:firstRow="1" w:lastRow="0" w:firstColumn="1" w:lastColumn="0" w:noHBand="0" w:noVBand="1"/>
      </w:tblPr>
      <w:tblGrid>
        <w:gridCol w:w="2155"/>
        <w:gridCol w:w="1710"/>
        <w:gridCol w:w="3780"/>
        <w:gridCol w:w="1710"/>
      </w:tblGrid>
      <w:tr w:rsidR="00027086" w14:paraId="6555260F" w14:textId="0C51EB29" w:rsidTr="00D34172">
        <w:tc>
          <w:tcPr>
            <w:tcW w:w="2155" w:type="dxa"/>
          </w:tcPr>
          <w:p w14:paraId="5DA8070B" w14:textId="2874E88C" w:rsidR="00027086" w:rsidRDefault="00027086" w:rsidP="00027086">
            <w:pPr>
              <w:pStyle w:val="FSVT12Doan2"/>
            </w:pPr>
            <w:r>
              <w:t>delta1 =</w:t>
            </w:r>
          </w:p>
        </w:tc>
        <w:tc>
          <w:tcPr>
            <w:tcW w:w="1710" w:type="dxa"/>
          </w:tcPr>
          <w:p w14:paraId="12230A77" w14:textId="4A4BF3D3" w:rsidR="00027086" w:rsidRDefault="00027086" w:rsidP="00027086">
            <w:pPr>
              <w:pStyle w:val="FSVT12Doan2"/>
            </w:pPr>
            <w:r>
              <w:t>196</w:t>
            </w:r>
          </w:p>
        </w:tc>
        <w:tc>
          <w:tcPr>
            <w:tcW w:w="3780" w:type="dxa"/>
          </w:tcPr>
          <w:p w14:paraId="3DB7344C" w14:textId="1CF57204" w:rsidR="00027086" w:rsidRDefault="00027086" w:rsidP="00027086">
            <w:r>
              <w:t>Tương ứng với số xung đồng hồ =</w:t>
            </w:r>
          </w:p>
        </w:tc>
        <w:tc>
          <w:tcPr>
            <w:tcW w:w="1710" w:type="dxa"/>
          </w:tcPr>
          <w:p w14:paraId="385E2E7D" w14:textId="2C3D6ECF" w:rsidR="00027086" w:rsidRDefault="00027086" w:rsidP="00027086">
            <w:r>
              <w:t>392</w:t>
            </w:r>
          </w:p>
        </w:tc>
      </w:tr>
      <w:tr w:rsidR="00027086" w14:paraId="3CE80C90" w14:textId="3E17B025" w:rsidTr="00D34172">
        <w:tc>
          <w:tcPr>
            <w:tcW w:w="2155" w:type="dxa"/>
          </w:tcPr>
          <w:p w14:paraId="0EA1FB73" w14:textId="27437094" w:rsidR="00027086" w:rsidRDefault="00027086" w:rsidP="00027086">
            <w:pPr>
              <w:pStyle w:val="FSVT12Doan2"/>
            </w:pPr>
            <w:r>
              <w:t>delta2 =</w:t>
            </w:r>
          </w:p>
        </w:tc>
        <w:tc>
          <w:tcPr>
            <w:tcW w:w="1710" w:type="dxa"/>
          </w:tcPr>
          <w:p w14:paraId="773810C3" w14:textId="5ED5CBEE" w:rsidR="00027086" w:rsidRDefault="00027086" w:rsidP="00027086">
            <w:pPr>
              <w:pStyle w:val="FSVT12Doan2"/>
            </w:pPr>
            <w:r>
              <w:t>113</w:t>
            </w:r>
          </w:p>
        </w:tc>
        <w:tc>
          <w:tcPr>
            <w:tcW w:w="3780" w:type="dxa"/>
          </w:tcPr>
          <w:p w14:paraId="2DCD3E21" w14:textId="6BD98FD7" w:rsidR="00027086" w:rsidRDefault="00027086" w:rsidP="00027086">
            <w:pPr>
              <w:rPr>
                <w:bCs/>
              </w:rPr>
            </w:pPr>
            <w:r>
              <w:t>Tương ứng với số xung đồng hồ =</w:t>
            </w:r>
          </w:p>
        </w:tc>
        <w:tc>
          <w:tcPr>
            <w:tcW w:w="1710" w:type="dxa"/>
          </w:tcPr>
          <w:p w14:paraId="35D544CA" w14:textId="4BD0B438" w:rsidR="00027086" w:rsidRDefault="00027086" w:rsidP="00027086">
            <w:pPr>
              <w:rPr>
                <w:bCs/>
              </w:rPr>
            </w:pPr>
            <w:r>
              <w:rPr>
                <w:bCs/>
              </w:rPr>
              <w:t>226</w:t>
            </w:r>
          </w:p>
        </w:tc>
      </w:tr>
    </w:tbl>
    <w:p w14:paraId="1054C21F" w14:textId="0659CA59" w:rsidR="00D34172" w:rsidRDefault="00F54606" w:rsidP="004A7841">
      <w:pPr>
        <w:pStyle w:val="FSVT12Doan2"/>
      </w:pPr>
      <w:r w:rsidRPr="00F54606">
        <w:t>Cơ chế tính toán song song có làm tăng dung lượng xử lý của DSP không?</w:t>
      </w:r>
      <w:r>
        <w:t xml:space="preserve"> Chọn a/b</w:t>
      </w:r>
    </w:p>
    <w:tbl>
      <w:tblPr>
        <w:tblStyle w:val="LiBang"/>
        <w:tblW w:w="9445" w:type="dxa"/>
        <w:tblLook w:val="04A0" w:firstRow="1" w:lastRow="0" w:firstColumn="1" w:lastColumn="0" w:noHBand="0" w:noVBand="1"/>
      </w:tblPr>
      <w:tblGrid>
        <w:gridCol w:w="1975"/>
        <w:gridCol w:w="7470"/>
      </w:tblGrid>
      <w:tr w:rsidR="00F54606" w14:paraId="6E464246" w14:textId="77777777" w:rsidTr="001D50C5">
        <w:tc>
          <w:tcPr>
            <w:tcW w:w="1975" w:type="dxa"/>
          </w:tcPr>
          <w:p w14:paraId="7EB761D7" w14:textId="77777777" w:rsidR="00F54606" w:rsidRDefault="00F54606" w:rsidP="004A7841">
            <w:pPr>
              <w:pStyle w:val="FSVT12Doan2"/>
            </w:pPr>
            <w:r>
              <w:t>Kết quả:</w:t>
            </w:r>
          </w:p>
        </w:tc>
        <w:tc>
          <w:tcPr>
            <w:tcW w:w="7470" w:type="dxa"/>
          </w:tcPr>
          <w:p w14:paraId="5C3166EC" w14:textId="209EAAF4" w:rsidR="00F54606" w:rsidRDefault="00027086" w:rsidP="004A7841">
            <w:pPr>
              <w:pStyle w:val="FSVT12Doan2"/>
            </w:pPr>
            <w:r>
              <w:t>b</w:t>
            </w:r>
          </w:p>
        </w:tc>
      </w:tr>
    </w:tbl>
    <w:p w14:paraId="3DB463A4" w14:textId="02CC03B7" w:rsidR="00F54606" w:rsidRDefault="00F54606" w:rsidP="00F54606">
      <w:pPr>
        <w:pStyle w:val="FSVT12Muc5So"/>
      </w:pPr>
      <w:r>
        <w:t xml:space="preserve">Click vào biểu tượng </w:t>
      </w:r>
      <w:r w:rsidRPr="009845A3">
        <w:rPr>
          <w:noProof/>
        </w:rPr>
        <w:drawing>
          <wp:inline distT="0" distB="0" distL="0" distR="0" wp14:anchorId="7CB59742" wp14:editId="5D78ADF2">
            <wp:extent cx="138430" cy="138430"/>
            <wp:effectExtent l="0" t="0" r="0" b="0"/>
            <wp:docPr id="31" name="Picture 3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 Tắt nguồn điện và tháo các kết nối (dây dẫn) trên bảng mạch.</w:t>
      </w:r>
    </w:p>
    <w:p w14:paraId="28F2A2BE" w14:textId="77777777" w:rsidR="00F54606" w:rsidRDefault="00F54606" w:rsidP="004A7841">
      <w:pPr>
        <w:pStyle w:val="FSVT12Doan2"/>
      </w:pPr>
    </w:p>
    <w:p w14:paraId="45B0C90E" w14:textId="7AB30104" w:rsidR="004664AF" w:rsidRDefault="004664AF" w:rsidP="00DB67BC">
      <w:pPr>
        <w:pStyle w:val="FSVT12MUC3"/>
      </w:pPr>
      <w:bookmarkStart w:id="17" w:name="_Toc164546272"/>
      <w:r w:rsidRPr="004664AF">
        <w:t>Ex 3: Bộ nhớ</w:t>
      </w:r>
      <w:r>
        <w:t>.</w:t>
      </w:r>
      <w:bookmarkEnd w:id="17"/>
    </w:p>
    <w:p w14:paraId="2DC2830F" w14:textId="04186EC0" w:rsidR="002323A0" w:rsidRDefault="00BC2528" w:rsidP="00BC2528">
      <w:pPr>
        <w:pStyle w:val="FSVT12MUC5"/>
      </w:pPr>
      <w:bookmarkStart w:id="18" w:name="_Toc164546273"/>
      <w:r w:rsidRPr="00BC2528">
        <w:t>Thiết lập trên bo mạch thí nghiệm:</w:t>
      </w:r>
      <w:bookmarkEnd w:id="18"/>
    </w:p>
    <w:p w14:paraId="385D7093" w14:textId="58A00FAA" w:rsidR="00BC2528" w:rsidRDefault="00BC2528" w:rsidP="00BC2528">
      <w:pPr>
        <w:pStyle w:val="FSVT12Muc5So"/>
      </w:pPr>
      <w:r>
        <w:t>Thực hiện các kết nối trên bo mạch như hình vẽ. Có thể đưa tín hiệu audio từ máy tính đến đầu vào của mạch tiền khuếch đại Microphone, hoặc sử dụng Microphone.</w:t>
      </w:r>
    </w:p>
    <w:p w14:paraId="0F85DC67" w14:textId="5ACD618A" w:rsidR="00BC2528" w:rsidRDefault="00BC2528" w:rsidP="004D63F9">
      <w:pPr>
        <w:pStyle w:val="FSVT12Muc5So"/>
      </w:pPr>
      <w:r>
        <w:t>Kết nối Bo mạch DSP với máy tính bằng cổng USB số 2.  Đảm bảo rằng nguồn điện của Đế mạch đã được Bật và phần mềm Code Composer trên máy tính được cài đặt như giải thích trong Phụ Lục C. Chạy phần mềm Code Composer (CCS) trên máy tính.</w:t>
      </w:r>
    </w:p>
    <w:p w14:paraId="764E13D9" w14:textId="77777777" w:rsidR="00BC2528" w:rsidRDefault="00BC2528" w:rsidP="00BC2528">
      <w:pPr>
        <w:pStyle w:val="FSVT12Muc5So"/>
      </w:pPr>
      <w:r>
        <w:t xml:space="preserve">Kích hoạt dự án exercise_2_3 bằng cách nhấp chuột vào dự án đó trong cửa sổ Project Explorer. </w:t>
      </w:r>
    </w:p>
    <w:p w14:paraId="2A141CAF" w14:textId="77777777" w:rsidR="00BC2528" w:rsidRDefault="00BC2528" w:rsidP="004A7841">
      <w:pPr>
        <w:pStyle w:val="FSVT12Doan2"/>
      </w:pPr>
      <w:r>
        <w:t>Mở đồng thời hai file main.c và interrupt.c.</w:t>
      </w:r>
    </w:p>
    <w:p w14:paraId="296E414F" w14:textId="77777777" w:rsidR="00BC2528" w:rsidRDefault="00BC2528" w:rsidP="00BC2528">
      <w:pPr>
        <w:pStyle w:val="FSVT12Muc5So"/>
      </w:pPr>
      <w:r>
        <w:t xml:space="preserve">Chạy Debug bằng cách click vào biểu tượng </w:t>
      </w:r>
      <w:r>
        <w:rPr>
          <w:noProof/>
        </w:rPr>
        <w:drawing>
          <wp:inline distT="0" distB="0" distL="0" distR="0" wp14:anchorId="0B455F21" wp14:editId="7F5F3233">
            <wp:extent cx="180842" cy="180842"/>
            <wp:effectExtent l="0" t="0" r="0" b="0"/>
            <wp:docPr id="15022" name="Picture 15022"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để tải chương trình vào chip DSP.</w:t>
      </w:r>
    </w:p>
    <w:p w14:paraId="7B7F1628" w14:textId="77777777" w:rsidR="00BC2528" w:rsidRDefault="00BC2528" w:rsidP="004A7841">
      <w:pPr>
        <w:pStyle w:val="FSVT12Doan2"/>
      </w:pPr>
      <w:r>
        <w:t>Nhấn vào biểu tượng để chạy chương trình. Kiểm tra thông tin hiển thị trên màn hình LCD của bo mạch DSP:</w:t>
      </w:r>
    </w:p>
    <w:p w14:paraId="6B8BFA2D" w14:textId="77777777" w:rsidR="00BC2528" w:rsidRDefault="00BC2528" w:rsidP="004A7841">
      <w:pPr>
        <w:pStyle w:val="FSVT12Doan2"/>
      </w:pPr>
      <w:r>
        <w:t>LabVolt 91031 Ex2-3</w:t>
      </w:r>
    </w:p>
    <w:p w14:paraId="1423C067" w14:textId="2CD8F01C" w:rsidR="00BC2528" w:rsidRDefault="00BC2528" w:rsidP="004A7841">
      <w:pPr>
        <w:pStyle w:val="FSVT12Doan2"/>
      </w:pPr>
      <w:r>
        <w:t>Playback/Recorder</w:t>
      </w:r>
    </w:p>
    <w:p w14:paraId="19801D71" w14:textId="07C1D6AB" w:rsidR="00BC2528" w:rsidRDefault="00BC2528" w:rsidP="00BC2528">
      <w:pPr>
        <w:pStyle w:val="FSVT12MUC5"/>
      </w:pPr>
      <w:bookmarkStart w:id="19" w:name="_Toc164546274"/>
      <w:r w:rsidRPr="00BC2528">
        <w:t>Kiểm tra Chương trình</w:t>
      </w:r>
      <w:bookmarkEnd w:id="19"/>
    </w:p>
    <w:p w14:paraId="2A035B92" w14:textId="5E8D45E7" w:rsidR="00BC2528" w:rsidRDefault="00BC2528" w:rsidP="004A7841">
      <w:pPr>
        <w:pStyle w:val="FSVT12Doan2"/>
      </w:pPr>
      <w:r w:rsidRPr="00BC2528">
        <w:t>Chương trình này điều khiển chip DSP ghi lại tín hiệu Audio đầu vào với nhiều phương pháp lấy mẫu khác nhau.</w:t>
      </w:r>
      <w:r>
        <w:t xml:space="preserve"> </w:t>
      </w:r>
    </w:p>
    <w:p w14:paraId="6CBF944B" w14:textId="767C4832" w:rsidR="00BC2528" w:rsidRDefault="00BC2528" w:rsidP="004A7841">
      <w:pPr>
        <w:pStyle w:val="FSVT12Doan2"/>
      </w:pPr>
      <w:r w:rsidRPr="00BC2528">
        <w:t>Các chế độ được lựa chọn bằng chuyển mạch DIP trên phần giao diện I/O</w:t>
      </w:r>
      <w:r>
        <w:t>.</w:t>
      </w:r>
    </w:p>
    <w:p w14:paraId="18EA9AFB" w14:textId="3F68234C" w:rsidR="00BC2528" w:rsidRDefault="00BC2528" w:rsidP="004A7841">
      <w:pPr>
        <w:pStyle w:val="FSVT12Doan2"/>
      </w:pPr>
      <w:r w:rsidRPr="00BC2528">
        <w:lastRenderedPageBreak/>
        <w:t>Đặt 3 bit cuối của chuyển mạch DIP giá trị từ 0 đến 4 để thực hiện các chế độ lấy mẫu:</w:t>
      </w:r>
    </w:p>
    <w:tbl>
      <w:tblPr>
        <w:tblStyle w:val="LiBang"/>
        <w:tblW w:w="0" w:type="auto"/>
        <w:tblLook w:val="04A0" w:firstRow="1" w:lastRow="0" w:firstColumn="1" w:lastColumn="0" w:noHBand="0" w:noVBand="1"/>
      </w:tblPr>
      <w:tblGrid>
        <w:gridCol w:w="1075"/>
        <w:gridCol w:w="1800"/>
        <w:gridCol w:w="6504"/>
      </w:tblGrid>
      <w:tr w:rsidR="00BC2528" w14:paraId="79090000" w14:textId="77777777" w:rsidTr="00BC2528">
        <w:tc>
          <w:tcPr>
            <w:tcW w:w="1075" w:type="dxa"/>
          </w:tcPr>
          <w:p w14:paraId="58B17979" w14:textId="10DB40C3" w:rsidR="00BC2528" w:rsidRDefault="00BC2528" w:rsidP="00711245">
            <w:r>
              <w:t>0</w:t>
            </w:r>
          </w:p>
        </w:tc>
        <w:tc>
          <w:tcPr>
            <w:tcW w:w="1800" w:type="dxa"/>
          </w:tcPr>
          <w:p w14:paraId="2B8DF85E" w14:textId="5CA2DD09" w:rsidR="00BC2528" w:rsidRDefault="00BC2528" w:rsidP="00711245">
            <w:r>
              <w:t>(000b)</w:t>
            </w:r>
          </w:p>
        </w:tc>
        <w:tc>
          <w:tcPr>
            <w:tcW w:w="6504" w:type="dxa"/>
          </w:tcPr>
          <w:p w14:paraId="007DE6B9" w14:textId="4E413E85" w:rsidR="00BC2528" w:rsidRDefault="00BC2528" w:rsidP="00711245">
            <w:r w:rsidRPr="00BC2528">
              <w:t>Lấy mẫu 16-bit</w:t>
            </w:r>
          </w:p>
        </w:tc>
      </w:tr>
      <w:tr w:rsidR="00BC2528" w14:paraId="3E2338D2" w14:textId="77777777" w:rsidTr="00BC2528">
        <w:tc>
          <w:tcPr>
            <w:tcW w:w="1075" w:type="dxa"/>
          </w:tcPr>
          <w:p w14:paraId="6951F410" w14:textId="46503CCD" w:rsidR="00BC2528" w:rsidRDefault="00BC2528" w:rsidP="00711245">
            <w:r>
              <w:t>1</w:t>
            </w:r>
          </w:p>
        </w:tc>
        <w:tc>
          <w:tcPr>
            <w:tcW w:w="1800" w:type="dxa"/>
          </w:tcPr>
          <w:p w14:paraId="080CFD22" w14:textId="03D5CF72" w:rsidR="00BC2528" w:rsidRDefault="00BC2528" w:rsidP="00711245">
            <w:r>
              <w:t>(001b)</w:t>
            </w:r>
          </w:p>
        </w:tc>
        <w:tc>
          <w:tcPr>
            <w:tcW w:w="6504" w:type="dxa"/>
          </w:tcPr>
          <w:p w14:paraId="7557A35E" w14:textId="0811A8FC" w:rsidR="00BC2528" w:rsidRDefault="00BC2528" w:rsidP="00711245">
            <w:r w:rsidRPr="00BC2528">
              <w:t>Lấy mẫu 8-bit sử dụng luật nén μ-law</w:t>
            </w:r>
          </w:p>
        </w:tc>
      </w:tr>
      <w:tr w:rsidR="00BC2528" w14:paraId="42AB7846" w14:textId="77777777" w:rsidTr="00BC2528">
        <w:tc>
          <w:tcPr>
            <w:tcW w:w="1075" w:type="dxa"/>
          </w:tcPr>
          <w:p w14:paraId="6847AAE0" w14:textId="0F3954A6" w:rsidR="00BC2528" w:rsidRDefault="00BC2528" w:rsidP="00711245">
            <w:r>
              <w:t>2</w:t>
            </w:r>
          </w:p>
        </w:tc>
        <w:tc>
          <w:tcPr>
            <w:tcW w:w="1800" w:type="dxa"/>
          </w:tcPr>
          <w:p w14:paraId="2073445E" w14:textId="2E8E4990" w:rsidR="00BC2528" w:rsidRDefault="00BC2528" w:rsidP="00711245">
            <w:r>
              <w:t>(010b)</w:t>
            </w:r>
          </w:p>
        </w:tc>
        <w:tc>
          <w:tcPr>
            <w:tcW w:w="6504" w:type="dxa"/>
          </w:tcPr>
          <w:p w14:paraId="0112A0B2" w14:textId="7474730E" w:rsidR="00BC2528" w:rsidRDefault="00BC2528" w:rsidP="00711245">
            <w:r w:rsidRPr="00BC2528">
              <w:t>Lấy mẫu 8-bit với chế độ cắt ngắn mẫu</w:t>
            </w:r>
          </w:p>
        </w:tc>
      </w:tr>
      <w:tr w:rsidR="00BC2528" w14:paraId="35835B9E" w14:textId="77777777" w:rsidTr="00BC2528">
        <w:tc>
          <w:tcPr>
            <w:tcW w:w="1075" w:type="dxa"/>
          </w:tcPr>
          <w:p w14:paraId="4731E455" w14:textId="2571256B" w:rsidR="00BC2528" w:rsidRDefault="00BC2528" w:rsidP="00711245">
            <w:r>
              <w:t>3</w:t>
            </w:r>
          </w:p>
        </w:tc>
        <w:tc>
          <w:tcPr>
            <w:tcW w:w="1800" w:type="dxa"/>
          </w:tcPr>
          <w:p w14:paraId="60115A15" w14:textId="277D82AE" w:rsidR="00BC2528" w:rsidRDefault="00BC2528" w:rsidP="00711245">
            <w:r>
              <w:t>(011b)</w:t>
            </w:r>
          </w:p>
        </w:tc>
        <w:tc>
          <w:tcPr>
            <w:tcW w:w="6504" w:type="dxa"/>
          </w:tcPr>
          <w:p w14:paraId="14B9C33B" w14:textId="1988D205" w:rsidR="00BC2528" w:rsidRDefault="00BC2528" w:rsidP="00711245">
            <w:r w:rsidRPr="00BC2528">
              <w:t>Lấy mẫu 16-bit, lưu trong bộ nhớ flash</w:t>
            </w:r>
          </w:p>
        </w:tc>
      </w:tr>
      <w:tr w:rsidR="00BC2528" w14:paraId="52D71C7E" w14:textId="77777777" w:rsidTr="00BC2528">
        <w:tc>
          <w:tcPr>
            <w:tcW w:w="1075" w:type="dxa"/>
          </w:tcPr>
          <w:p w14:paraId="4F7D451D" w14:textId="216CF1CE" w:rsidR="00BC2528" w:rsidRDefault="00BC2528" w:rsidP="00711245">
            <w:r>
              <w:t>4</w:t>
            </w:r>
          </w:p>
        </w:tc>
        <w:tc>
          <w:tcPr>
            <w:tcW w:w="1800" w:type="dxa"/>
          </w:tcPr>
          <w:p w14:paraId="13D15715" w14:textId="676A54F4" w:rsidR="00BC2528" w:rsidRDefault="00BC2528" w:rsidP="00711245">
            <w:r>
              <w:t>(100b)</w:t>
            </w:r>
          </w:p>
        </w:tc>
        <w:tc>
          <w:tcPr>
            <w:tcW w:w="6504" w:type="dxa"/>
          </w:tcPr>
          <w:p w14:paraId="61068988" w14:textId="6D72DD3A" w:rsidR="00BC2528" w:rsidRDefault="00BC2528" w:rsidP="00711245">
            <w:r w:rsidRPr="00BC2528">
              <w:t>Chế độ dùng để xóa bộ nhớ flash</w:t>
            </w:r>
          </w:p>
        </w:tc>
      </w:tr>
    </w:tbl>
    <w:p w14:paraId="40E3B3CF" w14:textId="77777777" w:rsidR="00BC2528" w:rsidRDefault="00BC2528" w:rsidP="004A7841">
      <w:pPr>
        <w:pStyle w:val="FSVT12Doan2"/>
      </w:pPr>
      <w:r>
        <w:t>Hai nút ấn trên bo mạch dùng để:&lt;/p&gt;</w:t>
      </w:r>
    </w:p>
    <w:p w14:paraId="7A75E570" w14:textId="414A0109" w:rsidR="00BC2528" w:rsidRDefault="00BC2528" w:rsidP="004A7841">
      <w:pPr>
        <w:pStyle w:val="FSVT12Doan2"/>
      </w:pPr>
      <w:r>
        <w:t>INT0: Bắt đầu ghi âm hoặc để xóa bộ nhớ flash(trong chế độ 4).</w:t>
      </w:r>
    </w:p>
    <w:p w14:paraId="191EF367" w14:textId="5C13513C" w:rsidR="00BC2528" w:rsidRDefault="00BC2528" w:rsidP="004A7841">
      <w:pPr>
        <w:pStyle w:val="FSVT12Doan2"/>
      </w:pPr>
      <w:r>
        <w:t>INT1: Để phát lại âm thanh đã ghi</w:t>
      </w:r>
    </w:p>
    <w:p w14:paraId="1CD61ED7" w14:textId="06565FF6" w:rsidR="00BC2528" w:rsidRDefault="00D81666" w:rsidP="00D81666">
      <w:pPr>
        <w:pStyle w:val="FSVT12Muc5So"/>
      </w:pPr>
      <w:r w:rsidRPr="00D81666">
        <w:t>Đặt giá trị của chuyển mạch DIP trong khối I/O về 0 (mọi bit đặt ở giá trị 0 - ấn xuống)</w:t>
      </w:r>
      <w:r>
        <w:t>.</w:t>
      </w:r>
    </w:p>
    <w:p w14:paraId="3AAC1A10" w14:textId="2FF88430" w:rsidR="00D81666" w:rsidRDefault="00D81666" w:rsidP="003E6ECC">
      <w:pPr>
        <w:pStyle w:val="FSVT12Muc5So"/>
      </w:pPr>
      <w:r>
        <w:t>Ấn phím INT0 trên bo mạch để kích hoạt chế độ ghi âm. Sử dụng microphone để đưa tín hiệu vào DSP. Hoặc có thể dùng máy tính phát nhạc, lúc này cần chỉnh hệ số khuếch đại của khối tiền khuếch đại ở mức thấp.</w:t>
      </w:r>
    </w:p>
    <w:p w14:paraId="6BF3EA4B" w14:textId="3F3E8D47" w:rsidR="00D81666" w:rsidRDefault="00D81666" w:rsidP="004A7841">
      <w:pPr>
        <w:pStyle w:val="FSVT12Doan2"/>
      </w:pPr>
      <w:r w:rsidRPr="00D81666">
        <w:t>Điều chỉnh chiết áp GAIN trong khối tiền khuếch đại để tránh tình trạng âm thanh bão hòa.</w:t>
      </w:r>
    </w:p>
    <w:p w14:paraId="58E9619B" w14:textId="6E35EB32" w:rsidR="00D81666" w:rsidRDefault="00D81666" w:rsidP="004A7841">
      <w:pPr>
        <w:pStyle w:val="FSVT12Doan2"/>
      </w:pPr>
      <w:r>
        <w:t xml:space="preserve">Khi nói vào microphone, chú ý đến chuỗi hiển thị ở dòng dưới cùng trên LCD. Độ dài chuỗi ứng với cường đội tín hiệu từ đầu vào đến từ mạch tiền khuếch đại. Khi thấy chuỗi sáng này hiển thị trên toàn bộ dòng một cách liên tục thì cần điều chỉnh lại chiết áp GAIN ở mức thấp để tránh tình trạng bão hòa. </w:t>
      </w:r>
    </w:p>
    <w:p w14:paraId="5DBEA014" w14:textId="4B18AF76" w:rsidR="00D81666" w:rsidRDefault="00D81666" w:rsidP="004A7841">
      <w:pPr>
        <w:pStyle w:val="FSVT12Doan2"/>
      </w:pPr>
      <w:r>
        <w:t>NOTE: Có thể lặp lại bước này và bước trước một vài lần để có mức tín hiệu và hệ số khuếch đại hợp lý.</w:t>
      </w:r>
    </w:p>
    <w:p w14:paraId="1A53ED43" w14:textId="6EF2C216" w:rsidR="00D81666" w:rsidRDefault="00D81666" w:rsidP="00D81666">
      <w:pPr>
        <w:pStyle w:val="FSVT12Muc5So"/>
      </w:pPr>
      <w:r>
        <w:t xml:space="preserve">Tiếp theo, ấn phím INT1 để phát lại âm thanh đã ghi. Điều chỉnh chiết áp GAIN của của mạch khuếch đại Audio để đạt được mức tín hiệu phù hợp ở đầu ra Loa hoặc tai nghe. </w:t>
      </w:r>
    </w:p>
    <w:p w14:paraId="0DCDEC8D" w14:textId="1F0D6BCB" w:rsidR="00D81666" w:rsidRDefault="00D81666" w:rsidP="00D81666">
      <w:pPr>
        <w:pStyle w:val="FSVT12Muc5So"/>
      </w:pPr>
      <w:r>
        <w:t>Điều chỉnh chuyển mạch DIP trong khối I/O về giá trị 0 để kích hoạt chế độ 16-bit.</w:t>
      </w:r>
    </w:p>
    <w:p w14:paraId="1E1D1191" w14:textId="4152D2D5" w:rsidR="00D81666" w:rsidRDefault="00D81666" w:rsidP="00D81666">
      <w:pPr>
        <w:pStyle w:val="FSVT12Muc5So"/>
      </w:pPr>
      <w:r>
        <w:t>Nói vào Micro hoặc phát nhạc từ máy tính rồi ấn phím ghi INT0. Khoảng thời gian dài nhất ghi được là?: Chọn a/b/c</w:t>
      </w:r>
    </w:p>
    <w:p w14:paraId="5CA3F4B3" w14:textId="1ABC6AF0" w:rsidR="00D81666" w:rsidRDefault="00D81666" w:rsidP="00D81666">
      <w:pPr>
        <w:pStyle w:val="FSVT12Muc6abc"/>
      </w:pPr>
      <w:r>
        <w:t>Sấp xỉ 1 giây</w:t>
      </w:r>
    </w:p>
    <w:p w14:paraId="18EF6600" w14:textId="0BD246B6" w:rsidR="00D81666" w:rsidRDefault="00D81666" w:rsidP="00D81666">
      <w:pPr>
        <w:pStyle w:val="FSVT12Muc6abc"/>
      </w:pPr>
      <w:r>
        <w:t>Sấp xỉ 2 giây</w:t>
      </w:r>
    </w:p>
    <w:p w14:paraId="3328C1DA" w14:textId="1CEF7588" w:rsidR="00D81666" w:rsidRDefault="00D81666" w:rsidP="00D81666">
      <w:pPr>
        <w:pStyle w:val="FSVT12Muc6abc"/>
      </w:pPr>
      <w:r>
        <w:t>Sấp xỉ 4 giây</w:t>
      </w:r>
    </w:p>
    <w:tbl>
      <w:tblPr>
        <w:tblStyle w:val="LiBang"/>
        <w:tblW w:w="9445" w:type="dxa"/>
        <w:tblLook w:val="04A0" w:firstRow="1" w:lastRow="0" w:firstColumn="1" w:lastColumn="0" w:noHBand="0" w:noVBand="1"/>
      </w:tblPr>
      <w:tblGrid>
        <w:gridCol w:w="1975"/>
        <w:gridCol w:w="7470"/>
      </w:tblGrid>
      <w:tr w:rsidR="00D81666" w14:paraId="3F5A216A" w14:textId="77777777" w:rsidTr="00496031">
        <w:tc>
          <w:tcPr>
            <w:tcW w:w="1975" w:type="dxa"/>
          </w:tcPr>
          <w:p w14:paraId="626B42D1" w14:textId="77777777" w:rsidR="00D81666" w:rsidRDefault="00D81666" w:rsidP="004A7841">
            <w:pPr>
              <w:pStyle w:val="FSVT12Doan2"/>
            </w:pPr>
            <w:r>
              <w:t>Kết quả:</w:t>
            </w:r>
          </w:p>
        </w:tc>
        <w:tc>
          <w:tcPr>
            <w:tcW w:w="7470" w:type="dxa"/>
          </w:tcPr>
          <w:p w14:paraId="47EF3892" w14:textId="0211079E" w:rsidR="00D81666" w:rsidRDefault="00027086" w:rsidP="004A7841">
            <w:pPr>
              <w:pStyle w:val="FSVT12Doan2"/>
            </w:pPr>
            <w:r>
              <w:t>c</w:t>
            </w:r>
          </w:p>
        </w:tc>
      </w:tr>
    </w:tbl>
    <w:p w14:paraId="6D05BB3F" w14:textId="774EB1A4" w:rsidR="002A258F" w:rsidRDefault="002A258F" w:rsidP="00A03990">
      <w:pPr>
        <w:pStyle w:val="FSVT12Muc5So"/>
      </w:pPr>
      <w:r>
        <w:t>Phát lại tín hiệu Audio INT1. Đánh giá chất lượng tín hiệu ghi được?: Chọn a/b/c/d</w:t>
      </w:r>
    </w:p>
    <w:p w14:paraId="0FED4C29" w14:textId="38D6CEFE" w:rsidR="002A258F" w:rsidRDefault="002A258F" w:rsidP="002A258F">
      <w:pPr>
        <w:pStyle w:val="FSVT12Muc6abc"/>
      </w:pPr>
      <w:r>
        <w:t>Phụ thuộc vào chất lượng tín hiệu gốc và thiết lập các chiết áp GAIN.</w:t>
      </w:r>
    </w:p>
    <w:p w14:paraId="1D8F8681" w14:textId="4402687C" w:rsidR="002A258F" w:rsidRDefault="002A258F" w:rsidP="002A258F">
      <w:pPr>
        <w:pStyle w:val="FSVT12Muc6abc"/>
      </w:pPr>
      <w:r>
        <w:t xml:space="preserve">Tốt hơn với chế độ 8-bit. </w:t>
      </w:r>
    </w:p>
    <w:p w14:paraId="2627D2E3" w14:textId="6AA4A7C5" w:rsidR="002A258F" w:rsidRDefault="002A258F" w:rsidP="002A258F">
      <w:pPr>
        <w:pStyle w:val="FSVT12Muc6abc"/>
      </w:pPr>
      <w:r>
        <w:t xml:space="preserve">Âm thanh về cơ bản là tốt. </w:t>
      </w:r>
    </w:p>
    <w:p w14:paraId="60ED1DB1" w14:textId="2101C895" w:rsidR="00D81666" w:rsidRDefault="002A258F" w:rsidP="002A258F">
      <w:pPr>
        <w:pStyle w:val="FSVT12Muc6abc"/>
      </w:pPr>
      <w:r>
        <w:t>Tất cả các điều trên đều đúng.</w:t>
      </w:r>
    </w:p>
    <w:tbl>
      <w:tblPr>
        <w:tblStyle w:val="LiBang"/>
        <w:tblW w:w="9445" w:type="dxa"/>
        <w:tblLook w:val="04A0" w:firstRow="1" w:lastRow="0" w:firstColumn="1" w:lastColumn="0" w:noHBand="0" w:noVBand="1"/>
      </w:tblPr>
      <w:tblGrid>
        <w:gridCol w:w="1975"/>
        <w:gridCol w:w="7470"/>
      </w:tblGrid>
      <w:tr w:rsidR="002A258F" w14:paraId="152AA75B" w14:textId="77777777" w:rsidTr="00496031">
        <w:tc>
          <w:tcPr>
            <w:tcW w:w="1975" w:type="dxa"/>
          </w:tcPr>
          <w:p w14:paraId="2E1A9338" w14:textId="77777777" w:rsidR="002A258F" w:rsidRDefault="002A258F" w:rsidP="004A7841">
            <w:pPr>
              <w:pStyle w:val="FSVT12Doan2"/>
            </w:pPr>
            <w:r>
              <w:lastRenderedPageBreak/>
              <w:t>Kết quả:</w:t>
            </w:r>
          </w:p>
        </w:tc>
        <w:tc>
          <w:tcPr>
            <w:tcW w:w="7470" w:type="dxa"/>
          </w:tcPr>
          <w:p w14:paraId="4C8E9659" w14:textId="625DFBFB" w:rsidR="002A258F" w:rsidRDefault="00027086" w:rsidP="004A7841">
            <w:pPr>
              <w:pStyle w:val="FSVT12Doan2"/>
            </w:pPr>
            <w:r>
              <w:t>d</w:t>
            </w:r>
          </w:p>
        </w:tc>
      </w:tr>
    </w:tbl>
    <w:p w14:paraId="424A379A" w14:textId="32917883" w:rsidR="002A258F" w:rsidRDefault="002A258F" w:rsidP="00344784">
      <w:pPr>
        <w:pStyle w:val="FSVT12Muc5So"/>
      </w:pPr>
      <w:r>
        <w:t>Tín hiệu được lấy mẫu và lưu trữ trong một bảng tên là recBuff</w:t>
      </w:r>
      <w:r w:rsidR="001300A8">
        <w:t xml:space="preserve">. </w:t>
      </w:r>
      <w:r>
        <w:t xml:space="preserve">Kích vào nút </w:t>
      </w:r>
      <w:r>
        <w:rPr>
          <w:noProof/>
        </w:rPr>
        <w:drawing>
          <wp:inline distT="0" distB="0" distL="0" distR="0" wp14:anchorId="4054BFA7" wp14:editId="0E4944A2">
            <wp:extent cx="180429" cy="180429"/>
            <wp:effectExtent l="0" t="0" r="0" b="0"/>
            <wp:docPr id="15031" name="Picture 150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tạm dừng chương trình. Mở cửa sổ Expressions và thêm biến recBuff vào danh sách. Số lượng mẫu trong biến mảng trên là: Chọn a/b/c</w:t>
      </w:r>
    </w:p>
    <w:p w14:paraId="3443F2C0" w14:textId="7D5A2420" w:rsidR="002A258F" w:rsidRDefault="002A258F" w:rsidP="002A258F">
      <w:pPr>
        <w:pStyle w:val="FSVT12Muc6abc"/>
      </w:pPr>
      <w:r>
        <w:t>10000</w:t>
      </w:r>
    </w:p>
    <w:p w14:paraId="2DC4877E" w14:textId="37ACDAFE" w:rsidR="002A258F" w:rsidRDefault="002A258F" w:rsidP="002A258F">
      <w:pPr>
        <w:pStyle w:val="FSVT12Muc6abc"/>
      </w:pPr>
      <w:r>
        <w:t>32768</w:t>
      </w:r>
    </w:p>
    <w:p w14:paraId="6E041BC1" w14:textId="6A674B04" w:rsidR="002A258F" w:rsidRDefault="002A258F" w:rsidP="002A258F">
      <w:pPr>
        <w:pStyle w:val="FSVT12Muc6abc"/>
      </w:pPr>
      <w:r>
        <w:t>không xác định</w:t>
      </w:r>
    </w:p>
    <w:tbl>
      <w:tblPr>
        <w:tblStyle w:val="LiBang"/>
        <w:tblW w:w="9445" w:type="dxa"/>
        <w:tblLook w:val="04A0" w:firstRow="1" w:lastRow="0" w:firstColumn="1" w:lastColumn="0" w:noHBand="0" w:noVBand="1"/>
      </w:tblPr>
      <w:tblGrid>
        <w:gridCol w:w="1975"/>
        <w:gridCol w:w="7470"/>
      </w:tblGrid>
      <w:tr w:rsidR="002A258F" w14:paraId="36537330" w14:textId="77777777" w:rsidTr="00496031">
        <w:tc>
          <w:tcPr>
            <w:tcW w:w="1975" w:type="dxa"/>
          </w:tcPr>
          <w:p w14:paraId="3E6CB72F" w14:textId="77777777" w:rsidR="002A258F" w:rsidRDefault="002A258F" w:rsidP="004A7841">
            <w:pPr>
              <w:pStyle w:val="FSVT12Doan2"/>
            </w:pPr>
            <w:r>
              <w:t>Kết quả:</w:t>
            </w:r>
          </w:p>
        </w:tc>
        <w:tc>
          <w:tcPr>
            <w:tcW w:w="7470" w:type="dxa"/>
          </w:tcPr>
          <w:p w14:paraId="6BBC6AA0" w14:textId="4A98C63E" w:rsidR="002A258F" w:rsidRDefault="00027086" w:rsidP="004A7841">
            <w:pPr>
              <w:pStyle w:val="FSVT12Doan2"/>
            </w:pPr>
            <w:r>
              <w:t>b</w:t>
            </w:r>
          </w:p>
        </w:tc>
      </w:tr>
    </w:tbl>
    <w:p w14:paraId="17B5D5BC" w14:textId="5BACFE44" w:rsidR="002A258F" w:rsidRDefault="001300A8" w:rsidP="004A7841">
      <w:pPr>
        <w:pStyle w:val="FSVT12Doan2"/>
      </w:pPr>
      <w:r w:rsidRPr="001300A8">
        <w:t>Kích thước của mẫu (tính theo bít hoặc byte)?</w:t>
      </w:r>
    </w:p>
    <w:p w14:paraId="5E406928" w14:textId="650CFF99" w:rsidR="001300A8" w:rsidRDefault="001300A8" w:rsidP="001300A8">
      <w:pPr>
        <w:pStyle w:val="FSVT12Muc6abc"/>
        <w:numPr>
          <w:ilvl w:val="5"/>
          <w:numId w:val="35"/>
        </w:numPr>
      </w:pPr>
      <w:r w:rsidRPr="001300A8">
        <w:t>16 bits (2 bytes)</w:t>
      </w:r>
    </w:p>
    <w:p w14:paraId="680F156C" w14:textId="071B6951" w:rsidR="001300A8" w:rsidRDefault="001300A8" w:rsidP="001300A8">
      <w:pPr>
        <w:pStyle w:val="FSVT12Muc6abc"/>
      </w:pPr>
      <w:r w:rsidRPr="001300A8">
        <w:t>32 bits (4 bytes)</w:t>
      </w:r>
    </w:p>
    <w:p w14:paraId="25B5ADAC" w14:textId="3AF86F5A" w:rsidR="001300A8" w:rsidRDefault="001300A8" w:rsidP="001300A8">
      <w:pPr>
        <w:pStyle w:val="FSVT12Muc6abc"/>
      </w:pPr>
      <w:r w:rsidRPr="001300A8">
        <w:t>64 bits (8 bytes)</w:t>
      </w:r>
    </w:p>
    <w:tbl>
      <w:tblPr>
        <w:tblStyle w:val="LiBang"/>
        <w:tblW w:w="9445" w:type="dxa"/>
        <w:tblLook w:val="04A0" w:firstRow="1" w:lastRow="0" w:firstColumn="1" w:lastColumn="0" w:noHBand="0" w:noVBand="1"/>
      </w:tblPr>
      <w:tblGrid>
        <w:gridCol w:w="1975"/>
        <w:gridCol w:w="7470"/>
      </w:tblGrid>
      <w:tr w:rsidR="001300A8" w14:paraId="2F906FB5" w14:textId="77777777" w:rsidTr="00496031">
        <w:tc>
          <w:tcPr>
            <w:tcW w:w="1975" w:type="dxa"/>
          </w:tcPr>
          <w:p w14:paraId="45D4665E" w14:textId="77777777" w:rsidR="001300A8" w:rsidRDefault="001300A8" w:rsidP="004A7841">
            <w:pPr>
              <w:pStyle w:val="FSVT12Doan2"/>
            </w:pPr>
            <w:r>
              <w:t>Kết quả:</w:t>
            </w:r>
          </w:p>
        </w:tc>
        <w:tc>
          <w:tcPr>
            <w:tcW w:w="7470" w:type="dxa"/>
          </w:tcPr>
          <w:p w14:paraId="0067F78C" w14:textId="61FA253E" w:rsidR="001300A8" w:rsidRDefault="00027086" w:rsidP="004A7841">
            <w:pPr>
              <w:pStyle w:val="FSVT12Doan2"/>
            </w:pPr>
            <w:r>
              <w:t>a</w:t>
            </w:r>
          </w:p>
        </w:tc>
      </w:tr>
    </w:tbl>
    <w:p w14:paraId="16A36886" w14:textId="5543B95F" w:rsidR="001300A8" w:rsidRDefault="001300A8" w:rsidP="004A7841">
      <w:pPr>
        <w:pStyle w:val="FSVT12Doan2"/>
      </w:pPr>
      <w:r w:rsidRPr="001300A8">
        <w:t>Kích thước của toàn bản ghi (bộ đệm - biến mảng) tính theo KB?</w:t>
      </w:r>
    </w:p>
    <w:p w14:paraId="5C1CE27F" w14:textId="26732ADC" w:rsidR="001300A8" w:rsidRDefault="001300A8" w:rsidP="001300A8">
      <w:pPr>
        <w:pStyle w:val="FSVT12Muc6abc"/>
        <w:numPr>
          <w:ilvl w:val="5"/>
          <w:numId w:val="36"/>
        </w:numPr>
      </w:pPr>
      <w:r w:rsidRPr="001300A8">
        <w:t>16 KB or 16384</w:t>
      </w:r>
    </w:p>
    <w:p w14:paraId="5B2A0EDB" w14:textId="1B6FD6B9" w:rsidR="001300A8" w:rsidRDefault="001300A8" w:rsidP="001300A8">
      <w:pPr>
        <w:pStyle w:val="FSVT12Muc6abc"/>
      </w:pPr>
      <w:r w:rsidRPr="001300A8">
        <w:t>32 KB or  32768</w:t>
      </w:r>
    </w:p>
    <w:p w14:paraId="7788D6E6" w14:textId="0DBA82A0" w:rsidR="001300A8" w:rsidRDefault="001300A8" w:rsidP="001300A8">
      <w:pPr>
        <w:pStyle w:val="FSVT12Muc6abc"/>
      </w:pPr>
      <w:r w:rsidRPr="001300A8">
        <w:t>64 KB, or 65536 bytes</w:t>
      </w:r>
    </w:p>
    <w:tbl>
      <w:tblPr>
        <w:tblStyle w:val="LiBang"/>
        <w:tblW w:w="9445" w:type="dxa"/>
        <w:tblLook w:val="04A0" w:firstRow="1" w:lastRow="0" w:firstColumn="1" w:lastColumn="0" w:noHBand="0" w:noVBand="1"/>
      </w:tblPr>
      <w:tblGrid>
        <w:gridCol w:w="1975"/>
        <w:gridCol w:w="7470"/>
      </w:tblGrid>
      <w:tr w:rsidR="001300A8" w14:paraId="64937CA8" w14:textId="77777777" w:rsidTr="00496031">
        <w:tc>
          <w:tcPr>
            <w:tcW w:w="1975" w:type="dxa"/>
          </w:tcPr>
          <w:p w14:paraId="57A9329C" w14:textId="77777777" w:rsidR="001300A8" w:rsidRDefault="001300A8" w:rsidP="004A7841">
            <w:pPr>
              <w:pStyle w:val="FSVT12Doan2"/>
            </w:pPr>
            <w:r>
              <w:t>Kết quả:</w:t>
            </w:r>
          </w:p>
        </w:tc>
        <w:tc>
          <w:tcPr>
            <w:tcW w:w="7470" w:type="dxa"/>
          </w:tcPr>
          <w:p w14:paraId="11076AA9" w14:textId="5473AADE" w:rsidR="001300A8" w:rsidRDefault="00027086" w:rsidP="004A7841">
            <w:pPr>
              <w:pStyle w:val="FSVT12Doan2"/>
            </w:pPr>
            <w:r>
              <w:t>c</w:t>
            </w:r>
          </w:p>
        </w:tc>
      </w:tr>
    </w:tbl>
    <w:p w14:paraId="344B7405" w14:textId="37DCA8CC" w:rsidR="001300A8" w:rsidRDefault="001300A8" w:rsidP="004A7841">
      <w:pPr>
        <w:pStyle w:val="FSVT12Doan2"/>
      </w:pPr>
      <w:r w:rsidRPr="001300A8">
        <w:t>Địa chỉ phần tử đầu tiên trong mảng recBuff là:?</w:t>
      </w:r>
    </w:p>
    <w:p w14:paraId="4DAEBD21" w14:textId="75946958" w:rsidR="001300A8" w:rsidRDefault="001300A8" w:rsidP="001300A8">
      <w:pPr>
        <w:pStyle w:val="FSVT12Muc6abc"/>
        <w:numPr>
          <w:ilvl w:val="5"/>
          <w:numId w:val="37"/>
        </w:numPr>
      </w:pPr>
      <w:r w:rsidRPr="001300A8">
        <w:t>0x0103E8@DATA</w:t>
      </w:r>
    </w:p>
    <w:p w14:paraId="439A889C" w14:textId="14674DE8" w:rsidR="001300A8" w:rsidRDefault="001300A8" w:rsidP="001300A8">
      <w:pPr>
        <w:pStyle w:val="FSVT12Muc6abc"/>
      </w:pPr>
      <w:r w:rsidRPr="001300A8">
        <w:t>0x010000@DATA</w:t>
      </w:r>
    </w:p>
    <w:p w14:paraId="1A77988C" w14:textId="2DC017C2" w:rsidR="001300A8" w:rsidRDefault="001300A8" w:rsidP="001300A8">
      <w:pPr>
        <w:pStyle w:val="FSVT12Muc6abc"/>
      </w:pPr>
      <w:r w:rsidRPr="001300A8">
        <w:t>0x017F58@DATA</w:t>
      </w:r>
    </w:p>
    <w:tbl>
      <w:tblPr>
        <w:tblStyle w:val="LiBang"/>
        <w:tblW w:w="9445" w:type="dxa"/>
        <w:tblLook w:val="04A0" w:firstRow="1" w:lastRow="0" w:firstColumn="1" w:lastColumn="0" w:noHBand="0" w:noVBand="1"/>
      </w:tblPr>
      <w:tblGrid>
        <w:gridCol w:w="1975"/>
        <w:gridCol w:w="7470"/>
      </w:tblGrid>
      <w:tr w:rsidR="001300A8" w14:paraId="30CD1531" w14:textId="77777777" w:rsidTr="00496031">
        <w:tc>
          <w:tcPr>
            <w:tcW w:w="1975" w:type="dxa"/>
          </w:tcPr>
          <w:p w14:paraId="7923FE75" w14:textId="77777777" w:rsidR="001300A8" w:rsidRDefault="001300A8" w:rsidP="004A7841">
            <w:pPr>
              <w:pStyle w:val="FSVT12Doan2"/>
            </w:pPr>
            <w:r>
              <w:t>Kết quả:</w:t>
            </w:r>
          </w:p>
        </w:tc>
        <w:tc>
          <w:tcPr>
            <w:tcW w:w="7470" w:type="dxa"/>
          </w:tcPr>
          <w:p w14:paraId="74E5D945" w14:textId="746EDD56" w:rsidR="001300A8" w:rsidRDefault="00027086" w:rsidP="004A7841">
            <w:pPr>
              <w:pStyle w:val="FSVT12Doan2"/>
            </w:pPr>
            <w:r>
              <w:t>b</w:t>
            </w:r>
          </w:p>
        </w:tc>
      </w:tr>
    </w:tbl>
    <w:p w14:paraId="46B2CCA5" w14:textId="2CD0C36C" w:rsidR="001300A8" w:rsidRDefault="001300A8" w:rsidP="004A7841">
      <w:pPr>
        <w:pStyle w:val="FSVT12Doan2"/>
      </w:pPr>
      <w:r w:rsidRPr="001300A8">
        <w:t>Dữ liệu mảng recBuff được lưu trong bộ nhớ nào?  Tham khảo file lnkx.cmd để có câu trả lời chính xác</w:t>
      </w:r>
      <w:r>
        <w:t>.</w:t>
      </w:r>
    </w:p>
    <w:p w14:paraId="5461B998" w14:textId="73BF13F1" w:rsidR="001300A8" w:rsidRDefault="001300A8" w:rsidP="001300A8">
      <w:pPr>
        <w:pStyle w:val="FSVT12Muc6abc"/>
        <w:numPr>
          <w:ilvl w:val="5"/>
          <w:numId w:val="38"/>
        </w:numPr>
      </w:pPr>
      <w:r w:rsidRPr="001300A8">
        <w:t>In the SARAM</w:t>
      </w:r>
    </w:p>
    <w:p w14:paraId="4419EC63" w14:textId="2B2D6A52" w:rsidR="001300A8" w:rsidRDefault="001300A8" w:rsidP="001300A8">
      <w:pPr>
        <w:pStyle w:val="FSVT12Muc6abc"/>
      </w:pPr>
      <w:r w:rsidRPr="001300A8">
        <w:t xml:space="preserve">In the </w:t>
      </w:r>
      <w:r>
        <w:t>D</w:t>
      </w:r>
      <w:r w:rsidRPr="001300A8">
        <w:t>ARAM</w:t>
      </w:r>
    </w:p>
    <w:p w14:paraId="318E6895" w14:textId="69DF1453" w:rsidR="001300A8" w:rsidRDefault="001300A8" w:rsidP="001300A8">
      <w:pPr>
        <w:pStyle w:val="FSVT12Muc6abc"/>
      </w:pPr>
      <w:r w:rsidRPr="001300A8">
        <w:t>In the R</w:t>
      </w:r>
      <w:r>
        <w:t>O</w:t>
      </w:r>
      <w:r w:rsidRPr="001300A8">
        <w:t>M</w:t>
      </w:r>
    </w:p>
    <w:tbl>
      <w:tblPr>
        <w:tblStyle w:val="LiBang"/>
        <w:tblW w:w="9445" w:type="dxa"/>
        <w:tblLook w:val="04A0" w:firstRow="1" w:lastRow="0" w:firstColumn="1" w:lastColumn="0" w:noHBand="0" w:noVBand="1"/>
      </w:tblPr>
      <w:tblGrid>
        <w:gridCol w:w="1975"/>
        <w:gridCol w:w="7470"/>
      </w:tblGrid>
      <w:tr w:rsidR="001300A8" w14:paraId="0726CDE9" w14:textId="77777777" w:rsidTr="00496031">
        <w:tc>
          <w:tcPr>
            <w:tcW w:w="1975" w:type="dxa"/>
          </w:tcPr>
          <w:p w14:paraId="3F4EF512" w14:textId="77777777" w:rsidR="001300A8" w:rsidRDefault="001300A8" w:rsidP="004A7841">
            <w:pPr>
              <w:pStyle w:val="FSVT12Doan2"/>
            </w:pPr>
            <w:r>
              <w:t>Kết quả:</w:t>
            </w:r>
          </w:p>
        </w:tc>
        <w:tc>
          <w:tcPr>
            <w:tcW w:w="7470" w:type="dxa"/>
          </w:tcPr>
          <w:p w14:paraId="531C7E51" w14:textId="5C2E3283" w:rsidR="001300A8" w:rsidRDefault="00027086" w:rsidP="004A7841">
            <w:pPr>
              <w:pStyle w:val="FSVT12Doan2"/>
            </w:pPr>
            <w:r>
              <w:t>a</w:t>
            </w:r>
          </w:p>
        </w:tc>
      </w:tr>
    </w:tbl>
    <w:p w14:paraId="705F86D4" w14:textId="7FFF394E" w:rsidR="007A0D1F" w:rsidRDefault="007A0D1F" w:rsidP="007A0D1F">
      <w:pPr>
        <w:pStyle w:val="FSVT12Muc5So"/>
      </w:pPr>
      <w:r>
        <w:t xml:space="preserve">Hiện đồ thị với 8000 mẫu đầu tiên của dữ liệu đã ghi. Trong menu Tools, chọn Graph, rồi chọn Single Time. Trong hộp thoại hiện ra, đặt các tham số như hình dưới rồi ấn OK. </w:t>
      </w:r>
    </w:p>
    <w:p w14:paraId="0D8B2DE5" w14:textId="5B21574C" w:rsidR="002A258F" w:rsidRDefault="007A0D1F" w:rsidP="004A7841">
      <w:pPr>
        <w:pStyle w:val="FSVT12Doan2"/>
      </w:pPr>
      <w:r>
        <w:t xml:space="preserve">Đặt Start Address là vị trí bắt đầu của mảng dữ liệu cần hiển thị trong bộ nhớ. Biến </w:t>
      </w:r>
      <w:r>
        <w:lastRenderedPageBreak/>
        <w:t>recBuff chứa địa chỉ này.</w:t>
      </w:r>
    </w:p>
    <w:p w14:paraId="1FBFA69B" w14:textId="2306D7CD" w:rsidR="007A0D1F" w:rsidRDefault="007A0D1F" w:rsidP="004A7841">
      <w:pPr>
        <w:pStyle w:val="FSVT12Doan2"/>
      </w:pPr>
      <w:r w:rsidRPr="007A0D1F">
        <w:t>In đồ thị kết quả.</w:t>
      </w:r>
      <w:r>
        <w:t xml:space="preserve"> Đồ thị dữ liệu trong mảng recBuff sẽ giống như mẫu trong hình sau. </w:t>
      </w:r>
    </w:p>
    <w:p w14:paraId="291EE45D" w14:textId="42B4F164" w:rsidR="007A0D1F" w:rsidRDefault="007A0D1F" w:rsidP="004A7841">
      <w:pPr>
        <w:pStyle w:val="FSVT12Doan2"/>
      </w:pPr>
      <w:r>
        <w:t>Chú ý: Nếu không có máy in, có thể chụp màn hình rồi lưu lại trong tài liệu báo cáo thí nghiệm: Đồ thị dữ liệu mảng recBuff:</w:t>
      </w:r>
    </w:p>
    <w:tbl>
      <w:tblPr>
        <w:tblStyle w:val="LiBang"/>
        <w:tblW w:w="0" w:type="auto"/>
        <w:tblLook w:val="04A0" w:firstRow="1" w:lastRow="0" w:firstColumn="1" w:lastColumn="0" w:noHBand="0" w:noVBand="1"/>
      </w:tblPr>
      <w:tblGrid>
        <w:gridCol w:w="9379"/>
      </w:tblGrid>
      <w:tr w:rsidR="007A0D1F" w14:paraId="268F124E" w14:textId="77777777" w:rsidTr="007A0D1F">
        <w:tc>
          <w:tcPr>
            <w:tcW w:w="9379" w:type="dxa"/>
          </w:tcPr>
          <w:p w14:paraId="675901BA" w14:textId="77777777" w:rsidR="007A0D1F" w:rsidRDefault="007A0D1F" w:rsidP="00711245"/>
          <w:p w14:paraId="1F163F25" w14:textId="77777777" w:rsidR="007A0D1F" w:rsidRDefault="007A0D1F" w:rsidP="00711245"/>
          <w:p w14:paraId="7EA56785" w14:textId="77777777" w:rsidR="007A0D1F" w:rsidRDefault="007A0D1F" w:rsidP="00711245"/>
          <w:p w14:paraId="3D3D6D1E" w14:textId="77777777" w:rsidR="007A0D1F" w:rsidRDefault="007A0D1F" w:rsidP="00711245"/>
          <w:p w14:paraId="46170760" w14:textId="77777777" w:rsidR="007A0D1F" w:rsidRDefault="007A0D1F" w:rsidP="00711245"/>
          <w:p w14:paraId="02843FC5" w14:textId="788FF781" w:rsidR="007A0D1F" w:rsidRDefault="007A0D1F" w:rsidP="004A7841">
            <w:pPr>
              <w:pStyle w:val="FSVT12Doan2"/>
            </w:pPr>
          </w:p>
        </w:tc>
      </w:tr>
    </w:tbl>
    <w:p w14:paraId="6FBE92E6" w14:textId="755E13CD" w:rsidR="005213ED" w:rsidRDefault="005213ED" w:rsidP="005213ED">
      <w:pPr>
        <w:pStyle w:val="FSVT12Muc5So"/>
      </w:pPr>
      <w:r>
        <w:t>Điều chỉnh chuyển mạch DIP trong khối I/O về giá trị 1 để kích hoạt luật nén 8-bit μ-law.</w:t>
      </w:r>
      <w:r>
        <w:tab/>
      </w:r>
    </w:p>
    <w:p w14:paraId="2384D7E1" w14:textId="16F938A3" w:rsidR="007A0D1F" w:rsidRDefault="005213ED" w:rsidP="004A7841">
      <w:pPr>
        <w:pStyle w:val="FSVT12Doan2"/>
      </w:pPr>
      <w:r>
        <w:t xml:space="preserve">Ấn nút </w:t>
      </w:r>
      <w:r>
        <w:rPr>
          <w:noProof/>
        </w:rPr>
        <w:drawing>
          <wp:inline distT="0" distB="0" distL="0" distR="0" wp14:anchorId="3A0ECE20" wp14:editId="65066EB9">
            <wp:extent cx="148856" cy="148856"/>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trên board.</w:t>
      </w:r>
    </w:p>
    <w:p w14:paraId="488DF4A8" w14:textId="10B9752B" w:rsidR="005213ED" w:rsidRDefault="005213ED" w:rsidP="005213ED">
      <w:pPr>
        <w:pStyle w:val="FSVT12Muc5So"/>
      </w:pPr>
      <w:r>
        <w:t xml:space="preserve">Ghi âm tín hiệu âm thanh (ấn nút INT0). Khoảng thời gian dài nhất ta có thể ghi được là?. Chọn a/b/c </w:t>
      </w:r>
    </w:p>
    <w:p w14:paraId="6CD4462F" w14:textId="5EC4C3D9" w:rsidR="005213ED" w:rsidRDefault="005213ED" w:rsidP="005213ED">
      <w:pPr>
        <w:pStyle w:val="FSVT12Muc6abc"/>
      </w:pPr>
      <w:r>
        <w:t>Sấp xỉ 2 giây</w:t>
      </w:r>
    </w:p>
    <w:p w14:paraId="26955B4F" w14:textId="3D9A536B" w:rsidR="005213ED" w:rsidRDefault="005213ED" w:rsidP="005213ED">
      <w:pPr>
        <w:pStyle w:val="FSVT12Muc6abc"/>
      </w:pPr>
      <w:r>
        <w:t>Sấp xỉ 4 giây</w:t>
      </w:r>
    </w:p>
    <w:p w14:paraId="4ADC9E45" w14:textId="35D0B7B5" w:rsidR="005213ED" w:rsidRDefault="005213ED" w:rsidP="005213ED">
      <w:pPr>
        <w:pStyle w:val="FSVT12Muc6abc"/>
      </w:pPr>
      <w:r>
        <w:t>Sấp xỉ 8 giây</w:t>
      </w:r>
    </w:p>
    <w:tbl>
      <w:tblPr>
        <w:tblStyle w:val="LiBang"/>
        <w:tblW w:w="9445" w:type="dxa"/>
        <w:tblLook w:val="04A0" w:firstRow="1" w:lastRow="0" w:firstColumn="1" w:lastColumn="0" w:noHBand="0" w:noVBand="1"/>
      </w:tblPr>
      <w:tblGrid>
        <w:gridCol w:w="1975"/>
        <w:gridCol w:w="7470"/>
      </w:tblGrid>
      <w:tr w:rsidR="005213ED" w14:paraId="7BF8E50A" w14:textId="77777777" w:rsidTr="00496031">
        <w:tc>
          <w:tcPr>
            <w:tcW w:w="1975" w:type="dxa"/>
          </w:tcPr>
          <w:p w14:paraId="2736B4BA" w14:textId="77777777" w:rsidR="005213ED" w:rsidRDefault="005213ED" w:rsidP="004A7841">
            <w:pPr>
              <w:pStyle w:val="FSVT12Doan2"/>
            </w:pPr>
            <w:r>
              <w:t>Kết quả:</w:t>
            </w:r>
          </w:p>
        </w:tc>
        <w:tc>
          <w:tcPr>
            <w:tcW w:w="7470" w:type="dxa"/>
          </w:tcPr>
          <w:p w14:paraId="78C0152A" w14:textId="7354B89C" w:rsidR="005213ED" w:rsidRDefault="00027086" w:rsidP="004A7841">
            <w:pPr>
              <w:pStyle w:val="FSVT12Doan2"/>
            </w:pPr>
            <w:r>
              <w:t>c</w:t>
            </w:r>
          </w:p>
        </w:tc>
      </w:tr>
    </w:tbl>
    <w:p w14:paraId="6083AF44" w14:textId="2B4734CE" w:rsidR="005213ED" w:rsidRDefault="005213ED" w:rsidP="005213ED">
      <w:pPr>
        <w:pStyle w:val="FSVT12Muc5So"/>
      </w:pPr>
      <w:r>
        <w:t>Phát lại tính hiệu âm thanh đã ghi (Ấn nút INT1). Đânh giá chất lượng âm thanh? Chọn a/b/c.</w:t>
      </w:r>
    </w:p>
    <w:p w14:paraId="70D2954D" w14:textId="01FD3D4C" w:rsidR="005213ED" w:rsidRDefault="005213ED" w:rsidP="005213ED">
      <w:pPr>
        <w:pStyle w:val="FSVT12Muc6abc"/>
      </w:pPr>
      <w:r>
        <w:t>Tốt hơn ghi 16 bit</w:t>
      </w:r>
    </w:p>
    <w:p w14:paraId="59B69824" w14:textId="6B2534B2" w:rsidR="005213ED" w:rsidRDefault="005213ED" w:rsidP="005213ED">
      <w:pPr>
        <w:pStyle w:val="FSVT12Muc6abc"/>
      </w:pPr>
      <w:r>
        <w:t>Kém hơn ghi 16 bit một chút</w:t>
      </w:r>
    </w:p>
    <w:p w14:paraId="3C768177" w14:textId="0D637154" w:rsidR="005213ED" w:rsidRDefault="005213ED" w:rsidP="005213ED">
      <w:pPr>
        <w:pStyle w:val="FSVT12Muc6abc"/>
      </w:pPr>
      <w:r>
        <w:t>Rất tệ</w:t>
      </w:r>
    </w:p>
    <w:tbl>
      <w:tblPr>
        <w:tblStyle w:val="LiBang"/>
        <w:tblW w:w="9445" w:type="dxa"/>
        <w:tblLook w:val="04A0" w:firstRow="1" w:lastRow="0" w:firstColumn="1" w:lastColumn="0" w:noHBand="0" w:noVBand="1"/>
      </w:tblPr>
      <w:tblGrid>
        <w:gridCol w:w="1975"/>
        <w:gridCol w:w="7470"/>
      </w:tblGrid>
      <w:tr w:rsidR="005213ED" w14:paraId="2BC855D8" w14:textId="77777777" w:rsidTr="00496031">
        <w:tc>
          <w:tcPr>
            <w:tcW w:w="1975" w:type="dxa"/>
          </w:tcPr>
          <w:p w14:paraId="09F53620" w14:textId="77777777" w:rsidR="005213ED" w:rsidRDefault="005213ED" w:rsidP="004A7841">
            <w:pPr>
              <w:pStyle w:val="FSVT12Doan2"/>
            </w:pPr>
            <w:r>
              <w:t>Kết quả:</w:t>
            </w:r>
          </w:p>
        </w:tc>
        <w:tc>
          <w:tcPr>
            <w:tcW w:w="7470" w:type="dxa"/>
          </w:tcPr>
          <w:p w14:paraId="1F2A1084" w14:textId="143B1D87" w:rsidR="005213ED" w:rsidRDefault="00027086" w:rsidP="004A7841">
            <w:pPr>
              <w:pStyle w:val="FSVT12Doan2"/>
            </w:pPr>
            <w:r>
              <w:t>b</w:t>
            </w:r>
          </w:p>
        </w:tc>
      </w:tr>
    </w:tbl>
    <w:p w14:paraId="5840E56F" w14:textId="77777777" w:rsidR="005213ED" w:rsidRDefault="005213ED" w:rsidP="009F18B2">
      <w:pPr>
        <w:pStyle w:val="FSVT12Muc5So"/>
      </w:pPr>
      <w:r>
        <w:t xml:space="preserve">Luật nén μ-law nhằm tối ưu giảm nhiễu lượng tử trong quá trình số hóa tín hiệu, đặc biệt là với tín hiệu nhỏ. </w:t>
      </w:r>
    </w:p>
    <w:p w14:paraId="5C480B7A" w14:textId="455D7A7F" w:rsidR="005213ED" w:rsidRDefault="005213ED" w:rsidP="004A7841">
      <w:pPr>
        <w:pStyle w:val="FSVT12Doan2"/>
      </w:pPr>
      <w:r>
        <w:t>Điều chỉnh chuyển mạch DIP của khối I/O về giá trị 2 để kích hoạt chế độ lấy mẫu 8-bit không sử dụng luật nén μ-law và ấn nút INT1 để phát âm thanh đã ghi trong chế độ mới. Chất lượng âm thanh thế nào?. Chọn a/b/c</w:t>
      </w:r>
    </w:p>
    <w:p w14:paraId="72BE3E48" w14:textId="2E313314" w:rsidR="005213ED" w:rsidRDefault="005213ED" w:rsidP="005213ED">
      <w:pPr>
        <w:pStyle w:val="FSVT12Muc6abc"/>
      </w:pPr>
      <w:r>
        <w:t>Tốt hơn ghi 16 bit</w:t>
      </w:r>
    </w:p>
    <w:p w14:paraId="07684606" w14:textId="6C0EF779" w:rsidR="005213ED" w:rsidRDefault="005213ED" w:rsidP="005213ED">
      <w:pPr>
        <w:pStyle w:val="FSVT12Muc6abc"/>
      </w:pPr>
      <w:r>
        <w:t>Kém hơn ghi 16 bit một chút</w:t>
      </w:r>
    </w:p>
    <w:p w14:paraId="4652FD04" w14:textId="3F1F3B5F" w:rsidR="005213ED" w:rsidRDefault="005213ED" w:rsidP="005213ED">
      <w:pPr>
        <w:pStyle w:val="FSVT12Muc6abc"/>
      </w:pPr>
      <w:r>
        <w:t>Rất tệ</w:t>
      </w:r>
    </w:p>
    <w:tbl>
      <w:tblPr>
        <w:tblStyle w:val="LiBang"/>
        <w:tblW w:w="9445" w:type="dxa"/>
        <w:tblLook w:val="04A0" w:firstRow="1" w:lastRow="0" w:firstColumn="1" w:lastColumn="0" w:noHBand="0" w:noVBand="1"/>
      </w:tblPr>
      <w:tblGrid>
        <w:gridCol w:w="1975"/>
        <w:gridCol w:w="7470"/>
      </w:tblGrid>
      <w:tr w:rsidR="005213ED" w14:paraId="25A474AE" w14:textId="77777777" w:rsidTr="00496031">
        <w:tc>
          <w:tcPr>
            <w:tcW w:w="1975" w:type="dxa"/>
          </w:tcPr>
          <w:p w14:paraId="25F1900B" w14:textId="77777777" w:rsidR="005213ED" w:rsidRDefault="005213ED" w:rsidP="004A7841">
            <w:pPr>
              <w:pStyle w:val="FSVT12Doan2"/>
            </w:pPr>
            <w:r>
              <w:t>Kết quả:</w:t>
            </w:r>
          </w:p>
        </w:tc>
        <w:tc>
          <w:tcPr>
            <w:tcW w:w="7470" w:type="dxa"/>
          </w:tcPr>
          <w:p w14:paraId="3F2FBE4D" w14:textId="3AE88A67" w:rsidR="005213ED" w:rsidRDefault="00027086" w:rsidP="004A7841">
            <w:pPr>
              <w:pStyle w:val="FSVT12Doan2"/>
            </w:pPr>
            <w:r>
              <w:t>c</w:t>
            </w:r>
          </w:p>
        </w:tc>
      </w:tr>
    </w:tbl>
    <w:p w14:paraId="2E471CA7" w14:textId="104A1298" w:rsidR="00B97DF1" w:rsidRDefault="00B97DF1" w:rsidP="00B97DF1">
      <w:pPr>
        <w:pStyle w:val="FSVT12Muc5So"/>
      </w:pPr>
      <w:r>
        <w:lastRenderedPageBreak/>
        <w:t xml:space="preserve">Kích vào biểu tượng </w:t>
      </w:r>
      <w:r>
        <w:rPr>
          <w:noProof/>
        </w:rPr>
        <w:drawing>
          <wp:inline distT="0" distB="0" distL="0" distR="0" wp14:anchorId="716C2C46" wp14:editId="5DEB773C">
            <wp:extent cx="180429" cy="180429"/>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dừng chương trình. Tín hiệu vẫn được lấy mẫu và lưu trong mảng recBuff. Tuy nhiên, mỗi phần tử của mảng (16 bits = 2 bytes) sẽ chứa 2 mẫu (1 byte / mẫu). Do đó, số mẫu lấy được sẽ gấp đôi so với trường hợp 16 bit</w:t>
      </w:r>
    </w:p>
    <w:p w14:paraId="4E6D6260" w14:textId="02C4CFFE" w:rsidR="00B97DF1" w:rsidRDefault="00B97DF1" w:rsidP="004A7841">
      <w:pPr>
        <w:pStyle w:val="FSVT12Doan2"/>
      </w:pPr>
      <w:r>
        <w:t xml:space="preserve">Tổng kích thước của bản ghi âm ở chế độ 8-bit là bao nhiêu?. Chọn a/b/c </w:t>
      </w:r>
    </w:p>
    <w:p w14:paraId="2E7DA006" w14:textId="2708D1D0" w:rsidR="00B97DF1" w:rsidRDefault="00B97DF1" w:rsidP="00B97DF1">
      <w:pPr>
        <w:pStyle w:val="FSVT12Muc6abc"/>
      </w:pPr>
      <w:r>
        <w:t>16 KB or 16384</w:t>
      </w:r>
    </w:p>
    <w:p w14:paraId="2470CD24" w14:textId="421B2936" w:rsidR="00B97DF1" w:rsidRDefault="00B97DF1" w:rsidP="00B97DF1">
      <w:pPr>
        <w:pStyle w:val="FSVT12Muc6abc"/>
      </w:pPr>
      <w:r>
        <w:t>32 KB or  32768</w:t>
      </w:r>
    </w:p>
    <w:p w14:paraId="536BECEF" w14:textId="1865E032" w:rsidR="00B97DF1" w:rsidRDefault="00B97DF1" w:rsidP="00B97DF1">
      <w:pPr>
        <w:pStyle w:val="FSVT12Muc6abc"/>
      </w:pPr>
      <w:r>
        <w:t>64 KB, or 65536 bytes</w:t>
      </w:r>
    </w:p>
    <w:tbl>
      <w:tblPr>
        <w:tblStyle w:val="LiBang"/>
        <w:tblW w:w="9445" w:type="dxa"/>
        <w:tblLook w:val="04A0" w:firstRow="1" w:lastRow="0" w:firstColumn="1" w:lastColumn="0" w:noHBand="0" w:noVBand="1"/>
      </w:tblPr>
      <w:tblGrid>
        <w:gridCol w:w="1975"/>
        <w:gridCol w:w="7470"/>
      </w:tblGrid>
      <w:tr w:rsidR="00980DC6" w14:paraId="5578C3F3" w14:textId="77777777" w:rsidTr="00496031">
        <w:tc>
          <w:tcPr>
            <w:tcW w:w="1975" w:type="dxa"/>
          </w:tcPr>
          <w:p w14:paraId="3AD0D336" w14:textId="77777777" w:rsidR="00980DC6" w:rsidRDefault="00980DC6" w:rsidP="004A7841">
            <w:pPr>
              <w:pStyle w:val="FSVT12Doan2"/>
            </w:pPr>
            <w:r>
              <w:t>Kết quả:</w:t>
            </w:r>
          </w:p>
        </w:tc>
        <w:tc>
          <w:tcPr>
            <w:tcW w:w="7470" w:type="dxa"/>
          </w:tcPr>
          <w:p w14:paraId="7843A0B2" w14:textId="06125A67" w:rsidR="00980DC6" w:rsidRDefault="00027086" w:rsidP="004A7841">
            <w:pPr>
              <w:pStyle w:val="FSVT12Doan2"/>
            </w:pPr>
            <w:r>
              <w:t>c</w:t>
            </w:r>
          </w:p>
        </w:tc>
      </w:tr>
    </w:tbl>
    <w:p w14:paraId="1756AA85" w14:textId="79D2FE30" w:rsidR="00B97DF1" w:rsidRDefault="00980DC6" w:rsidP="004A7841">
      <w:pPr>
        <w:pStyle w:val="FSVT12Doan2"/>
      </w:pPr>
      <w:r>
        <w:t>Dung lượng trên có tương ứng với thời gian ghi được trong chế độ này không?. Chọn a/b</w:t>
      </w:r>
    </w:p>
    <w:tbl>
      <w:tblPr>
        <w:tblStyle w:val="LiBang"/>
        <w:tblW w:w="9445" w:type="dxa"/>
        <w:tblLook w:val="04A0" w:firstRow="1" w:lastRow="0" w:firstColumn="1" w:lastColumn="0" w:noHBand="0" w:noVBand="1"/>
      </w:tblPr>
      <w:tblGrid>
        <w:gridCol w:w="1975"/>
        <w:gridCol w:w="7470"/>
      </w:tblGrid>
      <w:tr w:rsidR="00980DC6" w14:paraId="5C1A502A" w14:textId="77777777" w:rsidTr="00496031">
        <w:tc>
          <w:tcPr>
            <w:tcW w:w="1975" w:type="dxa"/>
          </w:tcPr>
          <w:p w14:paraId="55A116AF" w14:textId="77777777" w:rsidR="00980DC6" w:rsidRDefault="00980DC6" w:rsidP="004A7841">
            <w:pPr>
              <w:pStyle w:val="FSVT12Doan2"/>
            </w:pPr>
            <w:r>
              <w:t>Kết quả:</w:t>
            </w:r>
          </w:p>
        </w:tc>
        <w:tc>
          <w:tcPr>
            <w:tcW w:w="7470" w:type="dxa"/>
          </w:tcPr>
          <w:p w14:paraId="1FF02DD0" w14:textId="0922D1C0" w:rsidR="00980DC6" w:rsidRDefault="00027086" w:rsidP="004A7841">
            <w:pPr>
              <w:pStyle w:val="FSVT12Doan2"/>
            </w:pPr>
            <w:r>
              <w:t>a</w:t>
            </w:r>
          </w:p>
        </w:tc>
      </w:tr>
    </w:tbl>
    <w:p w14:paraId="3F0A1681" w14:textId="390D84DD" w:rsidR="005213ED" w:rsidRDefault="00980DC6" w:rsidP="005658D1">
      <w:pPr>
        <w:pStyle w:val="FSVT12Muc5So"/>
      </w:pPr>
      <w:r>
        <w:t xml:space="preserve">Điều chỉnh chuyển mạch DIP trong khối I/O đến giá trị 2 để kích hoạt chế độ 8-bit mode. Chế độ này không tối ưu nhiễu lượng tử khi số hóa tín hiệu. Ấn biểu tượng </w:t>
      </w:r>
      <w:r>
        <w:rPr>
          <w:noProof/>
        </w:rPr>
        <w:drawing>
          <wp:inline distT="0" distB="0" distL="0" distR="0" wp14:anchorId="4DB21178" wp14:editId="4354FCAA">
            <wp:extent cx="148856" cy="148856"/>
            <wp:effectExtent l="0" t="0" r="3810" b="3810"/>
            <wp:docPr id="209476" name="Picture 20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w:t>
      </w:r>
    </w:p>
    <w:p w14:paraId="70102617" w14:textId="6B0EDEFC" w:rsidR="009808A8" w:rsidRDefault="009808A8" w:rsidP="009808A8">
      <w:pPr>
        <w:pStyle w:val="FSVT12Muc5So"/>
      </w:pPr>
      <w:r>
        <w:t>Ghi âm tín hiệu Audio đầu vào (ấn nút INT0). Khoảng thời gian dài nhất có thể ghi được là:? Chọn a/b/c</w:t>
      </w:r>
    </w:p>
    <w:p w14:paraId="23AF6087" w14:textId="547E829B" w:rsidR="009808A8" w:rsidRDefault="009808A8" w:rsidP="009808A8">
      <w:pPr>
        <w:pStyle w:val="FSVT12Muc6abc"/>
      </w:pPr>
      <w:r>
        <w:t>Sấp xỉ 2 giây</w:t>
      </w:r>
    </w:p>
    <w:p w14:paraId="1A16EAEB" w14:textId="200E0264" w:rsidR="009808A8" w:rsidRDefault="009808A8" w:rsidP="009808A8">
      <w:pPr>
        <w:pStyle w:val="FSVT12Muc6abc"/>
      </w:pPr>
      <w:r>
        <w:t>Sấp xỉ 4 giây</w:t>
      </w:r>
    </w:p>
    <w:p w14:paraId="56AEEF6C" w14:textId="413EC4BB" w:rsidR="00980DC6" w:rsidRDefault="009808A8" w:rsidP="009808A8">
      <w:pPr>
        <w:pStyle w:val="FSVT12Muc6abc"/>
      </w:pPr>
      <w:r>
        <w:t>Sấp xỉ 8 giây</w:t>
      </w:r>
    </w:p>
    <w:tbl>
      <w:tblPr>
        <w:tblStyle w:val="LiBang"/>
        <w:tblW w:w="9445" w:type="dxa"/>
        <w:tblLook w:val="04A0" w:firstRow="1" w:lastRow="0" w:firstColumn="1" w:lastColumn="0" w:noHBand="0" w:noVBand="1"/>
      </w:tblPr>
      <w:tblGrid>
        <w:gridCol w:w="1975"/>
        <w:gridCol w:w="7470"/>
      </w:tblGrid>
      <w:tr w:rsidR="009808A8" w14:paraId="3D3CE2B9" w14:textId="77777777" w:rsidTr="00496031">
        <w:tc>
          <w:tcPr>
            <w:tcW w:w="1975" w:type="dxa"/>
          </w:tcPr>
          <w:p w14:paraId="4053B2BF" w14:textId="77777777" w:rsidR="009808A8" w:rsidRDefault="009808A8" w:rsidP="004A7841">
            <w:pPr>
              <w:pStyle w:val="FSVT12Doan2"/>
            </w:pPr>
            <w:r>
              <w:t>Kết quả:</w:t>
            </w:r>
          </w:p>
        </w:tc>
        <w:tc>
          <w:tcPr>
            <w:tcW w:w="7470" w:type="dxa"/>
          </w:tcPr>
          <w:p w14:paraId="65FD3090" w14:textId="17D56C4C" w:rsidR="009808A8" w:rsidRDefault="00027086" w:rsidP="004A7841">
            <w:pPr>
              <w:pStyle w:val="FSVT12Doan2"/>
            </w:pPr>
            <w:r>
              <w:t>c</w:t>
            </w:r>
          </w:p>
        </w:tc>
      </w:tr>
    </w:tbl>
    <w:p w14:paraId="1C0D8E98" w14:textId="273DE1EE" w:rsidR="009808A8" w:rsidRDefault="009808A8" w:rsidP="009808A8">
      <w:pPr>
        <w:pStyle w:val="FSVT12Muc5So"/>
      </w:pPr>
      <w:r>
        <w:t>Phát lại tính hiệu âm thanh đã ghi (ấn nút INT1). Đánh giá chất lượng âm thanh? Chọn a/b/c</w:t>
      </w:r>
    </w:p>
    <w:p w14:paraId="4F240D19" w14:textId="3598D90B" w:rsidR="009808A8" w:rsidRDefault="009808A8" w:rsidP="009808A8">
      <w:pPr>
        <w:pStyle w:val="FSVT12Muc6abc"/>
      </w:pPr>
      <w:r>
        <w:t>Kém hơn ghi 8-bit với luật nén μ-law một chút.</w:t>
      </w:r>
    </w:p>
    <w:p w14:paraId="3517548B" w14:textId="38051239" w:rsidR="009808A8" w:rsidRDefault="009808A8" w:rsidP="009808A8">
      <w:pPr>
        <w:pStyle w:val="FSVT12Muc6abc"/>
      </w:pPr>
      <w:r>
        <w:t>Tốt hơn ghi 16 bit.</w:t>
      </w:r>
    </w:p>
    <w:p w14:paraId="0DD41431" w14:textId="575D5A24" w:rsidR="00980DC6" w:rsidRDefault="009808A8" w:rsidP="009808A8">
      <w:pPr>
        <w:pStyle w:val="FSVT12Muc6abc"/>
      </w:pPr>
      <w:r>
        <w:t>Rất kém</w:t>
      </w:r>
    </w:p>
    <w:tbl>
      <w:tblPr>
        <w:tblStyle w:val="LiBang"/>
        <w:tblW w:w="9445" w:type="dxa"/>
        <w:tblLook w:val="04A0" w:firstRow="1" w:lastRow="0" w:firstColumn="1" w:lastColumn="0" w:noHBand="0" w:noVBand="1"/>
      </w:tblPr>
      <w:tblGrid>
        <w:gridCol w:w="1975"/>
        <w:gridCol w:w="7470"/>
      </w:tblGrid>
      <w:tr w:rsidR="009808A8" w14:paraId="12530788" w14:textId="77777777" w:rsidTr="00496031">
        <w:tc>
          <w:tcPr>
            <w:tcW w:w="1975" w:type="dxa"/>
          </w:tcPr>
          <w:p w14:paraId="4907B298" w14:textId="77777777" w:rsidR="009808A8" w:rsidRDefault="009808A8" w:rsidP="004A7841">
            <w:pPr>
              <w:pStyle w:val="FSVT12Doan2"/>
            </w:pPr>
            <w:r>
              <w:t>Kết quả:</w:t>
            </w:r>
          </w:p>
        </w:tc>
        <w:tc>
          <w:tcPr>
            <w:tcW w:w="7470" w:type="dxa"/>
          </w:tcPr>
          <w:p w14:paraId="475B3D7F" w14:textId="71A86644" w:rsidR="009808A8" w:rsidRDefault="00027086" w:rsidP="004A7841">
            <w:pPr>
              <w:pStyle w:val="FSVT12Doan2"/>
            </w:pPr>
            <w:r>
              <w:t>a</w:t>
            </w:r>
          </w:p>
        </w:tc>
      </w:tr>
    </w:tbl>
    <w:p w14:paraId="352E2A7A" w14:textId="77777777" w:rsidR="0045637F" w:rsidRDefault="0045637F" w:rsidP="00AA437F">
      <w:pPr>
        <w:pStyle w:val="FSVT12Muc5So"/>
      </w:pPr>
      <w:r>
        <w:t xml:space="preserve">Nếu phát âm thanh được ghi trong chế độ 8-bit bằng chế độ 16-bit thì âm thanh phát ra sẽ như thế nào? Điều chỉnh chuyển mạch DIP của khối I/O về giá trị 0 để kích hoạt chế độ 16-bit. </w:t>
      </w:r>
    </w:p>
    <w:p w14:paraId="24CA0B8A" w14:textId="4374B0D4" w:rsidR="0045637F" w:rsidRDefault="0045637F" w:rsidP="004A7841">
      <w:pPr>
        <w:pStyle w:val="FSVT12Doan2"/>
      </w:pPr>
      <w:r>
        <w:t>Ấn nút INT1 để phát âm thanh trong chế độ mới. Âm thanh phát ra như thế nào?. Chọn a/b</w:t>
      </w:r>
    </w:p>
    <w:p w14:paraId="2E5D5BF9" w14:textId="06685368" w:rsidR="0045637F" w:rsidRDefault="0045637F" w:rsidP="0045637F">
      <w:pPr>
        <w:pStyle w:val="FSVT12Muc6abc"/>
      </w:pPr>
      <w:r>
        <w:t>Nghe rõ</w:t>
      </w:r>
    </w:p>
    <w:p w14:paraId="4E9E2284" w14:textId="223AFBF3" w:rsidR="0045637F" w:rsidRDefault="0045637F" w:rsidP="0045637F">
      <w:pPr>
        <w:pStyle w:val="FSVT12Muc6abc"/>
      </w:pPr>
      <w:r>
        <w:t>Bị méo</w:t>
      </w:r>
    </w:p>
    <w:tbl>
      <w:tblPr>
        <w:tblStyle w:val="LiBang"/>
        <w:tblW w:w="9445" w:type="dxa"/>
        <w:tblLook w:val="04A0" w:firstRow="1" w:lastRow="0" w:firstColumn="1" w:lastColumn="0" w:noHBand="0" w:noVBand="1"/>
      </w:tblPr>
      <w:tblGrid>
        <w:gridCol w:w="1975"/>
        <w:gridCol w:w="7470"/>
      </w:tblGrid>
      <w:tr w:rsidR="0045637F" w14:paraId="45B8110E" w14:textId="77777777" w:rsidTr="00496031">
        <w:tc>
          <w:tcPr>
            <w:tcW w:w="1975" w:type="dxa"/>
          </w:tcPr>
          <w:p w14:paraId="1DC8F6B9" w14:textId="77777777" w:rsidR="0045637F" w:rsidRDefault="0045637F" w:rsidP="004A7841">
            <w:pPr>
              <w:pStyle w:val="FSVT12Doan2"/>
            </w:pPr>
            <w:r>
              <w:t>Kết quả:</w:t>
            </w:r>
          </w:p>
        </w:tc>
        <w:tc>
          <w:tcPr>
            <w:tcW w:w="7470" w:type="dxa"/>
          </w:tcPr>
          <w:p w14:paraId="41ADDB04" w14:textId="6468238E" w:rsidR="0045637F" w:rsidRDefault="00027086" w:rsidP="004A7841">
            <w:pPr>
              <w:pStyle w:val="FSVT12Doan2"/>
            </w:pPr>
            <w:r>
              <w:t>b</w:t>
            </w:r>
          </w:p>
        </w:tc>
      </w:tr>
    </w:tbl>
    <w:p w14:paraId="5F5797DC" w14:textId="60A70997" w:rsidR="0045637F" w:rsidRDefault="0045637F" w:rsidP="001C56BE">
      <w:pPr>
        <w:pStyle w:val="FSVT12Muc5So"/>
      </w:pPr>
      <w:r>
        <w:lastRenderedPageBreak/>
        <w:t>Lưu ý rằng dữ liệu được ghi trong cùng bảng (tại cùng địa chỉ như trước).                     Có thể dừng chương trình để quan sát đồ thị tín hiệu Audio đã ghi (xác định dữ liệu là dạng 8-bit long).</w:t>
      </w:r>
    </w:p>
    <w:p w14:paraId="76D0899D" w14:textId="5AC895F8" w:rsidR="0045637F" w:rsidRDefault="0045637F" w:rsidP="0045637F">
      <w:pPr>
        <w:pStyle w:val="FSVT12Muc5So"/>
      </w:pPr>
      <w:r>
        <w:t xml:space="preserve">Điều chỉnh chuyển mạch DIP của khối I/O đến giá trị 4 để kích hoạt chế độ xóa bộ nhớ flash. </w:t>
      </w:r>
    </w:p>
    <w:p w14:paraId="4BE07092" w14:textId="26323C3F" w:rsidR="0045637F" w:rsidRDefault="0045637F" w:rsidP="004A7841">
      <w:pPr>
        <w:pStyle w:val="FSVT12Doan2"/>
      </w:pPr>
      <w:r>
        <w:t xml:space="preserve">Đảm bảo chương trình đang chạy (Nếu cần thiết, ấn lại nút </w:t>
      </w:r>
      <w:r>
        <w:rPr>
          <w:noProof/>
        </w:rPr>
        <w:drawing>
          <wp:inline distT="0" distB="0" distL="0" distR="0" wp14:anchorId="5D380AC2" wp14:editId="4A01ACD0">
            <wp:extent cx="148856" cy="148856"/>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Ấn phím INT0 để xóa dữ liệu đã ghi.</w:t>
      </w:r>
    </w:p>
    <w:p w14:paraId="487DDCE4" w14:textId="77777777" w:rsidR="0045637F" w:rsidRDefault="0045637F" w:rsidP="0045637F">
      <w:pPr>
        <w:pStyle w:val="FSVT12Muc5So"/>
      </w:pPr>
      <w:r w:rsidRPr="0045637F">
        <w:t>Điều chỉnh chuyển mạch DIP trong khối I/O đến giá trị 3 để kích hoạt chế độ lấy mẫu 16-bit lưu trong bộ nhớ Flash</w:t>
      </w:r>
      <w:r>
        <w:t>.</w:t>
      </w:r>
    </w:p>
    <w:p w14:paraId="65996BA7" w14:textId="77777777" w:rsidR="0045637F" w:rsidRDefault="0045637F" w:rsidP="0045637F">
      <w:pPr>
        <w:pStyle w:val="FSVT12Muc5So"/>
      </w:pPr>
      <w:r>
        <w:t xml:space="preserve">Tính thời gian dài nhất tín hiệu có thể ghi âm được trong bộ nhớ flash memory, biết rằng nó có dung lượng 8 MB (or 8192 KB). </w:t>
      </w:r>
    </w:p>
    <w:p w14:paraId="1F13DCC0" w14:textId="77777777" w:rsidR="0045637F" w:rsidRDefault="0045637F" w:rsidP="004A7841">
      <w:pPr>
        <w:pStyle w:val="FSVT12Doan2"/>
      </w:pPr>
      <w:r>
        <w:t>Sử dụng thông tin trong file như ở bước 9 và 11 cho chế độ 16-bit mode.                             Chon a/b/c</w:t>
      </w:r>
    </w:p>
    <w:p w14:paraId="3093BD91" w14:textId="57F9A3F5" w:rsidR="0045637F" w:rsidRDefault="0045637F" w:rsidP="0045637F">
      <w:pPr>
        <w:pStyle w:val="FSVT12Muc6abc"/>
      </w:pPr>
      <w:r>
        <w:t>8.5 giây.</w:t>
      </w:r>
    </w:p>
    <w:p w14:paraId="2EDC2F6E" w14:textId="57CC54F6" w:rsidR="0045637F" w:rsidRDefault="0045637F" w:rsidP="0045637F">
      <w:pPr>
        <w:pStyle w:val="FSVT12Muc6abc"/>
      </w:pPr>
      <w:r>
        <w:t>8.5 phút</w:t>
      </w:r>
    </w:p>
    <w:p w14:paraId="50145AF0" w14:textId="3DB182DF" w:rsidR="0045637F" w:rsidRDefault="0045637F" w:rsidP="0045637F">
      <w:pPr>
        <w:pStyle w:val="FSVT12Muc6abc"/>
      </w:pPr>
      <w:r>
        <w:t>8.5 giờ</w:t>
      </w:r>
    </w:p>
    <w:tbl>
      <w:tblPr>
        <w:tblStyle w:val="LiBang"/>
        <w:tblW w:w="9445" w:type="dxa"/>
        <w:tblLook w:val="04A0" w:firstRow="1" w:lastRow="0" w:firstColumn="1" w:lastColumn="0" w:noHBand="0" w:noVBand="1"/>
      </w:tblPr>
      <w:tblGrid>
        <w:gridCol w:w="1975"/>
        <w:gridCol w:w="7470"/>
      </w:tblGrid>
      <w:tr w:rsidR="0045637F" w14:paraId="0A3675FE" w14:textId="77777777" w:rsidTr="00496031">
        <w:tc>
          <w:tcPr>
            <w:tcW w:w="1975" w:type="dxa"/>
          </w:tcPr>
          <w:p w14:paraId="703DFC0C" w14:textId="77777777" w:rsidR="0045637F" w:rsidRDefault="0045637F" w:rsidP="004A7841">
            <w:pPr>
              <w:pStyle w:val="FSVT12Doan2"/>
            </w:pPr>
            <w:r>
              <w:t>Kết quả:</w:t>
            </w:r>
          </w:p>
        </w:tc>
        <w:tc>
          <w:tcPr>
            <w:tcW w:w="7470" w:type="dxa"/>
          </w:tcPr>
          <w:p w14:paraId="14FB5D49" w14:textId="0A28EB4F" w:rsidR="0045637F" w:rsidRDefault="00027086" w:rsidP="004A7841">
            <w:pPr>
              <w:pStyle w:val="FSVT12Doan2"/>
            </w:pPr>
            <w:r>
              <w:t>b</w:t>
            </w:r>
          </w:p>
        </w:tc>
      </w:tr>
    </w:tbl>
    <w:p w14:paraId="24278AE8" w14:textId="7FFAACBA" w:rsidR="0045637F" w:rsidRDefault="0045637F" w:rsidP="0045637F">
      <w:pPr>
        <w:pStyle w:val="FSVT12Muc5So"/>
      </w:pPr>
      <w:r>
        <w:t>Ghi âm tín hiệu Audio (ấn nút INT0).</w:t>
      </w:r>
    </w:p>
    <w:p w14:paraId="13F09745" w14:textId="025A4BEA" w:rsidR="0045637F" w:rsidRDefault="0045637F" w:rsidP="008504BE">
      <w:pPr>
        <w:pStyle w:val="FSVT12Muc5So"/>
      </w:pPr>
      <w:r>
        <w:t>Phát lại tín hiệu Audio đã ghi (ấn nút INT1). Mô tả chất lương âm thanh ghi được ? Chọn a/b/c</w:t>
      </w:r>
    </w:p>
    <w:p w14:paraId="0B134EC3" w14:textId="500FA5D4" w:rsidR="0045637F" w:rsidRDefault="0045637F" w:rsidP="0045637F">
      <w:pPr>
        <w:pStyle w:val="FSVT12Muc6abc"/>
      </w:pPr>
      <w:r>
        <w:t>tốt hơn mode 0</w:t>
      </w:r>
    </w:p>
    <w:p w14:paraId="7EC13F17" w14:textId="1DEAD67E" w:rsidR="0045637F" w:rsidRDefault="0045637F" w:rsidP="0045637F">
      <w:pPr>
        <w:pStyle w:val="FSVT12Muc6abc"/>
      </w:pPr>
      <w:r>
        <w:t>bằng mode 0</w:t>
      </w:r>
    </w:p>
    <w:p w14:paraId="569E54A8" w14:textId="55335B0A" w:rsidR="0045637F" w:rsidRDefault="0045637F" w:rsidP="0045637F">
      <w:pPr>
        <w:pStyle w:val="FSVT12Muc6abc"/>
      </w:pPr>
      <w:r>
        <w:t>rất kém</w:t>
      </w:r>
    </w:p>
    <w:tbl>
      <w:tblPr>
        <w:tblStyle w:val="LiBang"/>
        <w:tblW w:w="9445" w:type="dxa"/>
        <w:tblLook w:val="04A0" w:firstRow="1" w:lastRow="0" w:firstColumn="1" w:lastColumn="0" w:noHBand="0" w:noVBand="1"/>
      </w:tblPr>
      <w:tblGrid>
        <w:gridCol w:w="1975"/>
        <w:gridCol w:w="7470"/>
      </w:tblGrid>
      <w:tr w:rsidR="0045637F" w14:paraId="16A70C5F" w14:textId="77777777" w:rsidTr="00496031">
        <w:tc>
          <w:tcPr>
            <w:tcW w:w="1975" w:type="dxa"/>
          </w:tcPr>
          <w:p w14:paraId="0C3501A9" w14:textId="0662A49A" w:rsidR="0045637F" w:rsidRDefault="0045637F" w:rsidP="004A7841">
            <w:pPr>
              <w:pStyle w:val="FSVT12Doan2"/>
            </w:pPr>
            <w:r>
              <w:t xml:space="preserve">  Kết quả:</w:t>
            </w:r>
          </w:p>
        </w:tc>
        <w:tc>
          <w:tcPr>
            <w:tcW w:w="7470" w:type="dxa"/>
          </w:tcPr>
          <w:p w14:paraId="688D7AA5" w14:textId="5ED7FEAE" w:rsidR="0045637F" w:rsidRDefault="00027086" w:rsidP="004A7841">
            <w:pPr>
              <w:pStyle w:val="FSVT12Doan2"/>
            </w:pPr>
            <w:r>
              <w:t>b</w:t>
            </w:r>
          </w:p>
        </w:tc>
      </w:tr>
    </w:tbl>
    <w:p w14:paraId="23BB3CBF" w14:textId="77777777" w:rsidR="0045637F" w:rsidRDefault="0045637F" w:rsidP="00DE5373">
      <w:pPr>
        <w:pStyle w:val="FSVT12Muc5So"/>
      </w:pPr>
      <w:r>
        <w:t xml:space="preserve">Kích vào biểu tượng </w:t>
      </w:r>
      <w:r>
        <w:rPr>
          <w:noProof/>
        </w:rPr>
        <w:drawing>
          <wp:inline distT="0" distB="0" distL="0" distR="0" wp14:anchorId="2F3C47BC" wp14:editId="3698CA05">
            <wp:extent cx="180429" cy="180429"/>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dừng chương trình. Bộ nhớ Flash kết nối bên ngoài DSP và được truy xuất từ các mạch ngoại vi. Vì thế không có cách đơn giản nào để quan sát nội dung của nó.</w:t>
      </w:r>
    </w:p>
    <w:p w14:paraId="3B2FAAF2" w14:textId="77777777" w:rsidR="0045637F" w:rsidRDefault="0045637F" w:rsidP="0045637F">
      <w:pPr>
        <w:pStyle w:val="FSVT12Muc5So"/>
      </w:pPr>
      <w:r w:rsidRPr="0045637F">
        <w:t>Đến menu View trong phần mềm Code Composer và chọn Memory Browser</w:t>
      </w:r>
      <w:r>
        <w:t xml:space="preserve">. </w:t>
      </w:r>
    </w:p>
    <w:p w14:paraId="6F3B962D" w14:textId="66D32170" w:rsidR="0045637F" w:rsidRDefault="0045637F" w:rsidP="004A7841">
      <w:pPr>
        <w:pStyle w:val="FSVT12Doan2"/>
      </w:pPr>
      <w:r>
        <w:t>Tìm địa chỉ 0x010000 trong cửa sổ Memory window. Xác định biến số tìm thấy trong phần DATA và kiểu giá trị của nó là 16-bit cơ số 16. Ghi lại nội dung của biến số?</w:t>
      </w:r>
    </w:p>
    <w:tbl>
      <w:tblPr>
        <w:tblStyle w:val="LiBang"/>
        <w:tblW w:w="9445" w:type="dxa"/>
        <w:tblLook w:val="04A0" w:firstRow="1" w:lastRow="0" w:firstColumn="1" w:lastColumn="0" w:noHBand="0" w:noVBand="1"/>
      </w:tblPr>
      <w:tblGrid>
        <w:gridCol w:w="4225"/>
        <w:gridCol w:w="5220"/>
      </w:tblGrid>
      <w:tr w:rsidR="0045637F" w14:paraId="57D1C92A" w14:textId="77777777" w:rsidTr="0045637F">
        <w:tc>
          <w:tcPr>
            <w:tcW w:w="4225" w:type="dxa"/>
          </w:tcPr>
          <w:p w14:paraId="16660075" w14:textId="77B0A79E" w:rsidR="0045637F" w:rsidRDefault="0045637F" w:rsidP="004A7841">
            <w:pPr>
              <w:pStyle w:val="FSVT12Doan2"/>
            </w:pPr>
            <w:r>
              <w:t xml:space="preserve">Kết quả: Giá trị của dữ liệu = </w:t>
            </w:r>
          </w:p>
        </w:tc>
        <w:tc>
          <w:tcPr>
            <w:tcW w:w="5220" w:type="dxa"/>
          </w:tcPr>
          <w:p w14:paraId="622C47F7" w14:textId="4FDC3A56" w:rsidR="0045637F" w:rsidRDefault="00027086" w:rsidP="004A7841">
            <w:pPr>
              <w:pStyle w:val="FSVT12Doan2"/>
            </w:pPr>
            <w:r>
              <w:t>FFFF</w:t>
            </w:r>
          </w:p>
        </w:tc>
      </w:tr>
    </w:tbl>
    <w:p w14:paraId="65DEB9D3" w14:textId="10F25897" w:rsidR="00766EC0" w:rsidRDefault="00766EC0" w:rsidP="00766EC0">
      <w:pPr>
        <w:pStyle w:val="FSVT12Muc5So"/>
      </w:pPr>
      <w:r>
        <w:t xml:space="preserve">Như được giải thích trong phần Cơ sở lý thuyết của bài thí nghiệm này, nếu cũng nội dung bộ nhớ được truy xuất bởi program bus (bus chương trình),nó cần được điều chỉnh địa chỉ để truy xuất theo byte thay cho theo words (4 byte). </w:t>
      </w:r>
    </w:p>
    <w:p w14:paraId="65A87BC7" w14:textId="77777777" w:rsidR="00766EC0" w:rsidRDefault="00766EC0" w:rsidP="004A7841">
      <w:pPr>
        <w:pStyle w:val="FSVT12Doan2"/>
      </w:pPr>
      <w:r>
        <w:t xml:space="preserve">Tìm đến địa chỉ 0x020000 trong cửa sổ Memory window. Xác định biến số tìm thấy </w:t>
      </w:r>
      <w:r>
        <w:lastRenderedPageBreak/>
        <w:t>trong phần PROGRAM kiểu giá trị của nó là 8-bit cơ số 16.</w:t>
      </w:r>
    </w:p>
    <w:p w14:paraId="64CA9635" w14:textId="77777777" w:rsidR="00766EC0" w:rsidRDefault="00766EC0" w:rsidP="004A7841">
      <w:pPr>
        <w:pStyle w:val="FSVT12Doan2"/>
      </w:pPr>
      <w:r>
        <w:t>Nội dung của biến số theo byte?</w:t>
      </w:r>
    </w:p>
    <w:tbl>
      <w:tblPr>
        <w:tblStyle w:val="LiBang"/>
        <w:tblW w:w="9445" w:type="dxa"/>
        <w:tblLook w:val="04A0" w:firstRow="1" w:lastRow="0" w:firstColumn="1" w:lastColumn="0" w:noHBand="0" w:noVBand="1"/>
      </w:tblPr>
      <w:tblGrid>
        <w:gridCol w:w="4225"/>
        <w:gridCol w:w="5220"/>
      </w:tblGrid>
      <w:tr w:rsidR="00766EC0" w14:paraId="22913C42" w14:textId="77777777" w:rsidTr="00496031">
        <w:tc>
          <w:tcPr>
            <w:tcW w:w="4225" w:type="dxa"/>
          </w:tcPr>
          <w:p w14:paraId="0A185F17" w14:textId="77777777" w:rsidR="00766EC0" w:rsidRDefault="00766EC0" w:rsidP="004A7841">
            <w:pPr>
              <w:pStyle w:val="FSVT12Doan2"/>
            </w:pPr>
            <w:r>
              <w:t xml:space="preserve">Kết quả: Giá trị của dữ liệu = </w:t>
            </w:r>
          </w:p>
        </w:tc>
        <w:tc>
          <w:tcPr>
            <w:tcW w:w="5220" w:type="dxa"/>
          </w:tcPr>
          <w:p w14:paraId="6404ADED" w14:textId="5901C9F8" w:rsidR="00766EC0" w:rsidRDefault="00027086" w:rsidP="004A7841">
            <w:pPr>
              <w:pStyle w:val="FSVT12Doan2"/>
            </w:pPr>
            <w:r>
              <w:t>B0</w:t>
            </w:r>
          </w:p>
        </w:tc>
      </w:tr>
    </w:tbl>
    <w:p w14:paraId="2F18921A" w14:textId="3C78C494" w:rsidR="00766EC0" w:rsidRDefault="00766EC0" w:rsidP="004A7841">
      <w:pPr>
        <w:pStyle w:val="FSVT12Doan2"/>
      </w:pPr>
      <w:r w:rsidRPr="00766EC0">
        <w:t>Nội dung của dữ liệu trong byte kế tiếp (address 0x020001)?</w:t>
      </w:r>
    </w:p>
    <w:tbl>
      <w:tblPr>
        <w:tblStyle w:val="LiBang"/>
        <w:tblW w:w="9445" w:type="dxa"/>
        <w:tblLook w:val="04A0" w:firstRow="1" w:lastRow="0" w:firstColumn="1" w:lastColumn="0" w:noHBand="0" w:noVBand="1"/>
      </w:tblPr>
      <w:tblGrid>
        <w:gridCol w:w="4225"/>
        <w:gridCol w:w="5220"/>
      </w:tblGrid>
      <w:tr w:rsidR="00766EC0" w14:paraId="224C22AE" w14:textId="77777777" w:rsidTr="00496031">
        <w:tc>
          <w:tcPr>
            <w:tcW w:w="4225" w:type="dxa"/>
          </w:tcPr>
          <w:p w14:paraId="08E940EF" w14:textId="77777777" w:rsidR="00766EC0" w:rsidRDefault="00766EC0" w:rsidP="004A7841">
            <w:pPr>
              <w:pStyle w:val="FSVT12Doan2"/>
            </w:pPr>
            <w:r>
              <w:t xml:space="preserve">Kết quả: Giá trị của dữ liệu = </w:t>
            </w:r>
          </w:p>
        </w:tc>
        <w:tc>
          <w:tcPr>
            <w:tcW w:w="5220" w:type="dxa"/>
          </w:tcPr>
          <w:p w14:paraId="776CC19A" w14:textId="145D01B4" w:rsidR="00766EC0" w:rsidRDefault="00027086" w:rsidP="004A7841">
            <w:pPr>
              <w:pStyle w:val="FSVT12Doan2"/>
            </w:pPr>
            <w:r>
              <w:t>6B</w:t>
            </w:r>
          </w:p>
        </w:tc>
      </w:tr>
    </w:tbl>
    <w:p w14:paraId="373BD438" w14:textId="69C3CE84" w:rsidR="00766EC0" w:rsidRDefault="00766EC0" w:rsidP="00FE4BF3">
      <w:pPr>
        <w:pStyle w:val="FSVT12Muc5So"/>
      </w:pPr>
      <w:r>
        <w:t xml:space="preserve">Click vào biểu tượng </w:t>
      </w:r>
      <w:r w:rsidRPr="009845A3">
        <w:rPr>
          <w:noProof/>
        </w:rPr>
        <w:drawing>
          <wp:inline distT="0" distB="0" distL="0" distR="0" wp14:anchorId="4135D64E" wp14:editId="496B5104">
            <wp:extent cx="138430" cy="138430"/>
            <wp:effectExtent l="0" t="0" r="0" b="0"/>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w:t>
      </w:r>
      <w:r w:rsidR="00B05A06">
        <w:t>P</w:t>
      </w:r>
      <w:r>
        <w:t xml:space="preserve">rojects và thoát khỏi Code Composer. </w:t>
      </w:r>
    </w:p>
    <w:p w14:paraId="3B0B13E2" w14:textId="0D493E37" w:rsidR="00BC2528" w:rsidRDefault="00766EC0" w:rsidP="004A7841">
      <w:pPr>
        <w:pStyle w:val="FSVT12Doan2"/>
      </w:pPr>
      <w:r>
        <w:t>Tắt nguồn điện và tháo các kết nối (dây dẫn) trên bảng mạch.</w:t>
      </w:r>
    </w:p>
    <w:p w14:paraId="403AE07A" w14:textId="3FA92999" w:rsidR="002323A0" w:rsidRDefault="002323A0" w:rsidP="00DB67BC">
      <w:pPr>
        <w:pStyle w:val="FSVT12MUC3"/>
      </w:pPr>
      <w:bookmarkStart w:id="20" w:name="_Toc164546275"/>
      <w:r w:rsidRPr="002323A0">
        <w:t>Ex 4: Định địa chỉ</w:t>
      </w:r>
      <w:r>
        <w:t>.</w:t>
      </w:r>
      <w:bookmarkEnd w:id="20"/>
    </w:p>
    <w:p w14:paraId="6E06E5E0" w14:textId="4BB4139A" w:rsidR="00D5503C" w:rsidRDefault="00BA6269" w:rsidP="00BA6269">
      <w:pPr>
        <w:pStyle w:val="FSVT12MUC5"/>
      </w:pPr>
      <w:bookmarkStart w:id="21" w:name="_Toc164546276"/>
      <w:r w:rsidRPr="00BA6269">
        <w:t>Thiết lập kết nối trên bo mạch:</w:t>
      </w:r>
      <w:bookmarkEnd w:id="21"/>
    </w:p>
    <w:p w14:paraId="5660DEF9" w14:textId="3992C05A" w:rsidR="00BA6269" w:rsidRDefault="00BA6269" w:rsidP="000C6F51">
      <w:pPr>
        <w:pStyle w:val="FSVT12Muc5So"/>
      </w:pPr>
      <w:r>
        <w:t>Thực hiện các kết nối như trong hình. Có thể kết nối đầu vào của bộ tiền khuếch đại micrô với giắc cắm đầu ra âm thanh của máy tính nếu muốn sử dụng tín hiệu âm thanh từ máy tính của mình, hoặc sử dụng Microphone.</w:t>
      </w:r>
    </w:p>
    <w:p w14:paraId="738226B0" w14:textId="24BAC21F" w:rsidR="00BA6269" w:rsidRDefault="00BA6269" w:rsidP="000C6F51">
      <w:pPr>
        <w:pStyle w:val="FSVT12Muc5So"/>
      </w:pPr>
      <w:r>
        <w:t>Kết nối Bo mạch DSP với máy tính bằng cổng USB số 2.  Đảm bảo rằng nguồn điện của Đế mạch đã được Bật và phần mềm Code Composer trên máy tính được cài đặt như giải thích trong Phụ Lục C. Chạy phần mềm Code Composer (CCS) trên máy tính.</w:t>
      </w:r>
    </w:p>
    <w:p w14:paraId="2F09231A" w14:textId="77777777" w:rsidR="00BA6269" w:rsidRDefault="00BA6269" w:rsidP="007C368B">
      <w:pPr>
        <w:pStyle w:val="FSVT12Muc5So"/>
      </w:pPr>
      <w:r>
        <w:t>Kích hoạt dự án exercise_2_4 bằng cách nhấp chuột vào Project đó trong cửa sổ Project Explorer</w:t>
      </w:r>
    </w:p>
    <w:p w14:paraId="201B5768" w14:textId="77777777" w:rsidR="00BA6269" w:rsidRDefault="00BA6269" w:rsidP="004A7841">
      <w:pPr>
        <w:pStyle w:val="FSVT12Doan2"/>
      </w:pPr>
      <w:r>
        <w:t xml:space="preserve">Mở đồng thời hai file main.c và LVex2_4.asm. </w:t>
      </w:r>
    </w:p>
    <w:p w14:paraId="2BB5E386" w14:textId="3D63851C" w:rsidR="00BA6269" w:rsidRDefault="00BA6269" w:rsidP="004A7841">
      <w:pPr>
        <w:pStyle w:val="FSVT12Doan2"/>
      </w:pPr>
      <w:r>
        <w:t xml:space="preserve">Chạy Debug bằng cách click vào biểu tượng </w:t>
      </w:r>
      <w:r>
        <w:rPr>
          <w:noProof/>
        </w:rPr>
        <w:drawing>
          <wp:inline distT="0" distB="0" distL="0" distR="0" wp14:anchorId="3B57A846" wp14:editId="2CDF64AA">
            <wp:extent cx="180842" cy="180842"/>
            <wp:effectExtent l="0" t="0" r="0" b="0"/>
            <wp:docPr id="209472" name="Picture 209472"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để tải chương trình vào chip DSP.</w:t>
      </w:r>
    </w:p>
    <w:p w14:paraId="5594A5BE" w14:textId="77777777" w:rsidR="00BA6269" w:rsidRDefault="00BA6269" w:rsidP="00BA6269">
      <w:pPr>
        <w:pStyle w:val="FSVT12Muc5So"/>
      </w:pPr>
      <w:r>
        <w:t xml:space="preserve">Nhấn vào biểu tượng </w:t>
      </w:r>
      <w:r>
        <w:rPr>
          <w:noProof/>
        </w:rPr>
        <w:drawing>
          <wp:inline distT="0" distB="0" distL="0" distR="0" wp14:anchorId="5622CE9A" wp14:editId="105CBF71">
            <wp:extent cx="148856" cy="148856"/>
            <wp:effectExtent l="0" t="0" r="3810" b="3810"/>
            <wp:docPr id="209473" name="Picture 20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Kiểm tra thông tin hiển thị trên màn hình LCD của bo mạch DSP:</w:t>
      </w:r>
    </w:p>
    <w:p w14:paraId="0B151223" w14:textId="426588C7" w:rsidR="00BA6269" w:rsidRDefault="00BA6269" w:rsidP="004A7841">
      <w:pPr>
        <w:pStyle w:val="FSVT12Doan2"/>
      </w:pPr>
      <w:r>
        <w:t>LabVolt 91031 Ex2-4</w:t>
      </w:r>
    </w:p>
    <w:p w14:paraId="73B712FA" w14:textId="392889CA" w:rsidR="00BA6269" w:rsidRDefault="00BA6269" w:rsidP="004A7841">
      <w:pPr>
        <w:pStyle w:val="FSVT12Doan2"/>
      </w:pPr>
      <w:r>
        <w:t>Signal Averaging.</w:t>
      </w:r>
    </w:p>
    <w:p w14:paraId="2DF658BE" w14:textId="4809C071" w:rsidR="00BA6269" w:rsidRDefault="00BA6269" w:rsidP="004A7841">
      <w:pPr>
        <w:pStyle w:val="FSVT12Doan2"/>
      </w:pPr>
      <w:r>
        <w:t>Chương trình này cho phép DSP ghi tín hiệu tương tự vào bộ đệm xoay vòng chứa mười sáu mẫu. Giá trị trung bình của các mẫu được tính toán và kết quả được gửi ra dưới dạng đầu ra tương tự của DSP.</w:t>
      </w:r>
    </w:p>
    <w:p w14:paraId="61FC0893" w14:textId="78BBC39D" w:rsidR="00BA6269" w:rsidRDefault="00BA6269" w:rsidP="00BA6269">
      <w:pPr>
        <w:pStyle w:val="FSVT12Muc5So"/>
      </w:pPr>
      <w:r>
        <w:t xml:space="preserve">Nói vào micrô (hoặc phát tệp âm thanh trên máy tính). Nghe âm thanh thu được từ DSP bằng loa trên Board hoặc sử dụng tai nghe. </w:t>
      </w:r>
    </w:p>
    <w:p w14:paraId="1CE1D7DB" w14:textId="3320348F" w:rsidR="00BA6269" w:rsidRDefault="00BA6269" w:rsidP="004A7841">
      <w:pPr>
        <w:pStyle w:val="FSVT12Doan2"/>
      </w:pPr>
      <w:r>
        <w:t>Tín hiệu đầu ra bị ảnh hưởng bởi thuật toán DSP như thế nào? Chọn a/b/c/d</w:t>
      </w:r>
    </w:p>
    <w:p w14:paraId="0F92FD3C" w14:textId="6874922B" w:rsidR="00BA6269" w:rsidRDefault="00BA6269" w:rsidP="00BA6269">
      <w:pPr>
        <w:pStyle w:val="FSVT12Muc6abc"/>
      </w:pPr>
      <w:r>
        <w:t>Âm thanh không sắc nét như tín hiệu ban đầu.</w:t>
      </w:r>
    </w:p>
    <w:p w14:paraId="1509B15A" w14:textId="09198462" w:rsidR="00BA6269" w:rsidRDefault="00BA6269" w:rsidP="00BA6269">
      <w:pPr>
        <w:pStyle w:val="FSVT12Muc6abc"/>
      </w:pPr>
      <w:r>
        <w:t xml:space="preserve">Tần số cao bị suy giảm. </w:t>
      </w:r>
    </w:p>
    <w:p w14:paraId="2FE59945" w14:textId="24D54FEA" w:rsidR="00BA6269" w:rsidRDefault="00BA6269" w:rsidP="00BA6269">
      <w:pPr>
        <w:pStyle w:val="FSVT12Muc6abc"/>
      </w:pPr>
      <w:r>
        <w:t xml:space="preserve">Việc lấy trung bình có tác dụng một loại bộ lọc thông thấp. </w:t>
      </w:r>
    </w:p>
    <w:p w14:paraId="1635C229" w14:textId="6AD61628" w:rsidR="00BA6269" w:rsidRDefault="00BA6269" w:rsidP="00BA6269">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BA6269" w14:paraId="29807855" w14:textId="77777777" w:rsidTr="00496031">
        <w:tc>
          <w:tcPr>
            <w:tcW w:w="1975" w:type="dxa"/>
          </w:tcPr>
          <w:p w14:paraId="7326E57E" w14:textId="77777777" w:rsidR="00BA6269" w:rsidRDefault="00BA6269" w:rsidP="004A7841">
            <w:pPr>
              <w:pStyle w:val="FSVT12Doan2"/>
            </w:pPr>
            <w:r>
              <w:lastRenderedPageBreak/>
              <w:t xml:space="preserve">  Kết quả:</w:t>
            </w:r>
          </w:p>
        </w:tc>
        <w:tc>
          <w:tcPr>
            <w:tcW w:w="7470" w:type="dxa"/>
          </w:tcPr>
          <w:p w14:paraId="363EFD19" w14:textId="4F172417" w:rsidR="00BA6269" w:rsidRDefault="00027086" w:rsidP="004A7841">
            <w:pPr>
              <w:pStyle w:val="FSVT12Doan2"/>
            </w:pPr>
            <w:r>
              <w:t>d</w:t>
            </w:r>
          </w:p>
        </w:tc>
      </w:tr>
    </w:tbl>
    <w:p w14:paraId="6E473320" w14:textId="1FB561C1" w:rsidR="00BA6269" w:rsidRDefault="00BA6269" w:rsidP="00BA6269">
      <w:pPr>
        <w:pStyle w:val="FSVT12Muc5So"/>
      </w:pPr>
      <w:r>
        <w:t xml:space="preserve">Kích vào nút </w:t>
      </w:r>
      <w:r>
        <w:rPr>
          <w:noProof/>
        </w:rPr>
        <w:drawing>
          <wp:inline distT="0" distB="0" distL="0" distR="0" wp14:anchorId="6F675397" wp14:editId="69FEBDDE">
            <wp:extent cx="180429" cy="180429"/>
            <wp:effectExtent l="0" t="0" r="0" b="0"/>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để tạm dừng chương trình. Trong file LVex2_4.asm, quan sát các lệnh trong phần _initCB. Code trong phần này có tác dụng khởi tạo bộ đệm xoay vòng (circular buffer). </w:t>
      </w:r>
    </w:p>
    <w:p w14:paraId="571E3948" w14:textId="77777777" w:rsidR="00BA6269" w:rsidRDefault="00BA6269" w:rsidP="004A7841">
      <w:pPr>
        <w:pStyle w:val="FSVT12Doan2"/>
      </w:pPr>
      <w:r>
        <w:t>Số phần tử bộ đệm được đặt là 16, DSP được cấu hình để hoạt động với bộ đệm xoay vòng và chỉ số phần tử được khởi đầu là 0.</w:t>
      </w:r>
    </w:p>
    <w:p w14:paraId="0E05BFE4" w14:textId="77777777" w:rsidR="00BA6269" w:rsidRDefault="00BA6269" w:rsidP="00893E73">
      <w:pPr>
        <w:pStyle w:val="FSVT12Muc5So"/>
      </w:pPr>
      <w:r>
        <w:t xml:space="preserve">Chuyển đến phần _initDone của file LVex2_4.asm và tìm lệnh mov mmap(@BK03), AC0. </w:t>
      </w:r>
    </w:p>
    <w:p w14:paraId="652848D3" w14:textId="77777777" w:rsidR="00BA6269" w:rsidRDefault="00BA6269" w:rsidP="004A7841">
      <w:pPr>
        <w:pStyle w:val="FSVT12Doan2"/>
      </w:pPr>
      <w:r>
        <w:t xml:space="preserve">Thêm điểm ngừng vào dòng này (dưới nhãn ;Breakpoint #01) và ấn nút </w:t>
      </w:r>
      <w:r>
        <w:rPr>
          <w:noProof/>
        </w:rPr>
        <w:drawing>
          <wp:inline distT="0" distB="0" distL="0" distR="0" wp14:anchorId="4584B1D2" wp14:editId="0EA6B0E4">
            <wp:extent cx="148856" cy="148856"/>
            <wp:effectExtent l="0" t="0" r="3810" b="3810"/>
            <wp:docPr id="209483" name="Picture 20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chương trình chạy đến điểm ngừng đã đặt.</w:t>
      </w:r>
    </w:p>
    <w:p w14:paraId="21ABC289" w14:textId="32C31C51" w:rsidR="00BA6269" w:rsidRDefault="00BA6269" w:rsidP="004A7841">
      <w:pPr>
        <w:pStyle w:val="FSVT12Doan2"/>
      </w:pPr>
      <w:r>
        <w:t>Loại địa chỉ nào được sử dụng cho biến BK03? Chọn a/b/c</w:t>
      </w:r>
    </w:p>
    <w:p w14:paraId="61985CB4" w14:textId="4B089CD4" w:rsidR="00BA6269" w:rsidRDefault="00BA6269" w:rsidP="00BA6269">
      <w:pPr>
        <w:pStyle w:val="FSVT12Muc6abc"/>
      </w:pPr>
      <w:r>
        <w:t>Địa chỉ gián tiếp.</w:t>
      </w:r>
    </w:p>
    <w:p w14:paraId="2D294A8C" w14:textId="35D86E34" w:rsidR="00BA6269" w:rsidRDefault="00BA6269" w:rsidP="00BA6269">
      <w:pPr>
        <w:pStyle w:val="FSVT12Muc6abc"/>
      </w:pPr>
      <w:r>
        <w:t>Địa chỉ trực tiếp.</w:t>
      </w:r>
    </w:p>
    <w:p w14:paraId="6279F54C" w14:textId="373DD982" w:rsidR="00BA6269" w:rsidRDefault="00BA6269" w:rsidP="00BA6269">
      <w:pPr>
        <w:pStyle w:val="FSVT12Muc6abc"/>
      </w:pPr>
      <w:r>
        <w:t>Địa chỉ mặc định.</w:t>
      </w:r>
    </w:p>
    <w:tbl>
      <w:tblPr>
        <w:tblStyle w:val="LiBang"/>
        <w:tblW w:w="9445" w:type="dxa"/>
        <w:tblLook w:val="04A0" w:firstRow="1" w:lastRow="0" w:firstColumn="1" w:lastColumn="0" w:noHBand="0" w:noVBand="1"/>
      </w:tblPr>
      <w:tblGrid>
        <w:gridCol w:w="1975"/>
        <w:gridCol w:w="7470"/>
      </w:tblGrid>
      <w:tr w:rsidR="00BA6269" w14:paraId="2E84474C" w14:textId="77777777" w:rsidTr="00496031">
        <w:tc>
          <w:tcPr>
            <w:tcW w:w="1975" w:type="dxa"/>
          </w:tcPr>
          <w:p w14:paraId="2F9B7D98" w14:textId="77777777" w:rsidR="00BA6269" w:rsidRDefault="00BA6269" w:rsidP="004A7841">
            <w:pPr>
              <w:pStyle w:val="FSVT12Doan2"/>
            </w:pPr>
            <w:r>
              <w:t xml:space="preserve">  Kết quả:</w:t>
            </w:r>
          </w:p>
        </w:tc>
        <w:tc>
          <w:tcPr>
            <w:tcW w:w="7470" w:type="dxa"/>
          </w:tcPr>
          <w:p w14:paraId="7B2DFE5E" w14:textId="45D06E0E" w:rsidR="00BA6269" w:rsidRDefault="00027086" w:rsidP="004A7841">
            <w:pPr>
              <w:pStyle w:val="FSVT12Doan2"/>
            </w:pPr>
            <w:r>
              <w:t>b</w:t>
            </w:r>
          </w:p>
        </w:tc>
      </w:tr>
    </w:tbl>
    <w:p w14:paraId="5ACE18D5" w14:textId="4E77168D" w:rsidR="00BA6269" w:rsidRDefault="00BA6269" w:rsidP="004A7841">
      <w:pPr>
        <w:pStyle w:val="FSVT12Doan2"/>
      </w:pPr>
      <w:r>
        <w:t>Trong cửa sổ Disassembly, so sánh opcode với từng mã lệnh tương ứng. Trong các dòng sau, dòng nào là mã lệnh? Chọn a/b/c</w:t>
      </w:r>
    </w:p>
    <w:p w14:paraId="4F1771F3" w14:textId="0C7090A3" w:rsidR="00BA6269" w:rsidRDefault="00BA6269" w:rsidP="00BA6269">
      <w:pPr>
        <w:pStyle w:val="FSVT12Muc6abc"/>
        <w:numPr>
          <w:ilvl w:val="5"/>
          <w:numId w:val="39"/>
        </w:numPr>
      </w:pPr>
      <w:r>
        <w:t>a032_98</w:t>
      </w:r>
    </w:p>
    <w:p w14:paraId="517B62A6" w14:textId="6053F851" w:rsidR="00BA6269" w:rsidRDefault="00BA6269" w:rsidP="00BA6269">
      <w:pPr>
        <w:pStyle w:val="FSVT12Muc6abc"/>
      </w:pPr>
      <w:r>
        <w:t>a064_98</w:t>
      </w:r>
    </w:p>
    <w:p w14:paraId="49A90E7E" w14:textId="536224FC" w:rsidR="00BA6269" w:rsidRDefault="00BA6269" w:rsidP="00BA6269">
      <w:pPr>
        <w:pStyle w:val="FSVT12Muc6abc"/>
      </w:pPr>
      <w:r>
        <w:t>c096_98</w:t>
      </w:r>
    </w:p>
    <w:tbl>
      <w:tblPr>
        <w:tblStyle w:val="LiBang"/>
        <w:tblW w:w="9445" w:type="dxa"/>
        <w:tblLook w:val="04A0" w:firstRow="1" w:lastRow="0" w:firstColumn="1" w:lastColumn="0" w:noHBand="0" w:noVBand="1"/>
      </w:tblPr>
      <w:tblGrid>
        <w:gridCol w:w="1975"/>
        <w:gridCol w:w="7470"/>
      </w:tblGrid>
      <w:tr w:rsidR="00BA6269" w14:paraId="18DF2993" w14:textId="77777777" w:rsidTr="00496031">
        <w:tc>
          <w:tcPr>
            <w:tcW w:w="1975" w:type="dxa"/>
          </w:tcPr>
          <w:p w14:paraId="716FE2DD" w14:textId="77777777" w:rsidR="00BA6269" w:rsidRDefault="00BA6269" w:rsidP="004A7841">
            <w:pPr>
              <w:pStyle w:val="FSVT12Doan2"/>
            </w:pPr>
            <w:r>
              <w:t xml:space="preserve">  Kết quả:</w:t>
            </w:r>
          </w:p>
        </w:tc>
        <w:tc>
          <w:tcPr>
            <w:tcW w:w="7470" w:type="dxa"/>
          </w:tcPr>
          <w:p w14:paraId="6C5F236E" w14:textId="681AF7E9" w:rsidR="00BA6269" w:rsidRDefault="00027086" w:rsidP="004A7841">
            <w:pPr>
              <w:pStyle w:val="FSVT12Doan2"/>
            </w:pPr>
            <w:r>
              <w:t>a</w:t>
            </w:r>
          </w:p>
        </w:tc>
      </w:tr>
    </w:tbl>
    <w:p w14:paraId="36A7E728" w14:textId="77777777" w:rsidR="00BA6269" w:rsidRDefault="00BA6269" w:rsidP="00BA6269">
      <w:pPr>
        <w:pStyle w:val="FSVT12Muc5So"/>
      </w:pPr>
      <w:r>
        <w:t xml:space="preserve">Đi tới lệnh amov #000000h, XAR1. Chèn một điểm ngừng tại dòng này (ngay bên dưới nhãn ;Breakpoint #02) và nhấn biểu tượng </w:t>
      </w:r>
      <w:r>
        <w:rPr>
          <w:noProof/>
        </w:rPr>
        <w:drawing>
          <wp:inline distT="0" distB="0" distL="0" distR="0" wp14:anchorId="14A94C63" wp14:editId="3DE43F84">
            <wp:extent cx="148856" cy="148856"/>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thực thi chương trình cho đến điểm đó.</w:t>
      </w:r>
    </w:p>
    <w:p w14:paraId="2CE6CD36" w14:textId="63249918" w:rsidR="00BA6269" w:rsidRDefault="00BA6269" w:rsidP="004A7841">
      <w:pPr>
        <w:pStyle w:val="FSVT12Doan2"/>
      </w:pPr>
      <w:r>
        <w:t xml:space="preserve"> Loại địa chỉ nào được sử dụng?. Chọn a/b/c</w:t>
      </w:r>
    </w:p>
    <w:p w14:paraId="257D6E49" w14:textId="013AF5DC" w:rsidR="00BA6269" w:rsidRDefault="00BA6269" w:rsidP="00BA6269">
      <w:pPr>
        <w:pStyle w:val="FSVT12Muc6abc"/>
      </w:pPr>
      <w:r>
        <w:t>Đặt địa chỉ trực tiếp.</w:t>
      </w:r>
    </w:p>
    <w:p w14:paraId="57FC9B0B" w14:textId="4DF6A3B5" w:rsidR="00BA6269" w:rsidRDefault="00BA6269" w:rsidP="00BA6269">
      <w:pPr>
        <w:pStyle w:val="FSVT12Muc6abc"/>
      </w:pPr>
      <w:r>
        <w:t>Đặt địa chỉ gián tiếp.</w:t>
      </w:r>
    </w:p>
    <w:p w14:paraId="10D4DB80" w14:textId="4FFB471B" w:rsidR="00BA6269" w:rsidRDefault="00BA6269" w:rsidP="00BA6269">
      <w:pPr>
        <w:pStyle w:val="FSVT12Muc6abc"/>
      </w:pPr>
      <w:r>
        <w:t>Đặt địa chỉ tức thời.</w:t>
      </w:r>
    </w:p>
    <w:tbl>
      <w:tblPr>
        <w:tblStyle w:val="LiBang"/>
        <w:tblW w:w="9445" w:type="dxa"/>
        <w:tblLook w:val="04A0" w:firstRow="1" w:lastRow="0" w:firstColumn="1" w:lastColumn="0" w:noHBand="0" w:noVBand="1"/>
      </w:tblPr>
      <w:tblGrid>
        <w:gridCol w:w="1975"/>
        <w:gridCol w:w="7470"/>
      </w:tblGrid>
      <w:tr w:rsidR="00BA6269" w14:paraId="15DE7570" w14:textId="77777777" w:rsidTr="00496031">
        <w:tc>
          <w:tcPr>
            <w:tcW w:w="1975" w:type="dxa"/>
          </w:tcPr>
          <w:p w14:paraId="666DB765" w14:textId="77777777" w:rsidR="00BA6269" w:rsidRDefault="00BA6269" w:rsidP="004A7841">
            <w:pPr>
              <w:pStyle w:val="FSVT12Doan2"/>
            </w:pPr>
            <w:r>
              <w:t xml:space="preserve">  Kết quả:</w:t>
            </w:r>
          </w:p>
        </w:tc>
        <w:tc>
          <w:tcPr>
            <w:tcW w:w="7470" w:type="dxa"/>
          </w:tcPr>
          <w:p w14:paraId="1A21985A" w14:textId="6DA583E7" w:rsidR="00BA6269" w:rsidRDefault="00027086" w:rsidP="004A7841">
            <w:pPr>
              <w:pStyle w:val="FSVT12Doan2"/>
            </w:pPr>
            <w:r>
              <w:t>c</w:t>
            </w:r>
          </w:p>
        </w:tc>
      </w:tr>
    </w:tbl>
    <w:p w14:paraId="7F17583D" w14:textId="1EAA3C7F" w:rsidR="00BA6269" w:rsidRDefault="00BA6269" w:rsidP="004A7841">
      <w:pPr>
        <w:pStyle w:val="FSVT12Doan2"/>
      </w:pPr>
      <w:r>
        <w:t>Trong cửa sổ Disassembly, hãy quan sát mã thực thi (opcode) tương ứng với lệnh. Xác định đúng mã thực thi trong các dòng sau?. Chọn a/b/c</w:t>
      </w:r>
    </w:p>
    <w:p w14:paraId="0401D561" w14:textId="00585EBD" w:rsidR="00BA6269" w:rsidRDefault="00BA6269" w:rsidP="00BA6269">
      <w:pPr>
        <w:pStyle w:val="FSVT12Muc6abc"/>
        <w:numPr>
          <w:ilvl w:val="5"/>
          <w:numId w:val="40"/>
        </w:numPr>
      </w:pPr>
      <w:r>
        <w:t>a931001977</w:t>
      </w:r>
    </w:p>
    <w:p w14:paraId="55638A15" w14:textId="6B784768" w:rsidR="00BA6269" w:rsidRDefault="00BA6269" w:rsidP="00BA6269">
      <w:pPr>
        <w:pStyle w:val="FSVT12Muc6abc"/>
      </w:pPr>
      <w:r>
        <w:t>ec319e000000</w:t>
      </w:r>
    </w:p>
    <w:p w14:paraId="66B52909" w14:textId="2EB512B8" w:rsidR="00BA6269" w:rsidRDefault="00BA6269" w:rsidP="00BA6269">
      <w:pPr>
        <w:pStyle w:val="FSVT12Muc6abc"/>
      </w:pPr>
      <w:r>
        <w:t>ea310c00194b</w:t>
      </w:r>
    </w:p>
    <w:tbl>
      <w:tblPr>
        <w:tblStyle w:val="LiBang"/>
        <w:tblW w:w="9445" w:type="dxa"/>
        <w:tblLook w:val="04A0" w:firstRow="1" w:lastRow="0" w:firstColumn="1" w:lastColumn="0" w:noHBand="0" w:noVBand="1"/>
      </w:tblPr>
      <w:tblGrid>
        <w:gridCol w:w="1975"/>
        <w:gridCol w:w="7470"/>
      </w:tblGrid>
      <w:tr w:rsidR="00BA6269" w14:paraId="3FEAB95A" w14:textId="77777777" w:rsidTr="00496031">
        <w:tc>
          <w:tcPr>
            <w:tcW w:w="1975" w:type="dxa"/>
          </w:tcPr>
          <w:p w14:paraId="0E26AD1F" w14:textId="77777777" w:rsidR="00BA6269" w:rsidRDefault="00BA6269" w:rsidP="004A7841">
            <w:pPr>
              <w:pStyle w:val="FSVT12Doan2"/>
            </w:pPr>
            <w:r>
              <w:lastRenderedPageBreak/>
              <w:t xml:space="preserve">  Kết quả:</w:t>
            </w:r>
          </w:p>
        </w:tc>
        <w:tc>
          <w:tcPr>
            <w:tcW w:w="7470" w:type="dxa"/>
          </w:tcPr>
          <w:p w14:paraId="7CCC2D17" w14:textId="01C22218" w:rsidR="00BA6269" w:rsidRDefault="00027086" w:rsidP="004A7841">
            <w:pPr>
              <w:pStyle w:val="FSVT12Doan2"/>
            </w:pPr>
            <w:r>
              <w:t>b</w:t>
            </w:r>
          </w:p>
        </w:tc>
      </w:tr>
    </w:tbl>
    <w:p w14:paraId="69AB9BB6" w14:textId="076F41AF" w:rsidR="00BA6269" w:rsidRDefault="00BA6269" w:rsidP="004A7841">
      <w:pPr>
        <w:pStyle w:val="FSVT12Doan2"/>
      </w:pPr>
      <w:r>
        <w:t>Hằng số 000000 được sủ dụng như thế nào?. Chọn a/b/c</w:t>
      </w:r>
    </w:p>
    <w:p w14:paraId="3E535E9A" w14:textId="3830A0F7" w:rsidR="00BA6269" w:rsidRDefault="00BA6269" w:rsidP="00BA6269">
      <w:pPr>
        <w:pStyle w:val="FSVT12Muc6abc"/>
        <w:numPr>
          <w:ilvl w:val="5"/>
          <w:numId w:val="41"/>
        </w:numPr>
      </w:pPr>
      <w:r>
        <w:t>Hằng số (000000) được chứa trực tiếp trong opcode.</w:t>
      </w:r>
    </w:p>
    <w:p w14:paraId="1F612146" w14:textId="3C9BE97D" w:rsidR="00BA6269" w:rsidRDefault="00BA6269" w:rsidP="00BA6269">
      <w:pPr>
        <w:pStyle w:val="FSVT12Muc6abc"/>
      </w:pPr>
      <w:r>
        <w:t>Hằng số (000000) đã được thay thế bằng một giá trị khác.</w:t>
      </w:r>
    </w:p>
    <w:p w14:paraId="739BDABB" w14:textId="2EBA93CF" w:rsidR="00BA6269" w:rsidRDefault="00BA6269" w:rsidP="00BA6269">
      <w:pPr>
        <w:pStyle w:val="FSVT12Muc6abc"/>
      </w:pPr>
      <w:r>
        <w:t>Hằng số (000000) không liên kết với mã máy.</w:t>
      </w:r>
    </w:p>
    <w:tbl>
      <w:tblPr>
        <w:tblStyle w:val="LiBang"/>
        <w:tblW w:w="9445" w:type="dxa"/>
        <w:tblLook w:val="04A0" w:firstRow="1" w:lastRow="0" w:firstColumn="1" w:lastColumn="0" w:noHBand="0" w:noVBand="1"/>
      </w:tblPr>
      <w:tblGrid>
        <w:gridCol w:w="1975"/>
        <w:gridCol w:w="7470"/>
      </w:tblGrid>
      <w:tr w:rsidR="00BA6269" w14:paraId="2D3EB43A" w14:textId="77777777" w:rsidTr="00496031">
        <w:tc>
          <w:tcPr>
            <w:tcW w:w="1975" w:type="dxa"/>
          </w:tcPr>
          <w:p w14:paraId="7E99DB6C" w14:textId="77777777" w:rsidR="00BA6269" w:rsidRDefault="00BA6269" w:rsidP="004A7841">
            <w:pPr>
              <w:pStyle w:val="FSVT12Doan2"/>
            </w:pPr>
            <w:r>
              <w:t xml:space="preserve">  Kết quả:</w:t>
            </w:r>
          </w:p>
        </w:tc>
        <w:tc>
          <w:tcPr>
            <w:tcW w:w="7470" w:type="dxa"/>
          </w:tcPr>
          <w:p w14:paraId="6F83C58D" w14:textId="0FA298DC" w:rsidR="00BA6269" w:rsidRDefault="00027086" w:rsidP="004A7841">
            <w:pPr>
              <w:pStyle w:val="FSVT12Doan2"/>
            </w:pPr>
            <w:r>
              <w:t>b</w:t>
            </w:r>
          </w:p>
        </w:tc>
      </w:tr>
    </w:tbl>
    <w:p w14:paraId="1BB11A0B" w14:textId="70B2F019" w:rsidR="00BA6269" w:rsidRDefault="00BA6269" w:rsidP="00BA6269">
      <w:pPr>
        <w:pStyle w:val="FSVT12Muc5So"/>
      </w:pPr>
      <w:r>
        <w:t xml:space="preserve">Đi tới lệnh mov AC1,*AR1+. Chèn một điểm ngừng tại dòng này (ngay sau nhãn ;Breakpoint #03) và nhấn biểu tượng </w:t>
      </w:r>
      <w:r>
        <w:rPr>
          <w:noProof/>
        </w:rPr>
        <w:drawing>
          <wp:inline distT="0" distB="0" distL="0" distR="0" wp14:anchorId="1BE6A74D" wp14:editId="7AACFE66">
            <wp:extent cx="148856" cy="148856"/>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thực thi chương trình cho đến điểm đó. </w:t>
      </w:r>
    </w:p>
    <w:p w14:paraId="7526AE7D" w14:textId="32DF0C0F" w:rsidR="00BA6269" w:rsidRDefault="00BA6269" w:rsidP="004A7841">
      <w:pPr>
        <w:pStyle w:val="FSVT12Doan2"/>
      </w:pPr>
      <w:r>
        <w:t>Loại địa chỉ nào được sử dụng?. Chọn a/b/c</w:t>
      </w:r>
    </w:p>
    <w:p w14:paraId="4F62BAF1" w14:textId="076A73EE" w:rsidR="00BA6269" w:rsidRDefault="00BA6269" w:rsidP="00BA6269">
      <w:pPr>
        <w:pStyle w:val="FSVT12Muc6abc"/>
      </w:pPr>
      <w:r>
        <w:t>Địa chỉ trực tiếp.</w:t>
      </w:r>
    </w:p>
    <w:p w14:paraId="19AA9754" w14:textId="19EE1DAC" w:rsidR="00BA6269" w:rsidRDefault="00BA6269" w:rsidP="00BA6269">
      <w:pPr>
        <w:pStyle w:val="FSVT12Muc6abc"/>
      </w:pPr>
      <w:r>
        <w:t>Địa chỉ gián tiếp.</w:t>
      </w:r>
    </w:p>
    <w:p w14:paraId="407C3AF2" w14:textId="79769DEA" w:rsidR="00BA6269" w:rsidRDefault="00BA6269" w:rsidP="00BA6269">
      <w:pPr>
        <w:pStyle w:val="FSVT12Muc6abc"/>
      </w:pPr>
      <w:r>
        <w:t>Địa chỉ tức thời.</w:t>
      </w:r>
    </w:p>
    <w:tbl>
      <w:tblPr>
        <w:tblStyle w:val="LiBang"/>
        <w:tblW w:w="9445" w:type="dxa"/>
        <w:tblLook w:val="04A0" w:firstRow="1" w:lastRow="0" w:firstColumn="1" w:lastColumn="0" w:noHBand="0" w:noVBand="1"/>
      </w:tblPr>
      <w:tblGrid>
        <w:gridCol w:w="1975"/>
        <w:gridCol w:w="7470"/>
      </w:tblGrid>
      <w:tr w:rsidR="00BA6269" w14:paraId="2B8327B4" w14:textId="77777777" w:rsidTr="00496031">
        <w:tc>
          <w:tcPr>
            <w:tcW w:w="1975" w:type="dxa"/>
          </w:tcPr>
          <w:p w14:paraId="5ED84457" w14:textId="77777777" w:rsidR="00BA6269" w:rsidRDefault="00BA6269" w:rsidP="004A7841">
            <w:pPr>
              <w:pStyle w:val="FSVT12Doan2"/>
            </w:pPr>
            <w:r>
              <w:t xml:space="preserve">  Kết quả:</w:t>
            </w:r>
          </w:p>
        </w:tc>
        <w:tc>
          <w:tcPr>
            <w:tcW w:w="7470" w:type="dxa"/>
          </w:tcPr>
          <w:p w14:paraId="29C2A6BB" w14:textId="6BCEF4DB" w:rsidR="00BA6269" w:rsidRDefault="00027086" w:rsidP="004A7841">
            <w:pPr>
              <w:pStyle w:val="FSVT12Doan2"/>
            </w:pPr>
            <w:r>
              <w:t>b</w:t>
            </w:r>
          </w:p>
        </w:tc>
      </w:tr>
    </w:tbl>
    <w:p w14:paraId="3D6CF2EC" w14:textId="73338FBD" w:rsidR="00BA6269" w:rsidRDefault="00BA6269" w:rsidP="004A7841">
      <w:pPr>
        <w:pStyle w:val="FSVT12Doan2"/>
      </w:pPr>
      <w:r>
        <w:t>Trong cửa sổ Disassembly, quan sát mã thực thi (opcode) tương ứng với lệnh.</w:t>
      </w:r>
      <w:r w:rsidR="008C00B3">
        <w:t xml:space="preserve"> </w:t>
      </w:r>
      <w:r>
        <w:t>Xác định mã thực thi trong các dòng sau?</w:t>
      </w:r>
      <w:r w:rsidR="008C00B3">
        <w:t>. Chọn a/b/c</w:t>
      </w:r>
    </w:p>
    <w:p w14:paraId="16BC3174" w14:textId="0F40CB5F" w:rsidR="00BA6269" w:rsidRDefault="00BA6269" w:rsidP="008C00B3">
      <w:pPr>
        <w:pStyle w:val="FSVT12Muc6abc"/>
        <w:numPr>
          <w:ilvl w:val="5"/>
          <w:numId w:val="42"/>
        </w:numPr>
      </w:pPr>
      <w:r>
        <w:t>c123</w:t>
      </w:r>
    </w:p>
    <w:p w14:paraId="4CC1E0BE" w14:textId="43C6B3A2" w:rsidR="00BA6269" w:rsidRDefault="00BA6269" w:rsidP="008C00B3">
      <w:pPr>
        <w:pStyle w:val="FSVT12Muc6abc"/>
      </w:pPr>
      <w:r>
        <w:t>3c00</w:t>
      </w:r>
    </w:p>
    <w:p w14:paraId="44D7BC4E" w14:textId="38E62991" w:rsidR="00BA6269" w:rsidRDefault="00BA6269" w:rsidP="008C00B3">
      <w:pPr>
        <w:pStyle w:val="FSVT12Muc6abc"/>
      </w:pPr>
      <w:r>
        <w:t>4c0f</w:t>
      </w:r>
    </w:p>
    <w:tbl>
      <w:tblPr>
        <w:tblStyle w:val="LiBang"/>
        <w:tblW w:w="9445" w:type="dxa"/>
        <w:tblLook w:val="04A0" w:firstRow="1" w:lastRow="0" w:firstColumn="1" w:lastColumn="0" w:noHBand="0" w:noVBand="1"/>
      </w:tblPr>
      <w:tblGrid>
        <w:gridCol w:w="1975"/>
        <w:gridCol w:w="7470"/>
      </w:tblGrid>
      <w:tr w:rsidR="008C00B3" w14:paraId="1E5A9FBE" w14:textId="77777777" w:rsidTr="00496031">
        <w:tc>
          <w:tcPr>
            <w:tcW w:w="1975" w:type="dxa"/>
          </w:tcPr>
          <w:p w14:paraId="696C0C4F" w14:textId="77777777" w:rsidR="008C00B3" w:rsidRDefault="008C00B3" w:rsidP="004A7841">
            <w:pPr>
              <w:pStyle w:val="FSVT12Doan2"/>
            </w:pPr>
            <w:r>
              <w:t xml:space="preserve">  Kết quả:</w:t>
            </w:r>
          </w:p>
        </w:tc>
        <w:tc>
          <w:tcPr>
            <w:tcW w:w="7470" w:type="dxa"/>
          </w:tcPr>
          <w:p w14:paraId="71211CCC" w14:textId="06DD1817" w:rsidR="008C00B3" w:rsidRDefault="00027086" w:rsidP="004A7841">
            <w:pPr>
              <w:pStyle w:val="FSVT12Doan2"/>
            </w:pPr>
            <w:r>
              <w:t>a</w:t>
            </w:r>
          </w:p>
        </w:tc>
      </w:tr>
    </w:tbl>
    <w:p w14:paraId="4DF34B00" w14:textId="17594DDE" w:rsidR="008C00B3" w:rsidRDefault="008C00B3" w:rsidP="008C00B3">
      <w:pPr>
        <w:pStyle w:val="FSVT12Muc5So"/>
      </w:pPr>
      <w:r>
        <w:t>Thêm hai biến vào cửa sổ Expressions: biến average và recBuff. Biến average chứa tổng các mẫu chia cho 16, và đó là giá trị trung bình của các mẫu.</w:t>
      </w:r>
    </w:p>
    <w:p w14:paraId="3D4F2D7C" w14:textId="7F5ADB87" w:rsidR="00BA6269" w:rsidRDefault="008C00B3" w:rsidP="004A7841">
      <w:pPr>
        <w:pStyle w:val="FSVT12Doan2"/>
      </w:pPr>
      <w:r>
        <w:t>Biến recBuff là mảng chứa 16 phần tử trong bộ đệm vòng.</w:t>
      </w:r>
    </w:p>
    <w:p w14:paraId="7ED76DCD" w14:textId="0F37B4DE" w:rsidR="008C00B3" w:rsidRDefault="008C00B3" w:rsidP="008C00B3">
      <w:pPr>
        <w:pStyle w:val="FSVT12Muc5So"/>
      </w:pPr>
      <w:r>
        <w:t>Thay đổi giá trị các phần tử khác nhau của mảng recBuff từ cửa sổ Expressions. Số lượng mẫu lưu được trong mảng là bao nhiêu?. Chọn a/b/c</w:t>
      </w:r>
    </w:p>
    <w:p w14:paraId="299C5F3D" w14:textId="052852EC" w:rsidR="008C00B3" w:rsidRDefault="008C00B3" w:rsidP="008C00B3">
      <w:pPr>
        <w:pStyle w:val="FSVT12Muc6abc"/>
      </w:pPr>
      <w:r>
        <w:t>15</w:t>
      </w:r>
    </w:p>
    <w:p w14:paraId="14CDFDFC" w14:textId="77777777" w:rsidR="008C00B3" w:rsidRDefault="008C00B3" w:rsidP="008C00B3">
      <w:pPr>
        <w:pStyle w:val="FSVT12Muc6abc"/>
      </w:pPr>
      <w:r>
        <w:t>16</w:t>
      </w:r>
    </w:p>
    <w:p w14:paraId="32B944EB" w14:textId="3A5C427B" w:rsidR="008C00B3" w:rsidRDefault="008C00B3" w:rsidP="008C00B3">
      <w:pPr>
        <w:pStyle w:val="FSVT12Muc6abc"/>
      </w:pPr>
      <w:r>
        <w:t>193A</w:t>
      </w:r>
    </w:p>
    <w:tbl>
      <w:tblPr>
        <w:tblStyle w:val="LiBang"/>
        <w:tblW w:w="9445" w:type="dxa"/>
        <w:tblLook w:val="04A0" w:firstRow="1" w:lastRow="0" w:firstColumn="1" w:lastColumn="0" w:noHBand="0" w:noVBand="1"/>
      </w:tblPr>
      <w:tblGrid>
        <w:gridCol w:w="1975"/>
        <w:gridCol w:w="7470"/>
      </w:tblGrid>
      <w:tr w:rsidR="008C00B3" w14:paraId="7F446145" w14:textId="77777777" w:rsidTr="00496031">
        <w:tc>
          <w:tcPr>
            <w:tcW w:w="1975" w:type="dxa"/>
          </w:tcPr>
          <w:p w14:paraId="09859C1E" w14:textId="77777777" w:rsidR="008C00B3" w:rsidRDefault="008C00B3" w:rsidP="004A7841">
            <w:pPr>
              <w:pStyle w:val="FSVT12Doan2"/>
            </w:pPr>
            <w:r>
              <w:t xml:space="preserve">  Kết quả:</w:t>
            </w:r>
          </w:p>
        </w:tc>
        <w:tc>
          <w:tcPr>
            <w:tcW w:w="7470" w:type="dxa"/>
          </w:tcPr>
          <w:p w14:paraId="65C2DA7A" w14:textId="6AF1E5D9" w:rsidR="008C00B3" w:rsidRDefault="00027086" w:rsidP="004A7841">
            <w:pPr>
              <w:pStyle w:val="FSVT12Doan2"/>
            </w:pPr>
            <w:r>
              <w:t>b</w:t>
            </w:r>
          </w:p>
        </w:tc>
      </w:tr>
    </w:tbl>
    <w:p w14:paraId="71AD9D77" w14:textId="7029A0DE" w:rsidR="008C00B3" w:rsidRDefault="008C00B3" w:rsidP="004A7841">
      <w:pPr>
        <w:pStyle w:val="FSVT12Doan2"/>
      </w:pPr>
      <w:r>
        <w:t>Kích thước (tính bằng bit) của mỗi mẫu là bao nhiêu?. Chọn a/b/c</w:t>
      </w:r>
    </w:p>
    <w:p w14:paraId="15990E95" w14:textId="4B0C46DB" w:rsidR="008C00B3" w:rsidRDefault="008C00B3" w:rsidP="008C00B3">
      <w:pPr>
        <w:pStyle w:val="FSVT12Muc6abc"/>
        <w:numPr>
          <w:ilvl w:val="5"/>
          <w:numId w:val="43"/>
        </w:numPr>
      </w:pPr>
      <w:r>
        <w:t>32-bits</w:t>
      </w:r>
    </w:p>
    <w:p w14:paraId="2BD1154A" w14:textId="63F9BF30" w:rsidR="008C00B3" w:rsidRDefault="008C00B3" w:rsidP="008C00B3">
      <w:pPr>
        <w:pStyle w:val="FSVT12Muc6abc"/>
      </w:pPr>
      <w:r>
        <w:t>8-bits</w:t>
      </w:r>
    </w:p>
    <w:p w14:paraId="75E3BE48" w14:textId="075C5043" w:rsidR="008C00B3" w:rsidRDefault="008C00B3" w:rsidP="008C00B3">
      <w:pPr>
        <w:pStyle w:val="FSVT12Muc6abc"/>
      </w:pPr>
      <w:r>
        <w:t>16-bits</w:t>
      </w:r>
    </w:p>
    <w:tbl>
      <w:tblPr>
        <w:tblStyle w:val="LiBang"/>
        <w:tblW w:w="9445" w:type="dxa"/>
        <w:tblLook w:val="04A0" w:firstRow="1" w:lastRow="0" w:firstColumn="1" w:lastColumn="0" w:noHBand="0" w:noVBand="1"/>
      </w:tblPr>
      <w:tblGrid>
        <w:gridCol w:w="1975"/>
        <w:gridCol w:w="7470"/>
      </w:tblGrid>
      <w:tr w:rsidR="008C00B3" w14:paraId="4107D061" w14:textId="77777777" w:rsidTr="00496031">
        <w:tc>
          <w:tcPr>
            <w:tcW w:w="1975" w:type="dxa"/>
          </w:tcPr>
          <w:p w14:paraId="092C61E3" w14:textId="77777777" w:rsidR="008C00B3" w:rsidRDefault="008C00B3" w:rsidP="004A7841">
            <w:pPr>
              <w:pStyle w:val="FSVT12Doan2"/>
            </w:pPr>
            <w:r>
              <w:lastRenderedPageBreak/>
              <w:t xml:space="preserve">  Kết quả:</w:t>
            </w:r>
          </w:p>
        </w:tc>
        <w:tc>
          <w:tcPr>
            <w:tcW w:w="7470" w:type="dxa"/>
          </w:tcPr>
          <w:p w14:paraId="06B3F698" w14:textId="5D0B9836" w:rsidR="008C00B3" w:rsidRDefault="00027086" w:rsidP="004A7841">
            <w:pPr>
              <w:pStyle w:val="FSVT12Doan2"/>
            </w:pPr>
            <w:r>
              <w:t>c</w:t>
            </w:r>
          </w:p>
        </w:tc>
      </w:tr>
    </w:tbl>
    <w:p w14:paraId="6B1E66A8" w14:textId="56637E89" w:rsidR="00615FBE" w:rsidRDefault="00615FBE" w:rsidP="00615FBE">
      <w:pPr>
        <w:pStyle w:val="FSVT12Muc5So"/>
      </w:pPr>
      <w:r>
        <w:t xml:space="preserve">Đi đến lệnh  HI(AC0&lt;&lt;#12),*(_average). Chèn một điểm ngừng tại dòng này (ngay sau nhãn ;Breakpoint #04) và nhấn biểu tượng </w:t>
      </w:r>
      <w:r>
        <w:rPr>
          <w:noProof/>
        </w:rPr>
        <w:drawing>
          <wp:inline distT="0" distB="0" distL="0" distR="0" wp14:anchorId="657DBBE5" wp14:editId="239E1A68">
            <wp:extent cx="148856" cy="148856"/>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thực thi chương trình cho đến điểm đó. Kết quả của việc lấy trung bình cộng các mẫu là:?. Chọn a/b/c </w:t>
      </w:r>
    </w:p>
    <w:p w14:paraId="10254D89" w14:textId="0D3E7904" w:rsidR="00615FBE" w:rsidRDefault="00615FBE" w:rsidP="00615FBE">
      <w:pPr>
        <w:pStyle w:val="FSVT12Muc6abc"/>
      </w:pPr>
      <w:r>
        <w:t xml:space="preserve">Giá trị trung bình của các mẫu được nhập trong mảng recBuff, được làm tròn xuống. </w:t>
      </w:r>
    </w:p>
    <w:p w14:paraId="021C3C31" w14:textId="6B7114E5" w:rsidR="00615FBE" w:rsidRDefault="00615FBE" w:rsidP="00615FBE">
      <w:pPr>
        <w:pStyle w:val="FSVT12Muc6abc"/>
      </w:pPr>
      <w:r>
        <w:t xml:space="preserve">Tổng các mẫu được nhập trong mảng recBuff. </w:t>
      </w:r>
    </w:p>
    <w:p w14:paraId="2FB4EDC1" w14:textId="453B114D" w:rsidR="00615FBE" w:rsidRDefault="00615FBE" w:rsidP="00615FBE">
      <w:pPr>
        <w:pStyle w:val="FSVT12Muc6abc"/>
      </w:pPr>
      <w:r>
        <w:t>Tổng các mẫu được nhập trong bảng recBuff chia cho 15.</w:t>
      </w:r>
    </w:p>
    <w:tbl>
      <w:tblPr>
        <w:tblStyle w:val="LiBang"/>
        <w:tblW w:w="9445" w:type="dxa"/>
        <w:tblLook w:val="04A0" w:firstRow="1" w:lastRow="0" w:firstColumn="1" w:lastColumn="0" w:noHBand="0" w:noVBand="1"/>
      </w:tblPr>
      <w:tblGrid>
        <w:gridCol w:w="1975"/>
        <w:gridCol w:w="7470"/>
      </w:tblGrid>
      <w:tr w:rsidR="00615FBE" w14:paraId="3AED20AB" w14:textId="77777777" w:rsidTr="00496031">
        <w:tc>
          <w:tcPr>
            <w:tcW w:w="1975" w:type="dxa"/>
          </w:tcPr>
          <w:p w14:paraId="22DE3A4B" w14:textId="77777777" w:rsidR="00615FBE" w:rsidRDefault="00615FBE" w:rsidP="004A7841">
            <w:pPr>
              <w:pStyle w:val="FSVT12Doan2"/>
            </w:pPr>
            <w:r>
              <w:t xml:space="preserve">  Kết quả:</w:t>
            </w:r>
          </w:p>
        </w:tc>
        <w:tc>
          <w:tcPr>
            <w:tcW w:w="7470" w:type="dxa"/>
          </w:tcPr>
          <w:p w14:paraId="426F17B4" w14:textId="20DB3C7D" w:rsidR="00615FBE" w:rsidRDefault="00027086" w:rsidP="004A7841">
            <w:pPr>
              <w:pStyle w:val="FSVT12Doan2"/>
            </w:pPr>
            <w:r>
              <w:t>a</w:t>
            </w:r>
          </w:p>
        </w:tc>
      </w:tr>
    </w:tbl>
    <w:p w14:paraId="7B7FD4DB" w14:textId="398F8A03" w:rsidR="008C00B3" w:rsidRDefault="00615FBE" w:rsidP="004A7841">
      <w:pPr>
        <w:pStyle w:val="FSVT12Doan2"/>
      </w:pPr>
      <w:r>
        <w:t>Giá trị này có đúng là trung bình của các số đã nhập trong recBuff không? Chọn a/b</w:t>
      </w:r>
    </w:p>
    <w:tbl>
      <w:tblPr>
        <w:tblStyle w:val="LiBang"/>
        <w:tblW w:w="9445" w:type="dxa"/>
        <w:tblLook w:val="04A0" w:firstRow="1" w:lastRow="0" w:firstColumn="1" w:lastColumn="0" w:noHBand="0" w:noVBand="1"/>
      </w:tblPr>
      <w:tblGrid>
        <w:gridCol w:w="1975"/>
        <w:gridCol w:w="7470"/>
      </w:tblGrid>
      <w:tr w:rsidR="00615FBE" w14:paraId="7AF4C12F" w14:textId="77777777" w:rsidTr="00496031">
        <w:tc>
          <w:tcPr>
            <w:tcW w:w="1975" w:type="dxa"/>
          </w:tcPr>
          <w:p w14:paraId="684AF83D" w14:textId="77777777" w:rsidR="00615FBE" w:rsidRDefault="00615FBE" w:rsidP="004A7841">
            <w:pPr>
              <w:pStyle w:val="FSVT12Doan2"/>
            </w:pPr>
            <w:r>
              <w:t xml:space="preserve">  Kết quả:</w:t>
            </w:r>
          </w:p>
        </w:tc>
        <w:tc>
          <w:tcPr>
            <w:tcW w:w="7470" w:type="dxa"/>
          </w:tcPr>
          <w:p w14:paraId="1F221E65" w14:textId="15AC5E54" w:rsidR="00615FBE" w:rsidRDefault="00027086" w:rsidP="004A7841">
            <w:pPr>
              <w:pStyle w:val="FSVT12Doan2"/>
            </w:pPr>
            <w:r>
              <w:t>a</w:t>
            </w:r>
          </w:p>
        </w:tc>
      </w:tr>
    </w:tbl>
    <w:p w14:paraId="32678FC0" w14:textId="3010B70B" w:rsidR="00615FBE" w:rsidRDefault="00615FBE" w:rsidP="00615FBE">
      <w:pPr>
        <w:pStyle w:val="FSVT12Muc5So"/>
      </w:pPr>
      <w:r>
        <w:t>Xóa tất cả các điểm dừng đã chèn cho đến nay.</w:t>
      </w:r>
    </w:p>
    <w:p w14:paraId="4A027A2A" w14:textId="2A519EAA" w:rsidR="00615FBE" w:rsidRDefault="00615FBE" w:rsidP="00615FBE">
      <w:pPr>
        <w:pStyle w:val="FSVT12Muc5So"/>
      </w:pPr>
      <w:r>
        <w:t xml:space="preserve">Thiết lập lại các kết nối như hình hướng dẫn. </w:t>
      </w:r>
    </w:p>
    <w:p w14:paraId="00FDA8B8" w14:textId="73CBA29C" w:rsidR="00BA6269" w:rsidRDefault="00615FBE" w:rsidP="004A7841">
      <w:pPr>
        <w:pStyle w:val="FSVT12Doan2"/>
      </w:pPr>
      <w:r>
        <w:t>Lưu ý: Mạch CODEC được thiết kế với điện áp đầu vào thấp, trong khoảng cực đại là ±0.9 V. Vì vậy khi cấp tín hiệu ngoài đến khối ANALOG INPUT, cần đảm bảo điện áp không vượt quá khoảng trên, nếu không mạch điện có thể hư hỏng không thể phục hồi.</w:t>
      </w:r>
    </w:p>
    <w:p w14:paraId="15173173" w14:textId="2BE69FC4" w:rsidR="00615FBE" w:rsidRDefault="00615FBE" w:rsidP="00D837D7">
      <w:pPr>
        <w:pStyle w:val="FSVT12Muc5So"/>
      </w:pPr>
      <w:r>
        <w:t xml:space="preserve">Dùng máy phát tín hiệu tạo ra dạng sóng tam giác có biên độ 0,4 V và tần số 100 Hz. Quan sát đồng thời tín hiệu đầu vào (Kênh 1) và tín hiệu đầu ra DSP (Kênh 2) trên máy hiện sóng. </w:t>
      </w:r>
    </w:p>
    <w:p w14:paraId="3B1E29BC" w14:textId="3D844767" w:rsidR="00615FBE" w:rsidRDefault="00615FBE" w:rsidP="004A7841">
      <w:pPr>
        <w:pStyle w:val="FSVT12Doan2"/>
      </w:pPr>
      <w:r>
        <w:t>Tín hiệu trông như thế nào?. Chọn a/b/c</w:t>
      </w:r>
    </w:p>
    <w:p w14:paraId="0F33EA77" w14:textId="6428F6BE" w:rsidR="00615FBE" w:rsidRDefault="00615FBE" w:rsidP="00615FBE">
      <w:pPr>
        <w:pStyle w:val="FSVT12Muc6abc"/>
      </w:pPr>
      <w:r>
        <w:t>Tín hiệu là dạng sóng vuông.</w:t>
      </w:r>
    </w:p>
    <w:p w14:paraId="55B6908D" w14:textId="51EBF529" w:rsidR="00615FBE" w:rsidRDefault="00615FBE" w:rsidP="00615FBE">
      <w:pPr>
        <w:pStyle w:val="FSVT12Muc6abc"/>
      </w:pPr>
      <w:r>
        <w:t>Tín hiệu là dạng sóng hình sin.</w:t>
      </w:r>
    </w:p>
    <w:p w14:paraId="57D44956" w14:textId="3E8EAF12" w:rsidR="00615FBE" w:rsidRDefault="00615FBE" w:rsidP="00615FBE">
      <w:pPr>
        <w:pStyle w:val="FSVT12Muc6abc"/>
      </w:pPr>
      <w:r>
        <w:t>Tín hiệu là dạng sóng răng cưa.</w:t>
      </w:r>
    </w:p>
    <w:tbl>
      <w:tblPr>
        <w:tblStyle w:val="LiBang"/>
        <w:tblW w:w="9445" w:type="dxa"/>
        <w:tblLook w:val="04A0" w:firstRow="1" w:lastRow="0" w:firstColumn="1" w:lastColumn="0" w:noHBand="0" w:noVBand="1"/>
      </w:tblPr>
      <w:tblGrid>
        <w:gridCol w:w="1975"/>
        <w:gridCol w:w="7470"/>
      </w:tblGrid>
      <w:tr w:rsidR="00615FBE" w14:paraId="37C20136" w14:textId="77777777" w:rsidTr="00496031">
        <w:tc>
          <w:tcPr>
            <w:tcW w:w="1975" w:type="dxa"/>
          </w:tcPr>
          <w:p w14:paraId="446A81EB" w14:textId="77777777" w:rsidR="00615FBE" w:rsidRDefault="00615FBE" w:rsidP="004A7841">
            <w:pPr>
              <w:pStyle w:val="FSVT12Doan2"/>
            </w:pPr>
            <w:r>
              <w:t xml:space="preserve">  Kết quả:</w:t>
            </w:r>
          </w:p>
        </w:tc>
        <w:tc>
          <w:tcPr>
            <w:tcW w:w="7470" w:type="dxa"/>
          </w:tcPr>
          <w:p w14:paraId="4506FA6D" w14:textId="10AB8AF8" w:rsidR="00615FBE" w:rsidRDefault="00027086" w:rsidP="004A7841">
            <w:pPr>
              <w:pStyle w:val="FSVT12Doan2"/>
            </w:pPr>
            <w:r>
              <w:t>b</w:t>
            </w:r>
          </w:p>
        </w:tc>
      </w:tr>
    </w:tbl>
    <w:p w14:paraId="3A4BFE40" w14:textId="5A8F1D5F" w:rsidR="00615FBE" w:rsidRDefault="00615FBE" w:rsidP="004A7841">
      <w:pPr>
        <w:pStyle w:val="FSVT12Doan2"/>
      </w:pPr>
      <w:r>
        <w:t>Tín hiệu đầu ra có đồng bộ với tín hiệu đầu vào không?. Chọn a/b</w:t>
      </w:r>
    </w:p>
    <w:p w14:paraId="27B80FD7" w14:textId="62E4645C" w:rsidR="00615FBE" w:rsidRDefault="00615FBE" w:rsidP="00615FBE">
      <w:pPr>
        <w:pStyle w:val="FSVT12Muc6abc"/>
        <w:numPr>
          <w:ilvl w:val="5"/>
          <w:numId w:val="44"/>
        </w:numPr>
      </w:pPr>
      <w:r>
        <w:t>Có, hai tín hiệu đồng bộ.</w:t>
      </w:r>
    </w:p>
    <w:p w14:paraId="051FB16F" w14:textId="381E6196" w:rsidR="00615FBE" w:rsidRDefault="00615FBE" w:rsidP="00615FBE">
      <w:pPr>
        <w:pStyle w:val="FSVT12Muc6abc"/>
      </w:pPr>
      <w:r>
        <w:t>Không, tín hiệu ra hơi trễ so với tín hiệu vào.</w:t>
      </w:r>
    </w:p>
    <w:tbl>
      <w:tblPr>
        <w:tblStyle w:val="LiBang"/>
        <w:tblW w:w="9445" w:type="dxa"/>
        <w:tblLook w:val="04A0" w:firstRow="1" w:lastRow="0" w:firstColumn="1" w:lastColumn="0" w:noHBand="0" w:noVBand="1"/>
      </w:tblPr>
      <w:tblGrid>
        <w:gridCol w:w="1975"/>
        <w:gridCol w:w="7470"/>
      </w:tblGrid>
      <w:tr w:rsidR="00615FBE" w14:paraId="3458BFD7" w14:textId="77777777" w:rsidTr="00496031">
        <w:tc>
          <w:tcPr>
            <w:tcW w:w="1975" w:type="dxa"/>
          </w:tcPr>
          <w:p w14:paraId="38B8C540" w14:textId="77777777" w:rsidR="00615FBE" w:rsidRDefault="00615FBE" w:rsidP="004A7841">
            <w:pPr>
              <w:pStyle w:val="FSVT12Doan2"/>
            </w:pPr>
            <w:r>
              <w:t xml:space="preserve">  Kết quả:</w:t>
            </w:r>
          </w:p>
        </w:tc>
        <w:tc>
          <w:tcPr>
            <w:tcW w:w="7470" w:type="dxa"/>
          </w:tcPr>
          <w:p w14:paraId="2374010B" w14:textId="1FFF0664" w:rsidR="00615FBE" w:rsidRDefault="00027086" w:rsidP="004A7841">
            <w:pPr>
              <w:pStyle w:val="FSVT12Doan2"/>
            </w:pPr>
            <w:r>
              <w:t>b</w:t>
            </w:r>
          </w:p>
        </w:tc>
      </w:tr>
    </w:tbl>
    <w:p w14:paraId="04F4E02F" w14:textId="3E1103BB" w:rsidR="00615FBE" w:rsidRDefault="00615FBE" w:rsidP="004A7841">
      <w:pPr>
        <w:pStyle w:val="FSVT12Doan2"/>
      </w:pPr>
      <w:r>
        <w:t>Biên độ của tín hiệu đầu ra  như thế nào?. Chọn a/b/c</w:t>
      </w:r>
    </w:p>
    <w:p w14:paraId="2ADE5326" w14:textId="59C6EEB8" w:rsidR="00615FBE" w:rsidRDefault="00615FBE" w:rsidP="00615FBE">
      <w:pPr>
        <w:pStyle w:val="FSVT12Muc6abc"/>
        <w:numPr>
          <w:ilvl w:val="5"/>
          <w:numId w:val="45"/>
        </w:numPr>
      </w:pPr>
      <w:r>
        <w:t xml:space="preserve">Biên độ khoảng 1,1 V. </w:t>
      </w:r>
    </w:p>
    <w:p w14:paraId="2E28AAC7" w14:textId="743861EB" w:rsidR="00615FBE" w:rsidRDefault="00615FBE" w:rsidP="00615FBE">
      <w:pPr>
        <w:pStyle w:val="FSVT12Muc6abc"/>
      </w:pPr>
      <w:r>
        <w:t xml:space="preserve">Biên độ khoảng 11,0 V. </w:t>
      </w:r>
    </w:p>
    <w:p w14:paraId="2C1F98B5" w14:textId="77777777" w:rsidR="00615FBE" w:rsidRDefault="00615FBE" w:rsidP="00615FBE">
      <w:pPr>
        <w:pStyle w:val="FSVT12Muc6abc"/>
      </w:pPr>
      <w:r>
        <w:t>Biên độ khoảng 0,11 V.</w:t>
      </w:r>
    </w:p>
    <w:tbl>
      <w:tblPr>
        <w:tblStyle w:val="LiBang"/>
        <w:tblW w:w="9445" w:type="dxa"/>
        <w:tblLook w:val="04A0" w:firstRow="1" w:lastRow="0" w:firstColumn="1" w:lastColumn="0" w:noHBand="0" w:noVBand="1"/>
      </w:tblPr>
      <w:tblGrid>
        <w:gridCol w:w="1975"/>
        <w:gridCol w:w="7470"/>
      </w:tblGrid>
      <w:tr w:rsidR="00615FBE" w14:paraId="2CF31550" w14:textId="77777777" w:rsidTr="00496031">
        <w:tc>
          <w:tcPr>
            <w:tcW w:w="1975" w:type="dxa"/>
          </w:tcPr>
          <w:p w14:paraId="3F955D22" w14:textId="77777777" w:rsidR="00615FBE" w:rsidRDefault="00615FBE" w:rsidP="004A7841">
            <w:pPr>
              <w:pStyle w:val="FSVT12Doan2"/>
            </w:pPr>
            <w:r>
              <w:t xml:space="preserve">  Kết quả:</w:t>
            </w:r>
          </w:p>
        </w:tc>
        <w:tc>
          <w:tcPr>
            <w:tcW w:w="7470" w:type="dxa"/>
          </w:tcPr>
          <w:p w14:paraId="6022AA7B" w14:textId="15A4E9F2" w:rsidR="00615FBE" w:rsidRDefault="00027086" w:rsidP="004A7841">
            <w:pPr>
              <w:pStyle w:val="FSVT12Doan2"/>
            </w:pPr>
            <w:r>
              <w:t>a</w:t>
            </w:r>
          </w:p>
        </w:tc>
      </w:tr>
    </w:tbl>
    <w:p w14:paraId="169634AA" w14:textId="655A233B" w:rsidR="00615FBE" w:rsidRDefault="00615FBE" w:rsidP="004A7841">
      <w:pPr>
        <w:pStyle w:val="FSVT12Doan2"/>
      </w:pPr>
      <w:r>
        <w:t>Chất lượng của tín hiệu đầu ra như thế nào?. Chọn a/b/c</w:t>
      </w:r>
    </w:p>
    <w:p w14:paraId="0F28BA25" w14:textId="6A30D0B1" w:rsidR="00615FBE" w:rsidRDefault="00615FBE" w:rsidP="00615FBE">
      <w:pPr>
        <w:pStyle w:val="FSVT12Muc6abc"/>
        <w:numPr>
          <w:ilvl w:val="5"/>
          <w:numId w:val="46"/>
        </w:numPr>
      </w:pPr>
      <w:r>
        <w:lastRenderedPageBreak/>
        <w:t>Tín hiệu đầu ra hoàn toàn đồng nhất với tín hiệu vào.</w:t>
      </w:r>
    </w:p>
    <w:p w14:paraId="2879D304" w14:textId="721864F7" w:rsidR="00615FBE" w:rsidRDefault="00615FBE" w:rsidP="00615FBE">
      <w:pPr>
        <w:pStyle w:val="FSVT12Muc6abc"/>
      </w:pPr>
      <w:r>
        <w:t>Tín hiệu đầu ra mờ hơn một chút so với tín hiệu ban đầu.</w:t>
      </w:r>
    </w:p>
    <w:p w14:paraId="009286C5" w14:textId="701729F9" w:rsidR="00615FBE" w:rsidRDefault="00615FBE" w:rsidP="00615FBE">
      <w:pPr>
        <w:pStyle w:val="FSVT12Muc6abc"/>
      </w:pPr>
      <w:r>
        <w:t>Hai tín hiệu hoàn toàn giống nhau.</w:t>
      </w:r>
    </w:p>
    <w:tbl>
      <w:tblPr>
        <w:tblStyle w:val="LiBang"/>
        <w:tblW w:w="9445" w:type="dxa"/>
        <w:tblLook w:val="04A0" w:firstRow="1" w:lastRow="0" w:firstColumn="1" w:lastColumn="0" w:noHBand="0" w:noVBand="1"/>
      </w:tblPr>
      <w:tblGrid>
        <w:gridCol w:w="1975"/>
        <w:gridCol w:w="7470"/>
      </w:tblGrid>
      <w:tr w:rsidR="00615FBE" w14:paraId="16639245" w14:textId="77777777" w:rsidTr="00496031">
        <w:tc>
          <w:tcPr>
            <w:tcW w:w="1975" w:type="dxa"/>
          </w:tcPr>
          <w:p w14:paraId="08F19D4D" w14:textId="77777777" w:rsidR="00615FBE" w:rsidRDefault="00615FBE" w:rsidP="004A7841">
            <w:pPr>
              <w:pStyle w:val="FSVT12Doan2"/>
            </w:pPr>
            <w:r>
              <w:t xml:space="preserve">  Kết quả:</w:t>
            </w:r>
          </w:p>
        </w:tc>
        <w:tc>
          <w:tcPr>
            <w:tcW w:w="7470" w:type="dxa"/>
          </w:tcPr>
          <w:p w14:paraId="382C4BC5" w14:textId="72AFA48E" w:rsidR="00615FBE" w:rsidRDefault="00027086" w:rsidP="004A7841">
            <w:pPr>
              <w:pStyle w:val="FSVT12Doan2"/>
            </w:pPr>
            <w:r>
              <w:t>b</w:t>
            </w:r>
          </w:p>
        </w:tc>
      </w:tr>
    </w:tbl>
    <w:p w14:paraId="11361A5E" w14:textId="629C3E9F" w:rsidR="00BA6269" w:rsidRDefault="00615FBE" w:rsidP="00FB18ED">
      <w:pPr>
        <w:pStyle w:val="FSVT12Muc5So"/>
      </w:pPr>
      <w:r>
        <w:t>Tăng tần số của tín hiệu lên 800 Hz. Quan sát đồng thời tín hiệu đầu vào (Kênh 1) và tín hiệu đầu ra DSP (Kênh 2) trên máy hiện sóng.</w:t>
      </w:r>
    </w:p>
    <w:p w14:paraId="1C979EA5" w14:textId="3D83B865" w:rsidR="005D0EC2" w:rsidRDefault="005D0EC2" w:rsidP="004A7841">
      <w:pPr>
        <w:pStyle w:val="FSVT12Doan2"/>
      </w:pPr>
      <w:r>
        <w:t>Tín hiệu đầu ra có đồng bộ với tín hiệu đầu vào không?. Chọn a/b/c</w:t>
      </w:r>
    </w:p>
    <w:p w14:paraId="2BEB35C2" w14:textId="77777777" w:rsidR="005D0EC2" w:rsidRDefault="005D0EC2" w:rsidP="005D0EC2">
      <w:pPr>
        <w:pStyle w:val="FSVT12Muc6abc"/>
      </w:pPr>
      <w:r>
        <w:t xml:space="preserve">Có, hai tín hiệu đồng bộ. </w:t>
      </w:r>
    </w:p>
    <w:p w14:paraId="7673BF3F" w14:textId="6320348A" w:rsidR="005D0EC2" w:rsidRDefault="005D0EC2" w:rsidP="005D0EC2">
      <w:pPr>
        <w:pStyle w:val="FSVT12Muc6abc"/>
      </w:pPr>
      <w:r>
        <w:t>Không, tín hiệu ra hơi trễ so với tín hiệu vào.</w:t>
      </w:r>
    </w:p>
    <w:tbl>
      <w:tblPr>
        <w:tblStyle w:val="LiBang"/>
        <w:tblW w:w="9445" w:type="dxa"/>
        <w:tblLook w:val="04A0" w:firstRow="1" w:lastRow="0" w:firstColumn="1" w:lastColumn="0" w:noHBand="0" w:noVBand="1"/>
      </w:tblPr>
      <w:tblGrid>
        <w:gridCol w:w="1975"/>
        <w:gridCol w:w="7470"/>
      </w:tblGrid>
      <w:tr w:rsidR="005D0EC2" w14:paraId="58578913" w14:textId="77777777" w:rsidTr="00496031">
        <w:tc>
          <w:tcPr>
            <w:tcW w:w="1975" w:type="dxa"/>
          </w:tcPr>
          <w:p w14:paraId="78071995" w14:textId="77777777" w:rsidR="005D0EC2" w:rsidRDefault="005D0EC2" w:rsidP="004A7841">
            <w:pPr>
              <w:pStyle w:val="FSVT12Doan2"/>
            </w:pPr>
            <w:r>
              <w:t xml:space="preserve">  Kết quả:</w:t>
            </w:r>
          </w:p>
        </w:tc>
        <w:tc>
          <w:tcPr>
            <w:tcW w:w="7470" w:type="dxa"/>
          </w:tcPr>
          <w:p w14:paraId="436D6F67" w14:textId="5748CBE7" w:rsidR="005D0EC2" w:rsidRDefault="00027086" w:rsidP="004A7841">
            <w:pPr>
              <w:pStyle w:val="FSVT12Doan2"/>
            </w:pPr>
            <w:r>
              <w:t>b</w:t>
            </w:r>
          </w:p>
        </w:tc>
      </w:tr>
    </w:tbl>
    <w:p w14:paraId="3E2059D3" w14:textId="6E0E8A69" w:rsidR="005D0EC2" w:rsidRDefault="005D0EC2" w:rsidP="004A7841">
      <w:pPr>
        <w:pStyle w:val="FSVT12Doan2"/>
      </w:pPr>
      <w:r>
        <w:t>Biên độ của tín hiệu đầu ra như thế nào?. Chọn a/b/c</w:t>
      </w:r>
    </w:p>
    <w:p w14:paraId="7A22B789" w14:textId="25587698" w:rsidR="005D0EC2" w:rsidRDefault="005D0EC2" w:rsidP="005D0EC2">
      <w:pPr>
        <w:pStyle w:val="FSVT12Muc6abc"/>
        <w:numPr>
          <w:ilvl w:val="5"/>
          <w:numId w:val="47"/>
        </w:numPr>
      </w:pPr>
      <w:r>
        <w:t>Biên độ khoảng 1,1 V.</w:t>
      </w:r>
    </w:p>
    <w:p w14:paraId="20E7F257" w14:textId="4DCA75B1" w:rsidR="005D0EC2" w:rsidRDefault="005D0EC2" w:rsidP="005D0EC2">
      <w:pPr>
        <w:pStyle w:val="FSVT12Muc6abc"/>
      </w:pPr>
      <w:r>
        <w:t>Biên độ khoảng 0,25 V.</w:t>
      </w:r>
    </w:p>
    <w:p w14:paraId="7D48B8E9" w14:textId="6865EE96" w:rsidR="005D0EC2" w:rsidRDefault="005D0EC2" w:rsidP="005D0EC2">
      <w:pPr>
        <w:pStyle w:val="FSVT12Muc6abc"/>
      </w:pPr>
      <w:r>
        <w:t>Biên độ khoảng 4,0 V.</w:t>
      </w:r>
    </w:p>
    <w:tbl>
      <w:tblPr>
        <w:tblStyle w:val="LiBang"/>
        <w:tblW w:w="9445" w:type="dxa"/>
        <w:tblLook w:val="04A0" w:firstRow="1" w:lastRow="0" w:firstColumn="1" w:lastColumn="0" w:noHBand="0" w:noVBand="1"/>
      </w:tblPr>
      <w:tblGrid>
        <w:gridCol w:w="1975"/>
        <w:gridCol w:w="7470"/>
      </w:tblGrid>
      <w:tr w:rsidR="005D0EC2" w14:paraId="7B016F92" w14:textId="77777777" w:rsidTr="00496031">
        <w:tc>
          <w:tcPr>
            <w:tcW w:w="1975" w:type="dxa"/>
          </w:tcPr>
          <w:p w14:paraId="009ACB41" w14:textId="77777777" w:rsidR="005D0EC2" w:rsidRDefault="005D0EC2" w:rsidP="004A7841">
            <w:pPr>
              <w:pStyle w:val="FSVT12Doan2"/>
            </w:pPr>
            <w:r>
              <w:t xml:space="preserve">  Kết quả:</w:t>
            </w:r>
          </w:p>
        </w:tc>
        <w:tc>
          <w:tcPr>
            <w:tcW w:w="7470" w:type="dxa"/>
          </w:tcPr>
          <w:p w14:paraId="4D742021" w14:textId="1EC3418D" w:rsidR="005D0EC2" w:rsidRDefault="00027086" w:rsidP="004A7841">
            <w:pPr>
              <w:pStyle w:val="FSVT12Doan2"/>
            </w:pPr>
            <w:r>
              <w:t>c</w:t>
            </w:r>
          </w:p>
        </w:tc>
      </w:tr>
    </w:tbl>
    <w:p w14:paraId="4E627745" w14:textId="11BD5EA1" w:rsidR="005D0EC2" w:rsidRDefault="005D0EC2" w:rsidP="004A7841">
      <w:pPr>
        <w:pStyle w:val="FSVT12Doan2"/>
      </w:pPr>
      <w:r>
        <w:t>Chất lượng của tín hiệu đầu ra như thế nào?. Chọn a/b/c</w:t>
      </w:r>
    </w:p>
    <w:p w14:paraId="68B002EB" w14:textId="5D513070" w:rsidR="005D0EC2" w:rsidRDefault="005D0EC2" w:rsidP="005D0EC2">
      <w:pPr>
        <w:pStyle w:val="FSVT12Muc6abc"/>
        <w:numPr>
          <w:ilvl w:val="5"/>
          <w:numId w:val="48"/>
        </w:numPr>
      </w:pPr>
      <w:r>
        <w:t xml:space="preserve">Tín hiệu đầu ra mờ hơn tín hiệu đầu vào. </w:t>
      </w:r>
    </w:p>
    <w:p w14:paraId="436CE1D7" w14:textId="1B7C0695" w:rsidR="005D0EC2" w:rsidRDefault="005D0EC2" w:rsidP="005D0EC2">
      <w:pPr>
        <w:pStyle w:val="FSVT12Muc6abc"/>
      </w:pPr>
      <w:r>
        <w:t xml:space="preserve">Hai tín hiệu hoàn toàn giống nhau. </w:t>
      </w:r>
    </w:p>
    <w:p w14:paraId="1F1B322E" w14:textId="001536CF" w:rsidR="005D0EC2" w:rsidRDefault="005D0EC2" w:rsidP="005D0EC2">
      <w:pPr>
        <w:pStyle w:val="FSVT12Muc6abc"/>
      </w:pPr>
      <w:r>
        <w:t>Tín hiệu đầu ra sạch hơn nhiều so với tín hiệu đầu vào.</w:t>
      </w:r>
    </w:p>
    <w:tbl>
      <w:tblPr>
        <w:tblStyle w:val="LiBang"/>
        <w:tblW w:w="9445" w:type="dxa"/>
        <w:tblLook w:val="04A0" w:firstRow="1" w:lastRow="0" w:firstColumn="1" w:lastColumn="0" w:noHBand="0" w:noVBand="1"/>
      </w:tblPr>
      <w:tblGrid>
        <w:gridCol w:w="1975"/>
        <w:gridCol w:w="7470"/>
      </w:tblGrid>
      <w:tr w:rsidR="005D0EC2" w14:paraId="11707183" w14:textId="77777777" w:rsidTr="00496031">
        <w:tc>
          <w:tcPr>
            <w:tcW w:w="1975" w:type="dxa"/>
          </w:tcPr>
          <w:p w14:paraId="0DBC4EA7" w14:textId="77777777" w:rsidR="005D0EC2" w:rsidRDefault="005D0EC2" w:rsidP="004A7841">
            <w:pPr>
              <w:pStyle w:val="FSVT12Doan2"/>
            </w:pPr>
            <w:r>
              <w:t xml:space="preserve">  Kết quả:</w:t>
            </w:r>
          </w:p>
        </w:tc>
        <w:tc>
          <w:tcPr>
            <w:tcW w:w="7470" w:type="dxa"/>
          </w:tcPr>
          <w:p w14:paraId="0C220D9A" w14:textId="43B66F87" w:rsidR="005D0EC2" w:rsidRDefault="00027086" w:rsidP="004A7841">
            <w:pPr>
              <w:pStyle w:val="FSVT12Doan2"/>
            </w:pPr>
            <w:r>
              <w:t>a</w:t>
            </w:r>
          </w:p>
        </w:tc>
      </w:tr>
    </w:tbl>
    <w:p w14:paraId="4723CBA2" w14:textId="616E373B" w:rsidR="00615FBE" w:rsidRDefault="005D0EC2" w:rsidP="00915E78">
      <w:pPr>
        <w:pStyle w:val="FSVT12Muc5So"/>
      </w:pPr>
      <w:r>
        <w:t>Thay đổi tần số của tín hiệu về 450 Hz. Quan sát đồng thời tín hiệu đầu vào (Kênh 1) và tín hiệu đầu ra DSP (Kênh 2) trên máy hiện sóng.</w:t>
      </w:r>
    </w:p>
    <w:p w14:paraId="221F3F5E" w14:textId="77777777" w:rsidR="005D0EC2" w:rsidRDefault="005D0EC2" w:rsidP="004A7841">
      <w:pPr>
        <w:pStyle w:val="FSVT12Doan2"/>
      </w:pPr>
      <w:r>
        <w:t>Tín hiệu đầu ra có đồng bộ với tín hiệu đầu vào không?. Chọn a/b/c</w:t>
      </w:r>
    </w:p>
    <w:p w14:paraId="23CEBEE9" w14:textId="77777777" w:rsidR="005D0EC2" w:rsidRDefault="005D0EC2" w:rsidP="005D0EC2">
      <w:pPr>
        <w:pStyle w:val="FSVT12Muc6abc"/>
      </w:pPr>
      <w:r>
        <w:t xml:space="preserve">Có, hai tín hiệu đồng bộ. </w:t>
      </w:r>
    </w:p>
    <w:p w14:paraId="4D7EA83E" w14:textId="77777777" w:rsidR="005D0EC2" w:rsidRDefault="005D0EC2" w:rsidP="005D0EC2">
      <w:pPr>
        <w:pStyle w:val="FSVT12Muc6abc"/>
      </w:pPr>
      <w:r>
        <w:t>Không, tín hiệu ra hơi trễ so với tín hiệu vào.</w:t>
      </w:r>
    </w:p>
    <w:tbl>
      <w:tblPr>
        <w:tblStyle w:val="LiBang"/>
        <w:tblW w:w="9445" w:type="dxa"/>
        <w:tblLook w:val="04A0" w:firstRow="1" w:lastRow="0" w:firstColumn="1" w:lastColumn="0" w:noHBand="0" w:noVBand="1"/>
      </w:tblPr>
      <w:tblGrid>
        <w:gridCol w:w="1975"/>
        <w:gridCol w:w="7470"/>
      </w:tblGrid>
      <w:tr w:rsidR="005D0EC2" w14:paraId="38D0E35C" w14:textId="77777777" w:rsidTr="00496031">
        <w:tc>
          <w:tcPr>
            <w:tcW w:w="1975" w:type="dxa"/>
          </w:tcPr>
          <w:p w14:paraId="0F0923D3" w14:textId="77777777" w:rsidR="005D0EC2" w:rsidRDefault="005D0EC2" w:rsidP="004A7841">
            <w:pPr>
              <w:pStyle w:val="FSVT12Doan2"/>
            </w:pPr>
            <w:r>
              <w:t xml:space="preserve">  Kết quả:</w:t>
            </w:r>
          </w:p>
        </w:tc>
        <w:tc>
          <w:tcPr>
            <w:tcW w:w="7470" w:type="dxa"/>
          </w:tcPr>
          <w:p w14:paraId="6CB00C33" w14:textId="48E15573" w:rsidR="005D0EC2" w:rsidRDefault="00027086" w:rsidP="004A7841">
            <w:pPr>
              <w:pStyle w:val="FSVT12Doan2"/>
            </w:pPr>
            <w:r>
              <w:t>a</w:t>
            </w:r>
          </w:p>
        </w:tc>
      </w:tr>
    </w:tbl>
    <w:p w14:paraId="40AF0A60" w14:textId="77777777" w:rsidR="005D0EC2" w:rsidRDefault="005D0EC2" w:rsidP="004A7841">
      <w:pPr>
        <w:pStyle w:val="FSVT12Doan2"/>
      </w:pPr>
      <w:r>
        <w:t>Biên độ của tín hiệu đầu ra như thế nào?. Chọn a/b/c</w:t>
      </w:r>
    </w:p>
    <w:p w14:paraId="162DE96F" w14:textId="0CA4F317" w:rsidR="005D0EC2" w:rsidRDefault="005D0EC2" w:rsidP="005D0EC2">
      <w:pPr>
        <w:pStyle w:val="FSVT12Muc6abc"/>
        <w:numPr>
          <w:ilvl w:val="5"/>
          <w:numId w:val="49"/>
        </w:numPr>
      </w:pPr>
      <w:r>
        <w:t xml:space="preserve">Biên độ khoảng </w:t>
      </w:r>
      <w:r w:rsidRPr="005D0EC2">
        <w:t>0.125</w:t>
      </w:r>
      <w:r>
        <w:t xml:space="preserve"> V.</w:t>
      </w:r>
    </w:p>
    <w:p w14:paraId="7A60F1A8" w14:textId="5A96D4D7" w:rsidR="005D0EC2" w:rsidRDefault="005D0EC2" w:rsidP="005D0EC2">
      <w:pPr>
        <w:pStyle w:val="FSVT12Muc6abc"/>
      </w:pPr>
      <w:r>
        <w:t>Biên độ khoảng 1,25 V.</w:t>
      </w:r>
    </w:p>
    <w:p w14:paraId="7423ABEB" w14:textId="6203E44B" w:rsidR="005D0EC2" w:rsidRDefault="005D0EC2" w:rsidP="005D0EC2">
      <w:pPr>
        <w:pStyle w:val="FSVT12Muc6abc"/>
      </w:pPr>
      <w:r>
        <w:t>Biên độ khoảng 12,5 V.</w:t>
      </w:r>
    </w:p>
    <w:tbl>
      <w:tblPr>
        <w:tblStyle w:val="LiBang"/>
        <w:tblW w:w="9445" w:type="dxa"/>
        <w:tblLook w:val="04A0" w:firstRow="1" w:lastRow="0" w:firstColumn="1" w:lastColumn="0" w:noHBand="0" w:noVBand="1"/>
      </w:tblPr>
      <w:tblGrid>
        <w:gridCol w:w="1975"/>
        <w:gridCol w:w="7470"/>
      </w:tblGrid>
      <w:tr w:rsidR="005D0EC2" w14:paraId="5DE5C7EA" w14:textId="77777777" w:rsidTr="00496031">
        <w:tc>
          <w:tcPr>
            <w:tcW w:w="1975" w:type="dxa"/>
          </w:tcPr>
          <w:p w14:paraId="17875A2C" w14:textId="77777777" w:rsidR="005D0EC2" w:rsidRDefault="005D0EC2" w:rsidP="004A7841">
            <w:pPr>
              <w:pStyle w:val="FSVT12Doan2"/>
            </w:pPr>
            <w:r>
              <w:t xml:space="preserve">  Kết quả:</w:t>
            </w:r>
          </w:p>
        </w:tc>
        <w:tc>
          <w:tcPr>
            <w:tcW w:w="7470" w:type="dxa"/>
          </w:tcPr>
          <w:p w14:paraId="3E9B10F1" w14:textId="0797FA97" w:rsidR="005D0EC2" w:rsidRDefault="00027086" w:rsidP="004A7841">
            <w:pPr>
              <w:pStyle w:val="FSVT12Doan2"/>
            </w:pPr>
            <w:r>
              <w:t>a</w:t>
            </w:r>
          </w:p>
        </w:tc>
      </w:tr>
    </w:tbl>
    <w:p w14:paraId="53333818" w14:textId="77777777" w:rsidR="005D0EC2" w:rsidRDefault="005D0EC2" w:rsidP="004A7841">
      <w:pPr>
        <w:pStyle w:val="FSVT12Doan2"/>
      </w:pPr>
      <w:r>
        <w:t>Chất lượng của tín hiệu đầu ra như thế nào?. Chọn a/b/c</w:t>
      </w:r>
    </w:p>
    <w:p w14:paraId="6EFBD39F" w14:textId="77777777" w:rsidR="005D0EC2" w:rsidRDefault="005D0EC2" w:rsidP="005D0EC2">
      <w:pPr>
        <w:pStyle w:val="FSVT12Muc6abc"/>
        <w:numPr>
          <w:ilvl w:val="5"/>
          <w:numId w:val="50"/>
        </w:numPr>
      </w:pPr>
      <w:r>
        <w:lastRenderedPageBreak/>
        <w:t xml:space="preserve">Tín hiệu đầu ra mờ hơn tín hiệu đầu vào. </w:t>
      </w:r>
    </w:p>
    <w:p w14:paraId="4DF271F9" w14:textId="77777777" w:rsidR="005D0EC2" w:rsidRDefault="005D0EC2" w:rsidP="005D0EC2">
      <w:pPr>
        <w:pStyle w:val="FSVT12Muc6abc"/>
      </w:pPr>
      <w:r>
        <w:t xml:space="preserve">Hai tín hiệu hoàn toàn giống nhau. </w:t>
      </w:r>
    </w:p>
    <w:p w14:paraId="690B36FF" w14:textId="77777777" w:rsidR="005D0EC2" w:rsidRDefault="005D0EC2" w:rsidP="005D0EC2">
      <w:pPr>
        <w:pStyle w:val="FSVT12Muc6abc"/>
      </w:pPr>
      <w:r>
        <w:t>Tín hiệu đầu ra sạch hơn nhiều so với tín hiệu đầu vào.</w:t>
      </w:r>
    </w:p>
    <w:tbl>
      <w:tblPr>
        <w:tblStyle w:val="LiBang"/>
        <w:tblW w:w="9445" w:type="dxa"/>
        <w:tblLook w:val="04A0" w:firstRow="1" w:lastRow="0" w:firstColumn="1" w:lastColumn="0" w:noHBand="0" w:noVBand="1"/>
      </w:tblPr>
      <w:tblGrid>
        <w:gridCol w:w="1975"/>
        <w:gridCol w:w="7470"/>
      </w:tblGrid>
      <w:tr w:rsidR="005D0EC2" w14:paraId="3D0B6F59" w14:textId="77777777" w:rsidTr="00496031">
        <w:tc>
          <w:tcPr>
            <w:tcW w:w="1975" w:type="dxa"/>
          </w:tcPr>
          <w:p w14:paraId="6E49B0CC" w14:textId="77777777" w:rsidR="005D0EC2" w:rsidRDefault="005D0EC2" w:rsidP="004A7841">
            <w:pPr>
              <w:pStyle w:val="FSVT12Doan2"/>
            </w:pPr>
            <w:r>
              <w:t xml:space="preserve">  Kết quả:</w:t>
            </w:r>
          </w:p>
        </w:tc>
        <w:tc>
          <w:tcPr>
            <w:tcW w:w="7470" w:type="dxa"/>
          </w:tcPr>
          <w:p w14:paraId="1C106BFC" w14:textId="6C753637" w:rsidR="005D0EC2" w:rsidRDefault="00027086" w:rsidP="004A7841">
            <w:pPr>
              <w:pStyle w:val="FSVT12Doan2"/>
            </w:pPr>
            <w:r>
              <w:t>a</w:t>
            </w:r>
          </w:p>
        </w:tc>
      </w:tr>
    </w:tbl>
    <w:p w14:paraId="6ACD6AE3" w14:textId="5BCA1330" w:rsidR="005D0EC2" w:rsidRDefault="005D0EC2" w:rsidP="005D0EC2">
      <w:pPr>
        <w:pStyle w:val="FSVT12Muc5So"/>
      </w:pPr>
      <w:r>
        <w:t xml:space="preserve">Điều chỉnh máy phát tạo ra tín hiệu dạng sóng tam giác có biên độ 0,4 V và tần số 100 Hz. Quan sát đồng thời tín hiệu đầu vào (Kênh 1) và tín hiệu đầu ra DSP (Kênh 2) trên máy hiện sóng. </w:t>
      </w:r>
    </w:p>
    <w:p w14:paraId="658A6672" w14:textId="14D8D887" w:rsidR="005D0EC2" w:rsidRDefault="005D0EC2" w:rsidP="004A7841">
      <w:pPr>
        <w:pStyle w:val="FSVT12Doan2"/>
      </w:pPr>
      <w:r>
        <w:t>Tín hiệu đầu ra như thế nào?. Chọn a/b/c</w:t>
      </w:r>
      <w:r w:rsidR="00B05A06">
        <w:t>/d</w:t>
      </w:r>
      <w:r>
        <w:t xml:space="preserve"> </w:t>
      </w:r>
    </w:p>
    <w:p w14:paraId="6B568B05" w14:textId="22DE8929" w:rsidR="005D0EC2" w:rsidRDefault="005D0EC2" w:rsidP="005D0EC2">
      <w:pPr>
        <w:pStyle w:val="FSVT12Muc6abc"/>
      </w:pPr>
      <w:r>
        <w:t xml:space="preserve">Tín hiệu gần giống với dạng sóng hình sin. </w:t>
      </w:r>
    </w:p>
    <w:p w14:paraId="722027A3" w14:textId="248B5035" w:rsidR="005D0EC2" w:rsidRDefault="005D0EC2" w:rsidP="005D0EC2">
      <w:pPr>
        <w:pStyle w:val="FSVT12Muc6abc"/>
      </w:pPr>
      <w:r>
        <w:t xml:space="preserve">Thuật toán trung bình làm mịn tín hiệu gốc. </w:t>
      </w:r>
    </w:p>
    <w:p w14:paraId="569D9CE9" w14:textId="5C6080A2" w:rsidR="005D0EC2" w:rsidRDefault="005D0EC2" w:rsidP="005D0EC2">
      <w:pPr>
        <w:pStyle w:val="FSVT12Muc6abc"/>
      </w:pPr>
      <w:r>
        <w:t xml:space="preserve">Có một khoảng trễ giữa hai tín hiệu. </w:t>
      </w:r>
    </w:p>
    <w:p w14:paraId="4ACFEB85" w14:textId="44E14759" w:rsidR="005D0EC2" w:rsidRDefault="005D0EC2" w:rsidP="005D0EC2">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5D0EC2" w14:paraId="234097BB" w14:textId="77777777" w:rsidTr="00496031">
        <w:tc>
          <w:tcPr>
            <w:tcW w:w="1975" w:type="dxa"/>
          </w:tcPr>
          <w:p w14:paraId="210A282E" w14:textId="77777777" w:rsidR="005D0EC2" w:rsidRDefault="005D0EC2" w:rsidP="004A7841">
            <w:pPr>
              <w:pStyle w:val="FSVT12Doan2"/>
            </w:pPr>
            <w:r>
              <w:t xml:space="preserve">  Kết quả:</w:t>
            </w:r>
          </w:p>
        </w:tc>
        <w:tc>
          <w:tcPr>
            <w:tcW w:w="7470" w:type="dxa"/>
          </w:tcPr>
          <w:p w14:paraId="1DB426C8" w14:textId="67ADC122" w:rsidR="005D0EC2" w:rsidRDefault="00027086" w:rsidP="004A7841">
            <w:pPr>
              <w:pStyle w:val="FSVT12Doan2"/>
            </w:pPr>
            <w:r>
              <w:t>d</w:t>
            </w:r>
          </w:p>
        </w:tc>
      </w:tr>
    </w:tbl>
    <w:p w14:paraId="6E337A77" w14:textId="3899628F" w:rsidR="00B05A06" w:rsidRDefault="00B05A06" w:rsidP="00146CC8">
      <w:pPr>
        <w:pStyle w:val="FSVT12Muc5So"/>
      </w:pPr>
      <w:r>
        <w:t>Điều chỉnh máy phát tạo ra tin hiệu sóng vuông có biên độ 0,4 V và tần số 180 Hz. Quan sát cả tín hiệu đầu vào (Kênh 1) và tín hiệu đầu ra DSP (Kênh 2) trên máy hiện sóng.</w:t>
      </w:r>
    </w:p>
    <w:p w14:paraId="47EE1839" w14:textId="19E679B2" w:rsidR="00B05A06" w:rsidRDefault="00B05A06" w:rsidP="004A7841">
      <w:pPr>
        <w:pStyle w:val="FSVT12Doan2"/>
      </w:pPr>
      <w:r>
        <w:t>Tín hiệu đầu ra như thế nào?. Chọn a/b/c/d</w:t>
      </w:r>
    </w:p>
    <w:p w14:paraId="47E97E39" w14:textId="7AC82415" w:rsidR="00B05A06" w:rsidRDefault="00B05A06" w:rsidP="00B05A06">
      <w:pPr>
        <w:pStyle w:val="FSVT12Muc6abc"/>
      </w:pPr>
      <w:r>
        <w:t>Tín hiệu giống như một dạng sóng tam giác.</w:t>
      </w:r>
    </w:p>
    <w:p w14:paraId="639C1F9B" w14:textId="5337075F" w:rsidR="00B05A06" w:rsidRDefault="00B05A06" w:rsidP="00B05A06">
      <w:pPr>
        <w:pStyle w:val="FSVT12Muc6abc"/>
      </w:pPr>
      <w:r>
        <w:t xml:space="preserve">Tín hiệu bão hòa (cắt bớt ở đỉnh tam giác), vì giá trị trung bình không thể cao hơn giá trị cực đại. </w:t>
      </w:r>
    </w:p>
    <w:p w14:paraId="77756169" w14:textId="1285B4F6" w:rsidR="00B05A06" w:rsidRDefault="00B05A06" w:rsidP="00B05A06">
      <w:pPr>
        <w:pStyle w:val="FSVT12Muc6abc"/>
      </w:pPr>
      <w:r>
        <w:t xml:space="preserve">Có một khoảng trễ giữa hai tín hiệu. </w:t>
      </w:r>
    </w:p>
    <w:p w14:paraId="117AEBE4" w14:textId="08A3A60B" w:rsidR="005D0EC2" w:rsidRDefault="00B05A06" w:rsidP="00B05A06">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B05A06" w14:paraId="4586E6BF" w14:textId="77777777" w:rsidTr="00496031">
        <w:tc>
          <w:tcPr>
            <w:tcW w:w="1975" w:type="dxa"/>
          </w:tcPr>
          <w:p w14:paraId="61BD6438" w14:textId="77777777" w:rsidR="00B05A06" w:rsidRDefault="00B05A06" w:rsidP="004A7841">
            <w:pPr>
              <w:pStyle w:val="FSVT12Doan2"/>
            </w:pPr>
            <w:r>
              <w:t xml:space="preserve">  Kết quả:</w:t>
            </w:r>
          </w:p>
        </w:tc>
        <w:tc>
          <w:tcPr>
            <w:tcW w:w="7470" w:type="dxa"/>
          </w:tcPr>
          <w:p w14:paraId="39BA922F" w14:textId="0FD71796" w:rsidR="00B05A06" w:rsidRDefault="00027086" w:rsidP="004A7841">
            <w:pPr>
              <w:pStyle w:val="FSVT12Doan2"/>
            </w:pPr>
            <w:r>
              <w:t>d</w:t>
            </w:r>
          </w:p>
        </w:tc>
      </w:tr>
    </w:tbl>
    <w:p w14:paraId="2B0F5BFC" w14:textId="77777777" w:rsidR="00B05A06" w:rsidRDefault="00B05A06" w:rsidP="00B05A06">
      <w:pPr>
        <w:pStyle w:val="FSVT12Muc5So"/>
      </w:pPr>
      <w:r>
        <w:t xml:space="preserve">Click vào biểu tượng </w:t>
      </w:r>
      <w:r w:rsidRPr="009845A3">
        <w:rPr>
          <w:noProof/>
        </w:rPr>
        <w:drawing>
          <wp:inline distT="0" distB="0" distL="0" distR="0" wp14:anchorId="07D3DD1E" wp14:editId="65D68124">
            <wp:extent cx="138430" cy="138430"/>
            <wp:effectExtent l="0" t="0" r="0" b="0"/>
            <wp:docPr id="42" name="Picture 4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 </w:t>
      </w:r>
    </w:p>
    <w:p w14:paraId="0925B689" w14:textId="71253996" w:rsidR="00B05A06" w:rsidRDefault="00B05A06" w:rsidP="004A7841">
      <w:pPr>
        <w:pStyle w:val="FSVT12Doan2"/>
      </w:pPr>
      <w:r>
        <w:t>Tắt nguồn điện và tháo các kết nối (dây dẫn) trên bảng mạch.</w:t>
      </w:r>
    </w:p>
    <w:p w14:paraId="3C1F24D5" w14:textId="77777777" w:rsidR="00B05A06" w:rsidRDefault="00B05A06" w:rsidP="004A7841">
      <w:pPr>
        <w:pStyle w:val="FSVT12Doan2"/>
      </w:pPr>
    </w:p>
    <w:p w14:paraId="52FD33A6" w14:textId="0930D067" w:rsidR="000C651F" w:rsidRDefault="002323A0" w:rsidP="000C651F">
      <w:pPr>
        <w:pStyle w:val="FSVT12MUC2"/>
      </w:pPr>
      <w:bookmarkStart w:id="22" w:name="_Toc164546277"/>
      <w:bookmarkEnd w:id="2"/>
      <w:r w:rsidRPr="002323A0">
        <w:t>U3: Vào/Ra và các Ngoại vi</w:t>
      </w:r>
      <w:r>
        <w:t>.</w:t>
      </w:r>
      <w:bookmarkEnd w:id="22"/>
    </w:p>
    <w:p w14:paraId="5EA87C32" w14:textId="3FEFB87A" w:rsidR="00FA244A" w:rsidRDefault="002323A0" w:rsidP="00DB67BC">
      <w:pPr>
        <w:pStyle w:val="FSVT12MUC3"/>
      </w:pPr>
      <w:bookmarkStart w:id="23" w:name="_Toc164546278"/>
      <w:r w:rsidRPr="002323A0">
        <w:t>Ex 1: Ứng dụng với I/O và Ngoại vi</w:t>
      </w:r>
      <w:r>
        <w:t>.</w:t>
      </w:r>
      <w:bookmarkEnd w:id="23"/>
    </w:p>
    <w:p w14:paraId="3D7C3AB5" w14:textId="3245A78F" w:rsidR="00015D46" w:rsidRDefault="00681E71" w:rsidP="00681E71">
      <w:pPr>
        <w:pStyle w:val="FSVT12MUC5"/>
      </w:pPr>
      <w:bookmarkStart w:id="24" w:name="_Toc164546279"/>
      <w:r w:rsidRPr="00681E71">
        <w:t>Thiết lập kết nối trên bo mạch thí nghiệm</w:t>
      </w:r>
      <w:bookmarkEnd w:id="24"/>
    </w:p>
    <w:p w14:paraId="3539E647" w14:textId="169D7C91" w:rsidR="00681E71" w:rsidRDefault="00681E71" w:rsidP="00681E71">
      <w:pPr>
        <w:pStyle w:val="FSVT12Muc5So"/>
      </w:pPr>
      <w:r w:rsidRPr="00681E71">
        <w:t>Thực hiện kết nối như hình dưới.</w:t>
      </w:r>
      <w:r>
        <w:t xml:space="preserve"> </w:t>
      </w:r>
      <w:r w:rsidRPr="00681E71">
        <w:t>Có thể kết nối đầu vào của bộ tiền khuếch đại micrô với giắc cắm đầu ra âm thanh của máy tính</w:t>
      </w:r>
      <w:r>
        <w:t>.</w:t>
      </w:r>
    </w:p>
    <w:p w14:paraId="03E33616" w14:textId="77777777" w:rsidR="00681E71" w:rsidRDefault="00681E71" w:rsidP="00681E71">
      <w:pPr>
        <w:pStyle w:val="FSVT12Muc5So"/>
      </w:pPr>
      <w:r>
        <w:t xml:space="preserve">Kết nối Bo mạch DSP với máy tính bằng cổng USB số 2.  Đảm bảo rằng nguồn điện của Đế mạch đã được Bật và phần mềm Code Composer trên máy tính được cài đặt như </w:t>
      </w:r>
      <w:r>
        <w:lastRenderedPageBreak/>
        <w:t>giải thích trong Phụ Lục C. Chạy phần mềm Code Composer (CCS) trên máy tính.</w:t>
      </w:r>
    </w:p>
    <w:p w14:paraId="06960A66" w14:textId="32800838" w:rsidR="00681E71" w:rsidRDefault="00681E71" w:rsidP="005B026C">
      <w:pPr>
        <w:pStyle w:val="FSVT12Muc5So"/>
      </w:pPr>
      <w:r>
        <w:t xml:space="preserve">Kích hoạt dự án exercise_3_1 bằng cách nhấp chuột vào Project đó trong cửa sổ Project Explorer. Mở file main.c của bài tập này. Chạy Debug bằng cách click vào biểu tượng </w:t>
      </w:r>
      <w:r>
        <w:rPr>
          <w:noProof/>
        </w:rPr>
        <w:drawing>
          <wp:inline distT="0" distB="0" distL="0" distR="0" wp14:anchorId="01682A27" wp14:editId="1425D417">
            <wp:extent cx="180842" cy="180842"/>
            <wp:effectExtent l="0" t="0" r="0" b="0"/>
            <wp:docPr id="43" name="Picture 43"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để tải chương trình vào chip DSP.</w:t>
      </w:r>
    </w:p>
    <w:p w14:paraId="0CE04A21" w14:textId="62D23782" w:rsidR="00681E71" w:rsidRDefault="00681E71" w:rsidP="00282432">
      <w:pPr>
        <w:pStyle w:val="FSVT12Muc5So"/>
      </w:pPr>
      <w:r>
        <w:t>Quan sát file main.c. Hàm khởi tạo nào sau đây được gọi trong chương trình chính?. Chọn a/b/c</w:t>
      </w:r>
    </w:p>
    <w:p w14:paraId="2D527E42" w14:textId="77777777" w:rsidR="00681E71" w:rsidRDefault="00681E71" w:rsidP="00681E71">
      <w:pPr>
        <w:pStyle w:val="FSVT12Muc6abc"/>
      </w:pPr>
      <w:r>
        <w:t>interrupt_init();// Khởi tạo ngắt</w:t>
      </w:r>
    </w:p>
    <w:p w14:paraId="0BED8320" w14:textId="382C0663" w:rsidR="00681E71" w:rsidRDefault="00681E71" w:rsidP="00681E71">
      <w:pPr>
        <w:pStyle w:val="FSVT12Muc6abc"/>
      </w:pPr>
      <w:r>
        <w:t>EZDSP5535_init();// Kích hoạt đồng hồ cho tất cả các thiết bị ngoại vi</w:t>
      </w:r>
    </w:p>
    <w:p w14:paraId="50D97B2E" w14:textId="77777777" w:rsidR="00681E71" w:rsidRDefault="00681E71" w:rsidP="00681E71">
      <w:pPr>
        <w:pStyle w:val="FSVT12Muc6abc"/>
      </w:pPr>
      <w:r>
        <w:t>initDisplay();</w:t>
      </w:r>
    </w:p>
    <w:p w14:paraId="007552B8" w14:textId="652137FB" w:rsidR="00681E71" w:rsidRDefault="00681E71" w:rsidP="00681E71">
      <w:pPr>
        <w:pStyle w:val="FSVT12Muc6abc"/>
      </w:pPr>
      <w:r>
        <w:t>Iaic3204_init();// Khởi tạo CODEC</w:t>
      </w:r>
    </w:p>
    <w:tbl>
      <w:tblPr>
        <w:tblStyle w:val="LiBang"/>
        <w:tblW w:w="9445" w:type="dxa"/>
        <w:tblLook w:val="04A0" w:firstRow="1" w:lastRow="0" w:firstColumn="1" w:lastColumn="0" w:noHBand="0" w:noVBand="1"/>
      </w:tblPr>
      <w:tblGrid>
        <w:gridCol w:w="1975"/>
        <w:gridCol w:w="7470"/>
      </w:tblGrid>
      <w:tr w:rsidR="00681E71" w14:paraId="77F2E35F" w14:textId="77777777" w:rsidTr="00496031">
        <w:tc>
          <w:tcPr>
            <w:tcW w:w="1975" w:type="dxa"/>
          </w:tcPr>
          <w:p w14:paraId="623F1D64" w14:textId="77777777" w:rsidR="00681E71" w:rsidRDefault="00681E71" w:rsidP="004A7841">
            <w:pPr>
              <w:pStyle w:val="FSVT12Doan2"/>
            </w:pPr>
            <w:r>
              <w:t xml:space="preserve">  Kết quả:</w:t>
            </w:r>
          </w:p>
        </w:tc>
        <w:tc>
          <w:tcPr>
            <w:tcW w:w="7470" w:type="dxa"/>
          </w:tcPr>
          <w:p w14:paraId="2A577366" w14:textId="77777777" w:rsidR="00681E71" w:rsidRDefault="00681E71" w:rsidP="004A7841">
            <w:pPr>
              <w:pStyle w:val="FSVT12Doan2"/>
            </w:pPr>
          </w:p>
        </w:tc>
      </w:tr>
    </w:tbl>
    <w:p w14:paraId="74C81060" w14:textId="0146ED35" w:rsidR="00681E71" w:rsidRDefault="00681E71" w:rsidP="00681E71">
      <w:pPr>
        <w:pStyle w:val="FSVT12Muc5So"/>
      </w:pPr>
      <w:r>
        <w:t xml:space="preserve">Xác định vị trí lệnh gọi hàm I2S_initForDMA() trong tệp main.c. Di con trỏ chuột qua cuộc gọi và thực hiện lệnh </w:t>
      </w:r>
      <w:r w:rsidRPr="00681E71">
        <w:t xml:space="preserve">Open Declaration </w:t>
      </w:r>
      <w:r>
        <w:t>(Ctrl + F3 hoặc nhấp chuột phải và chọn lệnh từ menu).</w:t>
      </w:r>
    </w:p>
    <w:p w14:paraId="39891BAC" w14:textId="27B171D2" w:rsidR="00681E71" w:rsidRDefault="00681E71" w:rsidP="004A7841">
      <w:pPr>
        <w:pStyle w:val="FSVT12Doan2"/>
      </w:pPr>
      <w:r>
        <w:t xml:space="preserve">Quan sát rằng hàm này tạo ra một biến, hwConfig, thuộc loại I2S_Config. Biến này là một cấu trúc được tạo thành từ một số biến khác. Nhiều trong số này được khởi tạo trong hàm I2S_initForDMA. Ví dụ: biến dataType được đặt để bật bản ghi âm thanh nổi. </w:t>
      </w:r>
    </w:p>
    <w:p w14:paraId="1906B2CB" w14:textId="3E42D727" w:rsidR="00681E71" w:rsidRDefault="00681E71" w:rsidP="004A7841">
      <w:pPr>
        <w:pStyle w:val="FSVT12Doan2"/>
      </w:pPr>
      <w:r>
        <w:t>Quay lại chức năng chính.</w:t>
      </w:r>
    </w:p>
    <w:p w14:paraId="50614595" w14:textId="507896BE" w:rsidR="00681E71" w:rsidRDefault="00681E71" w:rsidP="00681E71">
      <w:pPr>
        <w:pStyle w:val="FSVT12Muc5So"/>
      </w:pPr>
      <w:r>
        <w:t xml:space="preserve">Xác định vị trí lệnh gọi hàm start_acq() trong hàm chính. Di con trỏ chuột qua cuộc gọi và thực hiện lệnh Open Declaration (Ctrl + F3 hoặc nhấp chuột phải và chọn lệnh từ menu). </w:t>
      </w:r>
    </w:p>
    <w:p w14:paraId="4E2E1CAB" w14:textId="77777777" w:rsidR="00681E71" w:rsidRDefault="00681E71" w:rsidP="004A7841">
      <w:pPr>
        <w:pStyle w:val="FSVT12Doan2"/>
      </w:pPr>
      <w:r>
        <w:t xml:space="preserve">Trình soạn thảo mã sẽ đưa bạn đến mã của hàm start_acq(). </w:t>
      </w:r>
    </w:p>
    <w:p w14:paraId="293F11CB" w14:textId="36B76212" w:rsidR="00681E71" w:rsidRDefault="00681E71" w:rsidP="004A7841">
      <w:pPr>
        <w:pStyle w:val="FSVT12Doan2"/>
      </w:pPr>
      <w:r>
        <w:t>Trong nhiều dòng lệnh, một số lượng lớn tham số được đặt cho kênh DMA 4 và 5. Tìm dòng lệnh sau cho kênh 5 (I2S write):</w:t>
      </w:r>
    </w:p>
    <w:p w14:paraId="1A10DE13" w14:textId="343A1585" w:rsidR="00681E71" w:rsidRDefault="00681E71" w:rsidP="004A7841">
      <w:pPr>
        <w:pStyle w:val="FSVT12Doan2"/>
      </w:pPr>
      <w:r>
        <w:t xml:space="preserve">dmaConfig.destAddr = (Uint32)I2S2TXRT0; </w:t>
      </w:r>
    </w:p>
    <w:p w14:paraId="33586602" w14:textId="13D7B4F8" w:rsidR="00681E71" w:rsidRDefault="00681E71" w:rsidP="004A7841">
      <w:pPr>
        <w:pStyle w:val="FSVT12Doan2"/>
      </w:pPr>
      <w:r>
        <w:t>Dòng này chỉ định địa chỉ nơi dữ liệu từ CODEC sẽ được ghi vào bộ nhớ DSP khi nó được truyền.</w:t>
      </w:r>
    </w:p>
    <w:p w14:paraId="554646AA" w14:textId="10A4F740" w:rsidR="00681E71" w:rsidRDefault="00681E71" w:rsidP="004A7841">
      <w:pPr>
        <w:pStyle w:val="FSVT12Doan2"/>
      </w:pPr>
      <w:r>
        <w:t>Di chuột qua định nghĩa I2S2TXRT0 và thực hiện lệnh Open Definition. Tác vụ này sẽ đưa đến vị trí trong mã nơi địa chỉ này được xác định và cho thấy địa chỉ đích là 0x2A0C</w:t>
      </w:r>
      <w:r w:rsidR="00D677D2">
        <w:t>.</w:t>
      </w:r>
    </w:p>
    <w:p w14:paraId="23AE03EE" w14:textId="64DD7089" w:rsidR="00D677D2" w:rsidRDefault="00D677D2" w:rsidP="00D677D2">
      <w:pPr>
        <w:pStyle w:val="FSVT12MUC5"/>
      </w:pPr>
      <w:bookmarkStart w:id="25" w:name="_Toc164546280"/>
      <w:r w:rsidRPr="00D677D2">
        <w:t>Các Thanh ghi Ngoại vi</w:t>
      </w:r>
      <w:bookmarkEnd w:id="25"/>
    </w:p>
    <w:p w14:paraId="79F840A0" w14:textId="77777777" w:rsidR="00D677D2" w:rsidRDefault="00D677D2" w:rsidP="00D677D2">
      <w:pPr>
        <w:pStyle w:val="FSVT12Muc5So"/>
      </w:pPr>
      <w:r>
        <w:t xml:space="preserve">Dừng chương trình bằng nút </w:t>
      </w:r>
      <w:r>
        <w:rPr>
          <w:noProof/>
        </w:rPr>
        <w:drawing>
          <wp:inline distT="0" distB="0" distL="0" distR="0" wp14:anchorId="499A8655" wp14:editId="48205919">
            <wp:extent cx="180429" cy="180429"/>
            <wp:effectExtent l="0" t="0" r="0"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Mở cửa sổ Registers và tìm các thanh ghi khác nhau liên quan đến thiết bị ngoại vi. </w:t>
      </w:r>
    </w:p>
    <w:p w14:paraId="748C3F08" w14:textId="47B3E614" w:rsidR="00D677D2" w:rsidRDefault="00D677D2" w:rsidP="004A7841">
      <w:pPr>
        <w:pStyle w:val="FSVT12Doan2"/>
      </w:pPr>
      <w:r>
        <w:t>Ta sẽ thấy một danh sách dài, bắt đầu bằng DMA0 và tiếp tục cho các thiết bị ngoại vi khác nhau. Khám phá các menu phụ để xem phạm vi tham số có sẵn cho các thiết bị ngoại vi.</w:t>
      </w:r>
    </w:p>
    <w:p w14:paraId="0BE5711A" w14:textId="50EA9085" w:rsidR="00D677D2" w:rsidRDefault="00D677D2" w:rsidP="00B51540">
      <w:pPr>
        <w:pStyle w:val="FSVT12Muc5So"/>
      </w:pPr>
      <w:r>
        <w:t xml:space="preserve">Quan sát menu thanh ghi TIMER0. Quan sát thấy có bit kích hoạt để kích hoạt bộ </w:t>
      </w:r>
      <w:r>
        <w:lastRenderedPageBreak/>
        <w:t xml:space="preserve">hẹn giờ. (TIMER0 </w:t>
      </w:r>
      <w:r w:rsidRPr="00D677D2">
        <w:rPr>
          <w:rFonts w:ascii="Segoe UI Emoji" w:hAnsi="Segoe UI Emoji" w:cs="Segoe UI Emoji"/>
        </w:rPr>
        <w:t>▶</w:t>
      </w:r>
      <w:r>
        <w:t xml:space="preserve"> TCR </w:t>
      </w:r>
      <w:r w:rsidRPr="00D677D2">
        <w:rPr>
          <w:rFonts w:ascii="Segoe UI Emoji" w:hAnsi="Segoe UI Emoji" w:cs="Segoe UI Emoji"/>
        </w:rPr>
        <w:t>▶</w:t>
      </w:r>
      <w:r>
        <w:t xml:space="preserve"> TIMEN).</w:t>
      </w:r>
    </w:p>
    <w:p w14:paraId="5C0BF0B0" w14:textId="1DD7567B" w:rsidR="00D677D2" w:rsidRDefault="00D677D2" w:rsidP="004A7841">
      <w:pPr>
        <w:pStyle w:val="FSVT12Doan2"/>
      </w:pPr>
      <w:r>
        <w:t>Bật bộ hẹn giờ bằng cách đặt bit này thành 1.</w:t>
      </w:r>
    </w:p>
    <w:p w14:paraId="773A9A1E" w14:textId="77777777" w:rsidR="00D677D2" w:rsidRDefault="00D677D2" w:rsidP="004A7841">
      <w:pPr>
        <w:pStyle w:val="FSVT12Doan2"/>
      </w:pPr>
      <w:r>
        <w:t>Đặt thanh ghi PSCDIV thành 0x9.</w:t>
      </w:r>
    </w:p>
    <w:p w14:paraId="5B8E78A3" w14:textId="3A30FACB" w:rsidR="00D677D2" w:rsidRDefault="00D677D2" w:rsidP="004A7841">
      <w:pPr>
        <w:pStyle w:val="FSVT12Doan2"/>
      </w:pPr>
      <w:r>
        <w:t>Bắt đầu Kích hoạt TIMER bằng cách đặt bit START thành 1.</w:t>
      </w:r>
    </w:p>
    <w:p w14:paraId="04120A40" w14:textId="302FE9AE" w:rsidR="00D677D2" w:rsidRDefault="00D677D2" w:rsidP="004A7841">
      <w:pPr>
        <w:pStyle w:val="FSVT12Doan2"/>
      </w:pPr>
      <w:r>
        <w:t xml:space="preserve">Nhấn mũi tên </w:t>
      </w:r>
      <w:r>
        <w:rPr>
          <w:noProof/>
        </w:rPr>
        <w:drawing>
          <wp:inline distT="0" distB="0" distL="0" distR="0" wp14:anchorId="5BF03137" wp14:editId="289CEC64">
            <wp:extent cx="159385" cy="138430"/>
            <wp:effectExtent l="0" t="0" r="0" b="0"/>
            <wp:docPr id="209520" name="Picture 20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vài lần và quan sát kết quả trên thanh ghi TIMCNT1 và TIMCNT2.                     Giá trị TIMCNT2&lt;/look&gt; sẽ giảm đều đặn sau mỗi lần nhấp vào mũi tên </w:t>
      </w:r>
      <w:r>
        <w:rPr>
          <w:noProof/>
        </w:rPr>
        <w:drawing>
          <wp:inline distT="0" distB="0" distL="0" distR="0" wp14:anchorId="2FF5BFA1" wp14:editId="01C5590F">
            <wp:extent cx="159385" cy="1384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38430"/>
                    </a:xfrm>
                    <a:prstGeom prst="rect">
                      <a:avLst/>
                    </a:prstGeom>
                    <a:noFill/>
                    <a:ln>
                      <a:noFill/>
                    </a:ln>
                  </pic:spPr>
                </pic:pic>
              </a:graphicData>
            </a:graphic>
          </wp:inline>
        </w:drawing>
      </w:r>
      <w:r>
        <w:t xml:space="preserve"> vì bộ đếm thời gian giảm giá trị.&lt;/p&gt;</w:t>
      </w:r>
    </w:p>
    <w:p w14:paraId="29C7E754" w14:textId="3408B79C" w:rsidR="00D677D2" w:rsidRDefault="00D677D2" w:rsidP="00D677D2">
      <w:pPr>
        <w:pStyle w:val="FSVT12Muc5So"/>
      </w:pPr>
      <w:r>
        <w:t xml:space="preserve">Xác định vị trí menu thanh ghi I2S2 và mở  nó. Mở menu I2SSCTRL và tìm bit ENABLE. Bit này phải được đặt thành 1. </w:t>
      </w:r>
    </w:p>
    <w:p w14:paraId="3C865C27" w14:textId="77777777" w:rsidR="00D677D2" w:rsidRDefault="00D677D2" w:rsidP="004A7841">
      <w:pPr>
        <w:pStyle w:val="FSVT12Doan2"/>
      </w:pPr>
      <w:r>
        <w:t xml:space="preserve">Xóa bit ENABLE thành 0. </w:t>
      </w:r>
    </w:p>
    <w:p w14:paraId="39247491" w14:textId="36B63DAC" w:rsidR="00D677D2" w:rsidRDefault="00D677D2" w:rsidP="004A7841">
      <w:pPr>
        <w:pStyle w:val="FSVT12Doan2"/>
      </w:pPr>
      <w:r>
        <w:t>Thao tác này sẽ vô hiệu hóa thiết bị ngoại vi I2S được sử dụng trong ứng dụng này.</w:t>
      </w:r>
    </w:p>
    <w:p w14:paraId="7DE3E5CD" w14:textId="763211DA" w:rsidR="00D677D2" w:rsidRDefault="00681E71" w:rsidP="00D677D2">
      <w:pPr>
        <w:pStyle w:val="FSVT12Muc5So"/>
      </w:pPr>
      <w:r>
        <w:t xml:space="preserve">Nhấn vào biểu tượng </w:t>
      </w:r>
      <w:r>
        <w:rPr>
          <w:noProof/>
        </w:rPr>
        <w:drawing>
          <wp:inline distT="0" distB="0" distL="0" distR="0" wp14:anchorId="0A46397F" wp14:editId="43187286">
            <wp:extent cx="148856" cy="148856"/>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w:t>
      </w:r>
      <w:r w:rsidR="00D677D2">
        <w:t>Nhấn nút INT1 để phát lại tín hiệu đã ghi. Ta nhận thấy gì?. Chọn a/b</w:t>
      </w:r>
    </w:p>
    <w:p w14:paraId="2AF3E7BA" w14:textId="34171CA2" w:rsidR="00D677D2" w:rsidRDefault="00D677D2" w:rsidP="00D677D2">
      <w:pPr>
        <w:pStyle w:val="FSVT12Muc6abc"/>
      </w:pPr>
      <w:r>
        <w:t>Không phát lại âm thanh</w:t>
      </w:r>
    </w:p>
    <w:p w14:paraId="3783A2A1" w14:textId="18FBCE2C" w:rsidR="00D677D2" w:rsidRDefault="00D677D2" w:rsidP="00D677D2">
      <w:pPr>
        <w:pStyle w:val="FSVT12Muc6abc"/>
      </w:pPr>
      <w:r>
        <w:t>Phát lại âm thanh</w:t>
      </w:r>
    </w:p>
    <w:tbl>
      <w:tblPr>
        <w:tblStyle w:val="LiBang"/>
        <w:tblW w:w="9445" w:type="dxa"/>
        <w:tblLook w:val="04A0" w:firstRow="1" w:lastRow="0" w:firstColumn="1" w:lastColumn="0" w:noHBand="0" w:noVBand="1"/>
      </w:tblPr>
      <w:tblGrid>
        <w:gridCol w:w="1975"/>
        <w:gridCol w:w="7470"/>
      </w:tblGrid>
      <w:tr w:rsidR="00D677D2" w14:paraId="15A2D03E" w14:textId="77777777" w:rsidTr="00496031">
        <w:tc>
          <w:tcPr>
            <w:tcW w:w="1975" w:type="dxa"/>
          </w:tcPr>
          <w:p w14:paraId="1733A4CB" w14:textId="77777777" w:rsidR="00D677D2" w:rsidRDefault="00D677D2" w:rsidP="004A7841">
            <w:pPr>
              <w:pStyle w:val="FSVT12Doan2"/>
            </w:pPr>
            <w:r>
              <w:t xml:space="preserve">  Kết quả:</w:t>
            </w:r>
          </w:p>
        </w:tc>
        <w:tc>
          <w:tcPr>
            <w:tcW w:w="7470" w:type="dxa"/>
          </w:tcPr>
          <w:p w14:paraId="3345BE50" w14:textId="77777777" w:rsidR="00D677D2" w:rsidRDefault="00D677D2" w:rsidP="004A7841">
            <w:pPr>
              <w:pStyle w:val="FSVT12Doan2"/>
            </w:pPr>
          </w:p>
        </w:tc>
      </w:tr>
    </w:tbl>
    <w:p w14:paraId="089ADB32" w14:textId="77777777" w:rsidR="00D677D2" w:rsidRDefault="00D677D2" w:rsidP="00E7052B">
      <w:pPr>
        <w:pStyle w:val="FSVT12Muc5So"/>
      </w:pPr>
      <w:r>
        <w:t xml:space="preserve">Nhấn nút INT0 để kích hoạt chế độ ghi và ghi tín hiệu mới. Dừng chương trình bằng nút </w:t>
      </w:r>
      <w:r>
        <w:rPr>
          <w:noProof/>
        </w:rPr>
        <w:drawing>
          <wp:inline distT="0" distB="0" distL="0" distR="0" wp14:anchorId="596CD734" wp14:editId="3F88BED5">
            <wp:extent cx="180429" cy="180429"/>
            <wp:effectExtent l="0" t="0" r="0" b="0"/>
            <wp:docPr id="209515" name="Picture 2095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và đặt bit ENABLE lên 1 (I2S2 ► I2SSCTRL ► ENABLE) để kích hoạt lại khối ngoại vi I2S.</w:t>
      </w:r>
    </w:p>
    <w:p w14:paraId="73D83CB0" w14:textId="02770A7B" w:rsidR="00A177B6" w:rsidRDefault="00A177B6" w:rsidP="00A177B6">
      <w:pPr>
        <w:pStyle w:val="FSVT12Muc5So"/>
      </w:pPr>
      <w:r>
        <w:t xml:space="preserve">Nhấn nút chạy </w:t>
      </w:r>
      <w:r>
        <w:rPr>
          <w:noProof/>
        </w:rPr>
        <w:drawing>
          <wp:inline distT="0" distB="0" distL="0" distR="0" wp14:anchorId="1E7BF3AF" wp14:editId="14403D92">
            <wp:extent cx="148856" cy="148856"/>
            <wp:effectExtent l="0" t="0" r="381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Nhấn nút INT1 để phát lại tín hiệu đã ghi. Ta nhận được gì?. Chọn a/b</w:t>
      </w:r>
    </w:p>
    <w:p w14:paraId="1EBEAFB4" w14:textId="5DBE660E" w:rsidR="00A177B6" w:rsidRDefault="00A177B6" w:rsidP="00A177B6">
      <w:pPr>
        <w:pStyle w:val="FSVT12Muc6abc"/>
      </w:pPr>
      <w:r w:rsidRPr="00A177B6">
        <w:t>Phát lại âm thanh mới được ghi</w:t>
      </w:r>
      <w:r>
        <w:t>.</w:t>
      </w:r>
    </w:p>
    <w:p w14:paraId="14675513" w14:textId="09F5FFEA" w:rsidR="00A177B6" w:rsidRDefault="00A177B6" w:rsidP="00A177B6">
      <w:pPr>
        <w:pStyle w:val="FSVT12Muc6abc"/>
      </w:pPr>
      <w:r w:rsidRPr="00A177B6">
        <w:t>Phát lại âm thanh đã ghi trước đó</w:t>
      </w:r>
      <w:r>
        <w:t>.</w:t>
      </w:r>
    </w:p>
    <w:tbl>
      <w:tblPr>
        <w:tblStyle w:val="LiBang"/>
        <w:tblW w:w="9445" w:type="dxa"/>
        <w:tblLook w:val="04A0" w:firstRow="1" w:lastRow="0" w:firstColumn="1" w:lastColumn="0" w:noHBand="0" w:noVBand="1"/>
      </w:tblPr>
      <w:tblGrid>
        <w:gridCol w:w="1975"/>
        <w:gridCol w:w="7470"/>
      </w:tblGrid>
      <w:tr w:rsidR="00A177B6" w14:paraId="176D9452" w14:textId="77777777" w:rsidTr="00496031">
        <w:tc>
          <w:tcPr>
            <w:tcW w:w="1975" w:type="dxa"/>
          </w:tcPr>
          <w:p w14:paraId="5B3774B8" w14:textId="77777777" w:rsidR="00A177B6" w:rsidRDefault="00A177B6" w:rsidP="004A7841">
            <w:pPr>
              <w:pStyle w:val="FSVT12Doan2"/>
            </w:pPr>
            <w:r>
              <w:t xml:space="preserve">  Kết quả:</w:t>
            </w:r>
          </w:p>
        </w:tc>
        <w:tc>
          <w:tcPr>
            <w:tcW w:w="7470" w:type="dxa"/>
          </w:tcPr>
          <w:p w14:paraId="7985A73C" w14:textId="77777777" w:rsidR="00A177B6" w:rsidRDefault="00A177B6" w:rsidP="004A7841">
            <w:pPr>
              <w:pStyle w:val="FSVT12Doan2"/>
            </w:pPr>
          </w:p>
        </w:tc>
      </w:tr>
    </w:tbl>
    <w:p w14:paraId="624D34B1" w14:textId="77777777" w:rsidR="00A177B6" w:rsidRDefault="00A177B6" w:rsidP="009F7B30">
      <w:pPr>
        <w:pStyle w:val="FSVT12Muc5So"/>
      </w:pPr>
      <w:r>
        <w:t xml:space="preserve">Dừng chương trình bằng nút </w:t>
      </w:r>
      <w:r>
        <w:rPr>
          <w:noProof/>
        </w:rPr>
        <w:drawing>
          <wp:inline distT="0" distB="0" distL="0" distR="0" wp14:anchorId="6B435DBA" wp14:editId="126F8E9E">
            <wp:extent cx="180429" cy="180429"/>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w:t>
      </w:r>
    </w:p>
    <w:p w14:paraId="2BD9AF55" w14:textId="3D19FEB9" w:rsidR="00A177B6" w:rsidRDefault="00A177B6" w:rsidP="004A7841">
      <w:pPr>
        <w:pStyle w:val="FSVT12Doan2"/>
      </w:pPr>
      <w:r>
        <w:t xml:space="preserve">Trong cửa sổ Registers, chỉnh sửa tham số DMA1 </w:t>
      </w:r>
      <w:r w:rsidRPr="00A177B6">
        <w:rPr>
          <w:rFonts w:ascii="Segoe UI Emoji" w:hAnsi="Segoe UI Emoji" w:cs="Segoe UI Emoji"/>
        </w:rPr>
        <w:t>▶</w:t>
      </w:r>
      <w:r>
        <w:t xml:space="preserve"> DMACH1DSAL thành 0x2A0D. Điều này thay đổi địa chỉ đích cho dữ liệu truyền qua kênh DMA 5 tới CODEC.</w:t>
      </w:r>
    </w:p>
    <w:p w14:paraId="761A7865" w14:textId="0A0A369D" w:rsidR="00A177B6" w:rsidRDefault="00A177B6" w:rsidP="00765B7F">
      <w:pPr>
        <w:pStyle w:val="FSVT12Muc5So"/>
      </w:pPr>
      <w:r>
        <w:t xml:space="preserve">Nhấn nút chạy </w:t>
      </w:r>
      <w:r>
        <w:rPr>
          <w:noProof/>
        </w:rPr>
        <w:drawing>
          <wp:inline distT="0" distB="0" distL="0" distR="0" wp14:anchorId="39BD8701" wp14:editId="36F0F852">
            <wp:extent cx="148856" cy="148856"/>
            <wp:effectExtent l="0" t="0" r="381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Nhấn nút INT1 để phát lại tín hiệu đã ghi. Ta nhận thấy?. Chọn a/b</w:t>
      </w:r>
    </w:p>
    <w:p w14:paraId="7034C229" w14:textId="41F52D3E" w:rsidR="00A177B6" w:rsidRDefault="00A177B6" w:rsidP="00A177B6">
      <w:pPr>
        <w:pStyle w:val="FSVT12Muc6abc"/>
      </w:pPr>
      <w:r>
        <w:t>Phát lại âm thanh.</w:t>
      </w:r>
    </w:p>
    <w:p w14:paraId="44DDD07E" w14:textId="75D5854D" w:rsidR="00A177B6" w:rsidRDefault="00A177B6" w:rsidP="00A177B6">
      <w:pPr>
        <w:pStyle w:val="FSVT12Muc6abc"/>
      </w:pPr>
      <w:r>
        <w:t>Không phát lại âm thanh.</w:t>
      </w:r>
    </w:p>
    <w:tbl>
      <w:tblPr>
        <w:tblStyle w:val="LiBang"/>
        <w:tblW w:w="9445" w:type="dxa"/>
        <w:tblLook w:val="04A0" w:firstRow="1" w:lastRow="0" w:firstColumn="1" w:lastColumn="0" w:noHBand="0" w:noVBand="1"/>
      </w:tblPr>
      <w:tblGrid>
        <w:gridCol w:w="1975"/>
        <w:gridCol w:w="7470"/>
      </w:tblGrid>
      <w:tr w:rsidR="00A177B6" w14:paraId="02FFCD2F" w14:textId="77777777" w:rsidTr="00496031">
        <w:tc>
          <w:tcPr>
            <w:tcW w:w="1975" w:type="dxa"/>
          </w:tcPr>
          <w:p w14:paraId="08A4C401" w14:textId="77777777" w:rsidR="00A177B6" w:rsidRDefault="00A177B6" w:rsidP="004A7841">
            <w:pPr>
              <w:pStyle w:val="FSVT12Doan2"/>
            </w:pPr>
            <w:r>
              <w:t xml:space="preserve">  Kết quả:</w:t>
            </w:r>
          </w:p>
        </w:tc>
        <w:tc>
          <w:tcPr>
            <w:tcW w:w="7470" w:type="dxa"/>
          </w:tcPr>
          <w:p w14:paraId="34001A5A" w14:textId="77777777" w:rsidR="00A177B6" w:rsidRDefault="00A177B6" w:rsidP="004A7841">
            <w:pPr>
              <w:pStyle w:val="FSVT12Doan2"/>
            </w:pPr>
          </w:p>
        </w:tc>
      </w:tr>
    </w:tbl>
    <w:p w14:paraId="07181548" w14:textId="5DFC0F28" w:rsidR="00A177B6" w:rsidRDefault="00A177B6" w:rsidP="004A7841">
      <w:pPr>
        <w:pStyle w:val="FSVT12Doan2"/>
      </w:pPr>
      <w:r w:rsidRPr="00A177B6">
        <w:t xml:space="preserve">Nhấn nút </w:t>
      </w:r>
      <w:r>
        <w:t>INT1</w:t>
      </w:r>
      <w:r w:rsidRPr="00A177B6">
        <w:t xml:space="preserve"> để phát lại tín hiệu đã ghi.</w:t>
      </w:r>
    </w:p>
    <w:p w14:paraId="4F77E89D" w14:textId="64A49DF1" w:rsidR="00A177B6" w:rsidRDefault="00A177B6" w:rsidP="00A177B6">
      <w:pPr>
        <w:pStyle w:val="FSVT12Muc5So"/>
      </w:pPr>
      <w:r>
        <w:t xml:space="preserve">Dừng chương trình bằng nút </w:t>
      </w:r>
      <w:r>
        <w:rPr>
          <w:noProof/>
        </w:rPr>
        <w:drawing>
          <wp:inline distT="0" distB="0" distL="0" distR="0" wp14:anchorId="0AB7E9A7" wp14:editId="4C8B66A3">
            <wp:extent cx="180429" cy="180429"/>
            <wp:effectExtent l="0" t="0" r="0" b="0"/>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w:t>
      </w:r>
    </w:p>
    <w:p w14:paraId="16AB3E5B" w14:textId="4283EC32" w:rsidR="00A177B6" w:rsidRDefault="00A177B6" w:rsidP="004A7841">
      <w:pPr>
        <w:pStyle w:val="FSVT12Doan2"/>
      </w:pPr>
      <w:r>
        <w:lastRenderedPageBreak/>
        <w:t xml:space="preserve">Trong cửa sổ Registers, chỉnh sửa tham số DMA1 </w:t>
      </w:r>
      <w:r>
        <w:rPr>
          <w:rFonts w:ascii="Segoe UI Emoji" w:hAnsi="Segoe UI Emoji" w:cs="Segoe UI Emoji"/>
        </w:rPr>
        <w:t>▶</w:t>
      </w:r>
      <w:r>
        <w:t xml:space="preserve"> DMACH1DSAL thành 0x2A0C. Điều này sửa địa chỉ đích để truyền dữ liệu qua kênh DMA 5 tới CODEC. </w:t>
      </w:r>
    </w:p>
    <w:p w14:paraId="09440CA8" w14:textId="2B84AA55" w:rsidR="00A177B6" w:rsidRDefault="00A177B6" w:rsidP="00A177B6">
      <w:pPr>
        <w:pStyle w:val="FSVT12Muc5So"/>
      </w:pPr>
      <w:r>
        <w:t xml:space="preserve">Nhấn nút chạy </w:t>
      </w:r>
      <w:r>
        <w:rPr>
          <w:noProof/>
        </w:rPr>
        <w:drawing>
          <wp:inline distT="0" distB="0" distL="0" distR="0" wp14:anchorId="1B874AEF" wp14:editId="30527450">
            <wp:extent cx="148856" cy="148856"/>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Nhấn nút INT1 để phát lại tín hiệu đã ghi. Ta nhận thấy?. Chọn a/b</w:t>
      </w:r>
    </w:p>
    <w:p w14:paraId="1DDB9B16" w14:textId="27E14C97" w:rsidR="00A177B6" w:rsidRDefault="00A177B6" w:rsidP="00A177B6">
      <w:pPr>
        <w:pStyle w:val="FSVT12Muc6abc"/>
      </w:pPr>
      <w:r>
        <w:t>Phát lại âm thanh</w:t>
      </w:r>
    </w:p>
    <w:p w14:paraId="7DEAF905" w14:textId="3A6020A4" w:rsidR="00A177B6" w:rsidRDefault="00A177B6" w:rsidP="00A177B6">
      <w:pPr>
        <w:pStyle w:val="FSVT12Muc6abc"/>
      </w:pPr>
      <w:r>
        <w:t>Không phát lại âm thanh</w:t>
      </w:r>
    </w:p>
    <w:tbl>
      <w:tblPr>
        <w:tblStyle w:val="LiBang"/>
        <w:tblW w:w="9445" w:type="dxa"/>
        <w:tblLook w:val="04A0" w:firstRow="1" w:lastRow="0" w:firstColumn="1" w:lastColumn="0" w:noHBand="0" w:noVBand="1"/>
      </w:tblPr>
      <w:tblGrid>
        <w:gridCol w:w="1975"/>
        <w:gridCol w:w="7470"/>
      </w:tblGrid>
      <w:tr w:rsidR="00A177B6" w14:paraId="43669839" w14:textId="77777777" w:rsidTr="00496031">
        <w:tc>
          <w:tcPr>
            <w:tcW w:w="1975" w:type="dxa"/>
          </w:tcPr>
          <w:p w14:paraId="143F5EA2" w14:textId="77777777" w:rsidR="00A177B6" w:rsidRDefault="00A177B6" w:rsidP="004A7841">
            <w:pPr>
              <w:pStyle w:val="FSVT12Doan2"/>
            </w:pPr>
            <w:r>
              <w:t xml:space="preserve">  Kết quả:</w:t>
            </w:r>
          </w:p>
        </w:tc>
        <w:tc>
          <w:tcPr>
            <w:tcW w:w="7470" w:type="dxa"/>
          </w:tcPr>
          <w:p w14:paraId="5E1E1709" w14:textId="77777777" w:rsidR="00A177B6" w:rsidRDefault="00A177B6" w:rsidP="004A7841">
            <w:pPr>
              <w:pStyle w:val="FSVT12Doan2"/>
            </w:pPr>
          </w:p>
        </w:tc>
      </w:tr>
    </w:tbl>
    <w:p w14:paraId="324AA419" w14:textId="749F5D71" w:rsidR="00A177B6" w:rsidRDefault="00A177B6" w:rsidP="004A7841">
      <w:pPr>
        <w:pStyle w:val="FSVT12Doan2"/>
      </w:pPr>
      <w:r w:rsidRPr="00A177B6">
        <w:t>Việc thay đổi địa chỉ đích của kênh DMA 5 khiến việc truyền dữ liệu từ DSP sang CODEC không thể thực hiện được nhưng dữ liệu vẫn có thể đi từ CODEC sang DSP qua kênh 4.</w:t>
      </w:r>
    </w:p>
    <w:p w14:paraId="5FE3C29E" w14:textId="77777777" w:rsidR="00A177B6" w:rsidRDefault="00A177B6" w:rsidP="00A177B6">
      <w:pPr>
        <w:pStyle w:val="FSVT12Muc5So"/>
      </w:pPr>
      <w:r>
        <w:t xml:space="preserve">Click vào biểu tượng </w:t>
      </w:r>
      <w:r w:rsidRPr="009845A3">
        <w:rPr>
          <w:noProof/>
        </w:rPr>
        <w:drawing>
          <wp:inline distT="0" distB="0" distL="0" distR="0" wp14:anchorId="16859861" wp14:editId="1E33855A">
            <wp:extent cx="138430" cy="138430"/>
            <wp:effectExtent l="0" t="0" r="0" b="0"/>
            <wp:docPr id="52" name="Picture 5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 </w:t>
      </w:r>
    </w:p>
    <w:p w14:paraId="32C076EE" w14:textId="7EF1451F" w:rsidR="00681E71" w:rsidRDefault="00A177B6" w:rsidP="004A7841">
      <w:pPr>
        <w:pStyle w:val="FSVT12Doan2"/>
      </w:pPr>
      <w:r>
        <w:t>Tắt nguồn điện và tháo các kết nối (dây dẫn) trên bảng mạch.</w:t>
      </w:r>
    </w:p>
    <w:p w14:paraId="504E3F07" w14:textId="77777777" w:rsidR="00681E71" w:rsidRDefault="00681E71" w:rsidP="004A7841">
      <w:pPr>
        <w:pStyle w:val="FSVT12Doan2"/>
      </w:pPr>
    </w:p>
    <w:p w14:paraId="59E05E95" w14:textId="5626FD04" w:rsidR="000C651F" w:rsidRDefault="00844072" w:rsidP="00FA244A">
      <w:pPr>
        <w:pStyle w:val="FSVT12MUC2"/>
      </w:pPr>
      <w:bookmarkStart w:id="26" w:name="_Toc164546281"/>
      <w:r w:rsidRPr="00844072">
        <w:t>U4: Xử lý thời gian thực</w:t>
      </w:r>
      <w:r>
        <w:t>.</w:t>
      </w:r>
      <w:bookmarkEnd w:id="26"/>
    </w:p>
    <w:p w14:paraId="4E487C02" w14:textId="04E05333" w:rsidR="00FA244A" w:rsidRDefault="00844072" w:rsidP="00DB67BC">
      <w:pPr>
        <w:pStyle w:val="FSVT12MUC3"/>
      </w:pPr>
      <w:bookmarkStart w:id="27" w:name="_Toc164546282"/>
      <w:r w:rsidRPr="00844072">
        <w:t>Ex 1: Lấy mẫu và chuyển đổi ADC/DAC</w:t>
      </w:r>
      <w:r>
        <w:t>.</w:t>
      </w:r>
      <w:bookmarkEnd w:id="27"/>
    </w:p>
    <w:p w14:paraId="2CE46C92" w14:textId="485A6CBD" w:rsidR="004E0BB0" w:rsidRDefault="004E0BB0" w:rsidP="004E0BB0">
      <w:pPr>
        <w:pStyle w:val="FSVT12MUC5"/>
      </w:pPr>
      <w:bookmarkStart w:id="28" w:name="_Toc164546283"/>
      <w:r w:rsidRPr="004E0BB0">
        <w:t>Ứng dụng Lấy mẫu tín hiệu đầu vào</w:t>
      </w:r>
      <w:bookmarkEnd w:id="28"/>
    </w:p>
    <w:p w14:paraId="0A959FDA" w14:textId="77777777" w:rsidR="004E0BB0" w:rsidRDefault="004E0BB0" w:rsidP="004A7841">
      <w:pPr>
        <w:pStyle w:val="FSVT12Doan2"/>
      </w:pPr>
      <w:r>
        <w:t>Một tín hiệu tương tự với có biên độ tối đa khoảng ±0,75 Vpp được cấp đến ĐẦU VÀO ANALOG. Tín hiệu này được lọc bằng bộ lọc chống chồng phổ.</w:t>
      </w:r>
    </w:p>
    <w:p w14:paraId="500A70BE" w14:textId="7DB97C7E" w:rsidR="004E0BB0" w:rsidRDefault="004E0BB0" w:rsidP="004A7841">
      <w:pPr>
        <w:pStyle w:val="FSVT12Doan2"/>
      </w:pPr>
      <w:r>
        <w:t>Chú ý: Điện áp vào lớn hơn ±0,8 Vpp có thể dẫn đến hiện tượng méo do cắt ngưỡng.</w:t>
      </w:r>
    </w:p>
    <w:p w14:paraId="44EE04CE" w14:textId="43AE80BF" w:rsidR="004E0BB0" w:rsidRDefault="004E0BB0" w:rsidP="004A7841">
      <w:pPr>
        <w:pStyle w:val="FSVT12Doan2"/>
      </w:pPr>
      <w:r>
        <w:t xml:space="preserve">CODEC liên tục lấy mẫu ĐẦU VÀO ANALOG đã lọc ở tốc độ lấy mẫu được xác định bởi công tắc INPUT DIP và thực hiện chuyển đổi A/D để thu được dữ liệu số. (Tốc độ lấy mẫu thay đổi ngay lập tức khi bạn thay đổi cài đặt công tắc DIP; không cần thiết phải nhấn nút ngắt). </w:t>
      </w:r>
    </w:p>
    <w:p w14:paraId="7A3B1BAA" w14:textId="346F2675" w:rsidR="004E0BB0" w:rsidRDefault="004E0BB0" w:rsidP="004A7841">
      <w:pPr>
        <w:pStyle w:val="FSVT12Doan2"/>
      </w:pPr>
      <w:r>
        <w:t xml:space="preserve">CODEC ngay lập tức thực hiện chuyển đổi D/A của dữ liệu số. Điện áp đầu ra được giữ không đổi giữa các mẫu. Bộ lọc sau lọc tín hiệu đã chuyển đổi D/A nhằm cố gắng tái tạo lại tín hiệu tương tự bằng cách lọc ra các bản sao. </w:t>
      </w:r>
    </w:p>
    <w:p w14:paraId="48A137E0" w14:textId="27232BB3" w:rsidR="004E0BB0" w:rsidRDefault="004E0BB0" w:rsidP="004A7841">
      <w:pPr>
        <w:pStyle w:val="FSVT12Doan2"/>
      </w:pPr>
      <w:r>
        <w:t>Có hai chế độ đầu ra: Dạng sóng thời gian và Phổ biên độ:</w:t>
      </w:r>
    </w:p>
    <w:p w14:paraId="371BFC9E" w14:textId="77777777" w:rsidR="004E0BB0" w:rsidRDefault="004E0BB0" w:rsidP="004E0BB0">
      <w:pPr>
        <w:pStyle w:val="FSVT12List01"/>
      </w:pPr>
      <w:r>
        <w:t>Chế độ dạng sóng: Tín hiệu tương tự được tái tạo có sẵn ở ĐẦU RA ANALOG. Dạng sóng này có thể được quan sát trên máy hiện sóng.</w:t>
      </w:r>
    </w:p>
    <w:p w14:paraId="762B04D2" w14:textId="2F0D82C8" w:rsidR="004E0BB0" w:rsidRDefault="004E0BB0" w:rsidP="004E0BB0">
      <w:pPr>
        <w:pStyle w:val="FSVT12List01"/>
      </w:pPr>
      <w:r>
        <w:t xml:space="preserve">Chế độ Phổ biên độ: Phổ tần số của tín hiệu tương tự được tái tạo có sẵn tại ANALOG OUTPUT. Phổ tần số này có thể được quan sát trên máy hiện sóng. </w:t>
      </w:r>
    </w:p>
    <w:p w14:paraId="4FE9EAFA" w14:textId="38762FFB" w:rsidR="004E0BB0" w:rsidRDefault="004E0BB0" w:rsidP="004A7841">
      <w:pPr>
        <w:pStyle w:val="FSVT12Doan2"/>
      </w:pPr>
      <w:r>
        <w:t>Chế độ đầu ra được chọn bằng nút INT0. Chế độ đầu ra đã chọn được hiển thị trên màn hình LCD.</w:t>
      </w:r>
    </w:p>
    <w:p w14:paraId="44E16A51" w14:textId="2D8E7040" w:rsidR="004E0BB0" w:rsidRDefault="004E0BB0" w:rsidP="004A7841">
      <w:pPr>
        <w:pStyle w:val="FSVT12Doan2"/>
      </w:pPr>
      <w:r>
        <w:lastRenderedPageBreak/>
        <w:t>Bộ lọc thông thấp hạn chế băng thông ở đầu vào của CODEC và bộ lọc sau ở đầu ra của CODEC có thể được bật hoặc tắt cùng nhau bằng cách sử dụng nút INT1.</w:t>
      </w:r>
    </w:p>
    <w:p w14:paraId="0EDCC8DB" w14:textId="77777777" w:rsidR="004E0BB0" w:rsidRDefault="004E0BB0" w:rsidP="004A7841">
      <w:pPr>
        <w:pStyle w:val="FSVT12Doan2"/>
      </w:pPr>
      <w:r>
        <w:t>Trạng thái của bộ lọc được hiển thị trên màn hình LCD. Cả hai bộ lọc này đều là bộ lọc thông thấp. Tần số cắt 3 dB của các bộ lọc này được cố định ở khoảng 3100 Hz.</w:t>
      </w:r>
    </w:p>
    <w:p w14:paraId="291B8BD3" w14:textId="36F4B698" w:rsidR="004E0BB0" w:rsidRDefault="004E0BB0" w:rsidP="004A7841">
      <w:pPr>
        <w:pStyle w:val="FSVT12Doan2"/>
      </w:pPr>
      <w:r>
        <w:t>Màn hình LCD hiển thị tốc độ lấy mẫu, chế độ đầu ra và trạng thái của bộ lọc.</w:t>
      </w:r>
    </w:p>
    <w:p w14:paraId="650DB29E" w14:textId="245C5967" w:rsidR="004E0BB0" w:rsidRDefault="004E0BB0" w:rsidP="004E0BB0">
      <w:pPr>
        <w:pStyle w:val="FSVT12Muc5So"/>
      </w:pPr>
      <w:r w:rsidRPr="004E0BB0">
        <w:t>Kết nối bo mạch DSP với máy tính của bạn bằng cổng USB số 2 trên bo mạch và cổng USB tiêu chuẩn trên máy tính của bạn</w:t>
      </w:r>
      <w:r>
        <w:t>.</w:t>
      </w:r>
    </w:p>
    <w:p w14:paraId="6C6BA4E3" w14:textId="367289A0" w:rsidR="004E0BB0" w:rsidRDefault="004E0BB0" w:rsidP="004A7841">
      <w:pPr>
        <w:pStyle w:val="FSVT12Doan2"/>
      </w:pPr>
      <w:r>
        <w:t xml:space="preserve">Đảm bảo rằng nguồn điện của bảng mạch đã được BẬT và phần mềm Code Composer được cài đặt như được giải thích trong Phụ lục C. </w:t>
      </w:r>
    </w:p>
    <w:p w14:paraId="05DE926C" w14:textId="2D586482" w:rsidR="004E0BB0" w:rsidRDefault="004E0BB0" w:rsidP="004A7841">
      <w:pPr>
        <w:pStyle w:val="FSVT12Doan2"/>
      </w:pPr>
      <w:r>
        <w:t>Đặt công tắc INPUT DIP thành 0000 0000.</w:t>
      </w:r>
      <w:r w:rsidR="00F2551B">
        <w:t xml:space="preserve"> </w:t>
      </w:r>
      <w:r>
        <w:t>Khởi chạy Trình soạn thảo mã CCS trên máy tính của bạn.</w:t>
      </w:r>
    </w:p>
    <w:p w14:paraId="71CF51BD" w14:textId="42F72179" w:rsidR="004E0BB0" w:rsidRDefault="00477111" w:rsidP="004E0BB0">
      <w:pPr>
        <w:pStyle w:val="FSVT12Muc5So"/>
      </w:pPr>
      <w:r w:rsidRPr="00477111">
        <w:t>Chuyển Exercise_4_1</w:t>
      </w:r>
      <w:r>
        <w:t xml:space="preserve"> </w:t>
      </w:r>
      <w:r w:rsidRPr="00477111">
        <w:t>thành dự án đang hoạt động bằng cách nhấp chuột vào dự án đó trong cửa sổ Project Explorer.</w:t>
      </w:r>
    </w:p>
    <w:p w14:paraId="1DCBF9B3" w14:textId="0E200FCE" w:rsidR="00477111" w:rsidRDefault="00477111" w:rsidP="004A7841">
      <w:pPr>
        <w:pStyle w:val="FSVT12Doan2"/>
      </w:pPr>
      <w:r w:rsidRPr="00477111">
        <w:t>Mở tệp interrupt.c của bài tập này</w:t>
      </w:r>
      <w:r w:rsidR="00962DFB">
        <w:t>.</w:t>
      </w:r>
    </w:p>
    <w:p w14:paraId="7F0B139F" w14:textId="74DE2F19" w:rsidR="00AD1B54" w:rsidRDefault="00AD1B54" w:rsidP="004A7841">
      <w:pPr>
        <w:pStyle w:val="FSVT12Doan2"/>
      </w:pPr>
      <w:r w:rsidRPr="00AD1B54">
        <w:t>Nếu cửa sổ Breakpoints không hiển thị, hãy chọn Breakpoints&lt;/i&gt;&lt;/look&gt; trong menu View. Nếu có bất kỳ điểm dừng nào được hiển thị trong cửa sổ này, hãy nhấp chuột phải vào cửa sổ đó và chọn Remove All</w:t>
      </w:r>
      <w:r>
        <w:t>.</w:t>
      </w:r>
    </w:p>
    <w:p w14:paraId="0AC1C46D" w14:textId="26982F81" w:rsidR="00AD1B54" w:rsidRDefault="00AD1B54" w:rsidP="004A7841">
      <w:pPr>
        <w:pStyle w:val="FSVT12Doan2"/>
      </w:pPr>
      <w:r w:rsidRPr="00AD1B54">
        <w:t xml:space="preserve">Khởi chạy chế độ Gỡ lỗi bằng cách nhấp vào biểu tượng </w:t>
      </w:r>
      <w:r>
        <w:rPr>
          <w:noProof/>
        </w:rPr>
        <w:drawing>
          <wp:inline distT="0" distB="0" distL="0" distR="0" wp14:anchorId="5C2C27DF" wp14:editId="25026BA8">
            <wp:extent cx="180842" cy="180842"/>
            <wp:effectExtent l="0" t="0" r="0" b="0"/>
            <wp:docPr id="53" name="Picture 53"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rsidRPr="00AD1B54">
        <w:t xml:space="preserve"> để tải chương trình vào DSP</w:t>
      </w:r>
      <w:r>
        <w:t>.</w:t>
      </w:r>
    </w:p>
    <w:p w14:paraId="37E19976" w14:textId="07E44B1D" w:rsidR="00AD1B54" w:rsidRDefault="00AD1B54" w:rsidP="00AD1B54">
      <w:pPr>
        <w:pStyle w:val="FSVT12Muc5So"/>
      </w:pPr>
      <w:r>
        <w:t xml:space="preserve">Nhấn nút chạy </w:t>
      </w:r>
      <w:r>
        <w:rPr>
          <w:noProof/>
        </w:rPr>
        <w:drawing>
          <wp:inline distT="0" distB="0" distL="0" distR="0" wp14:anchorId="5E6CE472" wp14:editId="1284D3BE">
            <wp:extent cx="148856" cy="148856"/>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trên bo mạch thí nghiệm. Tại thời điểm này, ta sẽ thấy thông tin trên màn hình LCD của bảng mạch DSP như sau: </w:t>
      </w:r>
    </w:p>
    <w:p w14:paraId="29377430" w14:textId="3D9F786B" w:rsidR="00AD1B54" w:rsidRDefault="00AD1B54" w:rsidP="004A7841">
      <w:pPr>
        <w:pStyle w:val="FSVT12Doan2"/>
      </w:pPr>
      <w:r>
        <w:t>LabVolt 91031 Ex4-1</w:t>
      </w:r>
    </w:p>
    <w:p w14:paraId="29DB78FD" w14:textId="7F7B9C7D" w:rsidR="00AD1B54" w:rsidRDefault="00AD1B54" w:rsidP="004A7841">
      <w:pPr>
        <w:pStyle w:val="FSVT12Doan2"/>
      </w:pPr>
      <w:r w:rsidRPr="00AD1B54">
        <w:t>Sampling</w:t>
      </w:r>
    </w:p>
    <w:p w14:paraId="442F5DDF" w14:textId="7D77031A" w:rsidR="00AD1B54" w:rsidRDefault="00AD1B54" w:rsidP="004A7841">
      <w:pPr>
        <w:pStyle w:val="FSVT12Doan2"/>
      </w:pPr>
      <w:r w:rsidRPr="00AD1B54">
        <w:t>Rate = 12000,0 Hz</w:t>
      </w:r>
    </w:p>
    <w:p w14:paraId="59BF0AE2" w14:textId="3205CB43" w:rsidR="00AD1B54" w:rsidRDefault="00AD1B54" w:rsidP="004A7841">
      <w:pPr>
        <w:pStyle w:val="FSVT12Doan2"/>
      </w:pPr>
      <w:r w:rsidRPr="00AD1B54">
        <w:t>Waveform, Filters OFF</w:t>
      </w:r>
    </w:p>
    <w:p w14:paraId="27598154" w14:textId="77777777" w:rsidR="00AD1B54" w:rsidRDefault="00AD1B54" w:rsidP="001B17AA">
      <w:pPr>
        <w:pStyle w:val="FSVT12Muc5So"/>
      </w:pPr>
      <w:r>
        <w:t>Thực hiện các kết nối như được hiển thị. Đầu ra của bộ tạo tín hiệu phải được kết nối với Ch 1 của máy hiện sóng. ĐẦU RA ANALOG của CODEC phải được kết nối với Ch 2.</w:t>
      </w:r>
    </w:p>
    <w:p w14:paraId="17E6110B" w14:textId="55B18D51" w:rsidR="00AD1B54" w:rsidRDefault="00AD1B54" w:rsidP="004A7841">
      <w:pPr>
        <w:pStyle w:val="FSVT12Doan2"/>
      </w:pPr>
      <w:r>
        <w:t>Trước khi kết nối bộ tạo tín hiệu, hãy điều chỉnh mức đầu ra của nó thành 0 V.</w:t>
      </w:r>
    </w:p>
    <w:p w14:paraId="17873B24" w14:textId="70A05C1B" w:rsidR="00AD1B54" w:rsidRDefault="00AD1B54" w:rsidP="004A7841">
      <w:pPr>
        <w:pStyle w:val="FSVT12Doan2"/>
      </w:pPr>
      <w:r>
        <w:t>Chú ý: CODEC được thiết kế cho tín hiệu điện áp thấp có điện áp đầu vào tối đa ±0,9 V. Khi sử dụng nguồn tín hiệu bên ngoài, hãy đảm bảo điện áp ở ĐẦU VÀO ANALOG nằm trong phạm vi này. Vượt quá phạm vi điện áp này có thể làm hỏng bo mạch.</w:t>
      </w:r>
    </w:p>
    <w:p w14:paraId="2E9897E5" w14:textId="33DF3F21" w:rsidR="00AD1B54" w:rsidRDefault="00AD1B54" w:rsidP="00AD1B54">
      <w:pPr>
        <w:pStyle w:val="FSVT12Muc5So"/>
      </w:pPr>
      <w:r>
        <w:t>Bảng này hiển thị cài đặt công tắc DIP để sử dụng cho các tốc độ lấy mẫu khác nhau. Ứng dụng này có tốc độ lấy mẫu nội bộ hiệu quả là 12 000 Hz (12 000 mẫu mỗi giây). Tỷ lệ lấy mẫu thấp hơn có được bằng cách chia mẫu theo hệ số thay đổi từ 1 đến 9.</w:t>
      </w:r>
    </w:p>
    <w:p w14:paraId="6E5C36F1" w14:textId="03C86FC6" w:rsidR="00AD1B54" w:rsidRDefault="00AD1B54" w:rsidP="004A7841">
      <w:pPr>
        <w:pStyle w:val="FSVT12Doan2"/>
      </w:pPr>
      <w:r>
        <w:t xml:space="preserve">Chú ý: Tất cả tốc độ lấy mẫu có sẵn được hiển thị trong bảng. Sử dụng cài đặt công </w:t>
      </w:r>
      <w:r>
        <w:lastRenderedPageBreak/>
        <w:t>tắc DIP khác với cài đặt được hiển thị sẽ dẫn đến tốc độ lấy mẫu tối thiểu.</w:t>
      </w:r>
    </w:p>
    <w:p w14:paraId="3F71C0A1" w14:textId="2DBC1930" w:rsidR="004F44B8" w:rsidRDefault="004F44B8" w:rsidP="004A7841">
      <w:pPr>
        <w:pStyle w:val="FSVT12Doan2"/>
      </w:pPr>
      <w:r>
        <w:t xml:space="preserve">Màn hình LCD hiển thị tốc độ lấy mẫu. Nó cũng hiển thị chế độ đầu ra (Dạng sóng hoặc Quang phổ) cũng như trạng thái của bộ lọc chống chồng phổ và bộ lọc đầu ra DAC (TẮT hoặc BẬT). </w:t>
      </w:r>
    </w:p>
    <w:p w14:paraId="09F7C44C" w14:textId="1E900B33" w:rsidR="004F44B8" w:rsidRDefault="004F44B8" w:rsidP="004A7841">
      <w:pPr>
        <w:pStyle w:val="FSVT12Doan2"/>
      </w:pPr>
      <w:r>
        <w:t xml:space="preserve">Sử dụng công tắc DIP để đặt tốc độ lấy mẫu thành 12 000 Hz (DIP SW: 0000 0001). </w:t>
      </w:r>
    </w:p>
    <w:p w14:paraId="58FEFD88" w14:textId="77777777" w:rsidR="004F44B8" w:rsidRDefault="004F44B8" w:rsidP="004A7841">
      <w:pPr>
        <w:pStyle w:val="FSVT12Doan2"/>
      </w:pPr>
      <w:r>
        <w:t xml:space="preserve">Sử dụng nút INT0 để đặt chế độ đầu ra thành Dạng sóng. Sử dụng nút INT1 để TẮT bộ lọc. </w:t>
      </w:r>
    </w:p>
    <w:p w14:paraId="3B74B999" w14:textId="19EA933A" w:rsidR="004F44B8" w:rsidRDefault="004F44B8" w:rsidP="004A7841">
      <w:pPr>
        <w:pStyle w:val="FSVT12Doan2"/>
      </w:pPr>
      <w:r>
        <w:t>Chú ý: Có thể phải nhấn nút ngắt nhiều lần để có được cài đặt mong muốn.</w:t>
      </w:r>
    </w:p>
    <w:p w14:paraId="571ED37D" w14:textId="55221603" w:rsidR="00CB1097" w:rsidRDefault="00CB1097" w:rsidP="004A7841">
      <w:pPr>
        <w:pStyle w:val="FSVT12Doan2"/>
      </w:pPr>
      <w:r>
        <w:t>Điều chỉnh bộ tạo tín hiệu để tạo ra tín hiệu sóng hình sin có biên độ 0,7 Vpp.                         Tần số của sóng hình sin là 300 Hz.</w:t>
      </w:r>
    </w:p>
    <w:p w14:paraId="482237A3" w14:textId="020E6A71" w:rsidR="00CB1097" w:rsidRDefault="00CB1097" w:rsidP="004A7841">
      <w:pPr>
        <w:pStyle w:val="FSVT12Doan2"/>
      </w:pPr>
      <w:r>
        <w:t>Tín hiệu trên máy hiện sóng có dạng như hình minh hoạ. Tín hiệu đầu ra so với tín hiệu đầu vào như thế nào?. Chọn a/b/c</w:t>
      </w:r>
    </w:p>
    <w:p w14:paraId="6D0C56BB" w14:textId="44841BB8" w:rsidR="00CB1097" w:rsidRDefault="00CB1097" w:rsidP="00CB1097">
      <w:pPr>
        <w:pStyle w:val="FSVT12Muc6abc"/>
      </w:pPr>
      <w:r>
        <w:t xml:space="preserve">Tín hiệu đầu ra là dạng sóng từng bước có tần số gấp đôi tần số tín hiệu đầu vào. </w:t>
      </w:r>
    </w:p>
    <w:p w14:paraId="0D684111" w14:textId="390CF67B" w:rsidR="00CB1097" w:rsidRDefault="00CB1097" w:rsidP="00CB1097">
      <w:pPr>
        <w:pStyle w:val="FSVT12Muc6abc"/>
      </w:pPr>
      <w:r>
        <w:t xml:space="preserve">Tín hiệu đầu ra là dạng sóng có bước sóng với tần số bằng một nửa tần số tín hiệu đầu vào. </w:t>
      </w:r>
    </w:p>
    <w:p w14:paraId="17B3501A" w14:textId="025224D6" w:rsidR="00CB1097" w:rsidRDefault="00CB1097" w:rsidP="00CB1097">
      <w:pPr>
        <w:pStyle w:val="FSVT12Muc6abc"/>
      </w:pPr>
      <w:r>
        <w:t>Tín hiệu đầu ra là dạng sóng từng bước có cùng hình dạng và tần số với tín hiệu đầu vào.</w:t>
      </w:r>
    </w:p>
    <w:tbl>
      <w:tblPr>
        <w:tblStyle w:val="LiBang"/>
        <w:tblW w:w="9445" w:type="dxa"/>
        <w:tblLook w:val="04A0" w:firstRow="1" w:lastRow="0" w:firstColumn="1" w:lastColumn="0" w:noHBand="0" w:noVBand="1"/>
      </w:tblPr>
      <w:tblGrid>
        <w:gridCol w:w="1975"/>
        <w:gridCol w:w="7470"/>
      </w:tblGrid>
      <w:tr w:rsidR="00CB1097" w14:paraId="4A74F82B" w14:textId="77777777" w:rsidTr="00496031">
        <w:tc>
          <w:tcPr>
            <w:tcW w:w="1975" w:type="dxa"/>
          </w:tcPr>
          <w:p w14:paraId="4B034133" w14:textId="77777777" w:rsidR="00CB1097" w:rsidRDefault="00CB1097" w:rsidP="004A7841">
            <w:pPr>
              <w:pStyle w:val="FSVT12Doan2"/>
            </w:pPr>
            <w:r>
              <w:t xml:space="preserve">  Kết quả:</w:t>
            </w:r>
          </w:p>
        </w:tc>
        <w:tc>
          <w:tcPr>
            <w:tcW w:w="7470" w:type="dxa"/>
          </w:tcPr>
          <w:p w14:paraId="56E92D20" w14:textId="6169219E" w:rsidR="00CB1097" w:rsidRDefault="00AB161E" w:rsidP="004A7841">
            <w:pPr>
              <w:pStyle w:val="FSVT12Doan2"/>
            </w:pPr>
            <w:r>
              <w:t>c</w:t>
            </w:r>
          </w:p>
        </w:tc>
      </w:tr>
    </w:tbl>
    <w:p w14:paraId="20DEF91C" w14:textId="343980E8" w:rsidR="00CB1097" w:rsidRDefault="00CB1097" w:rsidP="00CB1097">
      <w:pPr>
        <w:pStyle w:val="FSVT12Muc5So"/>
      </w:pPr>
      <w:r>
        <w:t>Sử dụng con trỏ trên máy hiện sóng để xác định khoảng thời gian lấy mẫu, tức là khoảng thời gian của mỗi bước trong dạng sóng đầu ra. Sau đó tính tốc độ lấy mẫu.</w:t>
      </w:r>
    </w:p>
    <w:p w14:paraId="250764C4" w14:textId="14015924" w:rsidR="00CB1097" w:rsidRDefault="00CB1097" w:rsidP="004A7841">
      <w:pPr>
        <w:pStyle w:val="FSVT12Doan2"/>
      </w:pPr>
      <w:r>
        <w:t xml:space="preserve"> Đo thời lượng của một số bước, như minh họa trong Hình (hiển thị 5 bước) và tìm thời lượng trung bình của bước. Xác định giá trị và ghi vào bảng sau:</w:t>
      </w:r>
    </w:p>
    <w:tbl>
      <w:tblPr>
        <w:tblStyle w:val="LiBang"/>
        <w:tblW w:w="9445" w:type="dxa"/>
        <w:tblLook w:val="04A0" w:firstRow="1" w:lastRow="0" w:firstColumn="1" w:lastColumn="0" w:noHBand="0" w:noVBand="1"/>
      </w:tblPr>
      <w:tblGrid>
        <w:gridCol w:w="4855"/>
        <w:gridCol w:w="4590"/>
      </w:tblGrid>
      <w:tr w:rsidR="00AB161E" w14:paraId="2A78DF22" w14:textId="77777777" w:rsidTr="00CB1097">
        <w:tc>
          <w:tcPr>
            <w:tcW w:w="4855" w:type="dxa"/>
          </w:tcPr>
          <w:p w14:paraId="51173220" w14:textId="625F7571" w:rsidR="00AB161E" w:rsidRDefault="00AB161E" w:rsidP="00AB161E">
            <w:pPr>
              <w:pStyle w:val="FSVT12Doan2"/>
            </w:pPr>
            <w:r>
              <w:t xml:space="preserve">Thời gian lấy mẫu gần đúng (ms) = </w:t>
            </w:r>
          </w:p>
        </w:tc>
        <w:tc>
          <w:tcPr>
            <w:tcW w:w="4590" w:type="dxa"/>
          </w:tcPr>
          <w:p w14:paraId="01EADEFA" w14:textId="1DFC430F" w:rsidR="00AB161E" w:rsidRDefault="00AB161E" w:rsidP="00AB161E">
            <w:pPr>
              <w:pStyle w:val="FSVT12Doan2"/>
            </w:pPr>
            <w:r>
              <w:t>0.084</w:t>
            </w:r>
          </w:p>
        </w:tc>
      </w:tr>
      <w:tr w:rsidR="00AB161E" w14:paraId="69C6D70B" w14:textId="77777777" w:rsidTr="00CB1097">
        <w:tc>
          <w:tcPr>
            <w:tcW w:w="4855" w:type="dxa"/>
          </w:tcPr>
          <w:p w14:paraId="484FCF99" w14:textId="17F9B9F4" w:rsidR="00AB161E" w:rsidRDefault="00AB161E" w:rsidP="00AB161E">
            <w:pPr>
              <w:pStyle w:val="FSVT12Doan2"/>
            </w:pPr>
            <w:r>
              <w:t>Tốc độ lấy mẫu gần đúng (Hz) =</w:t>
            </w:r>
          </w:p>
        </w:tc>
        <w:tc>
          <w:tcPr>
            <w:tcW w:w="4590" w:type="dxa"/>
          </w:tcPr>
          <w:p w14:paraId="38DBF806" w14:textId="71A55503" w:rsidR="00AB161E" w:rsidRDefault="00AB161E" w:rsidP="00AB161E">
            <w:pPr>
              <w:pStyle w:val="FSVT12Doan2"/>
            </w:pPr>
            <w:r>
              <w:t>12000</w:t>
            </w:r>
          </w:p>
        </w:tc>
      </w:tr>
    </w:tbl>
    <w:p w14:paraId="7FEBDF9F" w14:textId="2AD9F084" w:rsidR="0006659D" w:rsidRDefault="00C53342" w:rsidP="0006659D">
      <w:pPr>
        <w:pStyle w:val="FSVT12Muc5So"/>
      </w:pPr>
      <w:r w:rsidRPr="00C53342">
        <w:t xml:space="preserve">Trong Trình soạn thảo CCS, tạm dừng chương trình bằng nút </w:t>
      </w:r>
      <w:r w:rsidR="0092176B">
        <w:rPr>
          <w:noProof/>
        </w:rPr>
        <w:drawing>
          <wp:inline distT="0" distB="0" distL="0" distR="0" wp14:anchorId="2A7469F0" wp14:editId="4F10D7C1">
            <wp:extent cx="180429" cy="180429"/>
            <wp:effectExtent l="0" t="0" r="0" b="0"/>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rsidR="0092176B">
        <w:t xml:space="preserve">. </w:t>
      </w:r>
      <w:r w:rsidR="0006659D">
        <w:t>Trong tệp interrupt.c, tìm dòng chú thích //Breakpoint #01.</w:t>
      </w:r>
    </w:p>
    <w:p w14:paraId="2B324276" w14:textId="1841B6EA" w:rsidR="00C53342" w:rsidRDefault="0006659D" w:rsidP="004A7841">
      <w:pPr>
        <w:pStyle w:val="FSVT12Doan2"/>
      </w:pPr>
      <w:r>
        <w:t>Đặt điểm ngắt trên dòng ngay bên dưới nhận xét này bằng cách nhấp đúp vào bên trái số dòng.</w:t>
      </w:r>
    </w:p>
    <w:p w14:paraId="0966845E" w14:textId="37C44721" w:rsidR="0006659D" w:rsidRDefault="0006659D" w:rsidP="004A7841">
      <w:pPr>
        <w:pStyle w:val="FSVT12Doan2"/>
      </w:pPr>
      <w:r>
        <w:t xml:space="preserve">Nhấn nút </w:t>
      </w:r>
      <w:r>
        <w:rPr>
          <w:noProof/>
        </w:rPr>
        <w:drawing>
          <wp:inline distT="0" distB="0" distL="0" distR="0" wp14:anchorId="00C02488" wp14:editId="66461B65">
            <wp:extent cx="148856" cy="148856"/>
            <wp:effectExtent l="0" t="0" r="381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Nó sẽ dừng sau khi lấy mẫu từ tín hiệu ANALOG INPUT, thông qua bộ đệm DMA và đặt dữ liệu này vào vectơ x. </w:t>
      </w:r>
    </w:p>
    <w:p w14:paraId="204488F3" w14:textId="77777777" w:rsidR="002908BA" w:rsidRDefault="0006659D" w:rsidP="004A7841">
      <w:pPr>
        <w:pStyle w:val="FSVT12Doan2"/>
      </w:pPr>
      <w:r>
        <w:t xml:space="preserve">Có thể hiển thị đồ thị của vectơ x trong Trình soạn thảo mã. </w:t>
      </w:r>
      <w:r w:rsidR="009B35DE" w:rsidRPr="009B35DE">
        <w:t>Trong trình đơn Tools, chọn Graph, sau đó chọn Single Time.</w:t>
      </w:r>
      <w:r w:rsidR="009B35DE">
        <w:t xml:space="preserve"> </w:t>
      </w:r>
    </w:p>
    <w:p w14:paraId="2C12F165" w14:textId="00468DED" w:rsidR="0006659D" w:rsidRDefault="0006659D" w:rsidP="004A7841">
      <w:pPr>
        <w:pStyle w:val="FSVT12Doan2"/>
      </w:pPr>
      <w:r>
        <w:t>Thiết lập các thông số như trong hình.</w:t>
      </w:r>
    </w:p>
    <w:p w14:paraId="47EAF74B" w14:textId="77777777" w:rsidR="002908BA" w:rsidRDefault="002908BA" w:rsidP="004A7841">
      <w:pPr>
        <w:pStyle w:val="FSVT12Doan2"/>
      </w:pPr>
      <w:r>
        <w:t xml:space="preserve">Hình này hiển thị quá trình thực thi bị dừng tại điểm dừng và hiển thị biểu đồ ví dụ </w:t>
      </w:r>
      <w:r>
        <w:lastRenderedPageBreak/>
        <w:t>về các giá trị trong x. (Điểm bắt đầu của dạng sóng sẽ khác nhau mỗi lần thực thi đạt đến điểm dừng này).</w:t>
      </w:r>
    </w:p>
    <w:p w14:paraId="466372BA" w14:textId="010DCBAF" w:rsidR="002908BA" w:rsidRDefault="002908BA" w:rsidP="004A7841">
      <w:pPr>
        <w:pStyle w:val="FSVT12Doan2"/>
      </w:pPr>
      <w:r>
        <w:t xml:space="preserve"> Biểu đồ của các giá trị trong x có giống với dạng sóng tín hiệu đầu ra được hiển thị trên máy hiện sóng không?. Chọn a/b </w:t>
      </w:r>
    </w:p>
    <w:tbl>
      <w:tblPr>
        <w:tblStyle w:val="LiBang"/>
        <w:tblW w:w="9445" w:type="dxa"/>
        <w:tblLook w:val="04A0" w:firstRow="1" w:lastRow="0" w:firstColumn="1" w:lastColumn="0" w:noHBand="0" w:noVBand="1"/>
      </w:tblPr>
      <w:tblGrid>
        <w:gridCol w:w="1975"/>
        <w:gridCol w:w="7470"/>
      </w:tblGrid>
      <w:tr w:rsidR="002908BA" w14:paraId="4C6EF217" w14:textId="77777777" w:rsidTr="00496031">
        <w:tc>
          <w:tcPr>
            <w:tcW w:w="1975" w:type="dxa"/>
          </w:tcPr>
          <w:p w14:paraId="7035219C" w14:textId="77777777" w:rsidR="002908BA" w:rsidRDefault="002908BA" w:rsidP="004A7841">
            <w:pPr>
              <w:pStyle w:val="FSVT12Doan2"/>
            </w:pPr>
            <w:r>
              <w:t xml:space="preserve">  Kết quả:</w:t>
            </w:r>
          </w:p>
        </w:tc>
        <w:tc>
          <w:tcPr>
            <w:tcW w:w="7470" w:type="dxa"/>
          </w:tcPr>
          <w:p w14:paraId="415747EC" w14:textId="6EBB47A0" w:rsidR="002908BA" w:rsidRDefault="00AB161E" w:rsidP="004A7841">
            <w:pPr>
              <w:pStyle w:val="FSVT12Doan2"/>
            </w:pPr>
            <w:r>
              <w:t>a</w:t>
            </w:r>
          </w:p>
        </w:tc>
      </w:tr>
    </w:tbl>
    <w:p w14:paraId="07D9964F" w14:textId="1511EA3E" w:rsidR="002908BA" w:rsidRDefault="002908BA" w:rsidP="002908BA">
      <w:pPr>
        <w:pStyle w:val="FSVT12Muc5So"/>
      </w:pPr>
      <w:r>
        <w:t xml:space="preserve">Trong Code Composer, hãy tắt hoặc xóa điểm ngắt. Nhấn nút chạy </w:t>
      </w:r>
      <w:r>
        <w:rPr>
          <w:noProof/>
        </w:rPr>
        <w:drawing>
          <wp:inline distT="0" distB="0" distL="0" distR="0" wp14:anchorId="5A39FDE6" wp14:editId="7DCE43FB">
            <wp:extent cx="148856" cy="148856"/>
            <wp:effectExtent l="0" t="0" r="381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Sử dụng nút INT1 để BẬT bộ lọc. </w:t>
      </w:r>
    </w:p>
    <w:p w14:paraId="416800E8" w14:textId="4A0A6689" w:rsidR="002908BA" w:rsidRDefault="002908BA" w:rsidP="004A7841">
      <w:pPr>
        <w:pStyle w:val="FSVT12Doan2"/>
      </w:pPr>
      <w:r>
        <w:t xml:space="preserve">Luy ý: Như đã đề cập trong Ứng dụng lấy mẫu được sử dụng trong bài tập này, tần số cắt 3 dB của các bộ lọc này được cố định ở khoảng tần số 3100 Hz. </w:t>
      </w:r>
    </w:p>
    <w:p w14:paraId="4DF7A490" w14:textId="5277B5F5" w:rsidR="002908BA" w:rsidRDefault="002908BA" w:rsidP="004A7841">
      <w:pPr>
        <w:pStyle w:val="FSVT12Doan2"/>
      </w:pPr>
      <w:r>
        <w:t xml:space="preserve">Bộ lọc chống chồng phổ có tác dụng gì trong điều kiện hiện tại?. Chọn a/b </w:t>
      </w:r>
    </w:p>
    <w:p w14:paraId="7CC528CF" w14:textId="7300A606" w:rsidR="002908BA" w:rsidRDefault="002908BA" w:rsidP="002908BA">
      <w:pPr>
        <w:pStyle w:val="FSVT12Muc6abc"/>
      </w:pPr>
      <w:r>
        <w:t xml:space="preserve">Nó ít ảnh hưởng đến dạng sóng đầu vào vì tần số cắt (3100 Hz) của nó cao hơn nhiều so với tần số tín hiệu đầu vào (300 Hz). </w:t>
      </w:r>
    </w:p>
    <w:p w14:paraId="1C5A0803" w14:textId="77777777" w:rsidR="002908BA" w:rsidRDefault="002908BA" w:rsidP="002908BA">
      <w:pPr>
        <w:pStyle w:val="FSVT12Muc6abc"/>
      </w:pPr>
      <w:r>
        <w:t xml:space="preserve">Nó có ảnh hưởng lớn đến dạng sóng đầu vào vì tần số cắt (3100 Hz) của nó cao hơn nhiều so với tần số tín hiệu đầu vào (300 Hz). </w:t>
      </w:r>
    </w:p>
    <w:tbl>
      <w:tblPr>
        <w:tblStyle w:val="LiBang"/>
        <w:tblW w:w="9445" w:type="dxa"/>
        <w:tblLook w:val="04A0" w:firstRow="1" w:lastRow="0" w:firstColumn="1" w:lastColumn="0" w:noHBand="0" w:noVBand="1"/>
      </w:tblPr>
      <w:tblGrid>
        <w:gridCol w:w="1975"/>
        <w:gridCol w:w="7470"/>
      </w:tblGrid>
      <w:tr w:rsidR="002908BA" w14:paraId="1B442571" w14:textId="77777777" w:rsidTr="00496031">
        <w:tc>
          <w:tcPr>
            <w:tcW w:w="1975" w:type="dxa"/>
          </w:tcPr>
          <w:p w14:paraId="13024178" w14:textId="77777777" w:rsidR="002908BA" w:rsidRDefault="002908BA" w:rsidP="004A7841">
            <w:pPr>
              <w:pStyle w:val="FSVT12Doan2"/>
            </w:pPr>
            <w:r>
              <w:t xml:space="preserve">  Kết quả:</w:t>
            </w:r>
          </w:p>
        </w:tc>
        <w:tc>
          <w:tcPr>
            <w:tcW w:w="7470" w:type="dxa"/>
          </w:tcPr>
          <w:p w14:paraId="58965B94" w14:textId="21B7C8ED" w:rsidR="002908BA" w:rsidRDefault="00AB161E" w:rsidP="004A7841">
            <w:pPr>
              <w:pStyle w:val="FSVT12Doan2"/>
            </w:pPr>
            <w:r>
              <w:t>a</w:t>
            </w:r>
          </w:p>
        </w:tc>
      </w:tr>
    </w:tbl>
    <w:p w14:paraId="1C6AE2F8" w14:textId="5E5C9887" w:rsidR="002908BA" w:rsidRDefault="002908BA" w:rsidP="004A7841">
      <w:pPr>
        <w:pStyle w:val="FSVT12Doan2"/>
      </w:pPr>
      <w:r>
        <w:t>Bộ lọc đầu ra có tác dụng gì với tín hiệu đầu ra?. Chọn a/b</w:t>
      </w:r>
    </w:p>
    <w:p w14:paraId="3E1D7C4F" w14:textId="3A8666BB" w:rsidR="002908BA" w:rsidRDefault="002908BA" w:rsidP="002908BA">
      <w:pPr>
        <w:pStyle w:val="FSVT12Muc6abc"/>
        <w:numPr>
          <w:ilvl w:val="5"/>
          <w:numId w:val="51"/>
        </w:numPr>
      </w:pPr>
      <w:r>
        <w:t>Không có tác dụng</w:t>
      </w:r>
    </w:p>
    <w:p w14:paraId="32BB7BA5" w14:textId="4FC983EC" w:rsidR="002908BA" w:rsidRDefault="002908BA" w:rsidP="002908BA">
      <w:pPr>
        <w:pStyle w:val="FSVT12Muc6abc"/>
      </w:pPr>
      <w:r>
        <w:t>Nó làm mượt các bước của dạng sóng đầu ra.</w:t>
      </w:r>
    </w:p>
    <w:tbl>
      <w:tblPr>
        <w:tblStyle w:val="LiBang"/>
        <w:tblW w:w="9445" w:type="dxa"/>
        <w:tblLook w:val="04A0" w:firstRow="1" w:lastRow="0" w:firstColumn="1" w:lastColumn="0" w:noHBand="0" w:noVBand="1"/>
      </w:tblPr>
      <w:tblGrid>
        <w:gridCol w:w="1975"/>
        <w:gridCol w:w="7470"/>
      </w:tblGrid>
      <w:tr w:rsidR="002908BA" w14:paraId="6A9670D8" w14:textId="77777777" w:rsidTr="00496031">
        <w:tc>
          <w:tcPr>
            <w:tcW w:w="1975" w:type="dxa"/>
          </w:tcPr>
          <w:p w14:paraId="29B57ED7" w14:textId="77777777" w:rsidR="002908BA" w:rsidRDefault="002908BA" w:rsidP="004A7841">
            <w:pPr>
              <w:pStyle w:val="FSVT12Doan2"/>
            </w:pPr>
            <w:r>
              <w:t xml:space="preserve">  Kết quả:</w:t>
            </w:r>
          </w:p>
        </w:tc>
        <w:tc>
          <w:tcPr>
            <w:tcW w:w="7470" w:type="dxa"/>
          </w:tcPr>
          <w:p w14:paraId="32CFD7CC" w14:textId="22A3F30F" w:rsidR="002908BA" w:rsidRDefault="00AB161E" w:rsidP="004A7841">
            <w:pPr>
              <w:pStyle w:val="FSVT12Doan2"/>
            </w:pPr>
            <w:r>
              <w:t>a</w:t>
            </w:r>
          </w:p>
        </w:tc>
      </w:tr>
    </w:tbl>
    <w:p w14:paraId="3D8D0860" w14:textId="03019C8F" w:rsidR="002908BA" w:rsidRDefault="002908BA" w:rsidP="00AD59BD">
      <w:pPr>
        <w:pStyle w:val="FSVT12Muc5So"/>
      </w:pPr>
      <w:r>
        <w:t xml:space="preserve">Tăng từ từ tần số tín hiệu đầu vào lên khoảng 3000 Hz. Bạn có thể nghe tín hiệu đầu ra khi thực hiện thay đổi. Tín hiệu đầu ra có giống với tín hiệu analog ban đầu không?. Chọn a/b. </w:t>
      </w:r>
    </w:p>
    <w:tbl>
      <w:tblPr>
        <w:tblStyle w:val="LiBang"/>
        <w:tblW w:w="9445" w:type="dxa"/>
        <w:tblLook w:val="04A0" w:firstRow="1" w:lastRow="0" w:firstColumn="1" w:lastColumn="0" w:noHBand="0" w:noVBand="1"/>
      </w:tblPr>
      <w:tblGrid>
        <w:gridCol w:w="1975"/>
        <w:gridCol w:w="7470"/>
      </w:tblGrid>
      <w:tr w:rsidR="002908BA" w14:paraId="6E78A57C" w14:textId="77777777" w:rsidTr="00496031">
        <w:tc>
          <w:tcPr>
            <w:tcW w:w="1975" w:type="dxa"/>
          </w:tcPr>
          <w:p w14:paraId="6687186C" w14:textId="77777777" w:rsidR="002908BA" w:rsidRDefault="002908BA" w:rsidP="004A7841">
            <w:pPr>
              <w:pStyle w:val="FSVT12Doan2"/>
            </w:pPr>
            <w:r>
              <w:t xml:space="preserve">  Kết quả:</w:t>
            </w:r>
          </w:p>
        </w:tc>
        <w:tc>
          <w:tcPr>
            <w:tcW w:w="7470" w:type="dxa"/>
          </w:tcPr>
          <w:p w14:paraId="67C0E75C" w14:textId="06B03A74" w:rsidR="002908BA" w:rsidRDefault="00AB161E" w:rsidP="004A7841">
            <w:pPr>
              <w:pStyle w:val="FSVT12Doan2"/>
            </w:pPr>
            <w:r>
              <w:t>a</w:t>
            </w:r>
          </w:p>
        </w:tc>
      </w:tr>
    </w:tbl>
    <w:p w14:paraId="006AB9BF" w14:textId="06EE42FE" w:rsidR="002908BA" w:rsidRDefault="002908BA" w:rsidP="002908BA">
      <w:pPr>
        <w:pStyle w:val="FSVT12Muc5So"/>
      </w:pPr>
      <w:r>
        <w:t>Tăng từ từ tần số tín hiệu đầu vào lên khoảng 4000 Hz. Chuyện gì xảy ra?Chọn a/b/c</w:t>
      </w:r>
    </w:p>
    <w:p w14:paraId="19648491" w14:textId="42E819DD" w:rsidR="002908BA" w:rsidRDefault="002908BA" w:rsidP="002908BA">
      <w:pPr>
        <w:pStyle w:val="FSVT12Muc6abc"/>
      </w:pPr>
      <w:r>
        <w:t xml:space="preserve">Vì các bộ lọc được BẬT nên biên độ tín hiệu đầu ra giảm nhanh khi tần số tín hiệu đầu vào tăng vượt quá 3000 Hz. </w:t>
      </w:r>
    </w:p>
    <w:p w14:paraId="403E80A6" w14:textId="464F9B2E" w:rsidR="002908BA" w:rsidRDefault="002908BA" w:rsidP="002908BA">
      <w:pPr>
        <w:pStyle w:val="FSVT12Muc6abc"/>
      </w:pPr>
      <w:r>
        <w:t xml:space="preserve">Ở 4000 Hz, biên độ tín hiệu đầu ra bằng 0. </w:t>
      </w:r>
    </w:p>
    <w:p w14:paraId="6FE5B593" w14:textId="77777777" w:rsidR="002908BA" w:rsidRDefault="002908BA" w:rsidP="002908BA">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2908BA" w14:paraId="514EA16F" w14:textId="77777777" w:rsidTr="00496031">
        <w:tc>
          <w:tcPr>
            <w:tcW w:w="1975" w:type="dxa"/>
          </w:tcPr>
          <w:p w14:paraId="5A73B6FF" w14:textId="77777777" w:rsidR="002908BA" w:rsidRDefault="002908BA" w:rsidP="004A7841">
            <w:pPr>
              <w:pStyle w:val="FSVT12Doan2"/>
            </w:pPr>
            <w:r>
              <w:t xml:space="preserve">  Kết quả:</w:t>
            </w:r>
          </w:p>
        </w:tc>
        <w:tc>
          <w:tcPr>
            <w:tcW w:w="7470" w:type="dxa"/>
          </w:tcPr>
          <w:p w14:paraId="24404974" w14:textId="31BF29DE" w:rsidR="002908BA" w:rsidRDefault="00AB161E" w:rsidP="004A7841">
            <w:pPr>
              <w:pStyle w:val="FSVT12Doan2"/>
            </w:pPr>
            <w:r>
              <w:t>c</w:t>
            </w:r>
          </w:p>
        </w:tc>
      </w:tr>
    </w:tbl>
    <w:p w14:paraId="681482B2" w14:textId="424679B1" w:rsidR="002908BA" w:rsidRDefault="002908BA" w:rsidP="004A7841">
      <w:pPr>
        <w:pStyle w:val="FSVT12Doan2"/>
      </w:pPr>
      <w:r>
        <w:t>Xác định tốc độ Nyquist cho tốc độ lấy mẫu đã chọn. ƒNyquest= &lt;ƒs/2.</w:t>
      </w:r>
    </w:p>
    <w:tbl>
      <w:tblPr>
        <w:tblStyle w:val="LiBang"/>
        <w:tblW w:w="9445" w:type="dxa"/>
        <w:tblLook w:val="04A0" w:firstRow="1" w:lastRow="0" w:firstColumn="1" w:lastColumn="0" w:noHBand="0" w:noVBand="1"/>
      </w:tblPr>
      <w:tblGrid>
        <w:gridCol w:w="4855"/>
        <w:gridCol w:w="4590"/>
      </w:tblGrid>
      <w:tr w:rsidR="00AB161E" w14:paraId="31620547" w14:textId="77777777" w:rsidTr="00496031">
        <w:tc>
          <w:tcPr>
            <w:tcW w:w="4855" w:type="dxa"/>
          </w:tcPr>
          <w:p w14:paraId="3EC4DD95" w14:textId="73D6650E" w:rsidR="00AB161E" w:rsidRDefault="00AB161E" w:rsidP="00AB161E">
            <w:pPr>
              <w:pStyle w:val="FSVT12Doan2"/>
            </w:pPr>
            <w:r>
              <w:t xml:space="preserve">fs = </w:t>
            </w:r>
          </w:p>
        </w:tc>
        <w:tc>
          <w:tcPr>
            <w:tcW w:w="4590" w:type="dxa"/>
          </w:tcPr>
          <w:p w14:paraId="2175704D" w14:textId="5D068183" w:rsidR="00AB161E" w:rsidRDefault="00AB161E" w:rsidP="00AB161E">
            <w:pPr>
              <w:pStyle w:val="FSVT12Doan2"/>
            </w:pPr>
            <w:r>
              <w:t>12000</w:t>
            </w:r>
          </w:p>
        </w:tc>
      </w:tr>
      <w:tr w:rsidR="00AB161E" w14:paraId="012D5755" w14:textId="77777777" w:rsidTr="00496031">
        <w:tc>
          <w:tcPr>
            <w:tcW w:w="4855" w:type="dxa"/>
          </w:tcPr>
          <w:p w14:paraId="18713D54" w14:textId="59A9A04E" w:rsidR="00AB161E" w:rsidRDefault="00AB161E" w:rsidP="00AB161E">
            <w:pPr>
              <w:pStyle w:val="FSVT12Doan2"/>
            </w:pPr>
            <w:r>
              <w:t>ƒNyquest =</w:t>
            </w:r>
          </w:p>
        </w:tc>
        <w:tc>
          <w:tcPr>
            <w:tcW w:w="4590" w:type="dxa"/>
          </w:tcPr>
          <w:p w14:paraId="4B4A6C66" w14:textId="5DA36E02" w:rsidR="00AB161E" w:rsidRDefault="00AB161E" w:rsidP="00AB161E">
            <w:pPr>
              <w:pStyle w:val="FSVT12Doan2"/>
            </w:pPr>
            <w:r>
              <w:t>6000</w:t>
            </w:r>
          </w:p>
        </w:tc>
      </w:tr>
    </w:tbl>
    <w:p w14:paraId="268C4D7E" w14:textId="681C1DEC" w:rsidR="002908BA" w:rsidRDefault="002908BA" w:rsidP="004A7841">
      <w:pPr>
        <w:pStyle w:val="FSVT12Doan2"/>
      </w:pPr>
      <w:r>
        <w:t>Mục đích của bộ lọc anti-aliasing filter là?. Chọn a/b/c/d</w:t>
      </w:r>
    </w:p>
    <w:p w14:paraId="76AB4580" w14:textId="5DE1DFB0" w:rsidR="002908BA" w:rsidRDefault="002908BA" w:rsidP="002908BA">
      <w:pPr>
        <w:pStyle w:val="FSVT12Muc6abc"/>
        <w:numPr>
          <w:ilvl w:val="5"/>
          <w:numId w:val="52"/>
        </w:numPr>
      </w:pPr>
      <w:r>
        <w:lastRenderedPageBreak/>
        <w:t xml:space="preserve">Nó loại bỏ các thành phần tần số cao khỏi tín hiệu đầu vào có thể dẫn đến hiện tượng răng cưa. </w:t>
      </w:r>
    </w:p>
    <w:p w14:paraId="239624BB" w14:textId="235D1F78" w:rsidR="002908BA" w:rsidRDefault="002908BA" w:rsidP="002908BA">
      <w:pPr>
        <w:pStyle w:val="FSVT12Muc6abc"/>
      </w:pPr>
      <w:r>
        <w:t xml:space="preserve">Vì tần số cắt 3 dB của bộ lọc là khoảng 3100 Hz nên bộ lọc sẽ loại bỏ hoàn toàn các tần số trên 4000 Hz. </w:t>
      </w:r>
    </w:p>
    <w:p w14:paraId="520BDCB2" w14:textId="468D1716" w:rsidR="002908BA" w:rsidRDefault="002908BA" w:rsidP="002908BA">
      <w:pPr>
        <w:pStyle w:val="FSVT12Muc6abc"/>
      </w:pPr>
      <w:r>
        <w:t>4000Hz thấp hơn nhiều so với tốc độ Nyquist.</w:t>
      </w:r>
    </w:p>
    <w:p w14:paraId="24B74DB9" w14:textId="1F041F87" w:rsidR="002908BA" w:rsidRDefault="002908BA" w:rsidP="002908BA">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2908BA" w14:paraId="0F63480E" w14:textId="77777777" w:rsidTr="00496031">
        <w:tc>
          <w:tcPr>
            <w:tcW w:w="1975" w:type="dxa"/>
          </w:tcPr>
          <w:p w14:paraId="675C3435" w14:textId="77777777" w:rsidR="002908BA" w:rsidRDefault="002908BA" w:rsidP="004A7841">
            <w:pPr>
              <w:pStyle w:val="FSVT12Doan2"/>
            </w:pPr>
            <w:r>
              <w:t xml:space="preserve">  Kết quả:</w:t>
            </w:r>
          </w:p>
        </w:tc>
        <w:tc>
          <w:tcPr>
            <w:tcW w:w="7470" w:type="dxa"/>
          </w:tcPr>
          <w:p w14:paraId="574BBB74" w14:textId="61C02063" w:rsidR="002908BA" w:rsidRDefault="00AB161E" w:rsidP="004A7841">
            <w:pPr>
              <w:pStyle w:val="FSVT12Doan2"/>
            </w:pPr>
            <w:r>
              <w:t>d</w:t>
            </w:r>
          </w:p>
        </w:tc>
      </w:tr>
    </w:tbl>
    <w:p w14:paraId="7CA61AE8" w14:textId="2FAB862E" w:rsidR="00AC0AE7" w:rsidRDefault="00AC0AE7" w:rsidP="004A7841">
      <w:pPr>
        <w:pStyle w:val="FSVT12Doan2"/>
      </w:pPr>
      <w:r>
        <w:t>Mục đích của bộ lọc anti-aliasing filter là?. Chọn a/b/c/d</w:t>
      </w:r>
    </w:p>
    <w:p w14:paraId="75B5A13E" w14:textId="1A467D8C" w:rsidR="00AC0AE7" w:rsidRDefault="00AC0AE7" w:rsidP="00AC0AE7">
      <w:pPr>
        <w:pStyle w:val="FSVT12Muc6abc"/>
        <w:numPr>
          <w:ilvl w:val="5"/>
          <w:numId w:val="53"/>
        </w:numPr>
      </w:pPr>
      <w:r>
        <w:t xml:space="preserve">Nó loại bỏ các thành phần tần số cao khỏi tín hiệu đầu vào có thể dẫn đến hiện tượng </w:t>
      </w:r>
      <w:r w:rsidRPr="00AC0AE7">
        <w:t>chồng phổ</w:t>
      </w:r>
      <w:r>
        <w:t xml:space="preserve">. </w:t>
      </w:r>
    </w:p>
    <w:p w14:paraId="53F7C028" w14:textId="1EB08CD6" w:rsidR="00AC0AE7" w:rsidRDefault="00AC0AE7" w:rsidP="00AC0AE7">
      <w:pPr>
        <w:pStyle w:val="FSVT12Muc6abc"/>
      </w:pPr>
      <w:r>
        <w:t xml:space="preserve">Vì tần số cắt 3 dB của bộ lọc là khoảng 3100 Hz nên bộ lọc sẽ loại bỏ hoàn toàn các tần số trên 4000 Hz. </w:t>
      </w:r>
    </w:p>
    <w:p w14:paraId="6293A974" w14:textId="624505A3" w:rsidR="00AC0AE7" w:rsidRDefault="00AC0AE7" w:rsidP="00AC0AE7">
      <w:pPr>
        <w:pStyle w:val="FSVT12Muc6abc"/>
      </w:pPr>
      <w:r>
        <w:t xml:space="preserve">4000Hz thấp hơn nhiều so với tốc độ Nyquist. </w:t>
      </w:r>
    </w:p>
    <w:p w14:paraId="346AC5AE" w14:textId="5A8985CA" w:rsidR="002908BA" w:rsidRDefault="00AC0AE7" w:rsidP="00AC0AE7">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AC0AE7" w14:paraId="1593ED32" w14:textId="77777777" w:rsidTr="00496031">
        <w:tc>
          <w:tcPr>
            <w:tcW w:w="1975" w:type="dxa"/>
          </w:tcPr>
          <w:p w14:paraId="43B12EB1" w14:textId="77777777" w:rsidR="00AC0AE7" w:rsidRDefault="00AC0AE7" w:rsidP="004A7841">
            <w:pPr>
              <w:pStyle w:val="FSVT12Doan2"/>
            </w:pPr>
            <w:r>
              <w:t xml:space="preserve">  Kết quả:</w:t>
            </w:r>
          </w:p>
        </w:tc>
        <w:tc>
          <w:tcPr>
            <w:tcW w:w="7470" w:type="dxa"/>
          </w:tcPr>
          <w:p w14:paraId="7F5907FA" w14:textId="22A751C1" w:rsidR="00AC0AE7" w:rsidRDefault="00AB161E" w:rsidP="004A7841">
            <w:pPr>
              <w:pStyle w:val="FSVT12Doan2"/>
            </w:pPr>
            <w:r>
              <w:t>b</w:t>
            </w:r>
          </w:p>
        </w:tc>
      </w:tr>
    </w:tbl>
    <w:p w14:paraId="5032A1D0" w14:textId="518DAD0F" w:rsidR="00AC0AE7" w:rsidRDefault="00AC0AE7" w:rsidP="00AC0AE7">
      <w:pPr>
        <w:pStyle w:val="FSVT12Muc5So"/>
      </w:pPr>
      <w:r>
        <w:t>Đặt tốc độ lấy mẫu thành 6000 Hz (đặt công tắc DIP thành 0000 0010). Đối chiếu kết quả thể hiện theo hình mình hoạ.</w:t>
      </w:r>
      <w:r w:rsidR="002908BA">
        <w:t xml:space="preserve"> </w:t>
      </w:r>
      <w:r>
        <w:t>Mô tả tín hiệu đầu ra?. Chọn a/b/c</w:t>
      </w:r>
    </w:p>
    <w:p w14:paraId="417690F0" w14:textId="228CF60D" w:rsidR="00AC0AE7" w:rsidRDefault="00AC0AE7" w:rsidP="00AC0AE7">
      <w:pPr>
        <w:pStyle w:val="FSVT12Muc6abc"/>
      </w:pPr>
      <w:r>
        <w:t>dạng sóng hình sin ở tần số cao hơn tín hiệu đầu vào.</w:t>
      </w:r>
    </w:p>
    <w:p w14:paraId="7CA321FF" w14:textId="14C8246C" w:rsidR="00AC0AE7" w:rsidRDefault="00AC0AE7" w:rsidP="00AC0AE7">
      <w:pPr>
        <w:pStyle w:val="FSVT12Muc6abc"/>
      </w:pPr>
      <w:r>
        <w:t>dạng sóng hình sin ở tần số thấp hơn tín hiệu đầu vào.</w:t>
      </w:r>
    </w:p>
    <w:p w14:paraId="00D6D09A" w14:textId="5D29F296" w:rsidR="00AC0AE7" w:rsidRDefault="00AC0AE7" w:rsidP="00AC0AE7">
      <w:pPr>
        <w:pStyle w:val="FSVT12Muc6abc"/>
      </w:pPr>
      <w:r>
        <w:t>dạng sóng hình sin có cùng tần số với tín hiệu đầu vào.</w:t>
      </w:r>
    </w:p>
    <w:tbl>
      <w:tblPr>
        <w:tblStyle w:val="LiBang"/>
        <w:tblW w:w="9445" w:type="dxa"/>
        <w:tblLook w:val="04A0" w:firstRow="1" w:lastRow="0" w:firstColumn="1" w:lastColumn="0" w:noHBand="0" w:noVBand="1"/>
      </w:tblPr>
      <w:tblGrid>
        <w:gridCol w:w="1975"/>
        <w:gridCol w:w="7470"/>
      </w:tblGrid>
      <w:tr w:rsidR="00AC0AE7" w14:paraId="52256D90" w14:textId="77777777" w:rsidTr="00496031">
        <w:tc>
          <w:tcPr>
            <w:tcW w:w="1975" w:type="dxa"/>
          </w:tcPr>
          <w:p w14:paraId="461EA3A4" w14:textId="77777777" w:rsidR="00AC0AE7" w:rsidRDefault="00AC0AE7" w:rsidP="004A7841">
            <w:pPr>
              <w:pStyle w:val="FSVT12Doan2"/>
            </w:pPr>
            <w:r>
              <w:t xml:space="preserve">  Kết quả:</w:t>
            </w:r>
          </w:p>
        </w:tc>
        <w:tc>
          <w:tcPr>
            <w:tcW w:w="7470" w:type="dxa"/>
          </w:tcPr>
          <w:p w14:paraId="2078B787" w14:textId="07F82026" w:rsidR="00AC0AE7" w:rsidRDefault="00AB161E" w:rsidP="004A7841">
            <w:pPr>
              <w:pStyle w:val="FSVT12Doan2"/>
            </w:pPr>
            <w:r>
              <w:t>b</w:t>
            </w:r>
          </w:p>
        </w:tc>
      </w:tr>
    </w:tbl>
    <w:p w14:paraId="7494B7D2" w14:textId="4147BE67" w:rsidR="00FA3C54" w:rsidRDefault="00FA3C54" w:rsidP="004A7841">
      <w:pPr>
        <w:pStyle w:val="FSVT12Doan2"/>
      </w:pPr>
      <w:r>
        <w:t>Tần số của dạng sóng đầu ra là bao nhiêu?.Nếu cần, bạn có thể sử dụng con trỏ dọc để xác định tần số.Tần số của dạng sóng đầu ra là</w:t>
      </w:r>
      <w:r w:rsidR="00CB3676">
        <w:t>:</w:t>
      </w:r>
    </w:p>
    <w:tbl>
      <w:tblPr>
        <w:tblStyle w:val="LiBang"/>
        <w:tblW w:w="9445" w:type="dxa"/>
        <w:tblLook w:val="04A0" w:firstRow="1" w:lastRow="0" w:firstColumn="1" w:lastColumn="0" w:noHBand="0" w:noVBand="1"/>
      </w:tblPr>
      <w:tblGrid>
        <w:gridCol w:w="4855"/>
        <w:gridCol w:w="4590"/>
      </w:tblGrid>
      <w:tr w:rsidR="00CB3676" w14:paraId="42695DFC" w14:textId="77777777" w:rsidTr="00496031">
        <w:tc>
          <w:tcPr>
            <w:tcW w:w="4855" w:type="dxa"/>
          </w:tcPr>
          <w:p w14:paraId="23661095" w14:textId="57EF247C" w:rsidR="00CB3676" w:rsidRDefault="00CB3676" w:rsidP="004A7841">
            <w:pPr>
              <w:pStyle w:val="FSVT12Doan2"/>
            </w:pPr>
            <w:r>
              <w:t xml:space="preserve">Ƒout (Hz) = </w:t>
            </w:r>
          </w:p>
        </w:tc>
        <w:tc>
          <w:tcPr>
            <w:tcW w:w="4590" w:type="dxa"/>
          </w:tcPr>
          <w:p w14:paraId="1D96EF5C" w14:textId="3742EA5C" w:rsidR="00CB3676" w:rsidRDefault="00AB161E" w:rsidP="004A7841">
            <w:pPr>
              <w:pStyle w:val="FSVT12Doan2"/>
            </w:pPr>
            <w:r>
              <w:t>2000</w:t>
            </w:r>
          </w:p>
        </w:tc>
      </w:tr>
    </w:tbl>
    <w:p w14:paraId="085CE4A9" w14:textId="770F6F10" w:rsidR="00CB3676" w:rsidRDefault="00FA3C54" w:rsidP="004A7841">
      <w:pPr>
        <w:pStyle w:val="FSVT12Doan2"/>
      </w:pPr>
      <w:r>
        <w:t>Giải thích điều gì đã xảy ra bằng cách trả lời những câu sau:</w:t>
      </w:r>
      <w:r w:rsidR="00CB3676">
        <w:t xml:space="preserve"> </w:t>
      </w:r>
    </w:p>
    <w:p w14:paraId="5D22BA52" w14:textId="6AB817CB" w:rsidR="00FA3C54" w:rsidRDefault="00FA3C54" w:rsidP="004A7841">
      <w:pPr>
        <w:pStyle w:val="FSVT12Doan2"/>
      </w:pPr>
      <w:r>
        <w:t>Tốc độ Nyquist hiện là ƒs/2 = 6000/2 = 3000 Hz.</w:t>
      </w:r>
      <w:r w:rsidR="00CB3676">
        <w:t xml:space="preserve"> Chọn a/b</w:t>
      </w:r>
    </w:p>
    <w:tbl>
      <w:tblPr>
        <w:tblStyle w:val="LiBang"/>
        <w:tblW w:w="9445" w:type="dxa"/>
        <w:tblLook w:val="04A0" w:firstRow="1" w:lastRow="0" w:firstColumn="1" w:lastColumn="0" w:noHBand="0" w:noVBand="1"/>
      </w:tblPr>
      <w:tblGrid>
        <w:gridCol w:w="1975"/>
        <w:gridCol w:w="7470"/>
      </w:tblGrid>
      <w:tr w:rsidR="00CB3676" w14:paraId="00C3C10F" w14:textId="77777777" w:rsidTr="00496031">
        <w:tc>
          <w:tcPr>
            <w:tcW w:w="1975" w:type="dxa"/>
          </w:tcPr>
          <w:p w14:paraId="6F9D9786" w14:textId="77777777" w:rsidR="00CB3676" w:rsidRDefault="00CB3676" w:rsidP="004A7841">
            <w:pPr>
              <w:pStyle w:val="FSVT12Doan2"/>
            </w:pPr>
            <w:r>
              <w:t xml:space="preserve">  Kết quả:</w:t>
            </w:r>
          </w:p>
        </w:tc>
        <w:tc>
          <w:tcPr>
            <w:tcW w:w="7470" w:type="dxa"/>
          </w:tcPr>
          <w:p w14:paraId="0BCADE6D" w14:textId="1D259740" w:rsidR="00CB3676" w:rsidRDefault="00AB161E" w:rsidP="004A7841">
            <w:pPr>
              <w:pStyle w:val="FSVT12Doan2"/>
            </w:pPr>
            <w:r>
              <w:t>a</w:t>
            </w:r>
          </w:p>
        </w:tc>
      </w:tr>
    </w:tbl>
    <w:p w14:paraId="71CCAD07" w14:textId="6249B4B7" w:rsidR="009F518D" w:rsidRDefault="009F518D" w:rsidP="004A7841">
      <w:pPr>
        <w:pStyle w:val="FSVT12Doan2"/>
      </w:pPr>
      <w:r>
        <w:t>Vì tần số tín hiệu đầu vào lớn hơn tốc độ Nyquist nên hiện tượng chồng phổ đã xảy ra. Chọn a/b</w:t>
      </w:r>
    </w:p>
    <w:p w14:paraId="0E029BEE" w14:textId="3E8D3EEF" w:rsidR="009F518D" w:rsidRDefault="009F518D" w:rsidP="009F518D">
      <w:pPr>
        <w:pStyle w:val="FSVT12Muc6abc"/>
        <w:numPr>
          <w:ilvl w:val="5"/>
          <w:numId w:val="54"/>
        </w:numPr>
      </w:pPr>
      <w:r>
        <w:t>Đúng</w:t>
      </w:r>
    </w:p>
    <w:p w14:paraId="1524AD77" w14:textId="5AD59A44" w:rsidR="009F518D" w:rsidRDefault="009F518D" w:rsidP="009F518D">
      <w:pPr>
        <w:pStyle w:val="FSVT12Muc6abc"/>
      </w:pPr>
      <w:r>
        <w:t>Sai</w:t>
      </w:r>
    </w:p>
    <w:tbl>
      <w:tblPr>
        <w:tblStyle w:val="LiBang"/>
        <w:tblW w:w="9445" w:type="dxa"/>
        <w:tblLook w:val="04A0" w:firstRow="1" w:lastRow="0" w:firstColumn="1" w:lastColumn="0" w:noHBand="0" w:noVBand="1"/>
      </w:tblPr>
      <w:tblGrid>
        <w:gridCol w:w="1975"/>
        <w:gridCol w:w="7470"/>
      </w:tblGrid>
      <w:tr w:rsidR="009F518D" w14:paraId="558737F6" w14:textId="77777777" w:rsidTr="00496031">
        <w:tc>
          <w:tcPr>
            <w:tcW w:w="1975" w:type="dxa"/>
          </w:tcPr>
          <w:p w14:paraId="5D49B5A8" w14:textId="77777777" w:rsidR="009F518D" w:rsidRDefault="009F518D" w:rsidP="004A7841">
            <w:pPr>
              <w:pStyle w:val="FSVT12Doan2"/>
            </w:pPr>
            <w:r>
              <w:t xml:space="preserve">  Kết quả:</w:t>
            </w:r>
          </w:p>
        </w:tc>
        <w:tc>
          <w:tcPr>
            <w:tcW w:w="7470" w:type="dxa"/>
          </w:tcPr>
          <w:p w14:paraId="6FCAE384" w14:textId="46284532" w:rsidR="009F518D" w:rsidRDefault="00AB161E" w:rsidP="004A7841">
            <w:pPr>
              <w:pStyle w:val="FSVT12Doan2"/>
            </w:pPr>
            <w:r>
              <w:t>a</w:t>
            </w:r>
          </w:p>
        </w:tc>
      </w:tr>
    </w:tbl>
    <w:p w14:paraId="3D522065" w14:textId="68872DB6" w:rsidR="009F518D" w:rsidRDefault="009F518D" w:rsidP="004A7841">
      <w:pPr>
        <w:pStyle w:val="FSVT12Doan2"/>
      </w:pPr>
      <w:r>
        <w:t xml:space="preserve">Dạng sóng đầu ra là dạng sóng của bản sao đầu tiên. Tần số của nó là ƒs –ƒm = 6000 </w:t>
      </w:r>
      <w:r>
        <w:lastRenderedPageBreak/>
        <w:t>- 4000 = 2000 Hz. Chọn a/b</w:t>
      </w:r>
    </w:p>
    <w:p w14:paraId="17C60C02" w14:textId="77777777" w:rsidR="009F518D" w:rsidRDefault="009F518D" w:rsidP="009F518D">
      <w:pPr>
        <w:pStyle w:val="FSVT12Muc6abc"/>
        <w:numPr>
          <w:ilvl w:val="5"/>
          <w:numId w:val="55"/>
        </w:numPr>
      </w:pPr>
      <w:r>
        <w:t>Đúng</w:t>
      </w:r>
    </w:p>
    <w:p w14:paraId="23C76ABE" w14:textId="77777777" w:rsidR="009F518D" w:rsidRDefault="009F518D" w:rsidP="009F518D">
      <w:pPr>
        <w:pStyle w:val="FSVT12Muc6abc"/>
      </w:pPr>
      <w:r>
        <w:t>Sai</w:t>
      </w:r>
    </w:p>
    <w:tbl>
      <w:tblPr>
        <w:tblStyle w:val="LiBang"/>
        <w:tblW w:w="9445" w:type="dxa"/>
        <w:tblLook w:val="04A0" w:firstRow="1" w:lastRow="0" w:firstColumn="1" w:lastColumn="0" w:noHBand="0" w:noVBand="1"/>
      </w:tblPr>
      <w:tblGrid>
        <w:gridCol w:w="1975"/>
        <w:gridCol w:w="7470"/>
      </w:tblGrid>
      <w:tr w:rsidR="009F518D" w14:paraId="37CB6FF4" w14:textId="77777777" w:rsidTr="00496031">
        <w:tc>
          <w:tcPr>
            <w:tcW w:w="1975" w:type="dxa"/>
          </w:tcPr>
          <w:p w14:paraId="3456AF79" w14:textId="77777777" w:rsidR="009F518D" w:rsidRDefault="009F518D" w:rsidP="004A7841">
            <w:pPr>
              <w:pStyle w:val="FSVT12Doan2"/>
            </w:pPr>
            <w:r>
              <w:t xml:space="preserve">  Kết quả:</w:t>
            </w:r>
          </w:p>
        </w:tc>
        <w:tc>
          <w:tcPr>
            <w:tcW w:w="7470" w:type="dxa"/>
          </w:tcPr>
          <w:p w14:paraId="7C96947D" w14:textId="11F36BEE" w:rsidR="009F518D" w:rsidRDefault="00AB161E" w:rsidP="004A7841">
            <w:pPr>
              <w:pStyle w:val="FSVT12Doan2"/>
            </w:pPr>
            <w:r>
              <w:t>a</w:t>
            </w:r>
          </w:p>
        </w:tc>
      </w:tr>
    </w:tbl>
    <w:p w14:paraId="5B757428" w14:textId="77777777" w:rsidR="009F518D" w:rsidRDefault="009F518D" w:rsidP="004A7841">
      <w:pPr>
        <w:pStyle w:val="FSVT12Doan2"/>
      </w:pPr>
      <w:r>
        <w:t>Chú ý: Vì tần số cắt của bộ lọc khử răng cưa là khoảng 3100 Hz nên bộ lọc này không thể ngăn chặn hiện tượng răng cưa trong những điều kiện này.</w:t>
      </w:r>
    </w:p>
    <w:p w14:paraId="2F84AAEB" w14:textId="0C0E2B10" w:rsidR="009F518D" w:rsidRDefault="009F518D" w:rsidP="0051340A">
      <w:pPr>
        <w:pStyle w:val="FSVT12Muc5So"/>
      </w:pPr>
      <w:r>
        <w:t>Đặt tần số của tín hiệu đầu vào thành 1000 Hz. Sử dụng nút INT1 để TẮT bộ lọc.</w:t>
      </w:r>
    </w:p>
    <w:p w14:paraId="549BA76F" w14:textId="7D4F24CE" w:rsidR="009F518D" w:rsidRDefault="009F518D" w:rsidP="004A7841">
      <w:pPr>
        <w:pStyle w:val="FSVT12Doan2"/>
      </w:pPr>
      <w:r>
        <w:t>Đặt tốc độ lấy mẫu cho từng giá trị trong Bảng trong khi quan sát dạng sóng đầu ra trên máy hiện sóng.</w:t>
      </w:r>
    </w:p>
    <w:p w14:paraId="2B14B905" w14:textId="7F952C3A" w:rsidR="009F518D" w:rsidRDefault="009F518D" w:rsidP="004A7841">
      <w:pPr>
        <w:pStyle w:val="FSVT12Doan2"/>
      </w:pPr>
      <w:r>
        <w:t>Mô tả dạng sóng đầu ra với tốc độ lấy mẫu được đặt thành 2000 Hz và giải thích điều gì đang xảy ra. Chọn a/b/c</w:t>
      </w:r>
    </w:p>
    <w:p w14:paraId="550AC1EB" w14:textId="2A1BA8BE" w:rsidR="009F518D" w:rsidRDefault="009F518D" w:rsidP="009F518D">
      <w:pPr>
        <w:pStyle w:val="FSVT12Muc6abc"/>
      </w:pPr>
      <w:r>
        <w:t xml:space="preserve">Dạng sóng đầu ra trùng lặp chính xác với tín hiệu đầu vào. Bốn mẫu được lấy trong mỗi chu kỳ. </w:t>
      </w:r>
    </w:p>
    <w:p w14:paraId="18BE2AB1" w14:textId="66D82BC1" w:rsidR="009F518D" w:rsidRDefault="009F518D" w:rsidP="009F518D">
      <w:pPr>
        <w:pStyle w:val="FSVT12Muc6abc"/>
      </w:pPr>
      <w:r>
        <w:t xml:space="preserve">Dạng sóng đầu ra gần như là sóng vuông có cùng tần số với tín hiệu đầu vào. Bốn mẫu được lấy trong mỗi chu kỳ. </w:t>
      </w:r>
    </w:p>
    <w:p w14:paraId="1E8C9755" w14:textId="77777777" w:rsidR="009F518D" w:rsidRDefault="009F518D" w:rsidP="009F518D">
      <w:pPr>
        <w:pStyle w:val="FSVT12Muc6abc"/>
      </w:pPr>
      <w:r>
        <w:t>Dạng sóng đầu ra gần như là sóng vuông có cùng tần số với tín hiệu đầu vào. Hai mẫu được lấy trong mỗi chu kỳ.</w:t>
      </w:r>
    </w:p>
    <w:tbl>
      <w:tblPr>
        <w:tblStyle w:val="LiBang"/>
        <w:tblW w:w="9445" w:type="dxa"/>
        <w:tblLook w:val="04A0" w:firstRow="1" w:lastRow="0" w:firstColumn="1" w:lastColumn="0" w:noHBand="0" w:noVBand="1"/>
      </w:tblPr>
      <w:tblGrid>
        <w:gridCol w:w="1975"/>
        <w:gridCol w:w="7470"/>
      </w:tblGrid>
      <w:tr w:rsidR="009F518D" w14:paraId="25203097" w14:textId="77777777" w:rsidTr="00496031">
        <w:tc>
          <w:tcPr>
            <w:tcW w:w="1975" w:type="dxa"/>
          </w:tcPr>
          <w:p w14:paraId="54FBAF4B" w14:textId="77777777" w:rsidR="009F518D" w:rsidRDefault="009F518D" w:rsidP="004A7841">
            <w:pPr>
              <w:pStyle w:val="FSVT12Doan2"/>
            </w:pPr>
            <w:r>
              <w:t xml:space="preserve">  Kết quả:</w:t>
            </w:r>
          </w:p>
        </w:tc>
        <w:tc>
          <w:tcPr>
            <w:tcW w:w="7470" w:type="dxa"/>
          </w:tcPr>
          <w:p w14:paraId="5680C55C" w14:textId="428037FE" w:rsidR="009F518D" w:rsidRDefault="00AB161E" w:rsidP="004A7841">
            <w:pPr>
              <w:pStyle w:val="FSVT12Doan2"/>
            </w:pPr>
            <w:r>
              <w:t>c</w:t>
            </w:r>
          </w:p>
        </w:tc>
      </w:tr>
    </w:tbl>
    <w:p w14:paraId="0F7D0A2C" w14:textId="5A5FC3D7" w:rsidR="009F518D" w:rsidRDefault="009F518D" w:rsidP="007D4EE0">
      <w:pPr>
        <w:pStyle w:val="FSVT12Muc5So"/>
      </w:pPr>
      <w:r>
        <w:t>Đặt tốc độ lấy mẫu thành 1714 Hz (DIP SW: 0000 0111) rồi đến 1500 Hz (DIP SW: 0000 1000). Tín hiệu đầu ra là dạng sóng bậc thang?. Chọn a.b</w:t>
      </w:r>
    </w:p>
    <w:p w14:paraId="418ECE79" w14:textId="33A2B71C" w:rsidR="009F518D" w:rsidRDefault="009F518D" w:rsidP="009F518D">
      <w:pPr>
        <w:pStyle w:val="FSVT12Muc6abc"/>
      </w:pPr>
      <w:r>
        <w:t>Đúng</w:t>
      </w:r>
    </w:p>
    <w:p w14:paraId="1E93DA1E" w14:textId="04576B5E" w:rsidR="009F518D" w:rsidRDefault="009F518D" w:rsidP="009F518D">
      <w:pPr>
        <w:pStyle w:val="FSVT12Muc6abc"/>
      </w:pPr>
      <w:r>
        <w:t>Sai</w:t>
      </w:r>
    </w:p>
    <w:tbl>
      <w:tblPr>
        <w:tblStyle w:val="LiBang"/>
        <w:tblW w:w="9445" w:type="dxa"/>
        <w:tblLook w:val="04A0" w:firstRow="1" w:lastRow="0" w:firstColumn="1" w:lastColumn="0" w:noHBand="0" w:noVBand="1"/>
      </w:tblPr>
      <w:tblGrid>
        <w:gridCol w:w="1975"/>
        <w:gridCol w:w="7470"/>
      </w:tblGrid>
      <w:tr w:rsidR="009F518D" w14:paraId="5F3FA0AD" w14:textId="77777777" w:rsidTr="00496031">
        <w:tc>
          <w:tcPr>
            <w:tcW w:w="1975" w:type="dxa"/>
          </w:tcPr>
          <w:p w14:paraId="552DB674" w14:textId="77777777" w:rsidR="009F518D" w:rsidRDefault="009F518D" w:rsidP="004A7841">
            <w:pPr>
              <w:pStyle w:val="FSVT12Doan2"/>
            </w:pPr>
            <w:r>
              <w:t xml:space="preserve">  Kết quả:</w:t>
            </w:r>
          </w:p>
        </w:tc>
        <w:tc>
          <w:tcPr>
            <w:tcW w:w="7470" w:type="dxa"/>
          </w:tcPr>
          <w:p w14:paraId="55BD6E5C" w14:textId="4BF0DD65" w:rsidR="009F518D" w:rsidRDefault="00AB161E" w:rsidP="004A7841">
            <w:pPr>
              <w:pStyle w:val="FSVT12Doan2"/>
            </w:pPr>
            <w:r>
              <w:t>a</w:t>
            </w:r>
          </w:p>
        </w:tc>
      </w:tr>
    </w:tbl>
    <w:p w14:paraId="6F6D74C0" w14:textId="6C3BED25" w:rsidR="00E31BFD" w:rsidRDefault="00E31BFD" w:rsidP="004A7841">
      <w:pPr>
        <w:pStyle w:val="FSVT12Doan2"/>
      </w:pPr>
      <w:r>
        <w:t>Tần số của dạng sóng đầu ra là bao nhiêu?</w:t>
      </w:r>
    </w:p>
    <w:tbl>
      <w:tblPr>
        <w:tblStyle w:val="LiBang"/>
        <w:tblW w:w="9445" w:type="dxa"/>
        <w:tblLook w:val="04A0" w:firstRow="1" w:lastRow="0" w:firstColumn="1" w:lastColumn="0" w:noHBand="0" w:noVBand="1"/>
      </w:tblPr>
      <w:tblGrid>
        <w:gridCol w:w="4855"/>
        <w:gridCol w:w="4590"/>
      </w:tblGrid>
      <w:tr w:rsidR="00E31BFD" w14:paraId="405CA467" w14:textId="77777777" w:rsidTr="00496031">
        <w:tc>
          <w:tcPr>
            <w:tcW w:w="4855" w:type="dxa"/>
          </w:tcPr>
          <w:p w14:paraId="2A47FF67" w14:textId="0F595DB9" w:rsidR="00E31BFD" w:rsidRDefault="00E31BFD" w:rsidP="004A7841">
            <w:pPr>
              <w:pStyle w:val="FSVT12Doan2"/>
            </w:pPr>
            <w:r>
              <w:t>Tần số của dạng sóng đầu ra là (Hz)=</w:t>
            </w:r>
          </w:p>
        </w:tc>
        <w:tc>
          <w:tcPr>
            <w:tcW w:w="4590" w:type="dxa"/>
          </w:tcPr>
          <w:p w14:paraId="271DE165" w14:textId="6413186E" w:rsidR="00E31BFD" w:rsidRDefault="00AB161E" w:rsidP="004A7841">
            <w:pPr>
              <w:pStyle w:val="FSVT12Doan2"/>
            </w:pPr>
            <w:r>
              <w:t>500</w:t>
            </w:r>
          </w:p>
        </w:tc>
      </w:tr>
    </w:tbl>
    <w:p w14:paraId="7F677E7A" w14:textId="1395433B" w:rsidR="00E31BFD" w:rsidRDefault="00E31BFD" w:rsidP="004A7841">
      <w:pPr>
        <w:pStyle w:val="FSVT12Doan2"/>
      </w:pPr>
      <w:r>
        <w:t xml:space="preserve">Giải thích điều gì đã xảy ra bằng cách trả lời những câu sau: </w:t>
      </w:r>
    </w:p>
    <w:p w14:paraId="406C0BE7" w14:textId="012ADD3B" w:rsidR="00E31BFD" w:rsidRDefault="00E31BFD" w:rsidP="004A7841">
      <w:pPr>
        <w:pStyle w:val="FSVT12Doan2"/>
      </w:pPr>
      <w:r>
        <w:t>Tần số Nyquist hiện làƒs/2 = 1500⁄2 = 750 Hz. Chọn a/b</w:t>
      </w:r>
    </w:p>
    <w:p w14:paraId="51A33C84" w14:textId="496FDFCB" w:rsidR="00E31BFD" w:rsidRDefault="00E31BFD" w:rsidP="00E31BFD">
      <w:pPr>
        <w:pStyle w:val="FSVT12Muc6abc"/>
        <w:numPr>
          <w:ilvl w:val="5"/>
          <w:numId w:val="56"/>
        </w:numPr>
      </w:pPr>
      <w:r>
        <w:t>Đúng</w:t>
      </w:r>
    </w:p>
    <w:p w14:paraId="7E556865" w14:textId="77777777" w:rsidR="00E31BFD" w:rsidRDefault="00E31BFD" w:rsidP="00E31BFD">
      <w:pPr>
        <w:pStyle w:val="FSVT12Muc6abc"/>
      </w:pPr>
      <w:r>
        <w:t>Sai</w:t>
      </w:r>
    </w:p>
    <w:tbl>
      <w:tblPr>
        <w:tblStyle w:val="LiBang"/>
        <w:tblW w:w="9445" w:type="dxa"/>
        <w:tblLook w:val="04A0" w:firstRow="1" w:lastRow="0" w:firstColumn="1" w:lastColumn="0" w:noHBand="0" w:noVBand="1"/>
      </w:tblPr>
      <w:tblGrid>
        <w:gridCol w:w="1975"/>
        <w:gridCol w:w="7470"/>
      </w:tblGrid>
      <w:tr w:rsidR="00E31BFD" w14:paraId="552E6EBA" w14:textId="77777777" w:rsidTr="00496031">
        <w:tc>
          <w:tcPr>
            <w:tcW w:w="1975" w:type="dxa"/>
          </w:tcPr>
          <w:p w14:paraId="32E2276F" w14:textId="77777777" w:rsidR="00E31BFD" w:rsidRDefault="00E31BFD" w:rsidP="004A7841">
            <w:pPr>
              <w:pStyle w:val="FSVT12Doan2"/>
            </w:pPr>
            <w:r>
              <w:t xml:space="preserve">  Kết quả:</w:t>
            </w:r>
          </w:p>
        </w:tc>
        <w:tc>
          <w:tcPr>
            <w:tcW w:w="7470" w:type="dxa"/>
          </w:tcPr>
          <w:p w14:paraId="290F90B0" w14:textId="4B9D1F2F" w:rsidR="00E31BFD" w:rsidRDefault="00AB161E" w:rsidP="004A7841">
            <w:pPr>
              <w:pStyle w:val="FSVT12Doan2"/>
            </w:pPr>
            <w:r>
              <w:t>a</w:t>
            </w:r>
          </w:p>
        </w:tc>
      </w:tr>
    </w:tbl>
    <w:p w14:paraId="41F50E00" w14:textId="7331AFA7" w:rsidR="00E31BFD" w:rsidRDefault="00E31BFD" w:rsidP="004A7841">
      <w:pPr>
        <w:pStyle w:val="FSVT12Doan2"/>
      </w:pPr>
      <w:r>
        <w:t>Vì tần số tín hiệu đầu vào ƒm lớn hơn tốc độ Nyquist nên hiện tượng chồng phổ KHÔNG xảy ra. Chọn a/b</w:t>
      </w:r>
    </w:p>
    <w:p w14:paraId="4845AF89" w14:textId="77777777" w:rsidR="00E31BFD" w:rsidRDefault="00E31BFD" w:rsidP="00E31BFD">
      <w:pPr>
        <w:pStyle w:val="FSVT12Muc6abc"/>
        <w:numPr>
          <w:ilvl w:val="5"/>
          <w:numId w:val="57"/>
        </w:numPr>
      </w:pPr>
      <w:r>
        <w:t>Đúng</w:t>
      </w:r>
    </w:p>
    <w:p w14:paraId="346C05EB" w14:textId="77777777" w:rsidR="00E31BFD" w:rsidRDefault="00E31BFD" w:rsidP="00E31BFD">
      <w:pPr>
        <w:pStyle w:val="FSVT12Muc6abc"/>
      </w:pPr>
      <w:r>
        <w:lastRenderedPageBreak/>
        <w:t>Sai</w:t>
      </w:r>
    </w:p>
    <w:tbl>
      <w:tblPr>
        <w:tblStyle w:val="LiBang"/>
        <w:tblW w:w="9445" w:type="dxa"/>
        <w:tblLook w:val="04A0" w:firstRow="1" w:lastRow="0" w:firstColumn="1" w:lastColumn="0" w:noHBand="0" w:noVBand="1"/>
      </w:tblPr>
      <w:tblGrid>
        <w:gridCol w:w="1975"/>
        <w:gridCol w:w="7470"/>
      </w:tblGrid>
      <w:tr w:rsidR="00E31BFD" w14:paraId="19D3417D" w14:textId="77777777" w:rsidTr="00496031">
        <w:tc>
          <w:tcPr>
            <w:tcW w:w="1975" w:type="dxa"/>
          </w:tcPr>
          <w:p w14:paraId="2F2BD879" w14:textId="77777777" w:rsidR="00E31BFD" w:rsidRDefault="00E31BFD" w:rsidP="004A7841">
            <w:pPr>
              <w:pStyle w:val="FSVT12Doan2"/>
            </w:pPr>
            <w:r>
              <w:t xml:space="preserve">  Kết quả:</w:t>
            </w:r>
          </w:p>
        </w:tc>
        <w:tc>
          <w:tcPr>
            <w:tcW w:w="7470" w:type="dxa"/>
          </w:tcPr>
          <w:p w14:paraId="401C541A" w14:textId="65C22524" w:rsidR="00E31BFD" w:rsidRDefault="00AB161E" w:rsidP="004A7841">
            <w:pPr>
              <w:pStyle w:val="FSVT12Doan2"/>
            </w:pPr>
            <w:r>
              <w:t>b</w:t>
            </w:r>
          </w:p>
        </w:tc>
      </w:tr>
    </w:tbl>
    <w:p w14:paraId="5136FCFF" w14:textId="7B34918B" w:rsidR="00E31BFD" w:rsidRDefault="00E31BFD" w:rsidP="004A7841">
      <w:pPr>
        <w:pStyle w:val="FSVT12Doan2"/>
      </w:pPr>
      <w:r>
        <w:t>Dạng sóng đầu ra là dạng sóng của biên tần thấp đầu tiên. Tần số của nó là ƒs – ƒm = 1500 - 1000 = 500 Hz. Chọn a/b</w:t>
      </w:r>
    </w:p>
    <w:p w14:paraId="356D8B16" w14:textId="77777777" w:rsidR="00E31BFD" w:rsidRDefault="00E31BFD" w:rsidP="00E31BFD">
      <w:pPr>
        <w:pStyle w:val="FSVT12Muc6abc"/>
        <w:numPr>
          <w:ilvl w:val="5"/>
          <w:numId w:val="58"/>
        </w:numPr>
      </w:pPr>
      <w:r>
        <w:t>Đúng</w:t>
      </w:r>
    </w:p>
    <w:p w14:paraId="467DA129" w14:textId="77777777" w:rsidR="00E31BFD" w:rsidRDefault="00E31BFD" w:rsidP="00E31BFD">
      <w:pPr>
        <w:pStyle w:val="FSVT12Muc6abc"/>
      </w:pPr>
      <w:r>
        <w:t>Sai</w:t>
      </w:r>
    </w:p>
    <w:tbl>
      <w:tblPr>
        <w:tblStyle w:val="LiBang"/>
        <w:tblW w:w="9445" w:type="dxa"/>
        <w:tblLook w:val="04A0" w:firstRow="1" w:lastRow="0" w:firstColumn="1" w:lastColumn="0" w:noHBand="0" w:noVBand="1"/>
      </w:tblPr>
      <w:tblGrid>
        <w:gridCol w:w="1975"/>
        <w:gridCol w:w="7470"/>
      </w:tblGrid>
      <w:tr w:rsidR="00E31BFD" w14:paraId="155B81D4" w14:textId="77777777" w:rsidTr="00496031">
        <w:tc>
          <w:tcPr>
            <w:tcW w:w="1975" w:type="dxa"/>
          </w:tcPr>
          <w:p w14:paraId="5C9C7763" w14:textId="77777777" w:rsidR="00E31BFD" w:rsidRDefault="00E31BFD" w:rsidP="004A7841">
            <w:pPr>
              <w:pStyle w:val="FSVT12Doan2"/>
            </w:pPr>
            <w:r>
              <w:t xml:space="preserve">  Kết quả:</w:t>
            </w:r>
          </w:p>
        </w:tc>
        <w:tc>
          <w:tcPr>
            <w:tcW w:w="7470" w:type="dxa"/>
          </w:tcPr>
          <w:p w14:paraId="799CF477" w14:textId="6417B276" w:rsidR="00E31BFD" w:rsidRDefault="00AB161E" w:rsidP="004A7841">
            <w:pPr>
              <w:pStyle w:val="FSVT12Doan2"/>
            </w:pPr>
            <w:r>
              <w:t>a</w:t>
            </w:r>
          </w:p>
        </w:tc>
      </w:tr>
    </w:tbl>
    <w:p w14:paraId="2AC07C4E" w14:textId="6B20262F" w:rsidR="00E31BFD" w:rsidRDefault="00B739C4" w:rsidP="00B739C4">
      <w:pPr>
        <w:pStyle w:val="FSVT12MUC5"/>
      </w:pPr>
      <w:bookmarkStart w:id="29" w:name="_Toc164546284"/>
      <w:r w:rsidRPr="00B739C4">
        <w:t>Quan sát trong miền Tần số</w:t>
      </w:r>
      <w:r>
        <w:t>.</w:t>
      </w:r>
      <w:bookmarkEnd w:id="29"/>
    </w:p>
    <w:p w14:paraId="7D537FF7" w14:textId="4B9092DC" w:rsidR="00B739C4" w:rsidRDefault="00B739C4" w:rsidP="004A7841">
      <w:pPr>
        <w:pStyle w:val="FSVT12Doan2"/>
      </w:pPr>
      <w:r>
        <w:t xml:space="preserve">Có thể thực hiện quan sát miền tần số bằng cách đặt ứng dụng ở chế độ Spectrum. Ở chế độ này, tín hiệu ở đầu ra tương tự của CODEC chứa phổ tần số có thể được hiển thị trên máy hiện sóng tiêu chuẩn. Điều này sẽ cho phép bạn thực hiện các quan sát định tính trong miền tần số. </w:t>
      </w:r>
    </w:p>
    <w:p w14:paraId="07612B0F" w14:textId="45700B5A" w:rsidR="00B739C4" w:rsidRDefault="00B739C4" w:rsidP="004A7841">
      <w:pPr>
        <w:pStyle w:val="FSVT12Doan2"/>
      </w:pPr>
      <w:r>
        <w:t>Ở chế độ này, khi các bộ lọc BẬT, tín hiệu đầu ra sẽ được lọc bởi bộ lọc sau trước khi tính phổ. Điều này cho phép bạn hiển thị phổ của tín hiệu đã lọc.</w:t>
      </w:r>
    </w:p>
    <w:p w14:paraId="22CA0982" w14:textId="76704951" w:rsidR="00B739C4" w:rsidRDefault="00B739C4" w:rsidP="004A7841">
      <w:pPr>
        <w:pStyle w:val="FSVT12Doan2"/>
      </w:pPr>
      <w:r>
        <w:t xml:space="preserve"> Mặc dù bạn cũng có thể sử dụng chế độ Phổ để xác định tần số gần đúng của các thành phần tần số trong tín hiệu nhưng các phép đo tần số ở chế độ này rất không chính xác.</w:t>
      </w:r>
    </w:p>
    <w:p w14:paraId="7E6B96B0" w14:textId="027427EB" w:rsidR="00B739C4" w:rsidRDefault="00B739C4" w:rsidP="00B739C4">
      <w:pPr>
        <w:pStyle w:val="FSVT12Muc5So"/>
      </w:pPr>
      <w:r>
        <w:t xml:space="preserve">Sử dụng công tắc DIP để đặt tốc độ lấy mẫu thành 12000 (DIP SW: 0000 0001). Sử dụng nút INT1 để đặt chế độ đầu ra thành Spectrum. </w:t>
      </w:r>
    </w:p>
    <w:p w14:paraId="59F643A8" w14:textId="77777777" w:rsidR="00B739C4" w:rsidRDefault="00B739C4" w:rsidP="004A7841">
      <w:pPr>
        <w:pStyle w:val="FSVT12Doan2"/>
      </w:pPr>
      <w:r>
        <w:t>Sử dụng nút INT0 để TẮT các bộ lọc.</w:t>
      </w:r>
    </w:p>
    <w:p w14:paraId="64F81820" w14:textId="1CC275AB" w:rsidR="00B739C4" w:rsidRDefault="00B739C4" w:rsidP="004A7841">
      <w:pPr>
        <w:pStyle w:val="FSVT12Doan2"/>
      </w:pPr>
      <w:r>
        <w:t>Điều chỉnh mức đầu ra của bộ tạo tín hiệu về 0V.</w:t>
      </w:r>
    </w:p>
    <w:p w14:paraId="777F7044" w14:textId="77777777" w:rsidR="00B739C4" w:rsidRDefault="00B739C4" w:rsidP="004A7841">
      <w:pPr>
        <w:pStyle w:val="FSVT12Doan2"/>
      </w:pPr>
      <w:r>
        <w:t>Trên máy hiện sóng: đặt Cơ sở thời gian thành 0,5 ms/div. đặt Tỷ lệ Kênh 2 thành 50 mV/div.</w:t>
      </w:r>
    </w:p>
    <w:p w14:paraId="06ED0BEF" w14:textId="1EBBE519" w:rsidR="00B739C4" w:rsidRDefault="00B739C4" w:rsidP="004A7841">
      <w:pPr>
        <w:pStyle w:val="FSVT12Doan2"/>
      </w:pPr>
      <w:r>
        <w:t>Đặt Nguồn kích hoạt thành Ch2, đặt Độ dốc kích hoạt thành Sườn âm và đặt Mức kích hoạt khoảng -0,05 V.</w:t>
      </w:r>
    </w:p>
    <w:p w14:paraId="57BEE95C" w14:textId="4E30307D" w:rsidR="00B739C4" w:rsidRDefault="00B739C4" w:rsidP="004A7841">
      <w:pPr>
        <w:pStyle w:val="FSVT12Doan2"/>
      </w:pPr>
      <w:r>
        <w:t>Máy hiện sóng sẽ kích hoạt ở đỉnh âm. Nếu cần, hãy di chuyển điểm kích hoạt theo chiều ngang để xem đỉnh này, như trong Hình minh hoạ.</w:t>
      </w:r>
    </w:p>
    <w:p w14:paraId="0080EC15" w14:textId="584E77C2" w:rsidR="00B739C4" w:rsidRDefault="00B739C4" w:rsidP="004A7841">
      <w:pPr>
        <w:pStyle w:val="FSVT12Doan2"/>
      </w:pPr>
      <w:r>
        <w:t>Chú ý:  Điều chỉnh Mức kích hoạt (triger trên máy hiện sóng), để tạo ra màn hình ổn định.</w:t>
      </w:r>
    </w:p>
    <w:p w14:paraId="4293BBAF" w14:textId="6C06A63E" w:rsidR="00B739C4" w:rsidRDefault="00B739C4" w:rsidP="00C156CE">
      <w:pPr>
        <w:pStyle w:val="FSVT12Muc5So"/>
      </w:pPr>
      <w:r>
        <w:t>Di chuyển vị trí kích hoạt theo chiều ngang sang cực bên trái của lưới.                        Điều chỉnh bộ tạo tín hiệu để tạo ra tín hiệu thông báo sóng hình sin có biên độ 0,7 Vpp.</w:t>
      </w:r>
    </w:p>
    <w:p w14:paraId="648CCE4C" w14:textId="0FEA3F94" w:rsidR="009F518D" w:rsidRDefault="00B739C4" w:rsidP="004A7841">
      <w:pPr>
        <w:pStyle w:val="FSVT12Doan2"/>
      </w:pPr>
      <w:r>
        <w:t>Đặt tần số ƒm của sóng hình sin thành 1000 Hz. Bạn sẽ thấy một đỉnh dương ở gần giữa phần đầu tiên, như minh họa trong Hình.</w:t>
      </w:r>
    </w:p>
    <w:p w14:paraId="7421EB51" w14:textId="091E780E" w:rsidR="00B739C4" w:rsidRDefault="00B739C4" w:rsidP="004A7841">
      <w:pPr>
        <w:pStyle w:val="FSVT12Doan2"/>
      </w:pPr>
      <w:r>
        <w:t xml:space="preserve">Đỉnh dương này biểu thị tần số hình sin là 1000 Hz. Hiển thị con trỏ dọc và đặt con trỏ dọc ở giữa đỉnh dương này. Không di chuyển con trỏ này trong phần còn lại của bài tập </w:t>
      </w:r>
      <w:r>
        <w:lastRenderedPageBreak/>
        <w:t xml:space="preserve">này. Máy hiện sóng sẽ chỉ ra vị trí nằm ngang của con trỏ này tính bằng mili giây. </w:t>
      </w:r>
    </w:p>
    <w:p w14:paraId="2895CC43" w14:textId="50B380F8" w:rsidR="00B739C4" w:rsidRDefault="00B739C4" w:rsidP="004A7841">
      <w:pPr>
        <w:pStyle w:val="FSVT12Doan2"/>
      </w:pPr>
      <w:r>
        <w:t>Cạnh cực bên trái của đồ thị Ch 2 tương ứng với 0 Hz (dc). Vị trí tính bằng mili giây của con trỏ bạn di chuyển qua đỉnh dương tương ứng với 1000 Hz.</w:t>
      </w:r>
    </w:p>
    <w:p w14:paraId="0D7151F9" w14:textId="3728CB2D" w:rsidR="00B739C4" w:rsidRDefault="00B739C4" w:rsidP="00B739C4">
      <w:pPr>
        <w:pStyle w:val="FSVT12Muc5So"/>
      </w:pPr>
      <w:r>
        <w:t xml:space="preserve">Đặt tần số ƒm của tín hiệu đầu vào thành 3000 Hz. Đỉnh dương nhất bên trái bây giờ sẽ nằm ở phần thứ hai của lưới và ba đỉnh khác sẽ hiển thị, như minh họa trong Hình này. </w:t>
      </w:r>
    </w:p>
    <w:p w14:paraId="11677BD8" w14:textId="2A05162C" w:rsidR="00B739C4" w:rsidRDefault="00B739C4" w:rsidP="004A7841">
      <w:pPr>
        <w:pStyle w:val="FSVT12Doan2"/>
      </w:pPr>
      <w:r>
        <w:t>Định vị con trỏ dọc thứ hai theo chiều dọc ở giữa đỉnh dương ngoài cùng bên trái, như minh họa trong cùng Hình. Vị trí nằm ngang này tương ứng với 3000 Hz. (Không di chuyển con trỏ ở tốc độ 1000 Hz).</w:t>
      </w:r>
    </w:p>
    <w:p w14:paraId="44186CB6" w14:textId="4A0FC8D9" w:rsidR="00B739C4" w:rsidRDefault="00B739C4" w:rsidP="004A7841">
      <w:pPr>
        <w:pStyle w:val="FSVT12Doan2"/>
      </w:pPr>
      <w:r>
        <w:t xml:space="preserve">Nhập vị trí nằm ngang (tính bằng ms) tương ứng với 3000 Hz ở hàng đầu tiên của Bảng. </w:t>
      </w:r>
    </w:p>
    <w:p w14:paraId="780F512A" w14:textId="5C9767DA" w:rsidR="00B739C4" w:rsidRDefault="00B739C4" w:rsidP="004A7841">
      <w:pPr>
        <w:pStyle w:val="FSVT12Doan2"/>
      </w:pPr>
      <w:r>
        <w:t xml:space="preserve">Sử dụng con trỏ thứ hai để xác định vị trí nằm ngang của ba đỉnh khác và nhập chúng vào Bảng. </w:t>
      </w:r>
    </w:p>
    <w:p w14:paraId="7EA9AA4C" w14:textId="53FD7CAB" w:rsidR="00B739C4" w:rsidRDefault="00B739C4" w:rsidP="004A7841">
      <w:pPr>
        <w:pStyle w:val="FSVT12Doan2"/>
      </w:pPr>
      <w:r>
        <w:t>Thang tần số của màn hình Spectrum là khoảng 4500 Hz/ms. Sử dụng thang đo này để xác định tần số gần đúng của ba đỉnh dương cuối cùng trong Bảng.</w:t>
      </w:r>
    </w:p>
    <w:p w14:paraId="20305514" w14:textId="22E3F26F" w:rsidR="00B739C4" w:rsidRDefault="00B739C4" w:rsidP="004A7841">
      <w:pPr>
        <w:pStyle w:val="FSVT12Doan2"/>
      </w:pPr>
      <w:r>
        <w:t>Chú ý: Làm tròn câu trả lời của bạn đến 5000 Hz gần nhất.</w:t>
      </w:r>
      <w:r w:rsidR="006C0499">
        <w:t xml:space="preserve"> </w:t>
      </w:r>
    </w:p>
    <w:tbl>
      <w:tblPr>
        <w:tblStyle w:val="LiBang"/>
        <w:tblW w:w="0" w:type="auto"/>
        <w:tblLook w:val="04A0" w:firstRow="1" w:lastRow="0" w:firstColumn="1" w:lastColumn="0" w:noHBand="0" w:noVBand="1"/>
      </w:tblPr>
      <w:tblGrid>
        <w:gridCol w:w="1885"/>
        <w:gridCol w:w="2070"/>
        <w:gridCol w:w="2430"/>
        <w:gridCol w:w="2994"/>
      </w:tblGrid>
      <w:tr w:rsidR="00B739C4" w14:paraId="14257C0D" w14:textId="77777777" w:rsidTr="00181AA9">
        <w:tc>
          <w:tcPr>
            <w:tcW w:w="1885" w:type="dxa"/>
          </w:tcPr>
          <w:p w14:paraId="4BCC2F26" w14:textId="5110D15D" w:rsidR="00B739C4" w:rsidRDefault="00B739C4" w:rsidP="00B739C4">
            <w:pPr>
              <w:pStyle w:val="FSVT12Doan1"/>
            </w:pPr>
            <w:r>
              <w:t>Đỉnh từ bên trái</w:t>
            </w:r>
          </w:p>
        </w:tc>
        <w:tc>
          <w:tcPr>
            <w:tcW w:w="2070" w:type="dxa"/>
          </w:tcPr>
          <w:p w14:paraId="7339AA2E" w14:textId="37C62B4E" w:rsidR="00B739C4" w:rsidRDefault="00B739C4" w:rsidP="00B739C4">
            <w:pPr>
              <w:pStyle w:val="FSVT12Doan1"/>
            </w:pPr>
            <w:r>
              <w:t>Vị trí ngang (ms)</w:t>
            </w:r>
          </w:p>
        </w:tc>
        <w:tc>
          <w:tcPr>
            <w:tcW w:w="2430" w:type="dxa"/>
          </w:tcPr>
          <w:p w14:paraId="06429DB3" w14:textId="15431910" w:rsidR="00B739C4" w:rsidRDefault="00181AA9" w:rsidP="00B739C4">
            <w:pPr>
              <w:pStyle w:val="FSVT12Doan1"/>
            </w:pPr>
            <w:r>
              <w:t>Tần số Fpeak (Hz)</w:t>
            </w:r>
          </w:p>
        </w:tc>
        <w:tc>
          <w:tcPr>
            <w:tcW w:w="2994" w:type="dxa"/>
          </w:tcPr>
          <w:p w14:paraId="44A8A096" w14:textId="228CD903" w:rsidR="00B739C4" w:rsidRDefault="00B739C4" w:rsidP="00B739C4">
            <w:pPr>
              <w:pStyle w:val="FSVT12Doan1"/>
            </w:pPr>
            <w:r>
              <w:t>Tính toán tần số fpeak theo fm và fs</w:t>
            </w:r>
          </w:p>
        </w:tc>
      </w:tr>
      <w:tr w:rsidR="00AB161E" w14:paraId="4D61FF0F" w14:textId="77777777" w:rsidTr="00181AA9">
        <w:tc>
          <w:tcPr>
            <w:tcW w:w="1885" w:type="dxa"/>
          </w:tcPr>
          <w:p w14:paraId="7D14C53A" w14:textId="4A254750" w:rsidR="00AB161E" w:rsidRDefault="00AB161E" w:rsidP="00AB161E">
            <w:pPr>
              <w:pStyle w:val="FSVT12Doan1"/>
            </w:pPr>
            <w:r>
              <w:t>1</w:t>
            </w:r>
          </w:p>
        </w:tc>
        <w:tc>
          <w:tcPr>
            <w:tcW w:w="2070" w:type="dxa"/>
          </w:tcPr>
          <w:p w14:paraId="20DF3F5A" w14:textId="0D8BAAC3" w:rsidR="00AB161E" w:rsidRDefault="00AB161E" w:rsidP="00AB161E">
            <w:pPr>
              <w:pStyle w:val="FSVT12Doan1"/>
            </w:pPr>
            <w:r>
              <w:t>0.7</w:t>
            </w:r>
          </w:p>
        </w:tc>
        <w:tc>
          <w:tcPr>
            <w:tcW w:w="2430" w:type="dxa"/>
          </w:tcPr>
          <w:p w14:paraId="2F8E2E26" w14:textId="6404D3DA" w:rsidR="00AB161E" w:rsidRDefault="00AB161E" w:rsidP="00AB161E">
            <w:pPr>
              <w:pStyle w:val="FSVT12Doan1"/>
            </w:pPr>
            <w:r>
              <w:t>3000</w:t>
            </w:r>
          </w:p>
        </w:tc>
        <w:tc>
          <w:tcPr>
            <w:tcW w:w="2994" w:type="dxa"/>
          </w:tcPr>
          <w:p w14:paraId="7C8D2218" w14:textId="08E639BF" w:rsidR="00AB161E" w:rsidRDefault="00AB161E" w:rsidP="00AB161E">
            <w:pPr>
              <w:pStyle w:val="FSVT12Doan1"/>
            </w:pPr>
            <w:r>
              <w:t>Fpeak = fm = 3000Hz</w:t>
            </w:r>
          </w:p>
        </w:tc>
      </w:tr>
      <w:tr w:rsidR="00AB161E" w14:paraId="4F2E57B3" w14:textId="77777777" w:rsidTr="00181AA9">
        <w:tc>
          <w:tcPr>
            <w:tcW w:w="1885" w:type="dxa"/>
          </w:tcPr>
          <w:p w14:paraId="4382C488" w14:textId="132DB35D" w:rsidR="00AB161E" w:rsidRDefault="00AB161E" w:rsidP="00AB161E">
            <w:pPr>
              <w:pStyle w:val="FSVT12Doan1"/>
            </w:pPr>
            <w:r>
              <w:t>2</w:t>
            </w:r>
          </w:p>
        </w:tc>
        <w:tc>
          <w:tcPr>
            <w:tcW w:w="2070" w:type="dxa"/>
          </w:tcPr>
          <w:p w14:paraId="0ABA6655" w14:textId="4222A3D3" w:rsidR="00AB161E" w:rsidRDefault="00AB161E" w:rsidP="00AB161E">
            <w:pPr>
              <w:pStyle w:val="FSVT12Doan1"/>
            </w:pPr>
            <w:r>
              <w:t>2.03</w:t>
            </w:r>
          </w:p>
        </w:tc>
        <w:tc>
          <w:tcPr>
            <w:tcW w:w="2430" w:type="dxa"/>
          </w:tcPr>
          <w:p w14:paraId="2BF484F3" w14:textId="5A8EB339" w:rsidR="00AB161E" w:rsidRDefault="00AB161E" w:rsidP="00AB161E">
            <w:pPr>
              <w:pStyle w:val="FSVT12Doan1"/>
            </w:pPr>
            <w:r>
              <w:t>9000</w:t>
            </w:r>
          </w:p>
        </w:tc>
        <w:tc>
          <w:tcPr>
            <w:tcW w:w="2994" w:type="dxa"/>
          </w:tcPr>
          <w:p w14:paraId="5E9D2F59" w14:textId="1281E845" w:rsidR="00AB161E" w:rsidRDefault="00AB161E" w:rsidP="00AB161E">
            <w:pPr>
              <w:pStyle w:val="FSVT12Doan1"/>
            </w:pPr>
            <w:r>
              <w:t>Fpeak = fs - fm</w:t>
            </w:r>
          </w:p>
        </w:tc>
      </w:tr>
      <w:tr w:rsidR="00AB161E" w14:paraId="75E0112D" w14:textId="77777777" w:rsidTr="00181AA9">
        <w:tc>
          <w:tcPr>
            <w:tcW w:w="1885" w:type="dxa"/>
          </w:tcPr>
          <w:p w14:paraId="3FE75D39" w14:textId="01A94485" w:rsidR="00AB161E" w:rsidRDefault="00AB161E" w:rsidP="00AB161E">
            <w:pPr>
              <w:pStyle w:val="FSVT12Doan1"/>
            </w:pPr>
            <w:r>
              <w:t>3</w:t>
            </w:r>
          </w:p>
        </w:tc>
        <w:tc>
          <w:tcPr>
            <w:tcW w:w="2070" w:type="dxa"/>
          </w:tcPr>
          <w:p w14:paraId="29F01C77" w14:textId="45F3BD34" w:rsidR="00AB161E" w:rsidRDefault="00AB161E" w:rsidP="00AB161E">
            <w:pPr>
              <w:pStyle w:val="FSVT12Doan1"/>
            </w:pPr>
            <w:r>
              <w:t>3.35</w:t>
            </w:r>
          </w:p>
        </w:tc>
        <w:tc>
          <w:tcPr>
            <w:tcW w:w="2430" w:type="dxa"/>
          </w:tcPr>
          <w:p w14:paraId="7B80C304" w14:textId="2F7E8612" w:rsidR="00AB161E" w:rsidRDefault="00AB161E" w:rsidP="00AB161E">
            <w:pPr>
              <w:pStyle w:val="FSVT12Doan1"/>
            </w:pPr>
            <w:r>
              <w:t>15000</w:t>
            </w:r>
          </w:p>
        </w:tc>
        <w:tc>
          <w:tcPr>
            <w:tcW w:w="2994" w:type="dxa"/>
          </w:tcPr>
          <w:p w14:paraId="15C65CBA" w14:textId="2E122AB3" w:rsidR="00AB161E" w:rsidRDefault="00AB161E" w:rsidP="00AB161E">
            <w:pPr>
              <w:pStyle w:val="FSVT12Doan1"/>
            </w:pPr>
            <w:r>
              <w:t>Fpeak = fs + fm</w:t>
            </w:r>
          </w:p>
        </w:tc>
      </w:tr>
      <w:tr w:rsidR="00AB161E" w14:paraId="25D7FF58" w14:textId="77777777" w:rsidTr="00181AA9">
        <w:tc>
          <w:tcPr>
            <w:tcW w:w="1885" w:type="dxa"/>
          </w:tcPr>
          <w:p w14:paraId="76C9685F" w14:textId="6A6BA217" w:rsidR="00AB161E" w:rsidRDefault="00AB161E" w:rsidP="00AB161E">
            <w:pPr>
              <w:pStyle w:val="FSVT12Doan1"/>
            </w:pPr>
            <w:r>
              <w:t>4</w:t>
            </w:r>
          </w:p>
        </w:tc>
        <w:tc>
          <w:tcPr>
            <w:tcW w:w="2070" w:type="dxa"/>
          </w:tcPr>
          <w:p w14:paraId="27B5FEF2" w14:textId="32AE4EC8" w:rsidR="00AB161E" w:rsidRDefault="00AB161E" w:rsidP="00AB161E">
            <w:pPr>
              <w:pStyle w:val="FSVT12Doan1"/>
            </w:pPr>
            <w:r>
              <w:t>4.7</w:t>
            </w:r>
          </w:p>
        </w:tc>
        <w:tc>
          <w:tcPr>
            <w:tcW w:w="2430" w:type="dxa"/>
          </w:tcPr>
          <w:p w14:paraId="0C025C44" w14:textId="23EA3DC0" w:rsidR="00AB161E" w:rsidRDefault="00AB161E" w:rsidP="00AB161E">
            <w:pPr>
              <w:pStyle w:val="FSVT12Doan1"/>
            </w:pPr>
            <w:r>
              <w:t>21000</w:t>
            </w:r>
          </w:p>
        </w:tc>
        <w:tc>
          <w:tcPr>
            <w:tcW w:w="2994" w:type="dxa"/>
          </w:tcPr>
          <w:p w14:paraId="519A41B8" w14:textId="55EA83B3" w:rsidR="00AB161E" w:rsidRDefault="00AB161E" w:rsidP="00AB161E">
            <w:pPr>
              <w:pStyle w:val="FSVT12Doan1"/>
            </w:pPr>
            <w:r>
              <w:t>Fpeak = 2fs - fm</w:t>
            </w:r>
          </w:p>
        </w:tc>
      </w:tr>
    </w:tbl>
    <w:p w14:paraId="55FD7A08" w14:textId="77777777" w:rsidR="00B739C4" w:rsidRDefault="00B739C4" w:rsidP="00B739C4">
      <w:pPr>
        <w:pStyle w:val="FSVT12Doan1"/>
      </w:pPr>
    </w:p>
    <w:p w14:paraId="242FED04" w14:textId="3A443093" w:rsidR="006C0499" w:rsidRDefault="006C0499" w:rsidP="006C0499">
      <w:pPr>
        <w:pStyle w:val="FSVT12Muc5So"/>
      </w:pPr>
      <w:r>
        <w:t xml:space="preserve">Định vị con trỏ thứ hai ở tần số 3000 Hz, như trong Hình. Con trỏ này và con trỏ ở 1000 Hz sẽ dùng làm tham chiếu tần số. Đặt tần số của sóng hình sin đầu vào thành tần số đầu tiên trong Bảng. </w:t>
      </w:r>
    </w:p>
    <w:p w14:paraId="650840D5" w14:textId="5FF65681" w:rsidR="006C0499" w:rsidRDefault="006C0499" w:rsidP="004A7841">
      <w:pPr>
        <w:pStyle w:val="FSVT12Doan2"/>
      </w:pPr>
      <w:r>
        <w:t>Đặt tốc độ lấy mẫu thành 6000 Hz (DIP SW: 0000 0010).</w:t>
      </w:r>
    </w:p>
    <w:p w14:paraId="086176E5" w14:textId="52D13545" w:rsidR="006C0499" w:rsidRDefault="006C0499" w:rsidP="004A7841">
      <w:pPr>
        <w:pStyle w:val="FSVT12Doan2"/>
      </w:pPr>
      <w:r w:rsidRPr="006C0499">
        <w:t>Tốc độ Nyquist cho tốc độ lấy mẫu hiện tại là bao nhiêu?</w:t>
      </w:r>
      <w:r>
        <w:t>. Chọn a/b/c</w:t>
      </w:r>
    </w:p>
    <w:p w14:paraId="03131EC1" w14:textId="69D35DAF" w:rsidR="006C0499" w:rsidRDefault="006C0499" w:rsidP="006C0499">
      <w:pPr>
        <w:pStyle w:val="FSVT12Muc6abc"/>
      </w:pPr>
      <w:r>
        <w:t>2000</w:t>
      </w:r>
    </w:p>
    <w:p w14:paraId="0F8F88F7" w14:textId="1E5CD13A" w:rsidR="006C0499" w:rsidRDefault="006C0499" w:rsidP="006C0499">
      <w:pPr>
        <w:pStyle w:val="FSVT12Muc6abc"/>
      </w:pPr>
      <w:r>
        <w:t>3000</w:t>
      </w:r>
    </w:p>
    <w:p w14:paraId="008CE3D7" w14:textId="6CBDE494" w:rsidR="006C0499" w:rsidRDefault="006C0499" w:rsidP="006C0499">
      <w:pPr>
        <w:pStyle w:val="FSVT12Muc6abc"/>
      </w:pPr>
      <w:r>
        <w:t>6000</w:t>
      </w:r>
    </w:p>
    <w:tbl>
      <w:tblPr>
        <w:tblStyle w:val="LiBang"/>
        <w:tblW w:w="9445" w:type="dxa"/>
        <w:tblLook w:val="04A0" w:firstRow="1" w:lastRow="0" w:firstColumn="1" w:lastColumn="0" w:noHBand="0" w:noVBand="1"/>
      </w:tblPr>
      <w:tblGrid>
        <w:gridCol w:w="1975"/>
        <w:gridCol w:w="7470"/>
      </w:tblGrid>
      <w:tr w:rsidR="006C0499" w14:paraId="54E86B5B" w14:textId="77777777" w:rsidTr="00496031">
        <w:tc>
          <w:tcPr>
            <w:tcW w:w="1975" w:type="dxa"/>
          </w:tcPr>
          <w:p w14:paraId="76FC56CD" w14:textId="77777777" w:rsidR="006C0499" w:rsidRDefault="006C0499" w:rsidP="004A7841">
            <w:pPr>
              <w:pStyle w:val="FSVT12Doan2"/>
            </w:pPr>
            <w:r>
              <w:t xml:space="preserve">  Kết quả:</w:t>
            </w:r>
          </w:p>
        </w:tc>
        <w:tc>
          <w:tcPr>
            <w:tcW w:w="7470" w:type="dxa"/>
          </w:tcPr>
          <w:p w14:paraId="499ADBA0" w14:textId="6C4FC717" w:rsidR="006C0499" w:rsidRDefault="00AB161E" w:rsidP="004A7841">
            <w:pPr>
              <w:pStyle w:val="FSVT12Doan2"/>
            </w:pPr>
            <w:r>
              <w:t>b</w:t>
            </w:r>
          </w:p>
        </w:tc>
      </w:tr>
    </w:tbl>
    <w:p w14:paraId="75E73700" w14:textId="36AD679A" w:rsidR="004077F1" w:rsidRDefault="004077F1" w:rsidP="004077F1">
      <w:pPr>
        <w:pStyle w:val="FSVT12Muc5So"/>
      </w:pPr>
      <w:r>
        <w:t xml:space="preserve">Trong khi quan sát phổ tần số trên máy hiện sóng, hãy đặt tần số của sóng hình sin thành các tần số khác trong Bảng. </w:t>
      </w:r>
    </w:p>
    <w:p w14:paraId="5D968B6D" w14:textId="77777777" w:rsidR="004077F1" w:rsidRDefault="004077F1" w:rsidP="004A7841">
      <w:pPr>
        <w:pStyle w:val="FSVT12Doan2"/>
      </w:pPr>
      <w:r>
        <w:lastRenderedPageBreak/>
        <w:t>Lưu ý: Bạn có thể tìm thấy các ảnh chụp màn hình máy hiện sóng ví dụ trong hướng dẫn dành cho giao viên về các giá trị khác nhau của ƒm được tìm thấy trong bảng.</w:t>
      </w:r>
    </w:p>
    <w:p w14:paraId="206AD1AE" w14:textId="0BC4BB66" w:rsidR="004077F1" w:rsidRDefault="004077F1" w:rsidP="004A7841">
      <w:pPr>
        <w:pStyle w:val="FSVT12Doan2"/>
      </w:pPr>
      <w:r>
        <w:t>Giải thích hiện tượng xảy ra khi tần số sóng hình sin đầu vào tiến gần đến tốc độ Nyquist: Khi tần số tín hiệu sóng hình sin tăng lên, đỉnh của nó trong màn hình quang phổ sẽ di chuyển sang bên phải. Đồng thời, các đỉnh sóng biên tần bậc nhất lan rộng ra. Chọn a/b</w:t>
      </w:r>
    </w:p>
    <w:p w14:paraId="14A02830" w14:textId="52AC71A8" w:rsidR="004077F1" w:rsidRDefault="004077F1" w:rsidP="004077F1">
      <w:pPr>
        <w:pStyle w:val="FSVT12Muc6abc"/>
      </w:pPr>
      <w:r>
        <w:t>Đúng</w:t>
      </w:r>
    </w:p>
    <w:p w14:paraId="3C91215C" w14:textId="07955BE8" w:rsidR="004077F1" w:rsidRDefault="004077F1" w:rsidP="004077F1">
      <w:pPr>
        <w:pStyle w:val="FSVT12Muc6abc"/>
      </w:pPr>
      <w:r>
        <w:t>Sai</w:t>
      </w:r>
    </w:p>
    <w:tbl>
      <w:tblPr>
        <w:tblStyle w:val="LiBang"/>
        <w:tblW w:w="9445" w:type="dxa"/>
        <w:tblLook w:val="04A0" w:firstRow="1" w:lastRow="0" w:firstColumn="1" w:lastColumn="0" w:noHBand="0" w:noVBand="1"/>
      </w:tblPr>
      <w:tblGrid>
        <w:gridCol w:w="1975"/>
        <w:gridCol w:w="7470"/>
      </w:tblGrid>
      <w:tr w:rsidR="004077F1" w14:paraId="3A10E176" w14:textId="77777777" w:rsidTr="00496031">
        <w:tc>
          <w:tcPr>
            <w:tcW w:w="1975" w:type="dxa"/>
          </w:tcPr>
          <w:p w14:paraId="793B60FF" w14:textId="77777777" w:rsidR="004077F1" w:rsidRDefault="004077F1" w:rsidP="004A7841">
            <w:pPr>
              <w:pStyle w:val="FSVT12Doan2"/>
            </w:pPr>
            <w:r>
              <w:t xml:space="preserve">  Kết quả:</w:t>
            </w:r>
          </w:p>
        </w:tc>
        <w:tc>
          <w:tcPr>
            <w:tcW w:w="7470" w:type="dxa"/>
          </w:tcPr>
          <w:p w14:paraId="76050800" w14:textId="4B959D1D" w:rsidR="004077F1" w:rsidRDefault="00AB161E" w:rsidP="004A7841">
            <w:pPr>
              <w:pStyle w:val="FSVT12Doan2"/>
            </w:pPr>
            <w:r>
              <w:t>a</w:t>
            </w:r>
          </w:p>
        </w:tc>
      </w:tr>
    </w:tbl>
    <w:p w14:paraId="6DF5AC72" w14:textId="63866638" w:rsidR="004077F1" w:rsidRDefault="004077F1" w:rsidP="004A7841">
      <w:pPr>
        <w:pStyle w:val="FSVT12Doan2"/>
      </w:pPr>
      <w:r>
        <w:t>Giải thích hiện tượng xảy ra khi tần số sóng hình sin đầu vào đạt đến tốc độ Nyquist: Chọn a/b</w:t>
      </w:r>
    </w:p>
    <w:p w14:paraId="75D98E86" w14:textId="4C5D62B8" w:rsidR="004077F1" w:rsidRDefault="004077F1" w:rsidP="004077F1">
      <w:pPr>
        <w:pStyle w:val="FSVT12Muc6abc"/>
        <w:numPr>
          <w:ilvl w:val="5"/>
          <w:numId w:val="59"/>
        </w:numPr>
      </w:pPr>
      <w:r>
        <w:t>Sóng hài đầu tiên thấp hơn nhiều so với tín hiệu do có hiện tượng chồng phổ</w:t>
      </w:r>
    </w:p>
    <w:p w14:paraId="363DAC02" w14:textId="4484FCB4" w:rsidR="004077F1" w:rsidRDefault="004077F1" w:rsidP="004077F1">
      <w:pPr>
        <w:pStyle w:val="FSVT12Muc6abc"/>
      </w:pPr>
      <w:r>
        <w:t xml:space="preserve">Tín hiệu và thành phần bên dưới của sóng hài đầu tiên trùng khớp với nhau. </w:t>
      </w:r>
    </w:p>
    <w:tbl>
      <w:tblPr>
        <w:tblStyle w:val="LiBang"/>
        <w:tblW w:w="9445" w:type="dxa"/>
        <w:tblLook w:val="04A0" w:firstRow="1" w:lastRow="0" w:firstColumn="1" w:lastColumn="0" w:noHBand="0" w:noVBand="1"/>
      </w:tblPr>
      <w:tblGrid>
        <w:gridCol w:w="1975"/>
        <w:gridCol w:w="7470"/>
      </w:tblGrid>
      <w:tr w:rsidR="004077F1" w14:paraId="60F8ED11" w14:textId="77777777" w:rsidTr="00496031">
        <w:tc>
          <w:tcPr>
            <w:tcW w:w="1975" w:type="dxa"/>
          </w:tcPr>
          <w:p w14:paraId="1373F649" w14:textId="77777777" w:rsidR="004077F1" w:rsidRDefault="004077F1" w:rsidP="004A7841">
            <w:pPr>
              <w:pStyle w:val="FSVT12Doan2"/>
            </w:pPr>
            <w:r>
              <w:t xml:space="preserve">  Kết quả:</w:t>
            </w:r>
          </w:p>
        </w:tc>
        <w:tc>
          <w:tcPr>
            <w:tcW w:w="7470" w:type="dxa"/>
          </w:tcPr>
          <w:p w14:paraId="62BBFD7F" w14:textId="45B940C5" w:rsidR="004077F1" w:rsidRDefault="00AB161E" w:rsidP="004A7841">
            <w:pPr>
              <w:pStyle w:val="FSVT12Doan2"/>
            </w:pPr>
            <w:r>
              <w:t>b</w:t>
            </w:r>
          </w:p>
        </w:tc>
      </w:tr>
    </w:tbl>
    <w:p w14:paraId="08B8DB07" w14:textId="7F4816BA" w:rsidR="004077F1" w:rsidRDefault="004077F1" w:rsidP="004A7841">
      <w:pPr>
        <w:pStyle w:val="FSVT12Doan2"/>
      </w:pPr>
      <w:r>
        <w:t>Giải thích điều gì xảy ra khi tần số sóng hình sin đầu vào vượt quá tốc độ Nyquist. Chọn a/b</w:t>
      </w:r>
    </w:p>
    <w:p w14:paraId="0D598E5A" w14:textId="3563F9CE" w:rsidR="004077F1" w:rsidRDefault="004077F1" w:rsidP="004077F1">
      <w:pPr>
        <w:pStyle w:val="FSVT12Muc6abc"/>
        <w:numPr>
          <w:ilvl w:val="5"/>
          <w:numId w:val="60"/>
        </w:numPr>
      </w:pPr>
      <w:r>
        <w:t>Thành phần bên dưới biên tần thứ nhất chuyển xuống dưới tần số tín hiệu và xảy ra hiện tượng chồng phổ.</w:t>
      </w:r>
    </w:p>
    <w:p w14:paraId="3FB6C0DA" w14:textId="1B7320A3" w:rsidR="004077F1" w:rsidRDefault="004077F1" w:rsidP="004077F1">
      <w:pPr>
        <w:pStyle w:val="FSVT12Muc6abc"/>
      </w:pPr>
      <w:r>
        <w:t>Tín hiệu và thành phần bên dưới biên tần thứ nhất trùng khớp với nhau.</w:t>
      </w:r>
    </w:p>
    <w:tbl>
      <w:tblPr>
        <w:tblStyle w:val="LiBang"/>
        <w:tblW w:w="9445" w:type="dxa"/>
        <w:tblLook w:val="04A0" w:firstRow="1" w:lastRow="0" w:firstColumn="1" w:lastColumn="0" w:noHBand="0" w:noVBand="1"/>
      </w:tblPr>
      <w:tblGrid>
        <w:gridCol w:w="1975"/>
        <w:gridCol w:w="7470"/>
      </w:tblGrid>
      <w:tr w:rsidR="004077F1" w14:paraId="08C92069" w14:textId="77777777" w:rsidTr="00496031">
        <w:tc>
          <w:tcPr>
            <w:tcW w:w="1975" w:type="dxa"/>
          </w:tcPr>
          <w:p w14:paraId="3ADD0E7E" w14:textId="77777777" w:rsidR="004077F1" w:rsidRDefault="004077F1" w:rsidP="004A7841">
            <w:pPr>
              <w:pStyle w:val="FSVT12Doan2"/>
            </w:pPr>
            <w:r>
              <w:t xml:space="preserve">  Kết quả:</w:t>
            </w:r>
          </w:p>
        </w:tc>
        <w:tc>
          <w:tcPr>
            <w:tcW w:w="7470" w:type="dxa"/>
          </w:tcPr>
          <w:p w14:paraId="4D81D4AF" w14:textId="6EF69A3C" w:rsidR="004077F1" w:rsidRDefault="00AB161E" w:rsidP="004A7841">
            <w:pPr>
              <w:pStyle w:val="FSVT12Doan2"/>
            </w:pPr>
            <w:r>
              <w:t>a</w:t>
            </w:r>
          </w:p>
        </w:tc>
      </w:tr>
    </w:tbl>
    <w:p w14:paraId="5F53BD93" w14:textId="0F042497" w:rsidR="000772B0" w:rsidRDefault="000772B0" w:rsidP="000772B0">
      <w:pPr>
        <w:pStyle w:val="FSVT12Muc5So"/>
      </w:pPr>
      <w:r>
        <w:t xml:space="preserve">Khi tần số tín hiệu đầu vào được đặt thành 5000 Hz, hãy đặt Chế độ thành Dạng sóng. </w:t>
      </w:r>
    </w:p>
    <w:p w14:paraId="563BD27B" w14:textId="371EBDBC" w:rsidR="000772B0" w:rsidRDefault="000772B0" w:rsidP="004A7841">
      <w:pPr>
        <w:pStyle w:val="FSVT12Doan2"/>
      </w:pPr>
      <w:r>
        <w:t>Điều chỉnh lại tỷ lệ Kênh 2. Mô tả những gì bạn quan sát được?. Chọn a/b/c</w:t>
      </w:r>
    </w:p>
    <w:p w14:paraId="2B184359" w14:textId="6687FCCB" w:rsidR="000772B0" w:rsidRDefault="000772B0" w:rsidP="000772B0">
      <w:pPr>
        <w:pStyle w:val="FSVT12Muc6abc"/>
      </w:pPr>
      <w:r>
        <w:t>Dạng sóng đầu ra là dạng sóng bước có tần số 1000 Hz.</w:t>
      </w:r>
    </w:p>
    <w:p w14:paraId="5CDC7809" w14:textId="09F9E465" w:rsidR="000772B0" w:rsidRDefault="000772B0" w:rsidP="000772B0">
      <w:pPr>
        <w:pStyle w:val="FSVT12Muc6abc"/>
      </w:pPr>
      <w:r>
        <w:t>Dạng sóng đầu ra là dạng sóng bước có tần số 2500 Hz.</w:t>
      </w:r>
    </w:p>
    <w:p w14:paraId="2C7A3469" w14:textId="59400A9A" w:rsidR="000772B0" w:rsidRDefault="000772B0" w:rsidP="000772B0">
      <w:pPr>
        <w:pStyle w:val="FSVT12Muc6abc"/>
      </w:pPr>
      <w:r>
        <w:t xml:space="preserve">Dạng sóng đầu ra là dạng sóng bước có tần số 5000 Hz. </w:t>
      </w:r>
    </w:p>
    <w:tbl>
      <w:tblPr>
        <w:tblStyle w:val="LiBang"/>
        <w:tblW w:w="9445" w:type="dxa"/>
        <w:tblLook w:val="04A0" w:firstRow="1" w:lastRow="0" w:firstColumn="1" w:lastColumn="0" w:noHBand="0" w:noVBand="1"/>
      </w:tblPr>
      <w:tblGrid>
        <w:gridCol w:w="1975"/>
        <w:gridCol w:w="7470"/>
      </w:tblGrid>
      <w:tr w:rsidR="000772B0" w14:paraId="3073E7E7" w14:textId="77777777" w:rsidTr="00496031">
        <w:tc>
          <w:tcPr>
            <w:tcW w:w="1975" w:type="dxa"/>
          </w:tcPr>
          <w:p w14:paraId="67397303" w14:textId="77777777" w:rsidR="000772B0" w:rsidRDefault="000772B0" w:rsidP="004A7841">
            <w:pPr>
              <w:pStyle w:val="FSVT12Doan2"/>
            </w:pPr>
            <w:r>
              <w:t xml:space="preserve">  Kết quả:</w:t>
            </w:r>
          </w:p>
        </w:tc>
        <w:tc>
          <w:tcPr>
            <w:tcW w:w="7470" w:type="dxa"/>
          </w:tcPr>
          <w:p w14:paraId="21FE3640" w14:textId="0587D361" w:rsidR="000772B0" w:rsidRDefault="00AB161E" w:rsidP="004A7841">
            <w:pPr>
              <w:pStyle w:val="FSVT12Doan2"/>
            </w:pPr>
            <w:r>
              <w:t>a</w:t>
            </w:r>
          </w:p>
        </w:tc>
      </w:tr>
    </w:tbl>
    <w:p w14:paraId="3924B973" w14:textId="65D01602" w:rsidR="000F45B0" w:rsidRDefault="000F45B0" w:rsidP="004A7841">
      <w:pPr>
        <w:pStyle w:val="FSVT12Doan2"/>
      </w:pPr>
      <w:r>
        <w:t xml:space="preserve">Sử dụng cấu hình hiện tại, BẬT bộ lọc và giải thích những gì bạn quan sát được. </w:t>
      </w:r>
    </w:p>
    <w:p w14:paraId="61CFCAEF" w14:textId="624CF13A" w:rsidR="000F45B0" w:rsidRDefault="000F45B0" w:rsidP="004A7841">
      <w:pPr>
        <w:pStyle w:val="FSVT12Doan2"/>
      </w:pPr>
      <w:r>
        <w:t>Bộ lọc bài làm mịn dạng sóng đầu ra. Tuy nhiên, tần số của dạng sóng này cao hơn nhiều so với tần số của dạng sóng đầu vào do có hiện tượng chồng phổ. Chọn a/b</w:t>
      </w:r>
    </w:p>
    <w:p w14:paraId="3D6DEAF4" w14:textId="77777777" w:rsidR="000F45B0" w:rsidRDefault="000F45B0" w:rsidP="000F45B0">
      <w:pPr>
        <w:pStyle w:val="FSVT12Muc6abc"/>
        <w:numPr>
          <w:ilvl w:val="5"/>
          <w:numId w:val="61"/>
        </w:numPr>
      </w:pPr>
      <w:r>
        <w:t>Đúng</w:t>
      </w:r>
    </w:p>
    <w:p w14:paraId="3CDB65A9" w14:textId="77777777" w:rsidR="000F45B0" w:rsidRDefault="000F45B0" w:rsidP="000F45B0">
      <w:pPr>
        <w:pStyle w:val="FSVT12Muc6abc"/>
      </w:pPr>
      <w:r>
        <w:t>Sai</w:t>
      </w:r>
    </w:p>
    <w:tbl>
      <w:tblPr>
        <w:tblStyle w:val="LiBang"/>
        <w:tblW w:w="9445" w:type="dxa"/>
        <w:tblLook w:val="04A0" w:firstRow="1" w:lastRow="0" w:firstColumn="1" w:lastColumn="0" w:noHBand="0" w:noVBand="1"/>
      </w:tblPr>
      <w:tblGrid>
        <w:gridCol w:w="1975"/>
        <w:gridCol w:w="7470"/>
      </w:tblGrid>
      <w:tr w:rsidR="000F45B0" w14:paraId="7476EF8C" w14:textId="77777777" w:rsidTr="00496031">
        <w:tc>
          <w:tcPr>
            <w:tcW w:w="1975" w:type="dxa"/>
          </w:tcPr>
          <w:p w14:paraId="47D7E820" w14:textId="77777777" w:rsidR="000F45B0" w:rsidRDefault="000F45B0" w:rsidP="004A7841">
            <w:pPr>
              <w:pStyle w:val="FSVT12Doan2"/>
            </w:pPr>
            <w:r>
              <w:t xml:space="preserve">  Kết quả:</w:t>
            </w:r>
          </w:p>
        </w:tc>
        <w:tc>
          <w:tcPr>
            <w:tcW w:w="7470" w:type="dxa"/>
          </w:tcPr>
          <w:p w14:paraId="40F0E466" w14:textId="46C4F326" w:rsidR="000F45B0" w:rsidRDefault="00AB161E" w:rsidP="004A7841">
            <w:pPr>
              <w:pStyle w:val="FSVT12Doan2"/>
            </w:pPr>
            <w:r>
              <w:t>b</w:t>
            </w:r>
          </w:p>
        </w:tc>
      </w:tr>
    </w:tbl>
    <w:p w14:paraId="235DCC23" w14:textId="2E7F4211" w:rsidR="000F45B0" w:rsidRDefault="000F45B0" w:rsidP="004A7841">
      <w:pPr>
        <w:pStyle w:val="FSVT12Doan2"/>
      </w:pPr>
      <w:r>
        <w:lastRenderedPageBreak/>
        <w:t xml:space="preserve">Tần số của dạng sóng đầu ra là tần số của thành phần thấp hơn của </w:t>
      </w:r>
      <w:r w:rsidR="005C2E23">
        <w:t>biên tần</w:t>
      </w:r>
      <w:r>
        <w:t xml:space="preserve"> </w:t>
      </w:r>
      <w:r w:rsidR="005C2E23">
        <w:t>thứ</w:t>
      </w:r>
      <w:r>
        <w:t xml:space="preserve"> nhất, tức là ƒs – ƒm = 6000 - 5000 = 1000 Hz.</w:t>
      </w:r>
      <w:r w:rsidR="005C2E23">
        <w:t xml:space="preserve"> Chọn a/b</w:t>
      </w:r>
    </w:p>
    <w:p w14:paraId="28067688" w14:textId="77777777" w:rsidR="005C2E23" w:rsidRDefault="005C2E23" w:rsidP="005C2E23">
      <w:pPr>
        <w:pStyle w:val="FSVT12Muc6abc"/>
        <w:numPr>
          <w:ilvl w:val="5"/>
          <w:numId w:val="62"/>
        </w:numPr>
      </w:pPr>
      <w:r>
        <w:t>Đúng</w:t>
      </w:r>
    </w:p>
    <w:p w14:paraId="1AFE113B" w14:textId="77777777" w:rsidR="005C2E23" w:rsidRDefault="005C2E23" w:rsidP="005C2E23">
      <w:pPr>
        <w:pStyle w:val="FSVT12Muc6abc"/>
      </w:pPr>
      <w:r>
        <w:t>Sai</w:t>
      </w:r>
    </w:p>
    <w:tbl>
      <w:tblPr>
        <w:tblStyle w:val="LiBang"/>
        <w:tblW w:w="9445" w:type="dxa"/>
        <w:tblLook w:val="04A0" w:firstRow="1" w:lastRow="0" w:firstColumn="1" w:lastColumn="0" w:noHBand="0" w:noVBand="1"/>
      </w:tblPr>
      <w:tblGrid>
        <w:gridCol w:w="1975"/>
        <w:gridCol w:w="7470"/>
      </w:tblGrid>
      <w:tr w:rsidR="005C2E23" w14:paraId="42E46C22" w14:textId="77777777" w:rsidTr="00496031">
        <w:tc>
          <w:tcPr>
            <w:tcW w:w="1975" w:type="dxa"/>
          </w:tcPr>
          <w:p w14:paraId="1FE7C566" w14:textId="77777777" w:rsidR="005C2E23" w:rsidRDefault="005C2E23" w:rsidP="004A7841">
            <w:pPr>
              <w:pStyle w:val="FSVT12Doan2"/>
            </w:pPr>
            <w:r>
              <w:t xml:space="preserve">  Kết quả:</w:t>
            </w:r>
          </w:p>
        </w:tc>
        <w:tc>
          <w:tcPr>
            <w:tcW w:w="7470" w:type="dxa"/>
          </w:tcPr>
          <w:p w14:paraId="198CA00A" w14:textId="0CB0DA84" w:rsidR="005C2E23" w:rsidRDefault="00AB161E" w:rsidP="004A7841">
            <w:pPr>
              <w:pStyle w:val="FSVT12Doan2"/>
            </w:pPr>
            <w:r>
              <w:t>a</w:t>
            </w:r>
          </w:p>
        </w:tc>
      </w:tr>
    </w:tbl>
    <w:p w14:paraId="6B7368DD" w14:textId="02964071" w:rsidR="005C2E23" w:rsidRDefault="005C2E23" w:rsidP="00BD3BBD">
      <w:pPr>
        <w:pStyle w:val="FSVT12Muc5So"/>
      </w:pPr>
      <w:r>
        <w:t>Đặt tần số của sóng hình sin đầu vào thành 2250 Hz. BẬT và TẮT bộ lọc. So sánh tín hiệu đầu vào và đầu ra khi bộ lọc BẬT. Bộ lọc có tái tạo lại tín hiệu đầu ra một cách chính xác không?. Chọn a/b</w:t>
      </w:r>
    </w:p>
    <w:p w14:paraId="5932E573" w14:textId="627CD071" w:rsidR="005C2E23" w:rsidRDefault="005C2E23" w:rsidP="005C2E23">
      <w:pPr>
        <w:pStyle w:val="FSVT12Muc6abc"/>
      </w:pPr>
      <w:r>
        <w:t>Có, tín hiệu đầu ra có cùng tần số với tín hiệu đầu vào.</w:t>
      </w:r>
    </w:p>
    <w:p w14:paraId="69555BBC" w14:textId="1CCC9E88" w:rsidR="005C2E23" w:rsidRDefault="005C2E23" w:rsidP="005C2E23">
      <w:pPr>
        <w:pStyle w:val="FSVT12Muc6abc"/>
      </w:pPr>
      <w:r>
        <w:t>Không, tín hiệu đầu ra có tần số khác với tín hiệu đầu vào</w:t>
      </w:r>
    </w:p>
    <w:tbl>
      <w:tblPr>
        <w:tblStyle w:val="LiBang"/>
        <w:tblW w:w="9445" w:type="dxa"/>
        <w:tblLook w:val="04A0" w:firstRow="1" w:lastRow="0" w:firstColumn="1" w:lastColumn="0" w:noHBand="0" w:noVBand="1"/>
      </w:tblPr>
      <w:tblGrid>
        <w:gridCol w:w="1975"/>
        <w:gridCol w:w="7470"/>
      </w:tblGrid>
      <w:tr w:rsidR="005C2E23" w14:paraId="10BEDF98" w14:textId="77777777" w:rsidTr="00496031">
        <w:tc>
          <w:tcPr>
            <w:tcW w:w="1975" w:type="dxa"/>
          </w:tcPr>
          <w:p w14:paraId="1D25F4A9" w14:textId="77777777" w:rsidR="005C2E23" w:rsidRDefault="005C2E23" w:rsidP="004A7841">
            <w:pPr>
              <w:pStyle w:val="FSVT12Doan2"/>
            </w:pPr>
            <w:r>
              <w:t xml:space="preserve">  Kết quả:</w:t>
            </w:r>
          </w:p>
        </w:tc>
        <w:tc>
          <w:tcPr>
            <w:tcW w:w="7470" w:type="dxa"/>
          </w:tcPr>
          <w:p w14:paraId="5427AA58" w14:textId="77BBA808" w:rsidR="005C2E23" w:rsidRDefault="00AB161E" w:rsidP="004A7841">
            <w:pPr>
              <w:pStyle w:val="FSVT12Doan2"/>
            </w:pPr>
            <w:r>
              <w:t>a</w:t>
            </w:r>
          </w:p>
        </w:tc>
      </w:tr>
    </w:tbl>
    <w:p w14:paraId="3F362983" w14:textId="17D56622" w:rsidR="005C2E23" w:rsidRDefault="005C2E23" w:rsidP="004A7841">
      <w:pPr>
        <w:pStyle w:val="FSVT12Doan2"/>
      </w:pPr>
      <w:r>
        <w:t>Đặt chế độ thành hiển thị phổ. Trên máy hiện sóng, điều chỉnh Thang đo Kênh 2 thành 50 mV/div.</w:t>
      </w:r>
    </w:p>
    <w:p w14:paraId="095E83F4" w14:textId="132CB5DC" w:rsidR="005C2E23" w:rsidRDefault="005C2E23" w:rsidP="004A7841">
      <w:pPr>
        <w:pStyle w:val="FSVT12Doan2"/>
      </w:pPr>
      <w:r>
        <w:t xml:space="preserve">BẬT và TẮT bộ lọc trong khi quan sát phổ của tín hiệu đầu ra. </w:t>
      </w:r>
      <w:r w:rsidRPr="005C2E23">
        <w:t>Bộ lọc đầu ra tái tạo lại tín hiệu đầu ra như thế nào?</w:t>
      </w:r>
      <w:r>
        <w:t>. Trong trường hợp không có chồng phổ, bộ lọc đầu ra sẽ lọc các biên tần cao, chỉ để lại tín hiệu tần số cơ bản. Chọn a/b</w:t>
      </w:r>
    </w:p>
    <w:p w14:paraId="68DC5E3B" w14:textId="77777777" w:rsidR="005C2E23" w:rsidRDefault="005C2E23" w:rsidP="005C2E23">
      <w:pPr>
        <w:pStyle w:val="FSVT12Muc6abc"/>
        <w:numPr>
          <w:ilvl w:val="5"/>
          <w:numId w:val="63"/>
        </w:numPr>
      </w:pPr>
      <w:r>
        <w:t>Đúng</w:t>
      </w:r>
    </w:p>
    <w:p w14:paraId="6917F04C" w14:textId="77777777" w:rsidR="005C2E23" w:rsidRDefault="005C2E23" w:rsidP="005C2E23">
      <w:pPr>
        <w:pStyle w:val="FSVT12Muc6abc"/>
      </w:pPr>
      <w:r>
        <w:t>Sai</w:t>
      </w:r>
    </w:p>
    <w:tbl>
      <w:tblPr>
        <w:tblStyle w:val="LiBang"/>
        <w:tblW w:w="9445" w:type="dxa"/>
        <w:tblLook w:val="04A0" w:firstRow="1" w:lastRow="0" w:firstColumn="1" w:lastColumn="0" w:noHBand="0" w:noVBand="1"/>
      </w:tblPr>
      <w:tblGrid>
        <w:gridCol w:w="1975"/>
        <w:gridCol w:w="7470"/>
      </w:tblGrid>
      <w:tr w:rsidR="005C2E23" w14:paraId="0815C3B2" w14:textId="77777777" w:rsidTr="00496031">
        <w:tc>
          <w:tcPr>
            <w:tcW w:w="1975" w:type="dxa"/>
          </w:tcPr>
          <w:p w14:paraId="566A7EE8" w14:textId="77777777" w:rsidR="005C2E23" w:rsidRDefault="005C2E23" w:rsidP="004A7841">
            <w:pPr>
              <w:pStyle w:val="FSVT12Doan2"/>
            </w:pPr>
            <w:r>
              <w:t xml:space="preserve">  Kết quả:</w:t>
            </w:r>
          </w:p>
        </w:tc>
        <w:tc>
          <w:tcPr>
            <w:tcW w:w="7470" w:type="dxa"/>
          </w:tcPr>
          <w:p w14:paraId="4E936851" w14:textId="752A2FF1" w:rsidR="005C2E23" w:rsidRDefault="00AB161E" w:rsidP="004A7841">
            <w:pPr>
              <w:pStyle w:val="FSVT12Doan2"/>
            </w:pPr>
            <w:r>
              <w:t>a</w:t>
            </w:r>
          </w:p>
        </w:tc>
      </w:tr>
    </w:tbl>
    <w:p w14:paraId="3C101974" w14:textId="16B8E864" w:rsidR="00B739C4" w:rsidRDefault="005C2E23" w:rsidP="006425AE">
      <w:pPr>
        <w:pStyle w:val="FSVT12Muc5So"/>
      </w:pPr>
      <w:r>
        <w:t xml:space="preserve">Click vào biểu tượng </w:t>
      </w:r>
      <w:r w:rsidRPr="009845A3">
        <w:rPr>
          <w:noProof/>
        </w:rPr>
        <w:drawing>
          <wp:inline distT="0" distB="0" distL="0" distR="0" wp14:anchorId="01B18E8E" wp14:editId="13B685AD">
            <wp:extent cx="138430" cy="138430"/>
            <wp:effectExtent l="0" t="0" r="0" b="0"/>
            <wp:docPr id="58" name="Picture 5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 Tắt nguồn điện và tháo các kết nối (dây dẫn) trên bảng mạch.</w:t>
      </w:r>
    </w:p>
    <w:p w14:paraId="1CBD4713" w14:textId="77777777" w:rsidR="004E0BB0" w:rsidRDefault="004E0BB0" w:rsidP="004A7841">
      <w:pPr>
        <w:pStyle w:val="FSVT12Doan2"/>
      </w:pPr>
    </w:p>
    <w:p w14:paraId="7DCE9FB3" w14:textId="4A211904" w:rsidR="00FA244A" w:rsidRDefault="00341205" w:rsidP="00DB67BC">
      <w:pPr>
        <w:pStyle w:val="FSVT12MUC3"/>
      </w:pPr>
      <w:bookmarkStart w:id="30" w:name="_Toc164546285"/>
      <w:r w:rsidRPr="00341205">
        <w:t>Ex 2: Các ứng dụng FFT và Tối ưu</w:t>
      </w:r>
      <w:r>
        <w:t>.</w:t>
      </w:r>
      <w:bookmarkEnd w:id="30"/>
    </w:p>
    <w:p w14:paraId="72C9849E" w14:textId="0063F7B8" w:rsidR="003F644A" w:rsidRDefault="00195C71" w:rsidP="00195C71">
      <w:pPr>
        <w:pStyle w:val="FSVT12MUC5"/>
      </w:pPr>
      <w:r w:rsidRPr="00195C71">
        <w:t>Mô tả ứng dụng FFT dùng trong bài thí nghiệm</w:t>
      </w:r>
      <w:r>
        <w:t>.</w:t>
      </w:r>
    </w:p>
    <w:p w14:paraId="2CF601F7" w14:textId="56BE3BBD" w:rsidR="00195C71" w:rsidRDefault="00195C71" w:rsidP="00195C71">
      <w:pPr>
        <w:pStyle w:val="FSVT12Doan1"/>
      </w:pPr>
      <w:r>
        <w:t>Ứng dụng được sử dụng trong bài tập này có các đặc điểm sau:</w:t>
      </w:r>
    </w:p>
    <w:p w14:paraId="0A1D90D1" w14:textId="1064490C" w:rsidR="00195C71" w:rsidRDefault="00195C71" w:rsidP="00195C71">
      <w:pPr>
        <w:pStyle w:val="FSVT12List01"/>
      </w:pPr>
      <w:r>
        <w:t xml:space="preserve">Tín hiệu analog có biên độ không lớn hơn ±0,9 Vpeak khi đưa đến ĐẦU VÀO ANALOG. </w:t>
      </w:r>
    </w:p>
    <w:p w14:paraId="697AAA25" w14:textId="21DE3691" w:rsidR="00195C71" w:rsidRDefault="00195C71" w:rsidP="00195C71">
      <w:pPr>
        <w:pStyle w:val="FSVT12List01"/>
      </w:pPr>
      <w:r>
        <w:t>CODEC lấy mẫu ĐẦU VÀO ANALOG với tốc độ lấy mẫu ƒs = 8000 mẫu/s để thu được các khối gồm 64 giá trị dữ liệu (thực).</w:t>
      </w:r>
    </w:p>
    <w:p w14:paraId="35307B2E" w14:textId="64E02C72" w:rsidR="00195C71" w:rsidRDefault="00195C71" w:rsidP="00195C71">
      <w:pPr>
        <w:pStyle w:val="FSVT12List01"/>
      </w:pPr>
      <w:r>
        <w:t>Các giá trị dữ liệu thực được xen kẽ bằng các số 0 để tạo ra một vectơ gồm 64 giá trị phức tạp (128 số ở định dạng Re Im xen kẽ).</w:t>
      </w:r>
    </w:p>
    <w:p w14:paraId="1FF266F5" w14:textId="57635DA8" w:rsidR="00195C71" w:rsidRDefault="00195C71" w:rsidP="00195C71">
      <w:pPr>
        <w:pStyle w:val="FSVT12List01"/>
      </w:pPr>
      <w:r>
        <w:t xml:space="preserve">Hàm thư viện thực hiện FFT phức tạp 64 điểm trên vectơ để thu được các giá trị miền tần số. Các kết quả trong miền tần số được đặt trong cùng một vectơ theo thứ tự đảo ngược bit. </w:t>
      </w:r>
    </w:p>
    <w:p w14:paraId="31649747" w14:textId="701BEF99" w:rsidR="00195C71" w:rsidRDefault="00195C71" w:rsidP="00195C71">
      <w:pPr>
        <w:pStyle w:val="FSVT12List01"/>
      </w:pPr>
      <w:r>
        <w:lastRenderedPageBreak/>
        <w:t xml:space="preserve">Một hàm thư viện khác sắp xếp lại các giá trị miền tần số theo thứ tự thông thường. </w:t>
      </w:r>
    </w:p>
    <w:p w14:paraId="7B0C4333" w14:textId="289F77F4" w:rsidR="00195C71" w:rsidRDefault="00195C71" w:rsidP="00195C71">
      <w:pPr>
        <w:pStyle w:val="FSVT12List01"/>
      </w:pPr>
      <w:r>
        <w:t xml:space="preserve">Phổ cường độ của 20 điểm đầu tiên được tính toán và hiển thị dưới dạng biểu đồ thanh trên màn hình LCD. </w:t>
      </w:r>
    </w:p>
    <w:p w14:paraId="16230AEA" w14:textId="397F8122" w:rsidR="00195C71" w:rsidRDefault="00195C71" w:rsidP="00195C71">
      <w:pPr>
        <w:pStyle w:val="FSVT12List01"/>
      </w:pPr>
      <w:r>
        <w:t>CODEC cũng được sử dụng làm bộ tạo tín hiệu tích hợp để tạo ra tín hiệu hình sin có thể dùng để phân tích. Tần số của tín hiệu này được chọn bằng công tắc INPUT DIP.</w:t>
      </w:r>
    </w:p>
    <w:p w14:paraId="6B89D2C9" w14:textId="697C5C90" w:rsidR="00195C71" w:rsidRDefault="007467F6" w:rsidP="004A7841">
      <w:pPr>
        <w:pStyle w:val="FSVT12Doan2"/>
      </w:pPr>
      <w:r>
        <w:t xml:space="preserve">Chú ý: </w:t>
      </w:r>
      <w:r w:rsidRPr="007467F6">
        <w:t>Chức năng Tăng tốc phần cứng không được sử dụng trong bài tập này.</w:t>
      </w:r>
    </w:p>
    <w:p w14:paraId="66C826D8" w14:textId="614E7103" w:rsidR="008952BC" w:rsidRDefault="008952BC" w:rsidP="008952BC">
      <w:pPr>
        <w:pStyle w:val="FSVT12Muc5So"/>
      </w:pPr>
      <w:r>
        <w:t>Kết nối bo mạch DSP với máy tính bằng cổng USB số 2 trên bo mạch và cổng USB tiêu chuẩn.</w:t>
      </w:r>
    </w:p>
    <w:p w14:paraId="27870AA8" w14:textId="30DEE11A" w:rsidR="008952BC" w:rsidRDefault="008952BC" w:rsidP="004A7841">
      <w:pPr>
        <w:pStyle w:val="FSVT12Doan2"/>
      </w:pPr>
      <w:r>
        <w:t xml:space="preserve">Đảm bảo rằng nguồn điện của bảng mạch đã được BẬT và phần mềm Code Composer được cài đặt như được giải thích trong Phụ lục C. </w:t>
      </w:r>
    </w:p>
    <w:p w14:paraId="62F7F34A" w14:textId="716E7816" w:rsidR="007467F6" w:rsidRDefault="008952BC" w:rsidP="004A7841">
      <w:pPr>
        <w:pStyle w:val="FSVT12Doan2"/>
      </w:pPr>
      <w:r>
        <w:t>Khởi chạy Trình soạn thảo mã trên máy tính.</w:t>
      </w:r>
    </w:p>
    <w:p w14:paraId="3601D56F" w14:textId="4544B137" w:rsidR="008952BC" w:rsidRDefault="008952BC" w:rsidP="008952BC">
      <w:pPr>
        <w:pStyle w:val="FSVT12Muc5So"/>
      </w:pPr>
      <w:r w:rsidRPr="008952BC">
        <w:t>Chuyển dự án Exercise_4_2 thành dự án đang hoạt động bằng cách nhấp chuột vào dự án đó trong cửa sổ Project Explorer.</w:t>
      </w:r>
    </w:p>
    <w:p w14:paraId="27B5E91D" w14:textId="51EDC8A4" w:rsidR="000574EB" w:rsidRDefault="000574EB" w:rsidP="004A7841">
      <w:pPr>
        <w:pStyle w:val="FSVT12Doan2"/>
      </w:pPr>
      <w:r>
        <w:t xml:space="preserve">Mở cả hai tệp main.c và interrupt.c của bài tập này. </w:t>
      </w:r>
    </w:p>
    <w:p w14:paraId="02F65CE9" w14:textId="6CDAFBE0" w:rsidR="000574EB" w:rsidRDefault="000574EB" w:rsidP="004A7841">
      <w:pPr>
        <w:pStyle w:val="FSVT12Doan2"/>
      </w:pPr>
      <w:r w:rsidRPr="000574EB">
        <w:t>Nếu cửa sổ Breakpoints</w:t>
      </w:r>
      <w:r>
        <w:t xml:space="preserve"> </w:t>
      </w:r>
      <w:r w:rsidRPr="000574EB">
        <w:t>không hiển thị, hãy chọn Breakpoints</w:t>
      </w:r>
      <w:r>
        <w:t xml:space="preserve"> </w:t>
      </w:r>
      <w:r w:rsidRPr="000574EB">
        <w:t xml:space="preserve">trong </w:t>
      </w:r>
      <w:r>
        <w:t xml:space="preserve">menu </w:t>
      </w:r>
      <w:r w:rsidRPr="000574EB">
        <w:t>View thực đơn. Nếu có bất kỳ điểm dừng nào được hiển thị trong cửa sổ này, hãy nhấp chuột phải vào cửa sổ đó và chọn Remove All</w:t>
      </w:r>
      <w:r>
        <w:t>.</w:t>
      </w:r>
    </w:p>
    <w:p w14:paraId="3FD274AE" w14:textId="0F6A636E" w:rsidR="000574EB" w:rsidRDefault="000574EB" w:rsidP="004A7841">
      <w:pPr>
        <w:pStyle w:val="FSVT12Doan2"/>
      </w:pPr>
      <w:r>
        <w:t xml:space="preserve">Khởi chạy chế độ </w:t>
      </w:r>
      <w:r w:rsidRPr="000574EB">
        <w:t>Debug</w:t>
      </w:r>
      <w:r>
        <w:t xml:space="preserve"> bằng cách nhấp vào biểu tượng </w:t>
      </w:r>
      <w:r>
        <w:rPr>
          <w:noProof/>
        </w:rPr>
        <w:drawing>
          <wp:inline distT="0" distB="0" distL="0" distR="0" wp14:anchorId="5FBB27BA" wp14:editId="29F001C8">
            <wp:extent cx="180842" cy="180842"/>
            <wp:effectExtent l="0" t="0" r="0" b="0"/>
            <wp:docPr id="59" name="Picture 59"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để tải chương trình vào DSP.</w:t>
      </w:r>
    </w:p>
    <w:p w14:paraId="774F6D22" w14:textId="7F75333F" w:rsidR="008952BC" w:rsidRDefault="000574EB" w:rsidP="004A7841">
      <w:pPr>
        <w:pStyle w:val="FSVT12Doan2"/>
      </w:pPr>
      <w:r>
        <w:t>Nếu bạn thấy cảnh báo “shift count is too large”, bạn chỉ cần bỏ qua cảnh báo này.</w:t>
      </w:r>
    </w:p>
    <w:p w14:paraId="432EDAD6" w14:textId="23D7C98D" w:rsidR="000574EB" w:rsidRDefault="000574EB" w:rsidP="00325486">
      <w:pPr>
        <w:pStyle w:val="FSVT12Muc5So"/>
      </w:pPr>
      <w:r>
        <w:t xml:space="preserve">Nhấn nút chạy </w:t>
      </w:r>
      <w:r>
        <w:rPr>
          <w:noProof/>
        </w:rPr>
        <w:drawing>
          <wp:inline distT="0" distB="0" distL="0" distR="0" wp14:anchorId="4F37337A" wp14:editId="13BEB3E1">
            <wp:extent cx="148856" cy="148856"/>
            <wp:effectExtent l="0" t="0" r="381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trên DSP. Tại thời điểm này, thông tin sau sẽ hiển thị trên màn hình LCD của bo mạch thí nghiệm là:</w:t>
      </w:r>
    </w:p>
    <w:p w14:paraId="3B8C3DB5" w14:textId="0E2810C3" w:rsidR="000574EB" w:rsidRDefault="000574EB" w:rsidP="004A7841">
      <w:pPr>
        <w:pStyle w:val="FSVT12Doan2"/>
      </w:pPr>
      <w:r>
        <w:t>LabVolt 91031 Ex4-2</w:t>
      </w:r>
    </w:p>
    <w:p w14:paraId="3FCA0C3F" w14:textId="0A521850" w:rsidR="008952BC" w:rsidRDefault="000574EB" w:rsidP="004A7841">
      <w:pPr>
        <w:pStyle w:val="FSVT12Doan2"/>
      </w:pPr>
      <w:r>
        <w:t>FFT and Optimization</w:t>
      </w:r>
    </w:p>
    <w:p w14:paraId="0A7B7AF9" w14:textId="7AF32222" w:rsidR="000574EB" w:rsidRDefault="000574EB" w:rsidP="000574EB">
      <w:pPr>
        <w:pStyle w:val="FSVT12MUC5"/>
      </w:pPr>
      <w:r w:rsidRPr="000574EB">
        <w:t>Ứng dụng máy phát tín hiệu hình Sin</w:t>
      </w:r>
      <w:r>
        <w:t>.</w:t>
      </w:r>
    </w:p>
    <w:p w14:paraId="5C715FBF" w14:textId="1D1AC57B" w:rsidR="000574EB" w:rsidRDefault="000574EB" w:rsidP="004A7841">
      <w:pPr>
        <w:pStyle w:val="FSVT12Doan2"/>
      </w:pPr>
      <w:r w:rsidRPr="000574EB">
        <w:t>Ứng dụng này bao gồm một bộ tạo tín hiệu có thể tạo ra tín hiệu sóng hình sin ở các tần số khác nhau. Tín hiệu này có sẵn ở ĐẦU RA ANALOG của CODEC. Phần này hướng dẫn cách sử dụng bộ tạo tín hiệu.</w:t>
      </w:r>
    </w:p>
    <w:p w14:paraId="0B321358" w14:textId="0FF4C912" w:rsidR="000574EB" w:rsidRDefault="000574EB" w:rsidP="000574EB">
      <w:pPr>
        <w:pStyle w:val="FSVT12Muc5So"/>
      </w:pPr>
      <w:r w:rsidRPr="000574EB">
        <w:t xml:space="preserve">Thực hiện các kết nối như trong Hình. Với những kết nối này, tín hiệu sóng hình sin được tạo sẽ được áp dụng cho đầu vào của </w:t>
      </w:r>
      <w:r>
        <w:t>Khối</w:t>
      </w:r>
      <w:r w:rsidRPr="000574EB">
        <w:t xml:space="preserve"> khuếch đại âm thanh và máy hiện sóng.</w:t>
      </w:r>
    </w:p>
    <w:p w14:paraId="119FD558" w14:textId="12190E90" w:rsidR="000574EB" w:rsidRDefault="000574EB" w:rsidP="000574EB">
      <w:pPr>
        <w:pStyle w:val="FSVT12Muc5So"/>
      </w:pPr>
      <w:r>
        <w:t xml:space="preserve">Hình minh họa cách sử dụng công tắc INPUT DIP trên GIAO DIỆN I/O để đặt tần số của bộ tạo sóng hình sin. </w:t>
      </w:r>
    </w:p>
    <w:p w14:paraId="3CD26121" w14:textId="7D9BE895" w:rsidR="000574EB" w:rsidRDefault="000574EB" w:rsidP="004A7841">
      <w:pPr>
        <w:pStyle w:val="FSVT12Doan2"/>
      </w:pPr>
      <w:r>
        <w:t xml:space="preserve">Tần số của sóng hình sin được tạo ra bằng giá trị thập phân của cài đặt công tắc DIP nhân với 7,8125 Hz. Mỗi bit được đặt thành 1 sẽ thêm giá trị tần số như thể hiện trong </w:t>
      </w:r>
      <w:r>
        <w:lastRenderedPageBreak/>
        <w:t>Hình. Tần số thu được là tổng các tần số tương ứng với các bit 1.</w:t>
      </w:r>
    </w:p>
    <w:p w14:paraId="1536220A" w14:textId="50E93729" w:rsidR="000574EB" w:rsidRDefault="000574EB" w:rsidP="004A7841">
      <w:pPr>
        <w:pStyle w:val="FSVT12Doan2"/>
      </w:pPr>
      <w:r>
        <w:t xml:space="preserve">Ví dụ: để điều chỉnh tần số thành 250 Hz = 32 x 7,8125 Hz, hãy đặt công tắc DIP thành 32 (0010 0000b). </w:t>
      </w:r>
    </w:p>
    <w:p w14:paraId="58C486BE" w14:textId="2A808AE0" w:rsidR="000574EB" w:rsidRDefault="000574EB" w:rsidP="004A7841">
      <w:pPr>
        <w:pStyle w:val="FSVT12Doan2"/>
      </w:pPr>
      <w:r>
        <w:t xml:space="preserve">Để điều chỉnh tần số thành 375 Hz = 48 x 7,8125 Hz, hãy đặt công tắc DIP thành 48 = 32 + 16 (0011 0000b). </w:t>
      </w:r>
    </w:p>
    <w:p w14:paraId="61369057" w14:textId="3BADA0F5" w:rsidR="000574EB" w:rsidRDefault="000574EB" w:rsidP="004A7841">
      <w:pPr>
        <w:pStyle w:val="FSVT12Doan2"/>
      </w:pPr>
      <w:r>
        <w:t>Để thay đổi tần số, đặt công tắc DIP thành giá trị mong muốn và nhấn nút ngắt INT0.</w:t>
      </w:r>
    </w:p>
    <w:p w14:paraId="6F69D35E" w14:textId="5D794A5F" w:rsidR="000574EB" w:rsidRDefault="000574EB" w:rsidP="004A7841">
      <w:pPr>
        <w:pStyle w:val="FSVT12Doan2"/>
      </w:pPr>
      <w:r>
        <w:t xml:space="preserve">Đặt công tắc INPUT DIP thành từng giá trị trong Bảng được cung cấp và xác minh bằng máy hiện sóng rằng bạn thu được tần số mong muốn. </w:t>
      </w:r>
    </w:p>
    <w:p w14:paraId="0F04A4EF" w14:textId="1ED60916" w:rsidR="000574EB" w:rsidRDefault="000574EB" w:rsidP="004A7841">
      <w:pPr>
        <w:pStyle w:val="FSVT12Doan2"/>
      </w:pPr>
      <w:r>
        <w:t>Bạn cũng có thể nghe âm sóng hình sin bằng loa hoặc tai nghe.</w:t>
      </w:r>
    </w:p>
    <w:p w14:paraId="14274DD6" w14:textId="37800346" w:rsidR="000574EB" w:rsidRDefault="000574EB" w:rsidP="000574EB">
      <w:pPr>
        <w:pStyle w:val="FSVT12MUC5"/>
      </w:pPr>
      <w:r w:rsidRPr="000574EB">
        <w:t>Hiển thị FFT</w:t>
      </w:r>
      <w:r>
        <w:t>.</w:t>
      </w:r>
    </w:p>
    <w:p w14:paraId="450A752A" w14:textId="23D31D9B" w:rsidR="000574EB" w:rsidRDefault="000574EB" w:rsidP="004A7841">
      <w:pPr>
        <w:pStyle w:val="FSVT12Doan2"/>
      </w:pPr>
      <w:r w:rsidRPr="000574EB">
        <w:t>Ứng dụng này áp dụng FFT cho tín hiệu ở ĐẦU VÀO ÂM THANH để tính toán phổ tần số của tín hiệu. 20 điểm đầu tiên của phổ tần số cường độ được hiển thị dưới dạng biểu đồ thanh trên màn hình LCD.</w:t>
      </w:r>
    </w:p>
    <w:p w14:paraId="3EA2D044" w14:textId="77777777" w:rsidR="000574EB" w:rsidRDefault="000574EB" w:rsidP="00584B94">
      <w:pPr>
        <w:pStyle w:val="FSVT12Muc5So"/>
      </w:pPr>
      <w:r>
        <w:t xml:space="preserve">Thực hiện các kết nối như trong hình. </w:t>
      </w:r>
    </w:p>
    <w:p w14:paraId="3428002F" w14:textId="071CA4D0" w:rsidR="000574EB" w:rsidRDefault="000574EB" w:rsidP="004A7841">
      <w:pPr>
        <w:pStyle w:val="FSVT12Doan2"/>
      </w:pPr>
      <w:r>
        <w:t>Với những kết nối này, sóng hình sin được tạo ra sẽ được đưa đến ĐẦU VÀO ANALOG của CODEC. DSP sẽ tính toán FFT của tín hiệu đầu vào theo thời gian thực và hiển thị phổ tần số cường độ trên màn hình LCD dưới dạng biểu đồ thanh.</w:t>
      </w:r>
    </w:p>
    <w:p w14:paraId="31CC847F" w14:textId="77777777" w:rsidR="000574EB" w:rsidRDefault="000574EB" w:rsidP="004A7841">
      <w:pPr>
        <w:pStyle w:val="FSVT12Doan2"/>
      </w:pPr>
      <w:r>
        <w:t>Màn hình LCD có thể hiển thị bốn hàng, mỗi hàng 20 ký tự. Trong bài tập này, hai hàng cuối cùng được sử dụng cùng nhau để hiển thị biểu đồ thanh của quang phổ. Vị trí của mỗi thanh trong màn hình tương ứng với tần số trung tâm của một trong các ngăn tần số. Hình minh họa một thanh ở vị trí 2.</w:t>
      </w:r>
    </w:p>
    <w:p w14:paraId="70EB6673" w14:textId="3CA96390" w:rsidR="000574EB" w:rsidRDefault="000574EB" w:rsidP="004A7841">
      <w:pPr>
        <w:pStyle w:val="FSVT12Doan2"/>
      </w:pPr>
      <w:r>
        <w:t>Lưu ý:  Các vị trí được đánh số từ 0 đến 19.</w:t>
      </w:r>
    </w:p>
    <w:p w14:paraId="6CDA9067" w14:textId="678AB663" w:rsidR="000574EB" w:rsidRDefault="000574EB" w:rsidP="004A7841">
      <w:pPr>
        <w:pStyle w:val="FSVT12Doan2"/>
      </w:pPr>
      <w:r>
        <w:t xml:space="preserve">Hình tiếp theo hiển thị 20 vị trí của biểu đồ thanh và tần số trung tâm của từng ngăn tần số tương ứng. Vị trí 0 tương ứng với thành phần dc của tín hiệu đang được phân tích. </w:t>
      </w:r>
    </w:p>
    <w:p w14:paraId="17E2AEEA" w14:textId="0A253E6F" w:rsidR="000574EB" w:rsidRDefault="000574EB" w:rsidP="004A7841">
      <w:pPr>
        <w:pStyle w:val="FSVT12Doan2"/>
      </w:pPr>
      <w:r>
        <w:t xml:space="preserve">Mỗi thanh trong phổ tần số bao gồm một hoặc hai ký tự khối, như được hiển thị. Chiều cao của mỗi ký tự khối có thể dao động từ 0 đến 8 pixel, nhưng hàng pixel dưới cùng luôn được hiển thị để đánh dấu vị trí. Điều này có nghĩa là chiều cao của mỗi thanh có thể dao động từ 1 đến 16 pixel. </w:t>
      </w:r>
    </w:p>
    <w:p w14:paraId="495D60F5" w14:textId="51D8E132" w:rsidR="000574EB" w:rsidRDefault="000574EB" w:rsidP="004A7841">
      <w:pPr>
        <w:pStyle w:val="FSVT12Doan2"/>
      </w:pPr>
      <w:r>
        <w:t>Chiều cao của mỗi thanh biểu thị cường độ tương đối của đầu ra của ngăn tần số tương ứng. Thanh cao 1 pixel biểu thị số 0 (không có tần số tương ứng) và thanh cao 16 pixel biểu thị cường độ hiển thị tối đa cho ngăn tần số đó.</w:t>
      </w:r>
    </w:p>
    <w:p w14:paraId="15536522" w14:textId="33A2CF0E" w:rsidR="000574EB" w:rsidRDefault="000574EB" w:rsidP="00584B94">
      <w:pPr>
        <w:pStyle w:val="FSVT12Muc5So"/>
      </w:pPr>
      <w:r w:rsidRPr="000574EB">
        <w:t>Điều chỉnh bộ tạo sóng hình sin theo các tần số khác nhau và quan sát quang phổ được hiển thị. Bắt đầu với tần số hiển thị ở đây.</w:t>
      </w:r>
    </w:p>
    <w:p w14:paraId="07EE1A64" w14:textId="5A621182" w:rsidR="000574EB" w:rsidRDefault="000574EB" w:rsidP="000574EB">
      <w:pPr>
        <w:pStyle w:val="FSVT12MUC5"/>
      </w:pPr>
      <w:r w:rsidRPr="000574EB">
        <w:t>Quan sát Đầu ra trong CCS</w:t>
      </w:r>
      <w:r>
        <w:t>.</w:t>
      </w:r>
    </w:p>
    <w:p w14:paraId="335BC3D1" w14:textId="67CB0C53" w:rsidR="000574EB" w:rsidRDefault="000574EB" w:rsidP="00584B94">
      <w:pPr>
        <w:pStyle w:val="FSVT12Muc5So"/>
      </w:pPr>
      <w:r w:rsidRPr="000574EB">
        <w:t xml:space="preserve">Đặt tần số của sóng hình sin thành 250 Hz (0010 0000b). Trong Trình soạn thảo mã, </w:t>
      </w:r>
      <w:r w:rsidRPr="000574EB">
        <w:lastRenderedPageBreak/>
        <w:t>tạm dừng chương trình bằng nút Dừng</w:t>
      </w:r>
      <w:r>
        <w:t xml:space="preserve"> </w:t>
      </w:r>
      <w:r>
        <w:rPr>
          <w:noProof/>
        </w:rPr>
        <w:drawing>
          <wp:inline distT="0" distB="0" distL="0" distR="0" wp14:anchorId="3AD4F0EB" wp14:editId="162B499B">
            <wp:extent cx="180429" cy="180429"/>
            <wp:effectExtent l="0" t="0" r="0" b="0"/>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w:t>
      </w:r>
    </w:p>
    <w:p w14:paraId="71A6517E" w14:textId="463051FA" w:rsidR="000574EB" w:rsidRDefault="000574EB" w:rsidP="004A7841">
      <w:pPr>
        <w:pStyle w:val="FSVT12Doan2"/>
      </w:pPr>
      <w:r>
        <w:t xml:space="preserve">Nếu cửa sổ Breakpoints không hiển thị, hãy chọn Breakpoints trong menu View. Cửa sổ này phải trống, như được hiển thị. </w:t>
      </w:r>
    </w:p>
    <w:p w14:paraId="219BCC18" w14:textId="4DCC9D50" w:rsidR="000574EB" w:rsidRDefault="000574EB" w:rsidP="004A7841">
      <w:pPr>
        <w:pStyle w:val="FSVT12Doan2"/>
      </w:pPr>
      <w:r>
        <w:t>Trong tệp main.c, tìm bốn chú thích điểm dừng, nhưng chưa đặt điểm dừng:</w:t>
      </w:r>
    </w:p>
    <w:p w14:paraId="652E77F5" w14:textId="77777777" w:rsidR="000574EB" w:rsidRDefault="000574EB" w:rsidP="004A7841">
      <w:pPr>
        <w:pStyle w:val="FSVT12Doan2"/>
      </w:pPr>
      <w:r>
        <w:t>//Breakpoints #01</w:t>
      </w:r>
    </w:p>
    <w:p w14:paraId="742720FE" w14:textId="77777777" w:rsidR="000574EB" w:rsidRDefault="000574EB" w:rsidP="004A7841">
      <w:pPr>
        <w:pStyle w:val="FSVT12Doan2"/>
      </w:pPr>
      <w:r>
        <w:t>//Breakpoints #02</w:t>
      </w:r>
    </w:p>
    <w:p w14:paraId="1DF97057" w14:textId="77777777" w:rsidR="000574EB" w:rsidRDefault="000574EB" w:rsidP="004A7841">
      <w:pPr>
        <w:pStyle w:val="FSVT12Doan2"/>
      </w:pPr>
      <w:r>
        <w:t>//Breakpoints #03</w:t>
      </w:r>
    </w:p>
    <w:p w14:paraId="73A4B0EE" w14:textId="42D51766" w:rsidR="000574EB" w:rsidRDefault="000574EB" w:rsidP="004A7841">
      <w:pPr>
        <w:pStyle w:val="FSVT12Doan2"/>
      </w:pPr>
      <w:r>
        <w:t>//Breakpoints #04</w:t>
      </w:r>
    </w:p>
    <w:p w14:paraId="7B3639E6" w14:textId="0402C064" w:rsidR="00B84ED3" w:rsidRDefault="000574EB" w:rsidP="004A7841">
      <w:pPr>
        <w:pStyle w:val="FSVT12Doan2"/>
      </w:pPr>
      <w:r>
        <w:t>Đặt điểm ngắt trên dòng ngay sau //Breakpoint #01 bằng cách nhấp đúp vào bên trái số dòng. Điểm dừng này sẽ xuất hiện trong cửa sổ &lt;look&gt;</w:t>
      </w:r>
      <w:r w:rsidR="00B84ED3" w:rsidRPr="00B84ED3">
        <w:t>Breakpoints</w:t>
      </w:r>
      <w:r>
        <w:t>&lt;/look&gt; như được hiển thị.</w:t>
      </w:r>
      <w:r w:rsidR="00B84ED3">
        <w:t xml:space="preserve"> </w:t>
      </w:r>
    </w:p>
    <w:p w14:paraId="03EF829E" w14:textId="7FCC301B" w:rsidR="000574EB" w:rsidRDefault="000574EB" w:rsidP="004A7841">
      <w:pPr>
        <w:pStyle w:val="FSVT12Doan2"/>
      </w:pPr>
      <w:r>
        <w:t>Số dòng có thể khác với số được hiển thị trong hình</w:t>
      </w:r>
      <w:r w:rsidR="00B84ED3">
        <w:t>.</w:t>
      </w:r>
    </w:p>
    <w:p w14:paraId="575E7737" w14:textId="161AF142" w:rsidR="00B84ED3" w:rsidRDefault="00B84ED3" w:rsidP="004A7841">
      <w:pPr>
        <w:pStyle w:val="FSVT12Doan2"/>
      </w:pPr>
      <w:r w:rsidRPr="00B84ED3">
        <w:t>Nhấp chuột phải vào dòng điểm ngắt trong Hình và chọn Breakpoint Properties để chỉnh sửa tên. Thay đổi tên của điểm dừng này thành Breakpoint #01</w:t>
      </w:r>
      <w:r>
        <w:t xml:space="preserve"> </w:t>
      </w:r>
      <w:r w:rsidRPr="00B84ED3">
        <w:t>và nhấp vào Edit Property</w:t>
      </w:r>
      <w:r>
        <w:t>.</w:t>
      </w:r>
    </w:p>
    <w:p w14:paraId="612E75D5" w14:textId="707B2C4E" w:rsidR="00B84ED3" w:rsidRDefault="00B84ED3" w:rsidP="004A7841">
      <w:pPr>
        <w:pStyle w:val="FSVT12Doan2"/>
      </w:pPr>
      <w:r>
        <w:t>Trong tệp main.c, tìm ghi chú //Breakpoint #02, đặt điểm dừng trên dòng sau và đổi tên nó. Thực hiện tương tự với //Breakpoint #03 và //Breakpoint #04.</w:t>
      </w:r>
    </w:p>
    <w:p w14:paraId="4E6B5880" w14:textId="74A4D3F5" w:rsidR="00B84ED3" w:rsidRDefault="00B84ED3" w:rsidP="004A7841">
      <w:pPr>
        <w:pStyle w:val="FSVT12Doan2"/>
      </w:pPr>
      <w:r>
        <w:t>Khi bạn hoàn tất, cửa sổ Breakpoints sẽ giống như Hình này.</w:t>
      </w:r>
    </w:p>
    <w:p w14:paraId="22A624E7" w14:textId="524687D4" w:rsidR="00B84ED3" w:rsidRDefault="00B84ED3" w:rsidP="004A7841">
      <w:pPr>
        <w:pStyle w:val="FSVT12Doan2"/>
      </w:pPr>
      <w:r>
        <w:t>Số dòng có thể khác với số dòng trong Hình. Sử dụng tên để xác định điểm dừng.</w:t>
      </w:r>
    </w:p>
    <w:p w14:paraId="7B7CC6F3" w14:textId="3176FC3C" w:rsidR="00B84ED3" w:rsidRDefault="00B84ED3" w:rsidP="004A7841">
      <w:pPr>
        <w:pStyle w:val="FSVT12Doan2"/>
      </w:pPr>
      <w:r>
        <w:t>Trong cửa sổ Breakpoints, hãy sử dụng hộp kiểm để hủy kích hoạt tất cả các điểm dừng ngoại trừ Breakpoint #01, như minh họa ở đây.</w:t>
      </w:r>
    </w:p>
    <w:p w14:paraId="76D5AC06" w14:textId="1C4214B2" w:rsidR="00B84ED3" w:rsidRDefault="00B84ED3" w:rsidP="004A7841">
      <w:pPr>
        <w:pStyle w:val="FSVT12Doan2"/>
      </w:pPr>
      <w:r>
        <w:t xml:space="preserve">Nhấn nút chạy </w:t>
      </w:r>
      <w:r>
        <w:rPr>
          <w:noProof/>
        </w:rPr>
        <w:drawing>
          <wp:inline distT="0" distB="0" distL="0" distR="0" wp14:anchorId="4D6DE2A2" wp14:editId="0B9C3D8B">
            <wp:extent cx="148856" cy="148856"/>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bắt đầu thực thi mã. </w:t>
      </w:r>
      <w:r w:rsidRPr="00B84ED3">
        <w:t>Quá trình thực thi dừng sau chú thích //Breakpoint #01</w:t>
      </w:r>
      <w:r>
        <w:t>.</w:t>
      </w:r>
    </w:p>
    <w:p w14:paraId="2E20A617" w14:textId="138B7A7A" w:rsidR="00B84ED3" w:rsidRDefault="00B84ED3" w:rsidP="004A7841">
      <w:pPr>
        <w:pStyle w:val="FSVT12Doan2"/>
      </w:pPr>
      <w:r>
        <w:t xml:space="preserve">Câu lệnh if nằm phía trên </w:t>
      </w:r>
      <w:r w:rsidRPr="00B84ED3">
        <w:t>chú thích</w:t>
      </w:r>
      <w:r>
        <w:t xml:space="preserve"> //Breakpoint #01 kiểm tra giá trị của biến flag_update_display. Biến này được đặt thành 1 khi dữ liệu miền thời gian mới được lấy từ CODEC. Vectơ fft_x_data chứa dữ liệu thu được.</w:t>
      </w:r>
    </w:p>
    <w:p w14:paraId="3EBB9560" w14:textId="5214BA17" w:rsidR="000574EB" w:rsidRDefault="00B84ED3" w:rsidP="00584B94">
      <w:pPr>
        <w:pStyle w:val="FSVT12Muc5So"/>
      </w:pPr>
      <w:r w:rsidRPr="00B84ED3">
        <w:t xml:space="preserve">Có thể xem dữ liệu miền thời gian trong Trình soạn thảo mã. Trong trình đơn Tools, chọn Graph, sau đó chọn Single Time. Thiết lập các thông số như trong hình này. Vì địa chỉ bắt đầu được đặt thành &lt;code&gt;fft_x_data&lt;/code&gt; và vì cả Kích thước bộ đệm chuyển đổi và Kích thước dữ liệu hiển thị đều được đặt thành 128, nên tất cả 128 giá trị trong vectơ fft_x_data sẽ được </w:t>
      </w:r>
      <w:r>
        <w:t>hiển thị.</w:t>
      </w:r>
    </w:p>
    <w:p w14:paraId="5E3DEFDC" w14:textId="20A09940" w:rsidR="006D5DCA" w:rsidRDefault="006D5DCA" w:rsidP="004A7841">
      <w:pPr>
        <w:pStyle w:val="FSVT12Doan2"/>
      </w:pPr>
      <w:r>
        <w:t>Ở đây chúng ta thấy dòng tại đó quá trình thực thi bị tạm dừng và ví dụ về biểu đồ của tín hiệu thu được trong fft_x_data.</w:t>
      </w:r>
    </w:p>
    <w:p w14:paraId="0927BDB7" w14:textId="21FFA01C" w:rsidR="006D5DCA" w:rsidRDefault="006D5DCA" w:rsidP="004A7841">
      <w:pPr>
        <w:pStyle w:val="FSVT12Doan2"/>
      </w:pPr>
      <w:r>
        <w:t xml:space="preserve">Biểu đồ hiển thị tất cả 128 giá trị có trong vectơ fft_x_data. Trục hoành hiển thị số mẫu và trục tung hiển thị số mẫu nằm trong khoảng từ 0 đến 127. </w:t>
      </w:r>
    </w:p>
    <w:p w14:paraId="0033DB80" w14:textId="4E24ACFE" w:rsidR="00B84ED3" w:rsidRDefault="006D5DCA" w:rsidP="004A7841">
      <w:pPr>
        <w:pStyle w:val="FSVT12Doan2"/>
      </w:pPr>
      <w:r>
        <w:lastRenderedPageBreak/>
        <w:t>Lưu ý: Trong Code Composer, số ngoài cùng bên trái trên trục hoành có thể không bằng 0 mặc dù mẫu đầu tiên trong biểu đồ là mẫu số 0.</w:t>
      </w:r>
    </w:p>
    <w:p w14:paraId="658469A2" w14:textId="50F83FCD" w:rsidR="006D5DCA" w:rsidRDefault="006D5DCA" w:rsidP="004A7841">
      <w:pPr>
        <w:pStyle w:val="FSVT12Doan2"/>
      </w:pPr>
      <w:r>
        <w:t>Hàm được sử dụng trong ứng dụng này để thực hiện FFT sử dụng thuật toán có giá trị phức tạp. Vectơ đầu vào cho hàm này phải bao gồm các giá trị thực và ảo xen kẽ. (Tham khảo các lập luận trong bảng đã thảo luận trước đó).</w:t>
      </w:r>
    </w:p>
    <w:p w14:paraId="700D79E4" w14:textId="25B4823B" w:rsidR="006D5DCA" w:rsidRDefault="006D5DCA" w:rsidP="004A7841">
      <w:pPr>
        <w:pStyle w:val="FSVT12Doan2"/>
      </w:pPr>
      <w:r>
        <w:t>Tuy nhiên, dữ liệu mà CODEC thu được là có giá trị thực; không có giá trị tưởng tượng. Tuy nhiên, thuật toán FFT có giá trị phức vẫn có thể được sử dụng bằng cách đơn giản làm cho tất cả các giá trị ảo bằng 0. Đây là lý do tại sao mọi mẫu khác trong fft_x_data đều bằng 0.</w:t>
      </w:r>
    </w:p>
    <w:p w14:paraId="31BAD96F" w14:textId="469FB2E7" w:rsidR="006D5DCA" w:rsidRDefault="006D5DCA" w:rsidP="004A7841">
      <w:pPr>
        <w:pStyle w:val="FSVT12Doan2"/>
      </w:pPr>
      <w:r>
        <w:t xml:space="preserve">Do đó, 128 giá trị trong fft_x_data phải được hiểu là 64 giá trị phức tạp ở định dạng Re-Im xen kẽ: 64 giá trị thực (dữ liệu được CODEC thu thập) xen kẽ với 64 giá trị ảo, tất cả đều là bằng 0. </w:t>
      </w:r>
    </w:p>
    <w:p w14:paraId="18F4E714" w14:textId="228521E0" w:rsidR="006D5DCA" w:rsidRDefault="006D5DCA" w:rsidP="004A7841">
      <w:pPr>
        <w:pStyle w:val="FSVT12Doan2"/>
      </w:pPr>
      <w:r>
        <w:t>Lưu ý: Thuật toán FFT có giá trị phức tạp có thể được sử dụng để tính toán phổ tần số của dữ liệu chỉ chứa các giá trị thực. Điều này được thực hiện bằng cách đặt tất cả các giá trị ảo (mỗi giá trị thứ hai trong vectơ đầu vào) về 0. Hậu quả của việc làm cho tất cả các giá trị ảo bằng 0 là vectơ đầu ra của hàm FFT sẽ đối xứng với tốc độ Nyquist. Điều này có nghĩa là nửa sau của vectơ đầu ra sẽ là hình ảnh phản chiếu của nửa đầu. Tuy nhiên, điều này không gây ra vấn đề gì trong ứng dụng của chúng ta vì nửa đầu của vectơ vẫn sẽ chứa nhiều điểm hơn mức có thể hiển thị trên màn hình LCD.</w:t>
      </w:r>
    </w:p>
    <w:p w14:paraId="687151E2" w14:textId="1C4EE041" w:rsidR="006D5DCA" w:rsidRDefault="006D5DCA" w:rsidP="004A7841">
      <w:pPr>
        <w:pStyle w:val="FSVT12Doan2"/>
      </w:pPr>
      <w:r w:rsidRPr="006D5DCA">
        <w:t>Bảng tiếp theo sẽ diễn giải nội dung bên trong vectơ &lt;code&gt;fft_x_data</w:t>
      </w:r>
    </w:p>
    <w:p w14:paraId="55473743" w14:textId="0DFEFA74" w:rsidR="006D5DCA" w:rsidRDefault="006D5DCA" w:rsidP="006D5DCA">
      <w:pPr>
        <w:pStyle w:val="FSVT12Muc5So"/>
      </w:pPr>
      <w:r>
        <w:t xml:space="preserve">Trong thanh công cụ của cửa sổ biểu đồ, nhấp vào nút Graph Properties. để hiển thị lại hộp thoại Graph Properties. </w:t>
      </w:r>
    </w:p>
    <w:p w14:paraId="56569165" w14:textId="191D44B5" w:rsidR="00B84ED3" w:rsidRDefault="006D5DCA" w:rsidP="004A7841">
      <w:pPr>
        <w:pStyle w:val="FSVT12Doan2"/>
      </w:pPr>
      <w:r>
        <w:t>Chỉ có thể vẽ đồ thị các giá trị thực trong fft_x_data&lt;/code&gt; bằng cách đặt Tăng chỉ số thành 2 và Kích thước dữ liệu hiển thị thành 64, như được hiển thị. Điều này vẽ đồ thị mọi giá trị khác trong vectơ, bắt đầu bằng giá trị thực đầu tiên. Đặt Đơn vị Thời gian thành ms hiển thị thời gian trên trục hoành.</w:t>
      </w:r>
    </w:p>
    <w:p w14:paraId="12E18283" w14:textId="462E5828" w:rsidR="002536BC" w:rsidRDefault="002536BC" w:rsidP="004A7841">
      <w:pPr>
        <w:pStyle w:val="FSVT12Doan2"/>
      </w:pPr>
      <w:r w:rsidRPr="002536BC">
        <w:t>Hình tiếp theo hiển thị biểu đồ với các cài đặt mới. Như dự đoán, chỉ các giá trị thực được CODEC thu mới được biểu thị. Tất cả các giá trị ảo (số 0 được thêm vào) đều bị bỏ qua</w:t>
      </w:r>
      <w:r w:rsidR="00DF1EFB">
        <w:t>.</w:t>
      </w:r>
    </w:p>
    <w:p w14:paraId="5C6754D7" w14:textId="63D8BBAE" w:rsidR="004F169D" w:rsidRDefault="004F169D" w:rsidP="004F169D">
      <w:pPr>
        <w:pStyle w:val="FSVT12Muc5So"/>
      </w:pPr>
      <w:r>
        <w:t xml:space="preserve">Nhấp vào cửa sổ biểu đồ Single Time sẽ hiển thị hai con trỏ màu đỏ cũng như các giá trị mà các con trỏ này biểu thị. Có thể sử dụng những con trỏ này để đo chu kỳ của một chu kỳ của dạng sóng, như được hiển thị. </w:t>
      </w:r>
    </w:p>
    <w:p w14:paraId="3166E25E" w14:textId="60DD2051" w:rsidR="006D5DCA" w:rsidRDefault="004F169D" w:rsidP="004A7841">
      <w:pPr>
        <w:pStyle w:val="FSVT12Doan2"/>
      </w:pPr>
      <w:r>
        <w:t>Nhấp vào cửa sổ biểu đồ và cẩn thận di chuyển con trỏ ngang đến mẫu đầu tiên trên trục tung, đồng thời vẫn giữ nút chuột, di chuyển con trỏ dọc đến giao điểm của con trỏ ngang và chu kỳ tiếp theo của dạng sóng. Điều này hiển thị khoảng thời gian gần đúng tính bằng mili giây của dạng sóng.</w:t>
      </w:r>
    </w:p>
    <w:p w14:paraId="3117AF02" w14:textId="3B090790" w:rsidR="009C0B1F" w:rsidRDefault="009C0B1F" w:rsidP="004A7841">
      <w:pPr>
        <w:pStyle w:val="FSVT12Doan2"/>
      </w:pPr>
      <w:r>
        <w:t>Xem xét tần số của sóng hình sin, khoảng thời gian quan sát được có đúng như bạn mong đợi không?. Chọn a/b</w:t>
      </w:r>
    </w:p>
    <w:p w14:paraId="76F7B3C8" w14:textId="33D6A69B" w:rsidR="009C0B1F" w:rsidRDefault="009C0B1F" w:rsidP="00AC1BBE">
      <w:pPr>
        <w:pStyle w:val="FSVT12Muc6abc"/>
      </w:pPr>
      <w:r>
        <w:lastRenderedPageBreak/>
        <w:t>Có</w:t>
      </w:r>
    </w:p>
    <w:p w14:paraId="4CC25DF4" w14:textId="58BF33F0" w:rsidR="009C0B1F" w:rsidRDefault="009C0B1F" w:rsidP="00AC1BBE">
      <w:pPr>
        <w:pStyle w:val="FSVT12Muc6abc"/>
      </w:pPr>
      <w:r>
        <w:t>Không</w:t>
      </w:r>
    </w:p>
    <w:tbl>
      <w:tblPr>
        <w:tblStyle w:val="LiBang"/>
        <w:tblW w:w="9445" w:type="dxa"/>
        <w:tblLook w:val="04A0" w:firstRow="1" w:lastRow="0" w:firstColumn="1" w:lastColumn="0" w:noHBand="0" w:noVBand="1"/>
      </w:tblPr>
      <w:tblGrid>
        <w:gridCol w:w="1975"/>
        <w:gridCol w:w="7470"/>
      </w:tblGrid>
      <w:tr w:rsidR="00AC1BBE" w14:paraId="09DA2E68" w14:textId="77777777" w:rsidTr="00496031">
        <w:tc>
          <w:tcPr>
            <w:tcW w:w="1975" w:type="dxa"/>
          </w:tcPr>
          <w:p w14:paraId="4DFF8BA0" w14:textId="77777777" w:rsidR="00AC1BBE" w:rsidRDefault="00AC1BBE" w:rsidP="004A7841">
            <w:pPr>
              <w:pStyle w:val="FSVT12Doan2"/>
            </w:pPr>
            <w:r>
              <w:t xml:space="preserve">  Kết quả:</w:t>
            </w:r>
          </w:p>
        </w:tc>
        <w:tc>
          <w:tcPr>
            <w:tcW w:w="7470" w:type="dxa"/>
          </w:tcPr>
          <w:p w14:paraId="5F9C4A45" w14:textId="6E7E2643" w:rsidR="00AC1BBE" w:rsidRDefault="00AB161E" w:rsidP="004A7841">
            <w:pPr>
              <w:pStyle w:val="FSVT12Doan2"/>
            </w:pPr>
            <w:r>
              <w:t>a</w:t>
            </w:r>
          </w:p>
        </w:tc>
      </w:tr>
    </w:tbl>
    <w:p w14:paraId="3A38613E" w14:textId="118D6440" w:rsidR="009C0B1F" w:rsidRDefault="00060189" w:rsidP="004A7841">
      <w:pPr>
        <w:pStyle w:val="FSVT12Doan2"/>
      </w:pPr>
      <w:r w:rsidRPr="00060189">
        <w:t>So sánh khoảng thời gian T của sóng hình sin với thời lượng tính bằng giây của khoảng thời gian Twin</w:t>
      </w:r>
      <w:r>
        <w:t>.</w:t>
      </w:r>
    </w:p>
    <w:tbl>
      <w:tblPr>
        <w:tblStyle w:val="LiBang"/>
        <w:tblW w:w="0" w:type="auto"/>
        <w:tblLook w:val="04A0" w:firstRow="1" w:lastRow="0" w:firstColumn="1" w:lastColumn="0" w:noHBand="0" w:noVBand="1"/>
      </w:tblPr>
      <w:tblGrid>
        <w:gridCol w:w="2605"/>
        <w:gridCol w:w="6774"/>
      </w:tblGrid>
      <w:tr w:rsidR="00060189" w14:paraId="429730E6" w14:textId="77777777" w:rsidTr="00060189">
        <w:tc>
          <w:tcPr>
            <w:tcW w:w="2605" w:type="dxa"/>
          </w:tcPr>
          <w:p w14:paraId="440941FD" w14:textId="44BA7328" w:rsidR="00060189" w:rsidRDefault="00060189" w:rsidP="00711245">
            <w:r w:rsidRPr="00060189">
              <w:t>Theo công thức</w:t>
            </w:r>
            <w:r>
              <w:t>:</w:t>
            </w:r>
          </w:p>
        </w:tc>
        <w:tc>
          <w:tcPr>
            <w:tcW w:w="6774" w:type="dxa"/>
          </w:tcPr>
          <w:p w14:paraId="323551FD" w14:textId="6E0B550A" w:rsidR="00060189" w:rsidRDefault="00060189" w:rsidP="00711245">
            <w:r>
              <w:rPr>
                <w:noProof/>
              </w:rPr>
              <w:drawing>
                <wp:inline distT="0" distB="0" distL="0" distR="0" wp14:anchorId="43CA5DD7" wp14:editId="457EC8A9">
                  <wp:extent cx="2743200" cy="457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2"/>
                          <a:stretch>
                            <a:fillRect/>
                          </a:stretch>
                        </pic:blipFill>
                        <pic:spPr>
                          <a:xfrm>
                            <a:off x="0" y="0"/>
                            <a:ext cx="2743200" cy="457200"/>
                          </a:xfrm>
                          <a:prstGeom prst="rect">
                            <a:avLst/>
                          </a:prstGeom>
                        </pic:spPr>
                      </pic:pic>
                    </a:graphicData>
                  </a:graphic>
                </wp:inline>
              </w:drawing>
            </w:r>
          </w:p>
        </w:tc>
      </w:tr>
    </w:tbl>
    <w:p w14:paraId="784BA252" w14:textId="4387E124" w:rsidR="00060189" w:rsidRDefault="00060189" w:rsidP="004A7841">
      <w:pPr>
        <w:pStyle w:val="FSVT12Doan2"/>
      </w:pPr>
      <w:r w:rsidRPr="00060189">
        <w:t>Thời lượng cửa sổ Twin bằng</w:t>
      </w:r>
      <w:r>
        <w:t>: Chọn a/b/c</w:t>
      </w:r>
    </w:p>
    <w:p w14:paraId="4ED50C2D" w14:textId="473C4133" w:rsidR="00060189" w:rsidRDefault="00060189" w:rsidP="00060189">
      <w:pPr>
        <w:pStyle w:val="FSVT12Muc6abc"/>
        <w:numPr>
          <w:ilvl w:val="5"/>
          <w:numId w:val="64"/>
        </w:numPr>
      </w:pPr>
      <w:r>
        <w:rPr>
          <w:noProof/>
        </w:rPr>
        <w:drawing>
          <wp:inline distT="0" distB="0" distL="0" distR="0" wp14:anchorId="3786BB31" wp14:editId="5342DD9A">
            <wp:extent cx="2143125" cy="457200"/>
            <wp:effectExtent l="0" t="0" r="9525" b="0"/>
            <wp:docPr id="14976" name="Picture 1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 name="Picture 14976"/>
                    <pic:cNvPicPr/>
                  </pic:nvPicPr>
                  <pic:blipFill>
                    <a:blip r:embed="rId23"/>
                    <a:stretch>
                      <a:fillRect/>
                    </a:stretch>
                  </pic:blipFill>
                  <pic:spPr>
                    <a:xfrm>
                      <a:off x="0" y="0"/>
                      <a:ext cx="2143125" cy="457200"/>
                    </a:xfrm>
                    <a:prstGeom prst="rect">
                      <a:avLst/>
                    </a:prstGeom>
                  </pic:spPr>
                </pic:pic>
              </a:graphicData>
            </a:graphic>
          </wp:inline>
        </w:drawing>
      </w:r>
    </w:p>
    <w:p w14:paraId="6D9E1CB6" w14:textId="19E30081" w:rsidR="00060189" w:rsidRDefault="00060189" w:rsidP="00060189">
      <w:pPr>
        <w:pStyle w:val="FSVT12Muc6abc"/>
      </w:pPr>
      <w:r>
        <w:rPr>
          <w:noProof/>
        </w:rPr>
        <w:drawing>
          <wp:inline distT="0" distB="0" distL="0" distR="0" wp14:anchorId="1DCB9735" wp14:editId="3B8FE222">
            <wp:extent cx="2143125" cy="457200"/>
            <wp:effectExtent l="0" t="0" r="9525" b="0"/>
            <wp:docPr id="14977" name="Picture 1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 name="Picture 14977"/>
                    <pic:cNvPicPr/>
                  </pic:nvPicPr>
                  <pic:blipFill>
                    <a:blip r:embed="rId24"/>
                    <a:stretch>
                      <a:fillRect/>
                    </a:stretch>
                  </pic:blipFill>
                  <pic:spPr>
                    <a:xfrm>
                      <a:off x="0" y="0"/>
                      <a:ext cx="2143125" cy="457200"/>
                    </a:xfrm>
                    <a:prstGeom prst="rect">
                      <a:avLst/>
                    </a:prstGeom>
                  </pic:spPr>
                </pic:pic>
              </a:graphicData>
            </a:graphic>
          </wp:inline>
        </w:drawing>
      </w:r>
    </w:p>
    <w:p w14:paraId="349719A6" w14:textId="0DB6F0F0" w:rsidR="00060189" w:rsidRDefault="00060189" w:rsidP="00060189">
      <w:pPr>
        <w:pStyle w:val="FSVT12Muc6abc"/>
      </w:pPr>
      <w:r>
        <w:rPr>
          <w:noProof/>
        </w:rPr>
        <w:drawing>
          <wp:inline distT="0" distB="0" distL="0" distR="0" wp14:anchorId="3E45EC6C" wp14:editId="5B22C670">
            <wp:extent cx="2514600" cy="457200"/>
            <wp:effectExtent l="0" t="0" r="0" b="0"/>
            <wp:docPr id="14978" name="Picture 1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 name="Picture 14978"/>
                    <pic:cNvPicPr/>
                  </pic:nvPicPr>
                  <pic:blipFill>
                    <a:blip r:embed="rId25"/>
                    <a:stretch>
                      <a:fillRect/>
                    </a:stretch>
                  </pic:blipFill>
                  <pic:spPr>
                    <a:xfrm>
                      <a:off x="0" y="0"/>
                      <a:ext cx="2514600" cy="457200"/>
                    </a:xfrm>
                    <a:prstGeom prst="rect">
                      <a:avLst/>
                    </a:prstGeom>
                  </pic:spPr>
                </pic:pic>
              </a:graphicData>
            </a:graphic>
          </wp:inline>
        </w:drawing>
      </w:r>
    </w:p>
    <w:tbl>
      <w:tblPr>
        <w:tblStyle w:val="LiBang"/>
        <w:tblW w:w="9445" w:type="dxa"/>
        <w:tblLook w:val="04A0" w:firstRow="1" w:lastRow="0" w:firstColumn="1" w:lastColumn="0" w:noHBand="0" w:noVBand="1"/>
      </w:tblPr>
      <w:tblGrid>
        <w:gridCol w:w="1975"/>
        <w:gridCol w:w="7470"/>
      </w:tblGrid>
      <w:tr w:rsidR="00060189" w14:paraId="36200EC7" w14:textId="77777777" w:rsidTr="00496031">
        <w:tc>
          <w:tcPr>
            <w:tcW w:w="1975" w:type="dxa"/>
          </w:tcPr>
          <w:p w14:paraId="2483F5C8" w14:textId="77777777" w:rsidR="00060189" w:rsidRDefault="00060189" w:rsidP="004A7841">
            <w:pPr>
              <w:pStyle w:val="FSVT12Doan2"/>
            </w:pPr>
            <w:r>
              <w:t xml:space="preserve">  Kết quả:</w:t>
            </w:r>
          </w:p>
        </w:tc>
        <w:tc>
          <w:tcPr>
            <w:tcW w:w="7470" w:type="dxa"/>
          </w:tcPr>
          <w:p w14:paraId="7578CB66" w14:textId="788EBFF6" w:rsidR="00060189" w:rsidRDefault="00AB161E" w:rsidP="004A7841">
            <w:pPr>
              <w:pStyle w:val="FSVT12Doan2"/>
            </w:pPr>
            <w:r>
              <w:t>a</w:t>
            </w:r>
          </w:p>
        </w:tc>
      </w:tr>
    </w:tbl>
    <w:p w14:paraId="7598551F" w14:textId="06CA4BCC" w:rsidR="00060189" w:rsidRDefault="004E05F2" w:rsidP="004A7841">
      <w:pPr>
        <w:pStyle w:val="FSVT12Doan2"/>
      </w:pPr>
      <w:r w:rsidRPr="004E05F2">
        <w:t>Số Chu kỳ trong cửa sổ là Twin / 2 bằng?</w:t>
      </w:r>
      <w:r>
        <w:t xml:space="preserve"> Chọn a/b/c</w:t>
      </w:r>
    </w:p>
    <w:p w14:paraId="19CA7527" w14:textId="36FA2F2C" w:rsidR="004E05F2" w:rsidRDefault="004E05F2" w:rsidP="004E05F2">
      <w:pPr>
        <w:pStyle w:val="FSVT12Muc6abc"/>
        <w:numPr>
          <w:ilvl w:val="5"/>
          <w:numId w:val="65"/>
        </w:numPr>
      </w:pPr>
      <w:r>
        <w:t>8</w:t>
      </w:r>
    </w:p>
    <w:p w14:paraId="36F078C3" w14:textId="68E10525" w:rsidR="004E05F2" w:rsidRDefault="004E05F2" w:rsidP="004E05F2">
      <w:pPr>
        <w:pStyle w:val="FSVT12Muc6abc"/>
      </w:pPr>
      <w:r>
        <w:t>4</w:t>
      </w:r>
    </w:p>
    <w:p w14:paraId="1B8F3B14" w14:textId="2DABCC69" w:rsidR="004E05F2" w:rsidRDefault="004E05F2" w:rsidP="004E05F2">
      <w:pPr>
        <w:pStyle w:val="FSVT12Muc6abc"/>
      </w:pPr>
      <w:r>
        <w:t>2</w:t>
      </w:r>
    </w:p>
    <w:tbl>
      <w:tblPr>
        <w:tblStyle w:val="LiBang"/>
        <w:tblW w:w="9445" w:type="dxa"/>
        <w:tblLook w:val="04A0" w:firstRow="1" w:lastRow="0" w:firstColumn="1" w:lastColumn="0" w:noHBand="0" w:noVBand="1"/>
      </w:tblPr>
      <w:tblGrid>
        <w:gridCol w:w="1975"/>
        <w:gridCol w:w="7470"/>
      </w:tblGrid>
      <w:tr w:rsidR="004E05F2" w14:paraId="1A7D26C3" w14:textId="77777777" w:rsidTr="00496031">
        <w:tc>
          <w:tcPr>
            <w:tcW w:w="1975" w:type="dxa"/>
          </w:tcPr>
          <w:p w14:paraId="472A1AC4" w14:textId="77777777" w:rsidR="004E05F2" w:rsidRDefault="004E05F2" w:rsidP="004A7841">
            <w:pPr>
              <w:pStyle w:val="FSVT12Doan2"/>
            </w:pPr>
            <w:r>
              <w:t xml:space="preserve">  Kết quả:</w:t>
            </w:r>
          </w:p>
        </w:tc>
        <w:tc>
          <w:tcPr>
            <w:tcW w:w="7470" w:type="dxa"/>
          </w:tcPr>
          <w:p w14:paraId="3551B442" w14:textId="176748AA" w:rsidR="004E05F2" w:rsidRDefault="00AB161E" w:rsidP="004A7841">
            <w:pPr>
              <w:pStyle w:val="FSVT12Doan2"/>
            </w:pPr>
            <w:r>
              <w:t>c</w:t>
            </w:r>
          </w:p>
        </w:tc>
      </w:tr>
    </w:tbl>
    <w:p w14:paraId="32CD97FC" w14:textId="67062A88" w:rsidR="004E05F2" w:rsidRDefault="004E05F2" w:rsidP="004A7841">
      <w:pPr>
        <w:pStyle w:val="FSVT12Doan2"/>
      </w:pPr>
      <w:r w:rsidRPr="004E05F2">
        <w:t>Đây có phải là số nguyên không?</w:t>
      </w:r>
      <w:r>
        <w:t xml:space="preserve"> Chọn a/b</w:t>
      </w:r>
    </w:p>
    <w:p w14:paraId="57F4D893" w14:textId="547E46EB" w:rsidR="004E05F2" w:rsidRDefault="004E05F2" w:rsidP="004E05F2">
      <w:pPr>
        <w:pStyle w:val="FSVT12Muc6abc"/>
        <w:numPr>
          <w:ilvl w:val="5"/>
          <w:numId w:val="66"/>
        </w:numPr>
      </w:pPr>
      <w:r>
        <w:t>Có</w:t>
      </w:r>
    </w:p>
    <w:p w14:paraId="67256F7E" w14:textId="039DDCDB" w:rsidR="004E05F2" w:rsidRDefault="004E05F2" w:rsidP="004E05F2">
      <w:pPr>
        <w:pStyle w:val="FSVT12Muc6abc"/>
      </w:pPr>
      <w:r>
        <w:t>Không</w:t>
      </w:r>
    </w:p>
    <w:tbl>
      <w:tblPr>
        <w:tblStyle w:val="LiBang"/>
        <w:tblW w:w="9445" w:type="dxa"/>
        <w:tblLook w:val="04A0" w:firstRow="1" w:lastRow="0" w:firstColumn="1" w:lastColumn="0" w:noHBand="0" w:noVBand="1"/>
      </w:tblPr>
      <w:tblGrid>
        <w:gridCol w:w="1975"/>
        <w:gridCol w:w="7470"/>
      </w:tblGrid>
      <w:tr w:rsidR="004E05F2" w14:paraId="39689C75" w14:textId="77777777" w:rsidTr="00496031">
        <w:tc>
          <w:tcPr>
            <w:tcW w:w="1975" w:type="dxa"/>
          </w:tcPr>
          <w:p w14:paraId="3FFAF704" w14:textId="77777777" w:rsidR="004E05F2" w:rsidRDefault="004E05F2" w:rsidP="004A7841">
            <w:pPr>
              <w:pStyle w:val="FSVT12Doan2"/>
            </w:pPr>
            <w:r>
              <w:t xml:space="preserve">  Kết quả:</w:t>
            </w:r>
          </w:p>
        </w:tc>
        <w:tc>
          <w:tcPr>
            <w:tcW w:w="7470" w:type="dxa"/>
          </w:tcPr>
          <w:p w14:paraId="19E320A8" w14:textId="705B64D1" w:rsidR="004E05F2" w:rsidRDefault="00AB161E" w:rsidP="004A7841">
            <w:pPr>
              <w:pStyle w:val="FSVT12Doan2"/>
            </w:pPr>
            <w:r>
              <w:t>a</w:t>
            </w:r>
          </w:p>
        </w:tc>
      </w:tr>
    </w:tbl>
    <w:p w14:paraId="5D9FD1A4" w14:textId="04D0D1D7" w:rsidR="004E05F2" w:rsidRDefault="004E05F2" w:rsidP="004A7841">
      <w:pPr>
        <w:pStyle w:val="FSVT12Doan2"/>
      </w:pPr>
      <w:r>
        <w:t>Dạng sóng trong biểu đồ được hiển thị dưới dạng một đường liên tục. Đây là đồ thị của tín hiệu liên tục hay tín hiệu rời rạc? Để kiểm tra câu trả lời, hãy hiển thị hộp thoại Graph Properties và thay đổi Data Plot Style từ Line thành Bar. Đặt Time Display Unit thành Sample. Chọn a/b</w:t>
      </w:r>
    </w:p>
    <w:p w14:paraId="5A0ECEB0" w14:textId="59B3635F" w:rsidR="004E05F2" w:rsidRDefault="004E05F2" w:rsidP="004E05F2">
      <w:pPr>
        <w:pStyle w:val="FSVT12Muc6abc"/>
        <w:numPr>
          <w:ilvl w:val="5"/>
          <w:numId w:val="67"/>
        </w:numPr>
      </w:pPr>
      <w:r>
        <w:t>Liên tục</w:t>
      </w:r>
    </w:p>
    <w:p w14:paraId="51F80A47" w14:textId="7D107762" w:rsidR="004E05F2" w:rsidRDefault="004E05F2" w:rsidP="004E05F2">
      <w:pPr>
        <w:pStyle w:val="FSVT12Muc6abc"/>
      </w:pPr>
      <w:r>
        <w:t>Rời rạc</w:t>
      </w:r>
    </w:p>
    <w:tbl>
      <w:tblPr>
        <w:tblStyle w:val="LiBang"/>
        <w:tblW w:w="9445" w:type="dxa"/>
        <w:tblLook w:val="04A0" w:firstRow="1" w:lastRow="0" w:firstColumn="1" w:lastColumn="0" w:noHBand="0" w:noVBand="1"/>
      </w:tblPr>
      <w:tblGrid>
        <w:gridCol w:w="1975"/>
        <w:gridCol w:w="7470"/>
      </w:tblGrid>
      <w:tr w:rsidR="004E05F2" w14:paraId="1ADCA485" w14:textId="77777777" w:rsidTr="00496031">
        <w:tc>
          <w:tcPr>
            <w:tcW w:w="1975" w:type="dxa"/>
          </w:tcPr>
          <w:p w14:paraId="72A91484" w14:textId="77777777" w:rsidR="004E05F2" w:rsidRDefault="004E05F2" w:rsidP="004A7841">
            <w:pPr>
              <w:pStyle w:val="FSVT12Doan2"/>
            </w:pPr>
            <w:r>
              <w:t xml:space="preserve">  Kết quả:</w:t>
            </w:r>
          </w:p>
        </w:tc>
        <w:tc>
          <w:tcPr>
            <w:tcW w:w="7470" w:type="dxa"/>
          </w:tcPr>
          <w:p w14:paraId="5B8510A6" w14:textId="7D379591" w:rsidR="004E05F2" w:rsidRDefault="00AB161E" w:rsidP="004A7841">
            <w:pPr>
              <w:pStyle w:val="FSVT12Doan2"/>
            </w:pPr>
            <w:r>
              <w:t>b</w:t>
            </w:r>
          </w:p>
        </w:tc>
      </w:tr>
    </w:tbl>
    <w:p w14:paraId="69E656B0" w14:textId="77777777" w:rsidR="004E2A8A" w:rsidRDefault="004E2A8A" w:rsidP="0005195F">
      <w:pPr>
        <w:pStyle w:val="FSVT12Muc5So"/>
      </w:pPr>
      <w:r>
        <w:t xml:space="preserve">Trong cửa sổ Breakpoints, hãy kiểm tra tất cả bốn Điểm ngắt. </w:t>
      </w:r>
    </w:p>
    <w:p w14:paraId="1DE9B13F" w14:textId="77777777" w:rsidR="004E2A8A" w:rsidRDefault="004E2A8A" w:rsidP="004A7841">
      <w:pPr>
        <w:pStyle w:val="FSVT12Doan2"/>
      </w:pPr>
      <w:r>
        <w:t xml:space="preserve">Nhấn nút chạy </w:t>
      </w:r>
      <w:r>
        <w:rPr>
          <w:noProof/>
        </w:rPr>
        <w:drawing>
          <wp:inline distT="0" distB="0" distL="0" distR="0" wp14:anchorId="01FA3114" wp14:editId="763977F2">
            <wp:extent cx="148856" cy="148856"/>
            <wp:effectExtent l="0" t="0" r="3810" b="3810"/>
            <wp:docPr id="14979" name="Picture 1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Các dòng giữa //Breakpoint #01 và //Breakpoint #02 sẽ được thực </w:t>
      </w:r>
      <w:r>
        <w:lastRenderedPageBreak/>
        <w:t>thi.</w:t>
      </w:r>
    </w:p>
    <w:p w14:paraId="2ED0CB69" w14:textId="62DB7C22" w:rsidR="004F169D" w:rsidRDefault="004E2A8A" w:rsidP="004A7841">
      <w:pPr>
        <w:pStyle w:val="FSVT12Doan2"/>
      </w:pPr>
      <w:r>
        <w:t>Trước //Breakpoint #02, hàm thư viện cfft tính toán FFT của dữ liệu trong fft_x_data. Đây là một hàm phức tạp hoạt động trên các giá trị Phức trong miền thời gian N và xuất ra các giá trị Phức trong miền tần số phức N. Hàm này thực hiện phép tính tại chỗ, nghĩa là kết quả được đặt trong vectơ chứa dữ liệu đầu vào. Nội dung ban đầu của vectơ này sẽ bị hủy trong quá trình này.</w:t>
      </w:r>
    </w:p>
    <w:p w14:paraId="79C5D260" w14:textId="715638B8" w:rsidR="00B45B40" w:rsidRDefault="00B45B40" w:rsidP="004A7841">
      <w:pPr>
        <w:pStyle w:val="FSVT12Doan2"/>
      </w:pPr>
      <w:r>
        <w:t xml:space="preserve">Do cách thức hoạt động của thuật toán FFT phức tạp tại chỗ nên các giá trị trong vectơ đầu ra không theo thứ tự bình thường. Thay vào đó, các giá trị này được sắp xếp theo thứ tự đảo ngược bit. </w:t>
      </w:r>
    </w:p>
    <w:p w14:paraId="193619EB" w14:textId="35BCA791" w:rsidR="00B45B40" w:rsidRDefault="00B45B40" w:rsidP="004A7841">
      <w:pPr>
        <w:pStyle w:val="FSVT12Doan2"/>
      </w:pPr>
      <w:r>
        <w:t>Vì mục đích của chương trình này là hiển thị phổ trên màn hình LCD nên các giá trị phức trong vectơ này phải được sắp xếp lại theo thứ tự bình thường. Điều này được thực hiện bằng hàm cbrev. Hàm này sắp xếp lại dữ liệu và đặt kết quả vào một vectơ khác fft_out.</w:t>
      </w:r>
    </w:p>
    <w:p w14:paraId="031F16C0" w14:textId="0B4B3DBA" w:rsidR="00195C71" w:rsidRDefault="00993B04" w:rsidP="00993B04">
      <w:pPr>
        <w:pStyle w:val="FSVT12Muc5So"/>
      </w:pPr>
      <w:r w:rsidRPr="00993B04">
        <w:t>Vectơ fft_out chứa các giá trị miền tần số ở định dạng Re-Im xen kẽ, như được hiển thị</w:t>
      </w:r>
      <w:r>
        <w:t>.</w:t>
      </w:r>
    </w:p>
    <w:p w14:paraId="5646FC9C" w14:textId="153E8DC3" w:rsidR="00993B04" w:rsidRDefault="00993B04" w:rsidP="004A7841">
      <w:pPr>
        <w:pStyle w:val="FSVT12Doan2"/>
      </w:pPr>
      <w:r>
        <w:t xml:space="preserve">Để vẽ biểu đồ các giá trị này trong Code Composer, bạn nên vẽ biểu đồ giá trị thực và giá trị ảo riêng biệt. </w:t>
      </w:r>
    </w:p>
    <w:p w14:paraId="608BAE08" w14:textId="2B96A41A" w:rsidR="00993B04" w:rsidRDefault="00993B04" w:rsidP="004A7841">
      <w:pPr>
        <w:pStyle w:val="FSVT12Doan2"/>
      </w:pPr>
      <w:r>
        <w:t>Trong trình đơn Tools, chọn Graph, sau đó chọn Single Time. Thiết lập các thông số như trong hình mới. Vì các giá trị thực và ảo được xen kẽ nên việc đặt Tăng chỉ số thành 2 và Địa chỉ bắt đầu thành fft_out sẽ chỉ vẽ đồ thị các giá trị thực.</w:t>
      </w:r>
    </w:p>
    <w:p w14:paraId="4D223FBA" w14:textId="0C8118FE" w:rsidR="00993B04" w:rsidRDefault="00993B04" w:rsidP="004A7841">
      <w:pPr>
        <w:pStyle w:val="FSVT12Doan2"/>
      </w:pPr>
      <w:r w:rsidRPr="00993B04">
        <w:t>Ở đây chúng ta có thể xem ví dụ về biểu đồ giá trị thực của thông tin miền tần số.</w:t>
      </w:r>
    </w:p>
    <w:p w14:paraId="62D6DEA3" w14:textId="50A7A533" w:rsidR="00993B04" w:rsidRDefault="00993B04" w:rsidP="004A7841">
      <w:pPr>
        <w:pStyle w:val="FSVT12Doan2"/>
      </w:pPr>
      <w:r>
        <w:t>Hãy nhớ lại rằng biểu diễn miền thời gian của dạng sóng chỉ chứa các giá trị thực (tất cả các giá trị ảo được đặt thành 0).  Mô tả tính đối xứng của các giá trị thực của biểu diễn miền tần số. Chọn a/b/c</w:t>
      </w:r>
    </w:p>
    <w:p w14:paraId="61E2DF8B" w14:textId="634E86D3" w:rsidR="00993B04" w:rsidRDefault="00993B04" w:rsidP="00993B04">
      <w:pPr>
        <w:pStyle w:val="FSVT12Muc6abc"/>
      </w:pPr>
      <w:r>
        <w:t>Các giá trị thực của biểu diễn miền tần số có tính đối xứng đồng đều về tần số Nyquist.</w:t>
      </w:r>
    </w:p>
    <w:p w14:paraId="57A6D440" w14:textId="19593B71" w:rsidR="00993B04" w:rsidRDefault="00993B04" w:rsidP="00993B04">
      <w:pPr>
        <w:pStyle w:val="FSVT12Muc6abc"/>
      </w:pPr>
      <w:r>
        <w:t>Các giá trị thực của biểu diễn miền tần số có tính đối xứng kỳ lạ về tần số Nyquist</w:t>
      </w:r>
    </w:p>
    <w:p w14:paraId="4FA87501" w14:textId="0F4A2816" w:rsidR="00993B04" w:rsidRDefault="00993B04" w:rsidP="00993B04">
      <w:pPr>
        <w:pStyle w:val="FSVT12Muc6abc"/>
      </w:pPr>
      <w:r>
        <w:t>Không có sự đối xứng</w:t>
      </w:r>
    </w:p>
    <w:tbl>
      <w:tblPr>
        <w:tblStyle w:val="LiBang"/>
        <w:tblW w:w="9445" w:type="dxa"/>
        <w:tblLook w:val="04A0" w:firstRow="1" w:lastRow="0" w:firstColumn="1" w:lastColumn="0" w:noHBand="0" w:noVBand="1"/>
      </w:tblPr>
      <w:tblGrid>
        <w:gridCol w:w="1975"/>
        <w:gridCol w:w="7470"/>
      </w:tblGrid>
      <w:tr w:rsidR="00993B04" w14:paraId="245F42DE" w14:textId="77777777" w:rsidTr="00496031">
        <w:tc>
          <w:tcPr>
            <w:tcW w:w="1975" w:type="dxa"/>
          </w:tcPr>
          <w:p w14:paraId="11779934" w14:textId="77777777" w:rsidR="00993B04" w:rsidRDefault="00993B04" w:rsidP="004A7841">
            <w:pPr>
              <w:pStyle w:val="FSVT12Doan2"/>
            </w:pPr>
            <w:r>
              <w:t xml:space="preserve">  Kết quả:</w:t>
            </w:r>
          </w:p>
        </w:tc>
        <w:tc>
          <w:tcPr>
            <w:tcW w:w="7470" w:type="dxa"/>
          </w:tcPr>
          <w:p w14:paraId="343D07C1" w14:textId="5871CE64" w:rsidR="00993B04" w:rsidRDefault="00AB161E" w:rsidP="004A7841">
            <w:pPr>
              <w:pStyle w:val="FSVT12Doan2"/>
            </w:pPr>
            <w:r>
              <w:t>a</w:t>
            </w:r>
          </w:p>
        </w:tc>
      </w:tr>
    </w:tbl>
    <w:p w14:paraId="4E2C8311" w14:textId="419365C4" w:rsidR="00B76C0C" w:rsidRDefault="00B76C0C" w:rsidP="004A7841">
      <w:pPr>
        <w:pStyle w:val="FSVT12Doan2"/>
      </w:pPr>
      <w:r>
        <w:t>Phân bổ các đỉnh như thế nào?. Chọn a/b/c</w:t>
      </w:r>
    </w:p>
    <w:p w14:paraId="3544FF2D" w14:textId="7D85E13D" w:rsidR="00B76C0C" w:rsidRDefault="00B76C0C" w:rsidP="00B76C0C">
      <w:pPr>
        <w:pStyle w:val="FSVT12Muc6abc"/>
        <w:numPr>
          <w:ilvl w:val="5"/>
          <w:numId w:val="68"/>
        </w:numPr>
      </w:pPr>
      <w:r>
        <w:t>Các đỉnh nằm ở ReX[2] và ReX[52].</w:t>
      </w:r>
    </w:p>
    <w:p w14:paraId="0133ED77" w14:textId="52BC0755" w:rsidR="00B76C0C" w:rsidRDefault="00B76C0C" w:rsidP="00B76C0C">
      <w:pPr>
        <w:pStyle w:val="FSVT12Muc6abc"/>
      </w:pPr>
      <w:r>
        <w:t>Các đỉnh nằm ở ReX[12] và ReX[42].</w:t>
      </w:r>
    </w:p>
    <w:p w14:paraId="4029A155" w14:textId="434A3610" w:rsidR="00B76C0C" w:rsidRDefault="00B76C0C" w:rsidP="00B76C0C">
      <w:pPr>
        <w:pStyle w:val="FSVT12Muc6abc"/>
      </w:pPr>
      <w:r>
        <w:t>Các đỉnh nằm ở ReX[2] và ReX[62].</w:t>
      </w:r>
    </w:p>
    <w:tbl>
      <w:tblPr>
        <w:tblStyle w:val="LiBang"/>
        <w:tblW w:w="9445" w:type="dxa"/>
        <w:tblLook w:val="04A0" w:firstRow="1" w:lastRow="0" w:firstColumn="1" w:lastColumn="0" w:noHBand="0" w:noVBand="1"/>
      </w:tblPr>
      <w:tblGrid>
        <w:gridCol w:w="1975"/>
        <w:gridCol w:w="7470"/>
      </w:tblGrid>
      <w:tr w:rsidR="00B76C0C" w14:paraId="4F6714A2" w14:textId="77777777" w:rsidTr="00496031">
        <w:tc>
          <w:tcPr>
            <w:tcW w:w="1975" w:type="dxa"/>
          </w:tcPr>
          <w:p w14:paraId="6C39B030" w14:textId="77777777" w:rsidR="00B76C0C" w:rsidRDefault="00B76C0C" w:rsidP="004A7841">
            <w:pPr>
              <w:pStyle w:val="FSVT12Doan2"/>
            </w:pPr>
            <w:r>
              <w:t xml:space="preserve">  Kết quả:</w:t>
            </w:r>
          </w:p>
        </w:tc>
        <w:tc>
          <w:tcPr>
            <w:tcW w:w="7470" w:type="dxa"/>
          </w:tcPr>
          <w:p w14:paraId="7C291712" w14:textId="2107AFC4" w:rsidR="00B76C0C" w:rsidRDefault="00AB161E" w:rsidP="004A7841">
            <w:pPr>
              <w:pStyle w:val="FSVT12Doan2"/>
            </w:pPr>
            <w:r>
              <w:t>c</w:t>
            </w:r>
          </w:p>
        </w:tc>
      </w:tr>
    </w:tbl>
    <w:p w14:paraId="2AF089CB" w14:textId="6A8E496D" w:rsidR="00993B04" w:rsidRDefault="00B76C0C" w:rsidP="004A7841">
      <w:pPr>
        <w:pStyle w:val="FSVT12Doan2"/>
      </w:pPr>
      <w:r>
        <w:t>Tần số này tương ứng với tần số nào dựa trên tần số của đỉnh đầu tiên (ngoài cùng bên trái)?</w:t>
      </w:r>
      <w:r w:rsidR="00754DCD">
        <w:t xml:space="preserve">. Chọn a/b/c </w:t>
      </w:r>
    </w:p>
    <w:p w14:paraId="6BA08A12" w14:textId="76FFF437" w:rsidR="00754DCD" w:rsidRDefault="00754DCD" w:rsidP="00754DCD">
      <w:pPr>
        <w:pStyle w:val="FSVT12Muc6abc"/>
        <w:numPr>
          <w:ilvl w:val="5"/>
          <w:numId w:val="69"/>
        </w:numPr>
      </w:pPr>
      <w:r>
        <w:lastRenderedPageBreak/>
        <w:t>-250 Hz</w:t>
      </w:r>
    </w:p>
    <w:p w14:paraId="08DDCEAD" w14:textId="05DC43E2" w:rsidR="00754DCD" w:rsidRDefault="00754DCD" w:rsidP="00754DCD">
      <w:pPr>
        <w:pStyle w:val="FSVT12Muc6abc"/>
      </w:pPr>
      <w:r>
        <w:t>250 Hz</w:t>
      </w:r>
    </w:p>
    <w:p w14:paraId="6B101CE9" w14:textId="6E24F251" w:rsidR="00B76C0C" w:rsidRDefault="00754DCD" w:rsidP="00754DCD">
      <w:pPr>
        <w:pStyle w:val="FSVT12Muc6abc"/>
      </w:pPr>
      <w:r>
        <w:t>200 Hz</w:t>
      </w:r>
    </w:p>
    <w:tbl>
      <w:tblPr>
        <w:tblStyle w:val="LiBang"/>
        <w:tblW w:w="9445" w:type="dxa"/>
        <w:tblLook w:val="04A0" w:firstRow="1" w:lastRow="0" w:firstColumn="1" w:lastColumn="0" w:noHBand="0" w:noVBand="1"/>
      </w:tblPr>
      <w:tblGrid>
        <w:gridCol w:w="1975"/>
        <w:gridCol w:w="7470"/>
      </w:tblGrid>
      <w:tr w:rsidR="00754DCD" w14:paraId="45FC9991" w14:textId="77777777" w:rsidTr="00496031">
        <w:tc>
          <w:tcPr>
            <w:tcW w:w="1975" w:type="dxa"/>
          </w:tcPr>
          <w:p w14:paraId="337DD74B" w14:textId="77777777" w:rsidR="00754DCD" w:rsidRDefault="00754DCD" w:rsidP="004A7841">
            <w:pPr>
              <w:pStyle w:val="FSVT12Doan2"/>
            </w:pPr>
            <w:r>
              <w:t xml:space="preserve">  Kết quả:</w:t>
            </w:r>
          </w:p>
        </w:tc>
        <w:tc>
          <w:tcPr>
            <w:tcW w:w="7470" w:type="dxa"/>
          </w:tcPr>
          <w:p w14:paraId="7DB93A40" w14:textId="3EEEB916" w:rsidR="00754DCD" w:rsidRDefault="00AB161E" w:rsidP="004A7841">
            <w:pPr>
              <w:pStyle w:val="FSVT12Doan2"/>
            </w:pPr>
            <w:r>
              <w:t>b</w:t>
            </w:r>
          </w:p>
        </w:tc>
      </w:tr>
    </w:tbl>
    <w:p w14:paraId="24A7EC2C" w14:textId="046C99E5" w:rsidR="00721B2E" w:rsidRDefault="00721B2E" w:rsidP="00721B2E">
      <w:pPr>
        <w:pStyle w:val="FSVT12Muc5So"/>
      </w:pPr>
      <w:r>
        <w:t xml:space="preserve">Hiển thị thuộc tính Graph cho biểu đồ này và đặt Start Address (Địa chỉ Bắt đầu) thành fft_out+1. Với Index Increment được đặt thành 2, điều này chỉ hiển thị các giá trị ảo ImX[ ]. </w:t>
      </w:r>
    </w:p>
    <w:p w14:paraId="29D804C2" w14:textId="2D42EBA4" w:rsidR="00721B2E" w:rsidRDefault="00721B2E" w:rsidP="004A7841">
      <w:pPr>
        <w:pStyle w:val="FSVT12Doan2"/>
      </w:pPr>
      <w:r>
        <w:t>Mô tả tính đối xứng của các giá trị ảo của biểu diễn miền tần số. Chọn a/b/c</w:t>
      </w:r>
    </w:p>
    <w:p w14:paraId="0CCA3028" w14:textId="17BAF7DE" w:rsidR="00721B2E" w:rsidRDefault="00721B2E" w:rsidP="00721B2E">
      <w:pPr>
        <w:pStyle w:val="FSVT12Muc6abc"/>
      </w:pPr>
      <w:r>
        <w:t>Các giá trị thực của biểu diễn miền tần số có tính đối xứng đồng đều về tần số Nyquist</w:t>
      </w:r>
    </w:p>
    <w:p w14:paraId="7899F219" w14:textId="77777777" w:rsidR="00721B2E" w:rsidRDefault="00721B2E" w:rsidP="00721B2E">
      <w:pPr>
        <w:pStyle w:val="FSVT12Muc6abc"/>
      </w:pPr>
      <w:r>
        <w:t>Các giá trị thực của biểu diễn miền tần số có tính đối xứng kỳ lạ về tần số Nyquist</w:t>
      </w:r>
    </w:p>
    <w:p w14:paraId="511EDDB7" w14:textId="282C8CD9" w:rsidR="00721B2E" w:rsidRDefault="00721B2E" w:rsidP="00721B2E">
      <w:pPr>
        <w:pStyle w:val="FSVT12Muc6abc"/>
      </w:pPr>
      <w:r>
        <w:t>Không có sự đối xứng</w:t>
      </w:r>
    </w:p>
    <w:tbl>
      <w:tblPr>
        <w:tblStyle w:val="LiBang"/>
        <w:tblW w:w="9445" w:type="dxa"/>
        <w:tblLook w:val="04A0" w:firstRow="1" w:lastRow="0" w:firstColumn="1" w:lastColumn="0" w:noHBand="0" w:noVBand="1"/>
      </w:tblPr>
      <w:tblGrid>
        <w:gridCol w:w="1975"/>
        <w:gridCol w:w="7470"/>
      </w:tblGrid>
      <w:tr w:rsidR="00721B2E" w14:paraId="16EB52C4" w14:textId="77777777" w:rsidTr="00F40AD6">
        <w:tc>
          <w:tcPr>
            <w:tcW w:w="1975" w:type="dxa"/>
          </w:tcPr>
          <w:p w14:paraId="6059C673" w14:textId="77777777" w:rsidR="00721B2E" w:rsidRDefault="00721B2E" w:rsidP="004A7841">
            <w:pPr>
              <w:pStyle w:val="FSVT12Doan2"/>
            </w:pPr>
            <w:r>
              <w:t xml:space="preserve">  Kết quả:</w:t>
            </w:r>
          </w:p>
        </w:tc>
        <w:tc>
          <w:tcPr>
            <w:tcW w:w="7470" w:type="dxa"/>
          </w:tcPr>
          <w:p w14:paraId="6F1F1812" w14:textId="673F5463" w:rsidR="00721B2E" w:rsidRDefault="00AB161E" w:rsidP="004A7841">
            <w:pPr>
              <w:pStyle w:val="FSVT12Doan2"/>
            </w:pPr>
            <w:r>
              <w:t>b</w:t>
            </w:r>
          </w:p>
        </w:tc>
      </w:tr>
    </w:tbl>
    <w:p w14:paraId="19B70B8A" w14:textId="1D5244C5" w:rsidR="00A4631A" w:rsidRDefault="00A4631A" w:rsidP="00A4631A">
      <w:pPr>
        <w:pStyle w:val="FSVT12Muc5So"/>
      </w:pPr>
      <w:r>
        <w:t xml:space="preserve">Nhấn nút chạy </w:t>
      </w:r>
      <w:r>
        <w:rPr>
          <w:noProof/>
        </w:rPr>
        <w:drawing>
          <wp:inline distT="0" distB="0" distL="0" distR="0" wp14:anchorId="0CE9AC3C" wp14:editId="7B812B9F">
            <wp:extent cx="148856" cy="148856"/>
            <wp:effectExtent l="0" t="0" r="3810" b="3810"/>
            <wp:docPr id="14980" name="Picture 14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Các dòng giữa //Breakpoint #02 và //Breakpoint #03&lt;/code&gt; sẽ được thực thi. </w:t>
      </w:r>
    </w:p>
    <w:p w14:paraId="1E427D29" w14:textId="65583658" w:rsidR="00A4631A" w:rsidRDefault="00A4631A" w:rsidP="004A7841">
      <w:pPr>
        <w:pStyle w:val="FSVT12Doan2"/>
      </w:pPr>
      <w:r>
        <w:t>Mục đích của ứng dụng này là hiển thị 20 điểm đầu tiên của phổ biên độ trên màn hình LCD. Điều này được tính bằng đoạn mã sau:</w:t>
      </w:r>
    </w:p>
    <w:p w14:paraId="0429C4F5" w14:textId="4E21FB42" w:rsidR="00A4631A" w:rsidRDefault="00A4631A" w:rsidP="004A7841">
      <w:pPr>
        <w:pStyle w:val="FSVT12Doan2"/>
      </w:pPr>
      <w:r>
        <w:t>Vòng lặp for khởi tạo các biến với chỉ số i và j về giá trị 0.</w:t>
      </w:r>
    </w:p>
    <w:p w14:paraId="3E2118EA" w14:textId="05D1F59B" w:rsidR="009F4441" w:rsidRDefault="009F4441" w:rsidP="004A7841">
      <w:pPr>
        <w:pStyle w:val="FSVT12Doan2"/>
      </w:pPr>
      <w:r>
        <w:t xml:space="preserve">Mỗi lượt của vòng lặp lấy hai giá trị liên tiếp từ vectơ fft_out và bình phương chúng: </w:t>
      </w:r>
    </w:p>
    <w:p w14:paraId="382D432F" w14:textId="557789CC" w:rsidR="009F4441" w:rsidRDefault="009F4441" w:rsidP="004A7841">
      <w:pPr>
        <w:pStyle w:val="FSVT12Doan2"/>
      </w:pPr>
      <w:r>
        <w:t xml:space="preserve">Vòng lặp lấy giá trị trong fft_out[j] (một giá trị thực) và nhân giá trị này với chính nó để thu được bình phương. Kết quả được lưu trữ trong biến a. Sau đó j được tăng lên. </w:t>
      </w:r>
    </w:p>
    <w:p w14:paraId="3B7738FE" w14:textId="52C750BF" w:rsidR="009F4441" w:rsidRDefault="009F4441" w:rsidP="004A7841">
      <w:pPr>
        <w:pStyle w:val="FSVT12Doan2"/>
      </w:pPr>
      <w:r>
        <w:t xml:space="preserve">Vòng lặp lại lấy giá trị trong fft_out[j] (một giá trị ảo) và nhân giá trị này với chính nó để thu được bình phương. Kết quả được lưu trữ trong biến b. Sau đó j được tăng lên. </w:t>
      </w:r>
    </w:p>
    <w:p w14:paraId="08B0EDC4" w14:textId="70E64605" w:rsidR="00A4631A" w:rsidRDefault="009F4441" w:rsidP="004A7841">
      <w:pPr>
        <w:pStyle w:val="FSVT12Doan2"/>
      </w:pPr>
      <w:r>
        <w:t xml:space="preserve">Các biến a và b được cộng lại với nhau và lưu trữ trong fft_out[i], ghi đè giá trị thứ i ban đầu của biến này vectơ. Vòng lặp sau đó tăng i và lặp lại. Khi tất cả 20 lần được hoàn thành, 20 giá trị đầu tiên của fft_out, mỗi giá trị chứa bình phương độ lớn của một điểm phổ. </w:t>
      </w:r>
    </w:p>
    <w:p w14:paraId="4D192DB8" w14:textId="7637A0D3" w:rsidR="009F4441" w:rsidRDefault="009F4441" w:rsidP="004A7841">
      <w:pPr>
        <w:pStyle w:val="FSVT12Doan2"/>
      </w:pPr>
      <w:r w:rsidRPr="009F4441">
        <w:t>Để vẽ đồ thị 20 giá trị đầu tiên của fft_out, hãy thay đổi thuộc tính của đồ thị như được hiển thị</w:t>
      </w:r>
      <w:r>
        <w:t>.</w:t>
      </w:r>
    </w:p>
    <w:p w14:paraId="0D3E318A" w14:textId="4E59E974" w:rsidR="00F40AD6" w:rsidRDefault="00F40AD6" w:rsidP="00F40AD6">
      <w:pPr>
        <w:pStyle w:val="FSVT12Muc5So"/>
      </w:pPr>
      <w:r>
        <w:t xml:space="preserve">Ấn nút run </w:t>
      </w:r>
      <w:r>
        <w:rPr>
          <w:noProof/>
        </w:rPr>
        <w:drawing>
          <wp:inline distT="0" distB="0" distL="0" distR="0" wp14:anchorId="04A16D29" wp14:editId="3FE56049">
            <wp:extent cx="148856" cy="148856"/>
            <wp:effectExtent l="0" t="0" r="3810" b="3810"/>
            <wp:docPr id="209673" name="Picture 20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Các dòng lệnh giữa nhãn //Breakpoint #03 và nhãn //Breakpoint #04 sẽ được thực thi.</w:t>
      </w:r>
    </w:p>
    <w:p w14:paraId="503724A0" w14:textId="77777777" w:rsidR="00F40AD6" w:rsidRDefault="00F40AD6" w:rsidP="004A7841">
      <w:pPr>
        <w:pStyle w:val="FSVT12Doan2"/>
      </w:pPr>
      <w:r>
        <w:t xml:space="preserve"> Hàm sqrt_16 xử lý 20 giá trị đầu tiên của mảng fft_out , lấy căn bậc hai của mỗi giá trị và đặt kết quả vào vị trí tương ứng của vector đầu vào. Sau khi dòng này được thực thi, vector đầu vào chứa phổ tần 20 điểm.</w:t>
      </w:r>
    </w:p>
    <w:p w14:paraId="2530551B" w14:textId="1771EB88" w:rsidR="009F4441" w:rsidRDefault="00F40AD6" w:rsidP="004A7841">
      <w:pPr>
        <w:pStyle w:val="FSVT12Doan2"/>
      </w:pPr>
      <w:r>
        <w:t xml:space="preserve">Biểu đồ 20 giá trị đầu tiên trong thư mục gốc, sử dụng Graph Properties được hiển </w:t>
      </w:r>
      <w:r>
        <w:lastRenderedPageBreak/>
        <w:t>thị ở đây. Biểu đồ sẽ phải giống với mẫu như hình vẽ.</w:t>
      </w:r>
    </w:p>
    <w:p w14:paraId="1CF5FCF2" w14:textId="1FA813ED" w:rsidR="00F40AD6" w:rsidRDefault="00F40AD6" w:rsidP="00F40AD6">
      <w:pPr>
        <w:pStyle w:val="FSVT12Muc5So"/>
      </w:pPr>
      <w:r>
        <w:t xml:space="preserve">Vòng lặp for sau //Breakpoint #04 sử dụng các giá trị trong </w:t>
      </w:r>
      <w:r w:rsidRPr="00F40AD6">
        <w:t xml:space="preserve">mảng gốc </w:t>
      </w:r>
      <w:r>
        <w:t>để đặt các ký tự khối thích hợp trong mảng ký tự line3 và line4. Các mảng ký tự này được gửi tới màn hình LCD bằng chức năng updateDisplay. Màn hình LCD hiển thị các ký tự khối ở dòng 3 và 4 của LDC để hiển thị phổ.&lt;/p&gt;</w:t>
      </w:r>
    </w:p>
    <w:p w14:paraId="4C73C54C" w14:textId="77777777" w:rsidR="00F40AD6" w:rsidRDefault="00F40AD6" w:rsidP="004A7841">
      <w:pPr>
        <w:pStyle w:val="FSVT12Doan2"/>
      </w:pPr>
      <w:r>
        <w:t xml:space="preserve">Nhấn nút chạy </w:t>
      </w:r>
      <w:r>
        <w:rPr>
          <w:noProof/>
        </w:rPr>
        <w:drawing>
          <wp:inline distT="0" distB="0" distL="0" distR="0" wp14:anchorId="10B51C05" wp14:editId="0F00A4C4">
            <wp:extent cx="148856" cy="148856"/>
            <wp:effectExtent l="0" t="0" r="3810" b="3810"/>
            <wp:docPr id="209664" name="Picture 20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thực hiện chương trình. Vòng lặp for sau //Breakpoint #04 sẽ thực thi và sau đó màn hình LCD sẽ được cập nhật. (Việc thực thi sẽ dừng sau nhãn //Breakpoint #01.</w:t>
      </w:r>
    </w:p>
    <w:p w14:paraId="20CA487A" w14:textId="74569330" w:rsidR="00993B04" w:rsidRDefault="00F40AD6" w:rsidP="004A7841">
      <w:pPr>
        <w:pStyle w:val="FSVT12Doan2"/>
      </w:pPr>
      <w:r>
        <w:t xml:space="preserve">So sánh biểu đồ gốc với phổ hiển thị trên màn hình LCD. </w:t>
      </w:r>
    </w:p>
    <w:p w14:paraId="38599891" w14:textId="745BB19F" w:rsidR="00F40AD6" w:rsidRDefault="00F40AD6" w:rsidP="00F40AD6">
      <w:pPr>
        <w:pStyle w:val="FSVT12MUC5"/>
      </w:pPr>
      <w:r w:rsidRPr="00F40AD6">
        <w:t>Lệch phổ</w:t>
      </w:r>
    </w:p>
    <w:p w14:paraId="67868E91" w14:textId="30183861" w:rsidR="00F40AD6" w:rsidRDefault="00F40AD6" w:rsidP="005C2D7C">
      <w:pPr>
        <w:pStyle w:val="FSVT12Muc5So"/>
      </w:pPr>
      <w:r>
        <w:t xml:space="preserve">Xóa tất cả các điểm ngắt rồi nhấn nút chạy </w:t>
      </w:r>
      <w:r>
        <w:rPr>
          <w:noProof/>
        </w:rPr>
        <w:drawing>
          <wp:inline distT="0" distB="0" distL="0" distR="0" wp14:anchorId="57C88A89" wp14:editId="4377967E">
            <wp:extent cx="148856" cy="148856"/>
            <wp:effectExtent l="0" t="0" r="3810" b="3810"/>
            <wp:docPr id="209665" name="Picture 209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thực hiện chương trình.                         Đặt tần số của sóng hình sin được tạo thành 1000 Hz (1000 0000b). Mô tả Biên phổ trên màn hình LCD.</w:t>
      </w:r>
    </w:p>
    <w:p w14:paraId="2C37A3B4" w14:textId="77A4A313" w:rsidR="00F40AD6" w:rsidRDefault="00F40AD6" w:rsidP="004A7841">
      <w:pPr>
        <w:pStyle w:val="FSVT12Doan2"/>
      </w:pPr>
      <w:r>
        <w:t>Phổ có các đặc điểm sau. Chọn a/b/c</w:t>
      </w:r>
    </w:p>
    <w:p w14:paraId="02110206" w14:textId="78489D40" w:rsidR="00F40AD6" w:rsidRDefault="00F40AD6" w:rsidP="00F40AD6">
      <w:pPr>
        <w:pStyle w:val="FSVT12Muc6abc"/>
      </w:pPr>
      <w:r>
        <w:t>hai thành phần ở vị trí 2 (250 Hz) và 8 (1000 Hz).</w:t>
      </w:r>
    </w:p>
    <w:p w14:paraId="14C5A88C" w14:textId="4D81E791" w:rsidR="00F40AD6" w:rsidRDefault="00F40AD6" w:rsidP="00F40AD6">
      <w:pPr>
        <w:pStyle w:val="FSVT12Muc6abc"/>
      </w:pPr>
      <w:r>
        <w:t>một thành phần ở vị trí 8 (1000 Hz).</w:t>
      </w:r>
    </w:p>
    <w:p w14:paraId="76C3C967" w14:textId="177CDACD" w:rsidR="00F40AD6" w:rsidRDefault="00F40AD6" w:rsidP="00F40AD6">
      <w:pPr>
        <w:pStyle w:val="FSVT12Muc6abc"/>
      </w:pPr>
      <w:r>
        <w:t>một thành phần ở vị trí 7 (875 Hz)</w:t>
      </w:r>
    </w:p>
    <w:tbl>
      <w:tblPr>
        <w:tblStyle w:val="LiBang"/>
        <w:tblW w:w="9445" w:type="dxa"/>
        <w:tblLook w:val="04A0" w:firstRow="1" w:lastRow="0" w:firstColumn="1" w:lastColumn="0" w:noHBand="0" w:noVBand="1"/>
      </w:tblPr>
      <w:tblGrid>
        <w:gridCol w:w="1975"/>
        <w:gridCol w:w="7470"/>
      </w:tblGrid>
      <w:tr w:rsidR="00F40AD6" w14:paraId="084803A8" w14:textId="77777777" w:rsidTr="00F40AD6">
        <w:tc>
          <w:tcPr>
            <w:tcW w:w="1975" w:type="dxa"/>
          </w:tcPr>
          <w:p w14:paraId="47D6F6F7" w14:textId="77777777" w:rsidR="00F40AD6" w:rsidRDefault="00F40AD6" w:rsidP="004A7841">
            <w:pPr>
              <w:pStyle w:val="FSVT12Doan2"/>
            </w:pPr>
            <w:r>
              <w:t xml:space="preserve">  Kết quả:</w:t>
            </w:r>
          </w:p>
        </w:tc>
        <w:tc>
          <w:tcPr>
            <w:tcW w:w="7470" w:type="dxa"/>
          </w:tcPr>
          <w:p w14:paraId="1CCD3A73" w14:textId="03953A2D" w:rsidR="00F40AD6" w:rsidRDefault="00AB161E" w:rsidP="004A7841">
            <w:pPr>
              <w:pStyle w:val="FSVT12Doan2"/>
            </w:pPr>
            <w:r>
              <w:t>b</w:t>
            </w:r>
          </w:p>
        </w:tc>
      </w:tr>
    </w:tbl>
    <w:p w14:paraId="513CFC89" w14:textId="7F314352" w:rsidR="00F40AD6" w:rsidRDefault="00F40AD6" w:rsidP="00F40AD6">
      <w:pPr>
        <w:pStyle w:val="FSVT12Muc5So"/>
      </w:pPr>
      <w:r>
        <w:t xml:space="preserve">Tạm dừng chương trình bằng nút Dừng </w:t>
      </w:r>
      <w:r>
        <w:rPr>
          <w:noProof/>
        </w:rPr>
        <w:drawing>
          <wp:inline distT="0" distB="0" distL="0" distR="0" wp14:anchorId="6B8A96DC" wp14:editId="3ECA5F6C">
            <wp:extent cx="180429" cy="180429"/>
            <wp:effectExtent l="0" t="0" r="0" b="0"/>
            <wp:docPr id="209674" name="Picture 20967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Kích hoạt Điểm dừng </w:t>
      </w:r>
      <w:r w:rsidRPr="00F40AD6">
        <w:t>Breakpoint</w:t>
      </w:r>
      <w:r>
        <w:t xml:space="preserve"> #02, sau đó nhấn nút chạy </w:t>
      </w:r>
      <w:r>
        <w:rPr>
          <w:noProof/>
        </w:rPr>
        <w:drawing>
          <wp:inline distT="0" distB="0" distL="0" distR="0" wp14:anchorId="3FC211D9" wp14:editId="13338AB3">
            <wp:extent cx="148856" cy="148856"/>
            <wp:effectExtent l="0" t="0" r="3810" b="3810"/>
            <wp:docPr id="209666" name="Picture 20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Chương trình sẽ dừng sau khi tính toán FFT và sắp xếp lại dữ liệu.</w:t>
      </w:r>
    </w:p>
    <w:p w14:paraId="3E396B95" w14:textId="427188B2" w:rsidR="00F40AD6" w:rsidRDefault="00F40AD6" w:rsidP="004A7841">
      <w:pPr>
        <w:pStyle w:val="FSVT12Doan2"/>
      </w:pPr>
      <w:r>
        <w:t>Code Composer cho phép bạn tách các cửa sổ và đặt chúng ở bất kỳ đâu trên màn hình. Tạo hai biểu đồ mới, một biểu đồ có thuộc tính được hiển thị với Địa chỉ bắt đầu được đặt thành fft_out và một biểu đồ có cùng thuộc tính ngoại trừ Địa chỉ bắt đầu được đặt thành fft_out+1.</w:t>
      </w:r>
    </w:p>
    <w:p w14:paraId="1895DCF9" w14:textId="37C33D9A" w:rsidR="00F40AD6" w:rsidRDefault="00F40AD6" w:rsidP="004A7841">
      <w:pPr>
        <w:pStyle w:val="FSVT12Doan2"/>
      </w:pPr>
      <w:r w:rsidRPr="00F40AD6">
        <w:t>Nhấp chuột phải vào thanh tiêu đề của một trong các cửa sổ biểu đồ và chọn Detach. Di chuyển cửa sổ này sang bên phải của màn hình. Làm tương tự trong cửa sổ đồ thị khác. Sau đó định vị hai cửa sổ để bạn có thể xem nội dung của chúng cùng một lúc. Ở đây bạn thấy một ví dụ.</w:t>
      </w:r>
    </w:p>
    <w:p w14:paraId="4D7C70A3" w14:textId="660F954A" w:rsidR="00F40AD6" w:rsidRDefault="00F40AD6" w:rsidP="004A7841">
      <w:pPr>
        <w:pStyle w:val="FSVT12Doan2"/>
      </w:pPr>
      <w:r>
        <w:t>Tốc độ lấy mẫu ƒs = 8000 mẫu/s và 64 mẫu phức được FFT xử lý cùng một lúc. Xác định khoảng thời gian Twin. Twin = N / ƒs = ?. Chọn a/b/c</w:t>
      </w:r>
    </w:p>
    <w:p w14:paraId="47B54CAB" w14:textId="40A08C62" w:rsidR="00F40AD6" w:rsidRDefault="00F40AD6" w:rsidP="00F40AD6">
      <w:pPr>
        <w:pStyle w:val="FSVT12Muc6abc"/>
      </w:pPr>
      <w:r>
        <w:t>8 mili giây</w:t>
      </w:r>
    </w:p>
    <w:p w14:paraId="114B1BA8" w14:textId="6F3B4A67" w:rsidR="00F40AD6" w:rsidRDefault="00F40AD6" w:rsidP="00F40AD6">
      <w:pPr>
        <w:pStyle w:val="FSVT12Muc6abc"/>
      </w:pPr>
      <w:r>
        <w:t>16 mili giây</w:t>
      </w:r>
    </w:p>
    <w:p w14:paraId="0970C637" w14:textId="6A365B2C" w:rsidR="00F40AD6" w:rsidRDefault="00F40AD6" w:rsidP="00F40AD6">
      <w:pPr>
        <w:pStyle w:val="FSVT12Muc6abc"/>
      </w:pPr>
      <w:r>
        <w:t>10 mili giây</w:t>
      </w:r>
    </w:p>
    <w:tbl>
      <w:tblPr>
        <w:tblStyle w:val="LiBang"/>
        <w:tblW w:w="9445" w:type="dxa"/>
        <w:tblLook w:val="04A0" w:firstRow="1" w:lastRow="0" w:firstColumn="1" w:lastColumn="0" w:noHBand="0" w:noVBand="1"/>
      </w:tblPr>
      <w:tblGrid>
        <w:gridCol w:w="1975"/>
        <w:gridCol w:w="7470"/>
      </w:tblGrid>
      <w:tr w:rsidR="00F40AD6" w14:paraId="0969EE31" w14:textId="77777777" w:rsidTr="00F40AD6">
        <w:tc>
          <w:tcPr>
            <w:tcW w:w="1975" w:type="dxa"/>
          </w:tcPr>
          <w:p w14:paraId="1F28EB1F" w14:textId="77777777" w:rsidR="00F40AD6" w:rsidRDefault="00F40AD6" w:rsidP="004A7841">
            <w:pPr>
              <w:pStyle w:val="FSVT12Doan2"/>
            </w:pPr>
            <w:r>
              <w:t xml:space="preserve">  Kết quả:</w:t>
            </w:r>
          </w:p>
        </w:tc>
        <w:tc>
          <w:tcPr>
            <w:tcW w:w="7470" w:type="dxa"/>
          </w:tcPr>
          <w:p w14:paraId="7FD0D435" w14:textId="0EE58C85" w:rsidR="00F40AD6" w:rsidRDefault="00AB161E" w:rsidP="004A7841">
            <w:pPr>
              <w:pStyle w:val="FSVT12Doan2"/>
            </w:pPr>
            <w:r>
              <w:t>a</w:t>
            </w:r>
          </w:p>
        </w:tc>
      </w:tr>
    </w:tbl>
    <w:p w14:paraId="69E4B3A5" w14:textId="5283F64A" w:rsidR="00F40AD6" w:rsidRDefault="00F40AD6" w:rsidP="004A7841">
      <w:pPr>
        <w:pStyle w:val="FSVT12Doan2"/>
      </w:pPr>
      <w:r>
        <w:t xml:space="preserve">Có bao nhiêu chu kỳ của dạng sóng tín hiệu hình sin vừa với cửa sổ thời gian? </w:t>
      </w:r>
    </w:p>
    <w:p w14:paraId="05CCA31A" w14:textId="3DEF6B77" w:rsidR="00F40AD6" w:rsidRDefault="00F40AD6" w:rsidP="00F40AD6">
      <w:pPr>
        <w:pStyle w:val="FSVT12Muc6abc"/>
        <w:numPr>
          <w:ilvl w:val="5"/>
          <w:numId w:val="70"/>
        </w:numPr>
      </w:pPr>
      <w:r>
        <w:lastRenderedPageBreak/>
        <w:t>Twin /T = 16 mili giây/1 mili giây = 16</w:t>
      </w:r>
    </w:p>
    <w:p w14:paraId="39B08B27" w14:textId="103A1E67" w:rsidR="00F40AD6" w:rsidRDefault="00F40AD6" w:rsidP="00F40AD6">
      <w:pPr>
        <w:pStyle w:val="FSVT12Muc6abc"/>
      </w:pPr>
      <w:r>
        <w:t>Twin /T = 8 mili giây/10 mili giây = 0,8</w:t>
      </w:r>
    </w:p>
    <w:p w14:paraId="36FD540E" w14:textId="7187E2D2" w:rsidR="00F40AD6" w:rsidRDefault="00F40AD6" w:rsidP="00F40AD6">
      <w:pPr>
        <w:pStyle w:val="FSVT12Muc6abc"/>
      </w:pPr>
      <w:r>
        <w:t>Twin /T = 8 mili giây/1 mili giây = 8</w:t>
      </w:r>
    </w:p>
    <w:tbl>
      <w:tblPr>
        <w:tblStyle w:val="LiBang"/>
        <w:tblW w:w="9445" w:type="dxa"/>
        <w:tblLook w:val="04A0" w:firstRow="1" w:lastRow="0" w:firstColumn="1" w:lastColumn="0" w:noHBand="0" w:noVBand="1"/>
      </w:tblPr>
      <w:tblGrid>
        <w:gridCol w:w="1975"/>
        <w:gridCol w:w="7470"/>
      </w:tblGrid>
      <w:tr w:rsidR="00F40AD6" w14:paraId="69F23438" w14:textId="77777777" w:rsidTr="00F40AD6">
        <w:tc>
          <w:tcPr>
            <w:tcW w:w="1975" w:type="dxa"/>
          </w:tcPr>
          <w:p w14:paraId="76D45A7E" w14:textId="77777777" w:rsidR="00F40AD6" w:rsidRDefault="00F40AD6" w:rsidP="004A7841">
            <w:pPr>
              <w:pStyle w:val="FSVT12Doan2"/>
            </w:pPr>
            <w:r>
              <w:t xml:space="preserve">  Kết quả:</w:t>
            </w:r>
          </w:p>
        </w:tc>
        <w:tc>
          <w:tcPr>
            <w:tcW w:w="7470" w:type="dxa"/>
          </w:tcPr>
          <w:p w14:paraId="4BA09147" w14:textId="174C7853" w:rsidR="00F40AD6" w:rsidRDefault="00AB161E" w:rsidP="004A7841">
            <w:pPr>
              <w:pStyle w:val="FSVT12Doan2"/>
            </w:pPr>
            <w:r>
              <w:t>c</w:t>
            </w:r>
          </w:p>
        </w:tc>
      </w:tr>
    </w:tbl>
    <w:p w14:paraId="5DB922C6" w14:textId="25EBF32A" w:rsidR="00F40AD6" w:rsidRDefault="00F40AD6" w:rsidP="004A7841">
      <w:pPr>
        <w:pStyle w:val="FSVT12Doan2"/>
      </w:pPr>
      <w:r>
        <w:t>Đây có phải là số nguyên không?. Chọn a/b</w:t>
      </w:r>
    </w:p>
    <w:p w14:paraId="67DC5996" w14:textId="5B21D642" w:rsidR="00F40AD6" w:rsidRDefault="00F40AD6" w:rsidP="00F40AD6">
      <w:pPr>
        <w:pStyle w:val="FSVT12Muc6abc"/>
        <w:numPr>
          <w:ilvl w:val="5"/>
          <w:numId w:val="71"/>
        </w:numPr>
      </w:pPr>
      <w:r>
        <w:t>Có</w:t>
      </w:r>
    </w:p>
    <w:p w14:paraId="3C258089" w14:textId="29CBF934" w:rsidR="00F40AD6" w:rsidRDefault="00F40AD6" w:rsidP="00F40AD6">
      <w:pPr>
        <w:pStyle w:val="FSVT12Muc6abc"/>
      </w:pPr>
      <w:r>
        <w:t>Không</w:t>
      </w:r>
    </w:p>
    <w:tbl>
      <w:tblPr>
        <w:tblStyle w:val="LiBang"/>
        <w:tblW w:w="9445" w:type="dxa"/>
        <w:tblLook w:val="04A0" w:firstRow="1" w:lastRow="0" w:firstColumn="1" w:lastColumn="0" w:noHBand="0" w:noVBand="1"/>
      </w:tblPr>
      <w:tblGrid>
        <w:gridCol w:w="1975"/>
        <w:gridCol w:w="7470"/>
      </w:tblGrid>
      <w:tr w:rsidR="00F40AD6" w14:paraId="04959936" w14:textId="77777777" w:rsidTr="00CA728F">
        <w:tc>
          <w:tcPr>
            <w:tcW w:w="1975" w:type="dxa"/>
          </w:tcPr>
          <w:p w14:paraId="7CCD5855" w14:textId="77777777" w:rsidR="00F40AD6" w:rsidRDefault="00F40AD6" w:rsidP="004A7841">
            <w:pPr>
              <w:pStyle w:val="FSVT12Doan2"/>
            </w:pPr>
            <w:r>
              <w:t xml:space="preserve">  Kết quả:</w:t>
            </w:r>
          </w:p>
        </w:tc>
        <w:tc>
          <w:tcPr>
            <w:tcW w:w="7470" w:type="dxa"/>
          </w:tcPr>
          <w:p w14:paraId="6CC2B48E" w14:textId="6BB0CFDB" w:rsidR="00F40AD6" w:rsidRDefault="00AB161E" w:rsidP="004A7841">
            <w:pPr>
              <w:pStyle w:val="FSVT12Doan2"/>
            </w:pPr>
            <w:r>
              <w:t>b</w:t>
            </w:r>
          </w:p>
        </w:tc>
      </w:tr>
    </w:tbl>
    <w:p w14:paraId="08F3C495" w14:textId="295C702F" w:rsidR="00F40AD6" w:rsidRDefault="00F40AD6" w:rsidP="00F40AD6">
      <w:pPr>
        <w:pStyle w:val="FSVT12Muc5So"/>
      </w:pPr>
      <w:r>
        <w:t xml:space="preserve">Xóa tất cả các điểm ngắt rồi nhấn nút chạy </w:t>
      </w:r>
      <w:r>
        <w:rPr>
          <w:noProof/>
        </w:rPr>
        <w:drawing>
          <wp:inline distT="0" distB="0" distL="0" distR="0" wp14:anchorId="4F93567D" wp14:editId="6269E920">
            <wp:extent cx="148856" cy="148856"/>
            <wp:effectExtent l="0" t="0" r="3810" b="3810"/>
            <wp:docPr id="209667" name="Picture 209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Đặt tần số của sóng hình sin được tạo thành 1062,5 Hz (1000 1000b). </w:t>
      </w:r>
    </w:p>
    <w:p w14:paraId="62B6155C" w14:textId="776A4CE1" w:rsidR="00F40AD6" w:rsidRDefault="00F40AD6" w:rsidP="004A7841">
      <w:pPr>
        <w:pStyle w:val="FSVT12Doan2"/>
      </w:pPr>
      <w:r>
        <w:t>Mô tả phổ hiển thị trên màn hình LCD.</w:t>
      </w:r>
      <w:r w:rsidR="00CA728F">
        <w:t xml:space="preserve"> Chọn a/b</w:t>
      </w:r>
    </w:p>
    <w:p w14:paraId="069D9444" w14:textId="70939F16" w:rsidR="00F40AD6" w:rsidRDefault="00F40AD6" w:rsidP="00CA728F">
      <w:pPr>
        <w:pStyle w:val="FSVT12Muc6abc"/>
      </w:pPr>
      <w:r>
        <w:t>Phổ có thành phần đỉnh ở vị trí 8 (1000 Hz).</w:t>
      </w:r>
    </w:p>
    <w:p w14:paraId="1124165C" w14:textId="593A2973" w:rsidR="00F40AD6" w:rsidRDefault="00F40AD6" w:rsidP="00CA728F">
      <w:pPr>
        <w:pStyle w:val="FSVT12Muc6abc"/>
      </w:pPr>
      <w:r>
        <w:t xml:space="preserve">Phổ có thành phần đỉnh ở các vị trí 8 (1000 Hz) và 9 (1125 Hz), cũng như các đỉnh ở hai bên. </w:t>
      </w:r>
    </w:p>
    <w:tbl>
      <w:tblPr>
        <w:tblStyle w:val="LiBang"/>
        <w:tblW w:w="9445" w:type="dxa"/>
        <w:tblLook w:val="04A0" w:firstRow="1" w:lastRow="0" w:firstColumn="1" w:lastColumn="0" w:noHBand="0" w:noVBand="1"/>
      </w:tblPr>
      <w:tblGrid>
        <w:gridCol w:w="1975"/>
        <w:gridCol w:w="7470"/>
      </w:tblGrid>
      <w:tr w:rsidR="00CA728F" w14:paraId="23757E8B" w14:textId="77777777" w:rsidTr="00196F89">
        <w:tc>
          <w:tcPr>
            <w:tcW w:w="1975" w:type="dxa"/>
          </w:tcPr>
          <w:p w14:paraId="7510C7DF" w14:textId="77777777" w:rsidR="00CA728F" w:rsidRDefault="00CA728F" w:rsidP="004A7841">
            <w:pPr>
              <w:pStyle w:val="FSVT12Doan2"/>
            </w:pPr>
            <w:r>
              <w:t xml:space="preserve">  Kết quả:</w:t>
            </w:r>
          </w:p>
        </w:tc>
        <w:tc>
          <w:tcPr>
            <w:tcW w:w="7470" w:type="dxa"/>
          </w:tcPr>
          <w:p w14:paraId="1FD0AC7A" w14:textId="7922FE3D" w:rsidR="00CA728F" w:rsidRDefault="00AB161E" w:rsidP="004A7841">
            <w:pPr>
              <w:pStyle w:val="FSVT12Doan2"/>
            </w:pPr>
            <w:r>
              <w:t>b</w:t>
            </w:r>
          </w:p>
        </w:tc>
      </w:tr>
    </w:tbl>
    <w:p w14:paraId="63C8560A" w14:textId="10F0FC46" w:rsidR="00196F89" w:rsidRDefault="00196F89" w:rsidP="004A7841">
      <w:pPr>
        <w:pStyle w:val="FSVT12Doan2"/>
      </w:pPr>
      <w:r>
        <w:t xml:space="preserve">Tạm dừng chương trình bằng nút Dừng </w:t>
      </w:r>
      <w:r>
        <w:rPr>
          <w:noProof/>
        </w:rPr>
        <w:drawing>
          <wp:inline distT="0" distB="0" distL="0" distR="0" wp14:anchorId="742365D7" wp14:editId="0D06EC9C">
            <wp:extent cx="180429" cy="180429"/>
            <wp:effectExtent l="0" t="0" r="0" b="0"/>
            <wp:docPr id="209668" name="Picture 20966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58" cy="184458"/>
                    </a:xfrm>
                    <a:prstGeom prst="rect">
                      <a:avLst/>
                    </a:prstGeom>
                    <a:noFill/>
                    <a:ln>
                      <a:noFill/>
                    </a:ln>
                  </pic:spPr>
                </pic:pic>
              </a:graphicData>
            </a:graphic>
          </wp:inline>
        </w:drawing>
      </w:r>
      <w:r>
        <w:t xml:space="preserve">. </w:t>
      </w:r>
      <w:r w:rsidRPr="00196F89">
        <w:t>Kích hoạt Điểm dừng Breakpoint #02 và nhấn nút Chạy</w:t>
      </w:r>
      <w:r>
        <w:t xml:space="preserve"> </w:t>
      </w:r>
      <w:r>
        <w:rPr>
          <w:noProof/>
        </w:rPr>
        <w:drawing>
          <wp:inline distT="0" distB="0" distL="0" distR="0" wp14:anchorId="242E822A" wp14:editId="2744458C">
            <wp:extent cx="148856" cy="148856"/>
            <wp:effectExtent l="0" t="0" r="3810" b="3810"/>
            <wp:docPr id="209669" name="Picture 20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Hai (2) bộ biểu đồ mẫu nào thể hiện chặt chẽ hơn hai biểu đồ miền tần số quan sát được trong Code Composer. </w:t>
      </w:r>
    </w:p>
    <w:p w14:paraId="080AB378" w14:textId="462A08CE" w:rsidR="00196F89" w:rsidRDefault="00196F89" w:rsidP="00196F89">
      <w:pPr>
        <w:pStyle w:val="FSVT12Doan1"/>
      </w:pPr>
      <w:r>
        <w:drawing>
          <wp:inline distT="0" distB="0" distL="0" distR="0" wp14:anchorId="55A0B295" wp14:editId="1EAD6771">
            <wp:extent cx="5416307" cy="969266"/>
            <wp:effectExtent l="0" t="0" r="0" b="2540"/>
            <wp:docPr id="209670" name="Picture 20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0" name="Picture 209670"/>
                    <pic:cNvPicPr/>
                  </pic:nvPicPr>
                  <pic:blipFill>
                    <a:blip r:embed="rId26"/>
                    <a:stretch>
                      <a:fillRect/>
                    </a:stretch>
                  </pic:blipFill>
                  <pic:spPr>
                    <a:xfrm>
                      <a:off x="0" y="0"/>
                      <a:ext cx="5416307" cy="969266"/>
                    </a:xfrm>
                    <a:prstGeom prst="rect">
                      <a:avLst/>
                    </a:prstGeom>
                  </pic:spPr>
                </pic:pic>
              </a:graphicData>
            </a:graphic>
          </wp:inline>
        </w:drawing>
      </w:r>
    </w:p>
    <w:p w14:paraId="7FDB0EFF" w14:textId="6519EBF9" w:rsidR="00196F89" w:rsidRDefault="00196F89" w:rsidP="004A7841">
      <w:pPr>
        <w:pStyle w:val="FSVT12Doan2"/>
      </w:pPr>
      <w:r>
        <w:t>Chọn a/b/c</w:t>
      </w:r>
    </w:p>
    <w:p w14:paraId="237F1E08" w14:textId="022EAC2C" w:rsidR="00196F89" w:rsidRDefault="00196F89" w:rsidP="00196F89">
      <w:pPr>
        <w:pStyle w:val="FSVT12Muc6abc"/>
        <w:numPr>
          <w:ilvl w:val="5"/>
          <w:numId w:val="72"/>
        </w:numPr>
      </w:pPr>
      <w:r>
        <w:t>a. và c.</w:t>
      </w:r>
    </w:p>
    <w:p w14:paraId="5EAFF059" w14:textId="784234F1" w:rsidR="00196F89" w:rsidRDefault="00196F89" w:rsidP="00196F89">
      <w:pPr>
        <w:pStyle w:val="FSVT12Muc6abc"/>
      </w:pPr>
      <w:r>
        <w:t>b. và c.</w:t>
      </w:r>
    </w:p>
    <w:p w14:paraId="27550196" w14:textId="1EF5F1B9" w:rsidR="00CA728F" w:rsidRDefault="00196F89" w:rsidP="00196F89">
      <w:pPr>
        <w:pStyle w:val="FSVT12Muc6abc"/>
      </w:pPr>
      <w:r>
        <w:t>a. và b.</w:t>
      </w:r>
    </w:p>
    <w:tbl>
      <w:tblPr>
        <w:tblStyle w:val="LiBang"/>
        <w:tblW w:w="9445" w:type="dxa"/>
        <w:tblLook w:val="04A0" w:firstRow="1" w:lastRow="0" w:firstColumn="1" w:lastColumn="0" w:noHBand="0" w:noVBand="1"/>
      </w:tblPr>
      <w:tblGrid>
        <w:gridCol w:w="1975"/>
        <w:gridCol w:w="7470"/>
      </w:tblGrid>
      <w:tr w:rsidR="00196F89" w14:paraId="542313D9" w14:textId="77777777" w:rsidTr="00304724">
        <w:tc>
          <w:tcPr>
            <w:tcW w:w="1975" w:type="dxa"/>
          </w:tcPr>
          <w:p w14:paraId="63B83A12" w14:textId="77777777" w:rsidR="00196F89" w:rsidRDefault="00196F89" w:rsidP="004A7841">
            <w:pPr>
              <w:pStyle w:val="FSVT12Doan2"/>
            </w:pPr>
            <w:r>
              <w:t xml:space="preserve">  Kết quả:</w:t>
            </w:r>
          </w:p>
        </w:tc>
        <w:tc>
          <w:tcPr>
            <w:tcW w:w="7470" w:type="dxa"/>
          </w:tcPr>
          <w:p w14:paraId="2D98A5F3" w14:textId="4E8069C3" w:rsidR="00196F89" w:rsidRDefault="00AB161E" w:rsidP="004A7841">
            <w:pPr>
              <w:pStyle w:val="FSVT12Doan2"/>
            </w:pPr>
            <w:r>
              <w:t>c</w:t>
            </w:r>
          </w:p>
        </w:tc>
      </w:tr>
    </w:tbl>
    <w:p w14:paraId="5005F6EF" w14:textId="122C87CE" w:rsidR="003B7772" w:rsidRDefault="003B7772" w:rsidP="004A7841">
      <w:pPr>
        <w:pStyle w:val="FSVT12Doan2"/>
      </w:pPr>
      <w:r>
        <w:t>Màn hình LCD 1062,5 Hz</w:t>
      </w:r>
    </w:p>
    <w:p w14:paraId="7A1A1667" w14:textId="2AF6E5E3" w:rsidR="003B7772" w:rsidRDefault="003B7772" w:rsidP="004A7841">
      <w:pPr>
        <w:pStyle w:val="FSVT12Doan2"/>
      </w:pPr>
      <w:r>
        <w:t>Điều gì giải thích các biên trong đồ thị phổ trên màn hình LCD?  Chu kỳ của tín hiệu sóng hình sin là T = 1/1062,5 Hz = 0,94 ms.</w:t>
      </w:r>
    </w:p>
    <w:p w14:paraId="55DA58DD" w14:textId="5BA5E693" w:rsidR="003B7772" w:rsidRDefault="003B7772" w:rsidP="004A7841">
      <w:pPr>
        <w:pStyle w:val="FSVT12Doan2"/>
      </w:pPr>
      <w:r w:rsidRPr="003B7772">
        <w:t>Số lượng chu kỳ trong cửa sổ Twin/T là = 8,5, không phải là số nguyên.</w:t>
      </w:r>
    </w:p>
    <w:p w14:paraId="34900268" w14:textId="1CDE893E" w:rsidR="003B7772" w:rsidRDefault="003B7772" w:rsidP="004A7841">
      <w:pPr>
        <w:pStyle w:val="FSVT12Doan2"/>
      </w:pPr>
      <w:r>
        <w:t xml:space="preserve">Khi tần số sóng hình sin tập trung vào một khe tần số (như trong đồ thị c trước đó), chỉ khe đó tạo ra đầu ra. Tuy nhiên, khi tần số nằm giữa hai khe, sẽ có một đầu ra ở một số </w:t>
      </w:r>
      <w:r>
        <w:lastRenderedPageBreak/>
        <w:t>điểm tần. Điều này là do thực tế là FFT xử lý dữ liệu được lấy mẫu theo thời gian như thể nó là tín hiệu có chu kỳ. Vì số chu kỳ của tín hiệu sóng hình sin trong cửa sổ thời gian không phải là số nguyên nên có sự gián đoạn trong tín hiệu mà thuật toán FFT nhìn thấy. Sự gián đoạn này tạo ra một số lượng lớn các sóng hài xuất hiện dưới dạng “đuôi” trong đồ thị phổ.</w:t>
      </w:r>
    </w:p>
    <w:p w14:paraId="5C46F689" w14:textId="68D108DC" w:rsidR="00196F89" w:rsidRDefault="003B7772" w:rsidP="003B7772">
      <w:pPr>
        <w:pStyle w:val="FSVT12MUC5"/>
      </w:pPr>
      <w:r w:rsidRPr="003B7772">
        <w:t>Tối ưu</w:t>
      </w:r>
      <w:r>
        <w:t xml:space="preserve">. </w:t>
      </w:r>
    </w:p>
    <w:p w14:paraId="176D9407" w14:textId="2E2C5B8E" w:rsidR="00304724" w:rsidRDefault="00304724" w:rsidP="00304724">
      <w:pPr>
        <w:pStyle w:val="FSVT12Muc5So"/>
      </w:pPr>
      <w:r>
        <w:t>Nhìn vào hai dòng theo sau nhãn //Breakpoint #01 trong tệp main.c</w:t>
      </w:r>
    </w:p>
    <w:p w14:paraId="4C9A7360" w14:textId="77777777" w:rsidR="00304724" w:rsidRDefault="00304724" w:rsidP="004A7841">
      <w:pPr>
        <w:pStyle w:val="FSVT12Doan2"/>
      </w:pPr>
      <w:r>
        <w:t xml:space="preserve">Tham khảo phần Thảo luận, hai dòng này gọi những hàm thư viện nào? Chọn a/b/c     </w:t>
      </w:r>
    </w:p>
    <w:p w14:paraId="4D681588" w14:textId="5C4902F7" w:rsidR="00304724" w:rsidRDefault="00304724" w:rsidP="00304724">
      <w:pPr>
        <w:pStyle w:val="FSVT12Muc6abc"/>
      </w:pPr>
      <w:r>
        <w:t>cfi và cfft32</w:t>
      </w:r>
    </w:p>
    <w:p w14:paraId="2D0ED5A7" w14:textId="36970A8E" w:rsidR="00304724" w:rsidRDefault="00304724" w:rsidP="00304724">
      <w:pPr>
        <w:pStyle w:val="FSVT12Muc6abc"/>
      </w:pPr>
      <w:r>
        <w:t>cifft và convol2</w:t>
      </w:r>
    </w:p>
    <w:p w14:paraId="58F99BBF" w14:textId="5D98704D" w:rsidR="00196F89" w:rsidRDefault="00304724" w:rsidP="00304724">
      <w:pPr>
        <w:pStyle w:val="FSVT12Muc6abc"/>
      </w:pPr>
      <w:r>
        <w:t>cfft và cbrev</w:t>
      </w:r>
    </w:p>
    <w:tbl>
      <w:tblPr>
        <w:tblStyle w:val="LiBang"/>
        <w:tblW w:w="9445" w:type="dxa"/>
        <w:tblLook w:val="04A0" w:firstRow="1" w:lastRow="0" w:firstColumn="1" w:lastColumn="0" w:noHBand="0" w:noVBand="1"/>
      </w:tblPr>
      <w:tblGrid>
        <w:gridCol w:w="1975"/>
        <w:gridCol w:w="7470"/>
      </w:tblGrid>
      <w:tr w:rsidR="00304724" w14:paraId="4B3BBC3E" w14:textId="77777777" w:rsidTr="003175E9">
        <w:tc>
          <w:tcPr>
            <w:tcW w:w="1975" w:type="dxa"/>
          </w:tcPr>
          <w:p w14:paraId="3197CC0B" w14:textId="77777777" w:rsidR="00304724" w:rsidRDefault="00304724" w:rsidP="004A7841">
            <w:pPr>
              <w:pStyle w:val="FSVT12Doan2"/>
            </w:pPr>
            <w:r>
              <w:t xml:space="preserve">  Kết quả:</w:t>
            </w:r>
          </w:p>
        </w:tc>
        <w:tc>
          <w:tcPr>
            <w:tcW w:w="7470" w:type="dxa"/>
          </w:tcPr>
          <w:p w14:paraId="277B9624" w14:textId="2F664491" w:rsidR="00304724" w:rsidRDefault="00AB161E" w:rsidP="004A7841">
            <w:pPr>
              <w:pStyle w:val="FSVT12Doan2"/>
            </w:pPr>
            <w:r>
              <w:t>c</w:t>
            </w:r>
          </w:p>
        </w:tc>
      </w:tr>
    </w:tbl>
    <w:p w14:paraId="7DFC7FC0" w14:textId="78C47560" w:rsidR="00304724" w:rsidRDefault="00304724" w:rsidP="004A7841">
      <w:pPr>
        <w:pStyle w:val="FSVT12Doan2"/>
      </w:pPr>
      <w:r>
        <w:t xml:space="preserve">Hàm cftt có chức năng gì? </w:t>
      </w:r>
      <w:r w:rsidR="003175E9">
        <w:t>Chọn a/b</w:t>
      </w:r>
    </w:p>
    <w:p w14:paraId="3C0E76EC" w14:textId="593530C0" w:rsidR="003175E9" w:rsidRDefault="003175E9" w:rsidP="003175E9">
      <w:pPr>
        <w:pStyle w:val="FSVT12Muc6abc"/>
        <w:numPr>
          <w:ilvl w:val="5"/>
          <w:numId w:val="74"/>
        </w:numPr>
      </w:pPr>
      <w:r>
        <w:t>Nó tính toán iFFT nx điểm phức trên vectơ  x, theo thứ tự thông thường. Nội dung ban đầu của vectơ x bị hủy trong quá trình này. Các phần tử phức của nx kết quả được lưu trữ trong vectơ x theo thứ tự đảo ngược bit.</w:t>
      </w:r>
    </w:p>
    <w:p w14:paraId="408350F1" w14:textId="689C229E" w:rsidR="003175E9" w:rsidRDefault="003175E9" w:rsidP="003175E9">
      <w:pPr>
        <w:pStyle w:val="FSVT12Muc6abc"/>
      </w:pPr>
      <w:r>
        <w:t>Nó nhận đầu vào là một vectơ chứa nx các giá trị phức trong miền thời gian và thực hiện thuật toán FFT phức tại chỗ, đồng thời các kết quả trong miền tần số được lưu trữ trong cùng một vectơ theo thứ tự đảo ngược bit và ở định dạng Re-Im xen kẽ.</w:t>
      </w:r>
    </w:p>
    <w:tbl>
      <w:tblPr>
        <w:tblStyle w:val="LiBang"/>
        <w:tblW w:w="9445" w:type="dxa"/>
        <w:tblLook w:val="04A0" w:firstRow="1" w:lastRow="0" w:firstColumn="1" w:lastColumn="0" w:noHBand="0" w:noVBand="1"/>
      </w:tblPr>
      <w:tblGrid>
        <w:gridCol w:w="1975"/>
        <w:gridCol w:w="7470"/>
      </w:tblGrid>
      <w:tr w:rsidR="003175E9" w14:paraId="1C854E5F" w14:textId="77777777" w:rsidTr="00880A35">
        <w:tc>
          <w:tcPr>
            <w:tcW w:w="1975" w:type="dxa"/>
          </w:tcPr>
          <w:p w14:paraId="35EEE709" w14:textId="77777777" w:rsidR="003175E9" w:rsidRDefault="003175E9" w:rsidP="004A7841">
            <w:pPr>
              <w:pStyle w:val="FSVT12Doan2"/>
            </w:pPr>
            <w:r>
              <w:t xml:space="preserve">  Kết quả:</w:t>
            </w:r>
          </w:p>
        </w:tc>
        <w:tc>
          <w:tcPr>
            <w:tcW w:w="7470" w:type="dxa"/>
          </w:tcPr>
          <w:p w14:paraId="29221B7D" w14:textId="016149A5" w:rsidR="003175E9" w:rsidRDefault="00AB161E" w:rsidP="004A7841">
            <w:pPr>
              <w:pStyle w:val="FSVT12Doan2"/>
            </w:pPr>
            <w:r>
              <w:t>b</w:t>
            </w:r>
          </w:p>
        </w:tc>
      </w:tr>
    </w:tbl>
    <w:p w14:paraId="27FDEA72" w14:textId="1061E3D9" w:rsidR="008B4A21" w:rsidRDefault="008B4A21" w:rsidP="004A7841">
      <w:pPr>
        <w:pStyle w:val="FSVT12Doan2"/>
      </w:pPr>
      <w:r>
        <w:t>Hàm cbrev đảo ngược bit các phần tử trong một vectơ phức để đặt các giá trị miền tần số theo thứ tự thông thường.</w:t>
      </w:r>
      <w:r w:rsidR="003175E9">
        <w:t xml:space="preserve"> Chọn a/b</w:t>
      </w:r>
    </w:p>
    <w:p w14:paraId="565BB5A2" w14:textId="4C4DFD94" w:rsidR="008B4A21" w:rsidRDefault="008B4A21" w:rsidP="003175E9">
      <w:pPr>
        <w:pStyle w:val="FSVT12Muc6abc"/>
        <w:numPr>
          <w:ilvl w:val="5"/>
          <w:numId w:val="73"/>
        </w:numPr>
      </w:pPr>
      <w:r>
        <w:t>Đúng</w:t>
      </w:r>
    </w:p>
    <w:p w14:paraId="1753E358" w14:textId="6705F074" w:rsidR="008B4A21" w:rsidRDefault="008B4A21" w:rsidP="003175E9">
      <w:pPr>
        <w:pStyle w:val="FSVT12Muc6abc"/>
      </w:pPr>
      <w:r>
        <w:t>Sai</w:t>
      </w:r>
    </w:p>
    <w:tbl>
      <w:tblPr>
        <w:tblStyle w:val="LiBang"/>
        <w:tblW w:w="9445" w:type="dxa"/>
        <w:tblLook w:val="04A0" w:firstRow="1" w:lastRow="0" w:firstColumn="1" w:lastColumn="0" w:noHBand="0" w:noVBand="1"/>
      </w:tblPr>
      <w:tblGrid>
        <w:gridCol w:w="1975"/>
        <w:gridCol w:w="7470"/>
      </w:tblGrid>
      <w:tr w:rsidR="003175E9" w14:paraId="75F5F22D" w14:textId="77777777" w:rsidTr="003175E9">
        <w:tc>
          <w:tcPr>
            <w:tcW w:w="1975" w:type="dxa"/>
          </w:tcPr>
          <w:p w14:paraId="1D42F713" w14:textId="77777777" w:rsidR="003175E9" w:rsidRDefault="003175E9" w:rsidP="004A7841">
            <w:pPr>
              <w:pStyle w:val="FSVT12Doan2"/>
            </w:pPr>
            <w:r>
              <w:t xml:space="preserve">  Kết quả:</w:t>
            </w:r>
          </w:p>
        </w:tc>
        <w:tc>
          <w:tcPr>
            <w:tcW w:w="7470" w:type="dxa"/>
          </w:tcPr>
          <w:p w14:paraId="2D0D655A" w14:textId="0C52DFB0" w:rsidR="003175E9" w:rsidRDefault="00AB161E" w:rsidP="004A7841">
            <w:pPr>
              <w:pStyle w:val="FSVT12Doan2"/>
            </w:pPr>
            <w:r>
              <w:t>a</w:t>
            </w:r>
          </w:p>
        </w:tc>
      </w:tr>
    </w:tbl>
    <w:p w14:paraId="0B365301" w14:textId="71EC6AF3" w:rsidR="003175E9" w:rsidRDefault="003175E9" w:rsidP="004A7841">
      <w:pPr>
        <w:pStyle w:val="FSVT12Doan2"/>
      </w:pPr>
      <w:r>
        <w:t>Ưu điểm của việc sử dụng hàm thư viện cho các hoạt động này thay vì lập trình các hàm từ đầu là gì?. Chọn a/b/c/d</w:t>
      </w:r>
    </w:p>
    <w:p w14:paraId="2D71E47A" w14:textId="53FC97D4" w:rsidR="003175E9" w:rsidRDefault="003175E9" w:rsidP="003175E9">
      <w:pPr>
        <w:pStyle w:val="FSVT12Muc6abc"/>
        <w:numPr>
          <w:ilvl w:val="5"/>
          <w:numId w:val="75"/>
        </w:numPr>
      </w:pPr>
      <w:r>
        <w:t>Các hàm thư viện là các hàm sẵn sàng sử dụng và có thể rút ngắn đáng kể thời gian phát triển.</w:t>
      </w:r>
    </w:p>
    <w:p w14:paraId="0556E634" w14:textId="45EF2986" w:rsidR="003175E9" w:rsidRDefault="003175E9" w:rsidP="003175E9">
      <w:pPr>
        <w:pStyle w:val="FSVT12Muc6abc"/>
      </w:pPr>
      <w:r>
        <w:t>Các hàm thư viện là các hàm hợp ngữ được tối ưu hóa cao.</w:t>
      </w:r>
    </w:p>
    <w:p w14:paraId="71CA101C" w14:textId="3909BEF2" w:rsidR="003175E9" w:rsidRDefault="003175E9" w:rsidP="003175E9">
      <w:pPr>
        <w:pStyle w:val="FSVT12Muc6abc"/>
      </w:pPr>
      <w:r>
        <w:t>Các hàm thư viện thực thi nhanh hơn các hàm được lập trình bằng ngôn ngữ cấp cao.</w:t>
      </w:r>
    </w:p>
    <w:p w14:paraId="4F117B2D" w14:textId="43877D85" w:rsidR="00304724" w:rsidRDefault="003175E9" w:rsidP="003175E9">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3175E9" w14:paraId="5C128081" w14:textId="77777777" w:rsidTr="00711245">
        <w:tc>
          <w:tcPr>
            <w:tcW w:w="1975" w:type="dxa"/>
          </w:tcPr>
          <w:p w14:paraId="491C63BF" w14:textId="77777777" w:rsidR="003175E9" w:rsidRDefault="003175E9" w:rsidP="004A7841">
            <w:pPr>
              <w:pStyle w:val="FSVT12Doan2"/>
            </w:pPr>
            <w:r>
              <w:t xml:space="preserve">  Kết quả:</w:t>
            </w:r>
          </w:p>
        </w:tc>
        <w:tc>
          <w:tcPr>
            <w:tcW w:w="7470" w:type="dxa"/>
          </w:tcPr>
          <w:p w14:paraId="612B7ACA" w14:textId="625C24E0" w:rsidR="003175E9" w:rsidRDefault="00AB161E" w:rsidP="004A7841">
            <w:pPr>
              <w:pStyle w:val="FSVT12Doan2"/>
            </w:pPr>
            <w:r>
              <w:t>d</w:t>
            </w:r>
          </w:p>
        </w:tc>
      </w:tr>
    </w:tbl>
    <w:p w14:paraId="6D2F566D" w14:textId="2F710223" w:rsidR="00711245" w:rsidRDefault="00711245" w:rsidP="00711245">
      <w:pPr>
        <w:pStyle w:val="FSVT12Muc5So"/>
      </w:pPr>
      <w:r>
        <w:lastRenderedPageBreak/>
        <w:t>Tìm từ khoá chỉ dẫn #pragma trong tệp main.c</w:t>
      </w:r>
    </w:p>
    <w:p w14:paraId="4C137B39" w14:textId="77BC667A" w:rsidR="00711245" w:rsidRDefault="00711245" w:rsidP="004A7841">
      <w:pPr>
        <w:pStyle w:val="FSVT12Doan2"/>
      </w:pPr>
      <w:r>
        <w:t>Chỉ dẫn DATA_SECTION phân bổ không gian nhớ DATA_SECTION cho ký hiệu có tên là section. Cú pháp của pragma &lt;code&gt;DATA_SECTION như sau:</w:t>
      </w:r>
    </w:p>
    <w:tbl>
      <w:tblPr>
        <w:tblStyle w:val="LiBang"/>
        <w:tblW w:w="0" w:type="auto"/>
        <w:tblLook w:val="04A0" w:firstRow="1" w:lastRow="0" w:firstColumn="1" w:lastColumn="0" w:noHBand="0" w:noVBand="1"/>
      </w:tblPr>
      <w:tblGrid>
        <w:gridCol w:w="9379"/>
      </w:tblGrid>
      <w:tr w:rsidR="00711245" w14:paraId="49C017D6" w14:textId="77777777" w:rsidTr="00711245">
        <w:tc>
          <w:tcPr>
            <w:tcW w:w="9379" w:type="dxa"/>
          </w:tcPr>
          <w:p w14:paraId="507F9691" w14:textId="21B059F5" w:rsidR="00711245" w:rsidRDefault="00711245" w:rsidP="004A7841">
            <w:pPr>
              <w:pStyle w:val="FSVT12Doan2"/>
            </w:pPr>
            <w:r>
              <w:t>#pragma DATA_SECTION (ký hiệu, “tên section”) [;]</w:t>
            </w:r>
          </w:p>
        </w:tc>
      </w:tr>
    </w:tbl>
    <w:p w14:paraId="3C1922A6" w14:textId="1233D02C" w:rsidR="00304724" w:rsidRDefault="00711245" w:rsidP="004A7841">
      <w:pPr>
        <w:pStyle w:val="FSVT12Doan2"/>
      </w:pPr>
      <w:r>
        <w:t>Trong ứng dụng này, tên section là ".input". Trong tệp lệnh trình liên kết &lt;look&gt;lnkx.cmd&lt;/look&gt; cho ứng dụng này, một section có tên ".input" được xác định như sau:</w:t>
      </w:r>
    </w:p>
    <w:tbl>
      <w:tblPr>
        <w:tblStyle w:val="LiBang"/>
        <w:tblW w:w="0" w:type="auto"/>
        <w:tblLook w:val="04A0" w:firstRow="1" w:lastRow="0" w:firstColumn="1" w:lastColumn="0" w:noHBand="0" w:noVBand="1"/>
      </w:tblPr>
      <w:tblGrid>
        <w:gridCol w:w="9379"/>
      </w:tblGrid>
      <w:tr w:rsidR="00711245" w14:paraId="23865816" w14:textId="77777777" w:rsidTr="00711245">
        <w:tc>
          <w:tcPr>
            <w:tcW w:w="10702" w:type="dxa"/>
          </w:tcPr>
          <w:p w14:paraId="754A80FE" w14:textId="77777777" w:rsidR="00711245" w:rsidRDefault="00711245" w:rsidP="004A7841">
            <w:pPr>
              <w:pStyle w:val="FSVT12Doan2"/>
            </w:pPr>
            <w:r>
              <w:t>SECTIONS</w:t>
            </w:r>
          </w:p>
          <w:p w14:paraId="355546B5" w14:textId="15679599" w:rsidR="00711245" w:rsidRDefault="00711245" w:rsidP="004A7841">
            <w:pPr>
              <w:pStyle w:val="FSVT12Doan2"/>
            </w:pPr>
            <w:r>
              <w:t>.input : {} &gt; DARAM0 PAGE 0, align(4) &lt;green&gt;/* truy cập bộ nhớ mỗi điểm 4 byte */</w:t>
            </w:r>
          </w:p>
        </w:tc>
      </w:tr>
    </w:tbl>
    <w:p w14:paraId="0DC4C175" w14:textId="51EF5706" w:rsidR="00711245" w:rsidRDefault="00711245" w:rsidP="004A7841">
      <w:pPr>
        <w:pStyle w:val="FSVT12Doan2"/>
      </w:pPr>
      <w:r>
        <w:t xml:space="preserve">Như đã trình bày trong các bảng trước trong Thảo luận , </w:t>
      </w:r>
      <w:r w:rsidR="00692A36" w:rsidRPr="00692A36">
        <w:t>dữ liệu đầu vào cho các hàm thư viện cfft và cbrev phải ở dạng số 32−bit (4 byte). Điều này được thực hiện bằng từ khoá align(4) trong định nghĩa của phần</w:t>
      </w:r>
      <w:r w:rsidR="00692A36">
        <w:t xml:space="preserve"> </w:t>
      </w:r>
      <w:r w:rsidR="00692A36" w:rsidRPr="00692A36">
        <w:t>.input</w:t>
      </w:r>
      <w:r w:rsidR="00692A36">
        <w:t xml:space="preserve">. </w:t>
      </w:r>
      <w:r>
        <w:t>Việc tôn trọng các yêu cầu như thế này có quan trọng không?</w:t>
      </w:r>
      <w:r w:rsidR="00692A36">
        <w:t>. Chọn a/b</w:t>
      </w:r>
    </w:p>
    <w:p w14:paraId="01C881F1" w14:textId="77777777" w:rsidR="00692A36" w:rsidRDefault="00692A36" w:rsidP="00692A36">
      <w:pPr>
        <w:pStyle w:val="FSVT12Muc6abc"/>
        <w:numPr>
          <w:ilvl w:val="5"/>
          <w:numId w:val="73"/>
        </w:numPr>
      </w:pPr>
      <w:r>
        <w:t>Đúng</w:t>
      </w:r>
    </w:p>
    <w:p w14:paraId="042DBB5E" w14:textId="77777777" w:rsidR="00692A36" w:rsidRDefault="00692A36" w:rsidP="00692A36">
      <w:pPr>
        <w:pStyle w:val="FSVT12Muc6abc"/>
      </w:pPr>
      <w:r>
        <w:t>Sai</w:t>
      </w:r>
    </w:p>
    <w:tbl>
      <w:tblPr>
        <w:tblStyle w:val="LiBang"/>
        <w:tblW w:w="9445" w:type="dxa"/>
        <w:tblLook w:val="04A0" w:firstRow="1" w:lastRow="0" w:firstColumn="1" w:lastColumn="0" w:noHBand="0" w:noVBand="1"/>
      </w:tblPr>
      <w:tblGrid>
        <w:gridCol w:w="1975"/>
        <w:gridCol w:w="7470"/>
      </w:tblGrid>
      <w:tr w:rsidR="00692A36" w14:paraId="2D4DFA1E" w14:textId="77777777" w:rsidTr="00880A35">
        <w:tc>
          <w:tcPr>
            <w:tcW w:w="1975" w:type="dxa"/>
          </w:tcPr>
          <w:p w14:paraId="6979BD32" w14:textId="77777777" w:rsidR="00692A36" w:rsidRDefault="00692A36" w:rsidP="004A7841">
            <w:pPr>
              <w:pStyle w:val="FSVT12Doan2"/>
            </w:pPr>
            <w:r>
              <w:t xml:space="preserve">  Kết quả:</w:t>
            </w:r>
          </w:p>
        </w:tc>
        <w:tc>
          <w:tcPr>
            <w:tcW w:w="7470" w:type="dxa"/>
          </w:tcPr>
          <w:p w14:paraId="7E5C12E6" w14:textId="03FF84BA" w:rsidR="00692A36" w:rsidRDefault="00AB161E" w:rsidP="004A7841">
            <w:pPr>
              <w:pStyle w:val="FSVT12Doan2"/>
            </w:pPr>
            <w:r>
              <w:t>a</w:t>
            </w:r>
          </w:p>
        </w:tc>
      </w:tr>
    </w:tbl>
    <w:p w14:paraId="65EA583F" w14:textId="78BAA419" w:rsidR="00692A36" w:rsidRDefault="00692A36" w:rsidP="004A7841">
      <w:pPr>
        <w:pStyle w:val="FSVT12Doan2"/>
      </w:pPr>
    </w:p>
    <w:p w14:paraId="78AC27A4" w14:textId="13C24CB5" w:rsidR="009B4BBB" w:rsidRDefault="009B4BBB" w:rsidP="009B4BBB">
      <w:pPr>
        <w:pStyle w:val="FSVT12Muc5So"/>
      </w:pPr>
      <w:r>
        <w:t>Tìm hiểu vòng lặp for sau nhãn //Breakpoint #02 trong tệp main.c.</w:t>
      </w:r>
    </w:p>
    <w:p w14:paraId="7F79AC32" w14:textId="7BFBCE6D" w:rsidR="009B4BBB" w:rsidRDefault="009B4BBB" w:rsidP="004A7841">
      <w:pPr>
        <w:pStyle w:val="FSVT12Doan2"/>
      </w:pPr>
      <w:r>
        <w:t>Trong vòng lặp này, một số hàm được gọi có tên bắt đầu bằng dấu gạch dưới.</w:t>
      </w:r>
    </w:p>
    <w:p w14:paraId="123F34D4" w14:textId="3643562D" w:rsidR="009B4BBB" w:rsidRDefault="009B4BBB" w:rsidP="004A7841">
      <w:pPr>
        <w:pStyle w:val="FSVT12Doan2"/>
      </w:pPr>
      <w:r>
        <w:t>Ví dụ: Các hàm _smpy và _sadd. Đây là loại hàm gì?. Chọn a/b/c</w:t>
      </w:r>
    </w:p>
    <w:p w14:paraId="1DDA6DF4" w14:textId="1AA0C221" w:rsidR="009B4BBB" w:rsidRDefault="009B4BBB" w:rsidP="009B4BBB">
      <w:pPr>
        <w:pStyle w:val="FSVT12Muc6abc"/>
      </w:pPr>
      <w:r>
        <w:t>hàm nội của trình biên dịch</w:t>
      </w:r>
    </w:p>
    <w:p w14:paraId="5FB8E150" w14:textId="2D511509" w:rsidR="009B4BBB" w:rsidRDefault="009B4BBB" w:rsidP="009B4BBB">
      <w:pPr>
        <w:pStyle w:val="FSVT12Muc6abc"/>
      </w:pPr>
      <w:r>
        <w:t>hàm hợp ngữ viết trực tiếp</w:t>
      </w:r>
    </w:p>
    <w:p w14:paraId="52A89254" w14:textId="65947D19" w:rsidR="009B4BBB" w:rsidRDefault="009B4BBB" w:rsidP="009B4BBB">
      <w:pPr>
        <w:pStyle w:val="FSVT12Muc6abc"/>
      </w:pPr>
      <w:r>
        <w:t>Đối tượng.</w:t>
      </w:r>
    </w:p>
    <w:tbl>
      <w:tblPr>
        <w:tblStyle w:val="LiBang"/>
        <w:tblW w:w="9445" w:type="dxa"/>
        <w:tblLook w:val="04A0" w:firstRow="1" w:lastRow="0" w:firstColumn="1" w:lastColumn="0" w:noHBand="0" w:noVBand="1"/>
      </w:tblPr>
      <w:tblGrid>
        <w:gridCol w:w="1975"/>
        <w:gridCol w:w="7470"/>
      </w:tblGrid>
      <w:tr w:rsidR="009B4BBB" w14:paraId="266D6CD9" w14:textId="77777777" w:rsidTr="00880A35">
        <w:tc>
          <w:tcPr>
            <w:tcW w:w="1975" w:type="dxa"/>
          </w:tcPr>
          <w:p w14:paraId="2ACC5A8E" w14:textId="77777777" w:rsidR="009B4BBB" w:rsidRDefault="009B4BBB" w:rsidP="004A7841">
            <w:pPr>
              <w:pStyle w:val="FSVT12Doan2"/>
            </w:pPr>
            <w:r>
              <w:t xml:space="preserve">  Kết quả:</w:t>
            </w:r>
          </w:p>
        </w:tc>
        <w:tc>
          <w:tcPr>
            <w:tcW w:w="7470" w:type="dxa"/>
          </w:tcPr>
          <w:p w14:paraId="7CBAD43F" w14:textId="7C93792E" w:rsidR="009B4BBB" w:rsidRDefault="00AB161E" w:rsidP="004A7841">
            <w:pPr>
              <w:pStyle w:val="FSVT12Doan2"/>
            </w:pPr>
            <w:r>
              <w:t>a</w:t>
            </w:r>
          </w:p>
        </w:tc>
      </w:tr>
    </w:tbl>
    <w:p w14:paraId="1D2702DB" w14:textId="7AC0ABF4" w:rsidR="009B4BBB" w:rsidRDefault="009B4BBB" w:rsidP="004A7841">
      <w:pPr>
        <w:pStyle w:val="FSVT12Doan2"/>
      </w:pPr>
      <w:r>
        <w:t>Lợi ích của việc sử dụng loại hàm này là gì?</w:t>
      </w:r>
      <w:r w:rsidR="000256F2">
        <w:t>. Chọn a/b/c</w:t>
      </w:r>
    </w:p>
    <w:p w14:paraId="6DA91FD3" w14:textId="0CC5FB33" w:rsidR="009B4BBB" w:rsidRDefault="009B4BBB" w:rsidP="000256F2">
      <w:pPr>
        <w:pStyle w:val="FSVT12Muc6abc"/>
        <w:numPr>
          <w:ilvl w:val="5"/>
          <w:numId w:val="76"/>
        </w:numPr>
      </w:pPr>
      <w:r>
        <w:t>truy cập trực tiếp vào các câu lệnh hợp ngữ.</w:t>
      </w:r>
    </w:p>
    <w:p w14:paraId="0C36DEDC" w14:textId="70304147" w:rsidR="009B4BBB" w:rsidRDefault="009B4BBB" w:rsidP="000256F2">
      <w:pPr>
        <w:pStyle w:val="FSVT12Muc6abc"/>
      </w:pPr>
      <w:r>
        <w:t>trình tối ưu hóa có kiến thức tích hợp về cách chúng hoạt động để có thể tối ưu hóa</w:t>
      </w:r>
    </w:p>
    <w:p w14:paraId="3010657B" w14:textId="2094B74C" w:rsidR="000256F2" w:rsidRDefault="009B4BBB" w:rsidP="000256F2">
      <w:pPr>
        <w:pStyle w:val="FSVT12Muc6abc"/>
      </w:pPr>
      <w:r>
        <w:t>trình tối ưu hóa có thể mở rộng chúng theo cách khác, căn chỉnh bộ đệm hoặc thực hiện các điều chỉnh khác tùy thuộc vào ngữ cảnh và đối số của lệnh gọi</w:t>
      </w:r>
    </w:p>
    <w:p w14:paraId="60810230" w14:textId="04489011" w:rsidR="00F40AD6" w:rsidRDefault="009B4BBB" w:rsidP="000256F2">
      <w:pPr>
        <w:pStyle w:val="FSVT12Muc6abc"/>
      </w:pPr>
      <w:r>
        <w:t>Tất cả những điều trên</w:t>
      </w:r>
    </w:p>
    <w:tbl>
      <w:tblPr>
        <w:tblStyle w:val="LiBang"/>
        <w:tblW w:w="9445" w:type="dxa"/>
        <w:tblLook w:val="04A0" w:firstRow="1" w:lastRow="0" w:firstColumn="1" w:lastColumn="0" w:noHBand="0" w:noVBand="1"/>
      </w:tblPr>
      <w:tblGrid>
        <w:gridCol w:w="1975"/>
        <w:gridCol w:w="7470"/>
      </w:tblGrid>
      <w:tr w:rsidR="000256F2" w14:paraId="067188B5" w14:textId="77777777" w:rsidTr="00880A35">
        <w:tc>
          <w:tcPr>
            <w:tcW w:w="1975" w:type="dxa"/>
          </w:tcPr>
          <w:p w14:paraId="7D29756F" w14:textId="77777777" w:rsidR="000256F2" w:rsidRDefault="000256F2" w:rsidP="004A7841">
            <w:pPr>
              <w:pStyle w:val="FSVT12Doan2"/>
            </w:pPr>
            <w:r>
              <w:t xml:space="preserve">  Kết quả:</w:t>
            </w:r>
          </w:p>
        </w:tc>
        <w:tc>
          <w:tcPr>
            <w:tcW w:w="7470" w:type="dxa"/>
          </w:tcPr>
          <w:p w14:paraId="3A8B20AE" w14:textId="409CE0F5" w:rsidR="000256F2" w:rsidRDefault="00AB161E" w:rsidP="004A7841">
            <w:pPr>
              <w:pStyle w:val="FSVT12Doan2"/>
            </w:pPr>
            <w:r>
              <w:t>d</w:t>
            </w:r>
          </w:p>
        </w:tc>
      </w:tr>
    </w:tbl>
    <w:p w14:paraId="67CC647C" w14:textId="77777777" w:rsidR="001D1385" w:rsidRDefault="001D1385" w:rsidP="00E30519">
      <w:pPr>
        <w:pStyle w:val="FSVT12Muc5So"/>
      </w:pPr>
      <w:r>
        <w:t xml:space="preserve">Trong cửa sổ </w:t>
      </w:r>
      <w:r w:rsidRPr="001D1385">
        <w:t>C/C++ Projects</w:t>
      </w:r>
      <w:r>
        <w:t xml:space="preserve"> của Code Composer, nhấp chuột phải vào </w:t>
      </w:r>
      <w:r w:rsidRPr="001D1385">
        <w:t xml:space="preserve">dự án </w:t>
      </w:r>
      <w:r>
        <w:t xml:space="preserve"> </w:t>
      </w:r>
      <w:r>
        <w:lastRenderedPageBreak/>
        <w:t>exercise_4_2 và chọn Properties.</w:t>
      </w:r>
    </w:p>
    <w:p w14:paraId="08E152EF" w14:textId="05B4A5C9" w:rsidR="001D1385" w:rsidRDefault="001D1385" w:rsidP="004A7841">
      <w:pPr>
        <w:pStyle w:val="FSVT12Doan2"/>
      </w:pPr>
      <w:r>
        <w:t xml:space="preserve">Trong cửa sổ Properties của dự án exercise_4_2, hãy nhấp vào C/C++ Build. Trong danh sách, bên dưới </w:t>
      </w:r>
      <w:r w:rsidRPr="001D1385">
        <w:t>C5500 Compiler</w:t>
      </w:r>
      <w:r>
        <w:t xml:space="preserve">, nhấp vào Basic Options. Trong số những thứ khác, phần này hiển thị mức Tối ưu hóa đã chọn. Mức tối ưu được chọn là gì?. Chọn a/b/c/d </w:t>
      </w:r>
    </w:p>
    <w:p w14:paraId="7D55B75D" w14:textId="2B229193" w:rsidR="001D1385" w:rsidRDefault="001D1385" w:rsidP="004472F3">
      <w:pPr>
        <w:pStyle w:val="FSVT12Muc6abc"/>
      </w:pPr>
      <w:r>
        <w:t>Tối ưu hóa cấp độ 1</w:t>
      </w:r>
    </w:p>
    <w:p w14:paraId="6837833A" w14:textId="2DEBFDEF" w:rsidR="001D1385" w:rsidRDefault="001D1385" w:rsidP="004472F3">
      <w:pPr>
        <w:pStyle w:val="FSVT12Muc6abc"/>
      </w:pPr>
      <w:r>
        <w:t>Tối ưu hóa cấp độ 2</w:t>
      </w:r>
    </w:p>
    <w:p w14:paraId="06AB6502" w14:textId="29A298BC" w:rsidR="001D1385" w:rsidRDefault="001D1385" w:rsidP="004472F3">
      <w:pPr>
        <w:pStyle w:val="FSVT12Muc6abc"/>
      </w:pPr>
      <w:r>
        <w:t>Tối ưu hóa cấp độ 3</w:t>
      </w:r>
    </w:p>
    <w:p w14:paraId="1E1DF5AC" w14:textId="5179855A" w:rsidR="001D1385" w:rsidRDefault="001D1385" w:rsidP="004472F3">
      <w:pPr>
        <w:pStyle w:val="FSVT12Muc6abc"/>
      </w:pPr>
      <w:r>
        <w:t>Tối ưu hóa cấp độ 4</w:t>
      </w:r>
    </w:p>
    <w:tbl>
      <w:tblPr>
        <w:tblStyle w:val="LiBang"/>
        <w:tblW w:w="9445" w:type="dxa"/>
        <w:tblLook w:val="04A0" w:firstRow="1" w:lastRow="0" w:firstColumn="1" w:lastColumn="0" w:noHBand="0" w:noVBand="1"/>
      </w:tblPr>
      <w:tblGrid>
        <w:gridCol w:w="1975"/>
        <w:gridCol w:w="7470"/>
      </w:tblGrid>
      <w:tr w:rsidR="001D1385" w14:paraId="7EE29EF3" w14:textId="77777777" w:rsidTr="00880A35">
        <w:tc>
          <w:tcPr>
            <w:tcW w:w="1975" w:type="dxa"/>
          </w:tcPr>
          <w:p w14:paraId="43833659" w14:textId="77777777" w:rsidR="001D1385" w:rsidRDefault="001D1385" w:rsidP="004A7841">
            <w:pPr>
              <w:pStyle w:val="FSVT12Doan2"/>
            </w:pPr>
            <w:r>
              <w:t xml:space="preserve">  Kết quả:</w:t>
            </w:r>
          </w:p>
        </w:tc>
        <w:tc>
          <w:tcPr>
            <w:tcW w:w="7470" w:type="dxa"/>
          </w:tcPr>
          <w:p w14:paraId="1BC8BC0A" w14:textId="5D6EEB99" w:rsidR="001D1385" w:rsidRDefault="00AB161E" w:rsidP="004A7841">
            <w:pPr>
              <w:pStyle w:val="FSVT12Doan2"/>
            </w:pPr>
            <w:r>
              <w:t>c</w:t>
            </w:r>
          </w:p>
        </w:tc>
      </w:tr>
    </w:tbl>
    <w:p w14:paraId="3DFDAB22" w14:textId="21730417" w:rsidR="001D1385" w:rsidRDefault="00195B29" w:rsidP="00195B29">
      <w:pPr>
        <w:pStyle w:val="FSVT12MUC5"/>
      </w:pPr>
      <w:r w:rsidRPr="00195B29">
        <w:t>Phân tích tín hiệu ngoài</w:t>
      </w:r>
      <w:r>
        <w:t>.</w:t>
      </w:r>
    </w:p>
    <w:p w14:paraId="246EAC34" w14:textId="0749FEB8" w:rsidR="00195B29" w:rsidRDefault="00195B29" w:rsidP="00195B29">
      <w:pPr>
        <w:pStyle w:val="FSVT12Muc5So"/>
      </w:pPr>
      <w:r>
        <w:t>Ta có thể hiển thị phổ của tín hiệu bên ngoài.</w:t>
      </w:r>
    </w:p>
    <w:p w14:paraId="5470A392" w14:textId="3CBD905E" w:rsidR="00195B29" w:rsidRDefault="00195B29" w:rsidP="004A7841">
      <w:pPr>
        <w:pStyle w:val="FSVT12Doan2"/>
      </w:pPr>
      <w:r>
        <w:t>Chú ý: CODEC được thiết kế cho tín hiệu điện áp thấp với &lt;b&gt;điện áp đầu vào tối đa là ±0,9 V&lt;/b&gt;. Khi sử dụng nguồn tín hiệu bên ngoài, hãy đảm bảo điện áp ở ĐẦU VÀO ANALOG nằm trong phạm vi này. Vượt quá phạm vi điện áp này có thể làm hỏng bo mạch vĩnh viễn.</w:t>
      </w:r>
    </w:p>
    <w:p w14:paraId="2E0C05C0" w14:textId="77777777" w:rsidR="002D15BD" w:rsidRDefault="002D15BD" w:rsidP="004A7841">
      <w:pPr>
        <w:pStyle w:val="FSVT12Doan2"/>
      </w:pPr>
      <w:r>
        <w:t>Tháo cáp kết nối với ĐẦU RA ANALOG&lt;/p&gt;</w:t>
      </w:r>
    </w:p>
    <w:p w14:paraId="1E4563C7" w14:textId="3019E067" w:rsidR="002D15BD" w:rsidRDefault="002D15BD" w:rsidP="004A7841">
      <w:pPr>
        <w:pStyle w:val="FSVT12Doan2"/>
      </w:pPr>
      <w:r>
        <w:t>Điều chỉnh độ khuếch đại của Bộ tiền khuếch đại micrô về MIN.</w:t>
      </w:r>
    </w:p>
    <w:p w14:paraId="671198A4" w14:textId="4A245FC7" w:rsidR="002D15BD" w:rsidRDefault="002D15BD" w:rsidP="004A7841">
      <w:pPr>
        <w:pStyle w:val="FSVT12Doan2"/>
      </w:pPr>
      <w:r>
        <w:t>Kết nối tín hiệu âm thanh với ĐẦU VÀO Bộ tiền khuếch đại micrô và kết nối OUTPUT với ĐẦU VÀO ANALOG của CODEC.</w:t>
      </w:r>
    </w:p>
    <w:p w14:paraId="2919B321" w14:textId="25D05049" w:rsidR="002D15BD" w:rsidRDefault="002D15BD" w:rsidP="004A7841">
      <w:pPr>
        <w:pStyle w:val="FSVT12Doan2"/>
      </w:pPr>
      <w:r>
        <w:t xml:space="preserve"> Tín hiệu âm thanh có thể đến từ hầu hết mọi thiết bị bao gồm máy tính, máy nghe nhạc mp3 hoặc micrô có mức khuếch đại cao</w:t>
      </w:r>
    </w:p>
    <w:p w14:paraId="59F9D3E0" w14:textId="1A499873" w:rsidR="002D15BD" w:rsidRDefault="002D15BD" w:rsidP="004A7841">
      <w:pPr>
        <w:pStyle w:val="FSVT12Doan2"/>
      </w:pPr>
      <w:r>
        <w:t xml:space="preserve">Trong Code Composer, bỏ chọn tất cả các điểm ngắt. Sau đó nhấn nút chạy </w:t>
      </w:r>
      <w:r>
        <w:rPr>
          <w:noProof/>
        </w:rPr>
        <w:drawing>
          <wp:inline distT="0" distB="0" distL="0" distR="0" wp14:anchorId="146A31D2" wp14:editId="4906080D">
            <wp:extent cx="148856" cy="148856"/>
            <wp:effectExtent l="0" t="0" r="3810" b="3810"/>
            <wp:docPr id="209675" name="Picture 20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p>
    <w:p w14:paraId="60421EE0" w14:textId="29E4B2E6" w:rsidR="002D15BD" w:rsidRDefault="002D15BD" w:rsidP="004A7841">
      <w:pPr>
        <w:pStyle w:val="FSVT12Doan2"/>
      </w:pPr>
      <w:r>
        <w:t>Đảm bảo có âm thanh ở ĐẦU VÀO ÂM THANH. Tăng từ từ Độ khuếch đại của Bộ tiền khuếch đại micrô cho đến khi bạn nhìn thấy phổ trên màn hình LCD.</w:t>
      </w:r>
    </w:p>
    <w:p w14:paraId="4F58307A" w14:textId="5C501D5C" w:rsidR="00195B29" w:rsidRDefault="002D15BD" w:rsidP="004A7841">
      <w:pPr>
        <w:pStyle w:val="FSVT12Doan2"/>
      </w:pPr>
      <w:r>
        <w:t>Ứng dụng tính toán FFT rất nhanh. Tuy nhiên, mỗi lần cập nhật màn hình LCD sẽ có một chút chậm trễ để đảm bảo hiển thị chính xác. Vì lý do này, đồ thị phổ dường như không thay đổi ngay lập tức.</w:t>
      </w:r>
    </w:p>
    <w:p w14:paraId="08834C7C" w14:textId="23947823" w:rsidR="002D15BD" w:rsidRDefault="004D50F3" w:rsidP="004D50F3">
      <w:pPr>
        <w:pStyle w:val="FSVT12Muc5So"/>
      </w:pPr>
      <w:r>
        <w:t xml:space="preserve">Click vào biểu tượng </w:t>
      </w:r>
      <w:r w:rsidRPr="009845A3">
        <w:rPr>
          <w:noProof/>
        </w:rPr>
        <w:drawing>
          <wp:inline distT="0" distB="0" distL="0" distR="0" wp14:anchorId="11D18CBE" wp14:editId="2F110714">
            <wp:extent cx="138430" cy="138430"/>
            <wp:effectExtent l="0" t="0" r="0" b="0"/>
            <wp:docPr id="209671" name="Picture 20967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 Tắt nguồn điện và tháo các kết nối (dây dẫn) trên bảng mạch.</w:t>
      </w:r>
    </w:p>
    <w:p w14:paraId="1FA39E8C" w14:textId="56F8CFE1" w:rsidR="00993B04" w:rsidRDefault="00993B04" w:rsidP="004A7841">
      <w:pPr>
        <w:pStyle w:val="FSVT12Doan2"/>
      </w:pPr>
    </w:p>
    <w:p w14:paraId="74BC0EFA" w14:textId="6B16A921" w:rsidR="00FA244A" w:rsidRDefault="00867A2C" w:rsidP="00FA244A">
      <w:pPr>
        <w:pStyle w:val="FSVT12MUC2"/>
      </w:pPr>
      <w:bookmarkStart w:id="31" w:name="_Toc164546286"/>
      <w:r w:rsidRPr="00867A2C">
        <w:t>U5: Các ứng dụng xử lý tín hiệu</w:t>
      </w:r>
      <w:bookmarkEnd w:id="31"/>
    </w:p>
    <w:p w14:paraId="15624010" w14:textId="05C0DD75" w:rsidR="00BA16E5" w:rsidRDefault="00867A2C" w:rsidP="00BA16E5">
      <w:pPr>
        <w:pStyle w:val="FSVT12MUC3"/>
      </w:pPr>
      <w:bookmarkStart w:id="32" w:name="_Toc164546287"/>
      <w:r w:rsidRPr="00867A2C">
        <w:t>Ex 1: Ứng dụng các bộ lọc FIR và IIR</w:t>
      </w:r>
      <w:r>
        <w:t>.</w:t>
      </w:r>
      <w:bookmarkEnd w:id="32"/>
    </w:p>
    <w:p w14:paraId="52FC723F" w14:textId="405BB801" w:rsidR="004D50F3" w:rsidRDefault="004D50F3" w:rsidP="004D50F3">
      <w:pPr>
        <w:pStyle w:val="FSVT12MUC5"/>
      </w:pPr>
      <w:r w:rsidRPr="004D50F3">
        <w:t>Thiết lập và Kết nối mạch</w:t>
      </w:r>
    </w:p>
    <w:p w14:paraId="19AED834" w14:textId="77777777" w:rsidR="004D50F3" w:rsidRDefault="004D50F3" w:rsidP="004A7841">
      <w:pPr>
        <w:pStyle w:val="FSVT12Doan2"/>
      </w:pPr>
    </w:p>
    <w:p w14:paraId="6DA8FC02" w14:textId="6EE0F21A" w:rsidR="004A7841" w:rsidRDefault="004A7841" w:rsidP="004A7841">
      <w:pPr>
        <w:pStyle w:val="FSVT12Muc5So"/>
      </w:pPr>
      <w:r>
        <w:t>Thực hiện các kết nối được hiển thị trong Hình.</w:t>
      </w:r>
    </w:p>
    <w:p w14:paraId="06D8BC29" w14:textId="796E8FEC" w:rsidR="004A7841" w:rsidRDefault="004A7841" w:rsidP="004A7841">
      <w:pPr>
        <w:pStyle w:val="FSVT12Doan2"/>
      </w:pPr>
      <w:r>
        <w:t xml:space="preserve">CODEC được thiết kế cho tín hiệu điện áp thấp có giá trị tối đa là ±0,9 V. Khi sử dụng nguồn tín hiệu bên ngoài, hãy đảm bảo điện áp ở ĐẦU VÀO ANALOG nằm trong phạm vi này. </w:t>
      </w:r>
    </w:p>
    <w:p w14:paraId="59C7DC48" w14:textId="21945762" w:rsidR="004D50F3" w:rsidRDefault="004A7841" w:rsidP="004A7841">
      <w:pPr>
        <w:pStyle w:val="FSVT12Doan2"/>
      </w:pPr>
      <w:r>
        <w:t>Vượt quá phạm vi điện áp này có thể làm hỏng bo mạch vĩnh viễn.</w:t>
      </w:r>
    </w:p>
    <w:p w14:paraId="6320BFDF" w14:textId="0070C088" w:rsidR="004A7841" w:rsidRDefault="004A7841" w:rsidP="004A7841">
      <w:pPr>
        <w:pStyle w:val="FSVT12Muc5So"/>
      </w:pPr>
      <w:r>
        <w:t>Kết nối bo mạch DSP với máy tính của bạn bằng số cổng USB2 trên bo mạch và cổng USB tiêu chuẩn trên máy tính của bạn.</w:t>
      </w:r>
    </w:p>
    <w:p w14:paraId="7A6DB8A2" w14:textId="3474BF28" w:rsidR="004A7841" w:rsidRDefault="004A7841" w:rsidP="004A7841">
      <w:pPr>
        <w:pStyle w:val="FSVT12Doan2"/>
      </w:pPr>
      <w:r>
        <w:t>Đảm bảo rằng nguồn điện của bảng mạch đã được BẬT và phần mềm Code Composer được cài đặt như được giải thích trong Phụ lục C.</w:t>
      </w:r>
    </w:p>
    <w:p w14:paraId="52E90DD0" w14:textId="599F6CF6" w:rsidR="004A7841" w:rsidRDefault="004A7841" w:rsidP="004A7841">
      <w:pPr>
        <w:pStyle w:val="FSVT12Doan2"/>
      </w:pPr>
      <w:r>
        <w:t>Khởi chạy Trình soạn thảo mã (CCS) trên máy tính của bạn.</w:t>
      </w:r>
    </w:p>
    <w:p w14:paraId="1D0706F5" w14:textId="0B17E6F6" w:rsidR="004A7841" w:rsidRDefault="004A7841" w:rsidP="004A7841">
      <w:pPr>
        <w:pStyle w:val="FSVT12Muc5So"/>
      </w:pPr>
      <w:r>
        <w:t>Chuyển dự án Exercise_5_1 thành dự án kích hoạt bằng cách nhấp vào dự án đó trong cửa sổ Project Explorer</w:t>
      </w:r>
    </w:p>
    <w:p w14:paraId="31A2A033" w14:textId="597AF653" w:rsidR="004A7841" w:rsidRDefault="004A7841" w:rsidP="004A7841">
      <w:pPr>
        <w:pStyle w:val="FSVT12Doan2"/>
      </w:pPr>
      <w:r>
        <w:t>Mở cả hai tệp main.c và interrupt.c của bài tập này.</w:t>
      </w:r>
    </w:p>
    <w:p w14:paraId="5423F873" w14:textId="3F1F8B22" w:rsidR="004A7841" w:rsidRDefault="004A7841" w:rsidP="004A7841">
      <w:pPr>
        <w:pStyle w:val="FSVT12Doan2"/>
      </w:pPr>
      <w:r>
        <w:t xml:space="preserve">Khởi chạy chế độ Gỡ lỗi bằng cách nhấp vào biểu tượng </w:t>
      </w:r>
      <w:r>
        <w:rPr>
          <w:noProof/>
        </w:rPr>
        <w:drawing>
          <wp:inline distT="0" distB="0" distL="0" distR="0" wp14:anchorId="2E41948A" wp14:editId="24EC4C6C">
            <wp:extent cx="180842" cy="180842"/>
            <wp:effectExtent l="0" t="0" r="0" b="0"/>
            <wp:docPr id="209600" name="Picture 209600"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để tải chương trình vào DSP.</w:t>
      </w:r>
    </w:p>
    <w:p w14:paraId="408975E7" w14:textId="191D1418" w:rsidR="004A7841" w:rsidRDefault="004A7841" w:rsidP="004A7841">
      <w:pPr>
        <w:pStyle w:val="FSVT12Muc5So"/>
      </w:pPr>
      <w:r>
        <w:t>Trong tệp interrupt.c, hãy tìm phần liệt kê các hệ số bộ lọc. Có bao nhiêu hệ số được liệt kê? Chọn a/b/c/d</w:t>
      </w:r>
    </w:p>
    <w:p w14:paraId="69B6D0A5" w14:textId="7AF05629" w:rsidR="00770546" w:rsidRDefault="00770546" w:rsidP="00770546">
      <w:pPr>
        <w:pStyle w:val="FSVT12Muc6abc"/>
      </w:pPr>
      <w:r>
        <w:t>16</w:t>
      </w:r>
    </w:p>
    <w:p w14:paraId="712658AE" w14:textId="188706C7" w:rsidR="00770546" w:rsidRDefault="00770546" w:rsidP="00770546">
      <w:pPr>
        <w:pStyle w:val="FSVT12Muc6abc"/>
      </w:pPr>
      <w:r>
        <w:t>32</w:t>
      </w:r>
    </w:p>
    <w:p w14:paraId="0F1BBEB6" w14:textId="0F0E640E" w:rsidR="00770546" w:rsidRDefault="00770546" w:rsidP="00770546">
      <w:pPr>
        <w:pStyle w:val="FSVT12Muc6abc"/>
      </w:pPr>
      <w:r>
        <w:t>64</w:t>
      </w:r>
    </w:p>
    <w:p w14:paraId="36212967" w14:textId="62205656" w:rsidR="00770546" w:rsidRDefault="00770546" w:rsidP="00770546">
      <w:pPr>
        <w:pStyle w:val="FSVT12Muc6abc"/>
      </w:pPr>
      <w:r>
        <w:t>72</w:t>
      </w:r>
    </w:p>
    <w:tbl>
      <w:tblPr>
        <w:tblStyle w:val="LiBang"/>
        <w:tblW w:w="9445" w:type="dxa"/>
        <w:tblLook w:val="04A0" w:firstRow="1" w:lastRow="0" w:firstColumn="1" w:lastColumn="0" w:noHBand="0" w:noVBand="1"/>
      </w:tblPr>
      <w:tblGrid>
        <w:gridCol w:w="1975"/>
        <w:gridCol w:w="7470"/>
      </w:tblGrid>
      <w:tr w:rsidR="00770546" w14:paraId="4EFFBDF1" w14:textId="77777777" w:rsidTr="00880A35">
        <w:tc>
          <w:tcPr>
            <w:tcW w:w="1975" w:type="dxa"/>
          </w:tcPr>
          <w:p w14:paraId="59503C7E" w14:textId="77777777" w:rsidR="00770546" w:rsidRDefault="00770546" w:rsidP="00880A35">
            <w:pPr>
              <w:pStyle w:val="FSVT12Doan2"/>
            </w:pPr>
            <w:r>
              <w:t xml:space="preserve">  Kết quả:</w:t>
            </w:r>
          </w:p>
        </w:tc>
        <w:tc>
          <w:tcPr>
            <w:tcW w:w="7470" w:type="dxa"/>
          </w:tcPr>
          <w:p w14:paraId="762D9D7D" w14:textId="03512933" w:rsidR="00770546" w:rsidRDefault="00AB161E" w:rsidP="00880A35">
            <w:pPr>
              <w:pStyle w:val="FSVT12Doan2"/>
            </w:pPr>
            <w:r>
              <w:t>c</w:t>
            </w:r>
          </w:p>
        </w:tc>
      </w:tr>
    </w:tbl>
    <w:p w14:paraId="38297550" w14:textId="13CE2371" w:rsidR="004A7841" w:rsidRDefault="004A7841" w:rsidP="004A7841">
      <w:pPr>
        <w:pStyle w:val="FSVT12Doan2"/>
      </w:pPr>
      <w:r>
        <w:t>Bậc của bộ lọc FIR này là bao nhiêu? Chọn</w:t>
      </w:r>
      <w:r w:rsidR="00770546">
        <w:t xml:space="preserve"> a/b/c</w:t>
      </w:r>
    </w:p>
    <w:p w14:paraId="1AC47405" w14:textId="158F7053" w:rsidR="00770546" w:rsidRDefault="00770546" w:rsidP="00770546">
      <w:pPr>
        <w:pStyle w:val="FSVT12Muc6abc"/>
        <w:numPr>
          <w:ilvl w:val="5"/>
          <w:numId w:val="77"/>
        </w:numPr>
      </w:pPr>
      <w:r>
        <w:t>15</w:t>
      </w:r>
    </w:p>
    <w:p w14:paraId="7DA3B1BD" w14:textId="5F056011" w:rsidR="00770546" w:rsidRDefault="00770546" w:rsidP="00770546">
      <w:pPr>
        <w:pStyle w:val="FSVT12Muc6abc"/>
      </w:pPr>
      <w:r>
        <w:t>63</w:t>
      </w:r>
    </w:p>
    <w:p w14:paraId="0BE69C45" w14:textId="3E830E95" w:rsidR="00770546" w:rsidRDefault="00770546" w:rsidP="00770546">
      <w:pPr>
        <w:pStyle w:val="FSVT12Muc6abc"/>
      </w:pPr>
      <w:r>
        <w:t>31</w:t>
      </w:r>
    </w:p>
    <w:tbl>
      <w:tblPr>
        <w:tblStyle w:val="LiBang"/>
        <w:tblW w:w="9445" w:type="dxa"/>
        <w:tblLook w:val="04A0" w:firstRow="1" w:lastRow="0" w:firstColumn="1" w:lastColumn="0" w:noHBand="0" w:noVBand="1"/>
      </w:tblPr>
      <w:tblGrid>
        <w:gridCol w:w="1975"/>
        <w:gridCol w:w="7470"/>
      </w:tblGrid>
      <w:tr w:rsidR="00770546" w14:paraId="2DB16313" w14:textId="77777777" w:rsidTr="00880A35">
        <w:tc>
          <w:tcPr>
            <w:tcW w:w="1975" w:type="dxa"/>
          </w:tcPr>
          <w:p w14:paraId="2905B93E" w14:textId="77777777" w:rsidR="00770546" w:rsidRDefault="00770546" w:rsidP="00880A35">
            <w:pPr>
              <w:pStyle w:val="FSVT12Doan2"/>
            </w:pPr>
            <w:r>
              <w:t xml:space="preserve">  Kết quả:</w:t>
            </w:r>
          </w:p>
        </w:tc>
        <w:tc>
          <w:tcPr>
            <w:tcW w:w="7470" w:type="dxa"/>
          </w:tcPr>
          <w:p w14:paraId="5BA03F83" w14:textId="5BA62A1F" w:rsidR="00770546" w:rsidRDefault="00AB161E" w:rsidP="00880A35">
            <w:pPr>
              <w:pStyle w:val="FSVT12Doan2"/>
            </w:pPr>
            <w:r>
              <w:t>b</w:t>
            </w:r>
          </w:p>
        </w:tc>
      </w:tr>
    </w:tbl>
    <w:p w14:paraId="3A0A8C82" w14:textId="6AB2DE62" w:rsidR="00770546" w:rsidRDefault="00770546" w:rsidP="00770546">
      <w:pPr>
        <w:pStyle w:val="FSVT12Muc5So"/>
      </w:pPr>
      <w:r>
        <w:t xml:space="preserve">Nhấn nút chạy </w:t>
      </w:r>
      <w:r>
        <w:rPr>
          <w:noProof/>
        </w:rPr>
        <w:drawing>
          <wp:inline distT="0" distB="0" distL="0" distR="0" wp14:anchorId="33DB309A" wp14:editId="7AE4485A">
            <wp:extent cx="148856" cy="148856"/>
            <wp:effectExtent l="0" t="0" r="3810" b="3810"/>
            <wp:docPr id="209601" name="Picture 209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trên DSP.</w:t>
      </w:r>
    </w:p>
    <w:p w14:paraId="4E71D007" w14:textId="77777777" w:rsidR="00770546" w:rsidRDefault="00770546" w:rsidP="00770546">
      <w:pPr>
        <w:pStyle w:val="FSVT12Doan2"/>
      </w:pPr>
      <w:r>
        <w:t>Tại thời điểm này, ta sẽ thấy thông tin  trên màn hình LCD của bảng mạch DSP như sau:</w:t>
      </w:r>
    </w:p>
    <w:p w14:paraId="378E5FAB" w14:textId="77777777" w:rsidR="00770546" w:rsidRDefault="00770546" w:rsidP="00770546">
      <w:pPr>
        <w:pStyle w:val="FSVT12Doan2"/>
      </w:pPr>
      <w:r>
        <w:t>LabVolt 91031 Ex5-1</w:t>
      </w:r>
    </w:p>
    <w:p w14:paraId="66325900" w14:textId="1E562FB4" w:rsidR="00770546" w:rsidRDefault="00770546" w:rsidP="00770546">
      <w:pPr>
        <w:pStyle w:val="FSVT12Doan2"/>
      </w:pPr>
      <w:r>
        <w:t>FIR Filter</w:t>
      </w:r>
    </w:p>
    <w:p w14:paraId="6B70CBA1" w14:textId="528BF60B" w:rsidR="00770546" w:rsidRDefault="00770546" w:rsidP="00770546">
      <w:pPr>
        <w:pStyle w:val="FSVT12MUC5"/>
      </w:pPr>
      <w:r w:rsidRPr="00770546">
        <w:t>Thử nghiệm Bộ lọc FIR</w:t>
      </w:r>
      <w:r>
        <w:t>.</w:t>
      </w:r>
    </w:p>
    <w:p w14:paraId="5E6AD48B" w14:textId="25154EEC" w:rsidR="00770546" w:rsidRDefault="00770546" w:rsidP="00CD0926">
      <w:pPr>
        <w:pStyle w:val="FSVT12Muc5So"/>
      </w:pPr>
      <w:r>
        <w:lastRenderedPageBreak/>
        <w:t>Sử dụng Máy phát tín hiệu để tạo ra dạng sóng hình sin có biên độ 0,4 V và tần số 100 Hz. Quan sát cả tín hiệu đầu vào (Kênh 1) và tín hiệu đầu ra DSP (Kênh 2) trên máy hiện sóng.</w:t>
      </w:r>
    </w:p>
    <w:p w14:paraId="51FC944F" w14:textId="176990E2" w:rsidR="00770546" w:rsidRDefault="00770546" w:rsidP="00770546">
      <w:pPr>
        <w:pStyle w:val="FSVT12Muc5So"/>
      </w:pPr>
      <w:r>
        <w:t>Sử dụng máy hiện sóng để đo biên độ của tín hiệu đầu ra (Kênh 2) theo hàm tần số của tín hiệu đầu vào. Tính hệ số khuếch đại và điền dữ liệu vào bảng.</w:t>
      </w:r>
    </w:p>
    <w:p w14:paraId="47E7F402" w14:textId="002B58A3" w:rsidR="00770546" w:rsidRDefault="00770546" w:rsidP="00770546">
      <w:pPr>
        <w:pStyle w:val="FSVT12Doan2"/>
      </w:pPr>
      <w:r>
        <w:t>Hãy nhớ rằng Gain = 20 ∙ log (Aout/Ain) [dB], trong đó Ain = 0,4 V.</w:t>
      </w:r>
    </w:p>
    <w:p w14:paraId="0A5AE910" w14:textId="7B4A40B2" w:rsidR="00770546" w:rsidRDefault="00770546" w:rsidP="00770546">
      <w:pPr>
        <w:pStyle w:val="FSVT12Doan2"/>
      </w:pPr>
      <w:r>
        <w:t>Hệ thống sẽ vẽ đồ thị hệ số khuếch đại dưới dạng hàm của tần số.</w:t>
      </w:r>
    </w:p>
    <w:tbl>
      <w:tblPr>
        <w:tblStyle w:val="LiBang"/>
        <w:tblW w:w="0" w:type="auto"/>
        <w:tblLook w:val="04A0" w:firstRow="1" w:lastRow="0" w:firstColumn="1" w:lastColumn="0" w:noHBand="0" w:noVBand="1"/>
      </w:tblPr>
      <w:tblGrid>
        <w:gridCol w:w="3126"/>
        <w:gridCol w:w="3126"/>
        <w:gridCol w:w="3127"/>
      </w:tblGrid>
      <w:tr w:rsidR="00770546" w14:paraId="2B06B9C0" w14:textId="77777777" w:rsidTr="00770546">
        <w:tc>
          <w:tcPr>
            <w:tcW w:w="3126" w:type="dxa"/>
          </w:tcPr>
          <w:p w14:paraId="611B3E1B" w14:textId="3BE62D3C" w:rsidR="00770546" w:rsidRDefault="00770546" w:rsidP="0022276A">
            <w:r>
              <w:t>Tần số (Hz)</w:t>
            </w:r>
          </w:p>
        </w:tc>
        <w:tc>
          <w:tcPr>
            <w:tcW w:w="3126" w:type="dxa"/>
          </w:tcPr>
          <w:p w14:paraId="6D2A7DC7" w14:textId="28BFFB1E" w:rsidR="00770546" w:rsidRDefault="00770546" w:rsidP="0022276A">
            <w:r>
              <w:t>Điện áp ra (V)</w:t>
            </w:r>
          </w:p>
        </w:tc>
        <w:tc>
          <w:tcPr>
            <w:tcW w:w="3127" w:type="dxa"/>
          </w:tcPr>
          <w:p w14:paraId="122831AF" w14:textId="7DB8D6FF" w:rsidR="00770546" w:rsidRDefault="00770546" w:rsidP="0022276A">
            <w:r>
              <w:t>Hệ số khuếch đại Gain(dB)</w:t>
            </w:r>
          </w:p>
        </w:tc>
      </w:tr>
      <w:tr w:rsidR="00AB161E" w14:paraId="0B794089" w14:textId="77777777" w:rsidTr="00770546">
        <w:tc>
          <w:tcPr>
            <w:tcW w:w="3126" w:type="dxa"/>
          </w:tcPr>
          <w:p w14:paraId="0F99875C" w14:textId="2BFB28D9" w:rsidR="00AB161E" w:rsidRDefault="00AB161E" w:rsidP="00AB161E">
            <w:r>
              <w:t>100</w:t>
            </w:r>
          </w:p>
        </w:tc>
        <w:tc>
          <w:tcPr>
            <w:tcW w:w="3126" w:type="dxa"/>
          </w:tcPr>
          <w:p w14:paraId="0FEA7CE3" w14:textId="7DB39AA3" w:rsidR="00AB161E" w:rsidRDefault="00AB161E" w:rsidP="00AB161E">
            <w:pPr>
              <w:pStyle w:val="FSVT12Doan2"/>
              <w:ind w:firstLine="0"/>
            </w:pPr>
            <w:r>
              <w:t>0.55</w:t>
            </w:r>
          </w:p>
        </w:tc>
        <w:tc>
          <w:tcPr>
            <w:tcW w:w="3127" w:type="dxa"/>
          </w:tcPr>
          <w:p w14:paraId="31C5C73D" w14:textId="2EE10A8F" w:rsidR="00AB161E" w:rsidRDefault="00AB161E" w:rsidP="00AB161E">
            <w:pPr>
              <w:pStyle w:val="FSVT12Doan2"/>
              <w:ind w:firstLine="0"/>
            </w:pPr>
            <w:r>
              <w:t>2.8</w:t>
            </w:r>
          </w:p>
        </w:tc>
      </w:tr>
      <w:tr w:rsidR="00AB161E" w14:paraId="499FF14B" w14:textId="77777777" w:rsidTr="00770546">
        <w:tc>
          <w:tcPr>
            <w:tcW w:w="3126" w:type="dxa"/>
          </w:tcPr>
          <w:p w14:paraId="0618C09D" w14:textId="33602159" w:rsidR="00AB161E" w:rsidRDefault="00AB161E" w:rsidP="00AB161E">
            <w:r>
              <w:t>200</w:t>
            </w:r>
          </w:p>
        </w:tc>
        <w:tc>
          <w:tcPr>
            <w:tcW w:w="3126" w:type="dxa"/>
          </w:tcPr>
          <w:p w14:paraId="7EA20107" w14:textId="6E4069C1" w:rsidR="00AB161E" w:rsidRDefault="00AB161E" w:rsidP="00AB161E">
            <w:pPr>
              <w:pStyle w:val="FSVT12Doan2"/>
              <w:ind w:firstLine="0"/>
            </w:pPr>
            <w:r>
              <w:t>0.55</w:t>
            </w:r>
          </w:p>
        </w:tc>
        <w:tc>
          <w:tcPr>
            <w:tcW w:w="3127" w:type="dxa"/>
          </w:tcPr>
          <w:p w14:paraId="280E5A03" w14:textId="0A5ED26A" w:rsidR="00AB161E" w:rsidRDefault="00AB161E" w:rsidP="00AB161E">
            <w:pPr>
              <w:pStyle w:val="FSVT12Doan2"/>
              <w:ind w:firstLine="0"/>
            </w:pPr>
            <w:r>
              <w:t>2.8</w:t>
            </w:r>
          </w:p>
        </w:tc>
      </w:tr>
      <w:tr w:rsidR="00AB161E" w14:paraId="6B9D30FC" w14:textId="77777777" w:rsidTr="00770546">
        <w:tc>
          <w:tcPr>
            <w:tcW w:w="3126" w:type="dxa"/>
          </w:tcPr>
          <w:p w14:paraId="7B9698EC" w14:textId="1E62C787" w:rsidR="00AB161E" w:rsidRDefault="00AB161E" w:rsidP="00AB161E">
            <w:r>
              <w:t>300</w:t>
            </w:r>
          </w:p>
        </w:tc>
        <w:tc>
          <w:tcPr>
            <w:tcW w:w="3126" w:type="dxa"/>
          </w:tcPr>
          <w:p w14:paraId="5B75890C" w14:textId="38260BC6" w:rsidR="00AB161E" w:rsidRDefault="00AB161E" w:rsidP="00AB161E">
            <w:pPr>
              <w:pStyle w:val="FSVT12Doan2"/>
              <w:ind w:firstLine="0"/>
            </w:pPr>
            <w:r>
              <w:t>0.55</w:t>
            </w:r>
          </w:p>
        </w:tc>
        <w:tc>
          <w:tcPr>
            <w:tcW w:w="3127" w:type="dxa"/>
          </w:tcPr>
          <w:p w14:paraId="4717802E" w14:textId="72BAE467" w:rsidR="00AB161E" w:rsidRDefault="00AB161E" w:rsidP="00AB161E">
            <w:pPr>
              <w:pStyle w:val="FSVT12Doan2"/>
              <w:ind w:firstLine="0"/>
            </w:pPr>
            <w:r>
              <w:t>2.8</w:t>
            </w:r>
          </w:p>
        </w:tc>
      </w:tr>
      <w:tr w:rsidR="00AB161E" w14:paraId="1248C15C" w14:textId="77777777" w:rsidTr="00770546">
        <w:tc>
          <w:tcPr>
            <w:tcW w:w="3126" w:type="dxa"/>
          </w:tcPr>
          <w:p w14:paraId="45F4D1CC" w14:textId="6F81B06C" w:rsidR="00AB161E" w:rsidRDefault="00AB161E" w:rsidP="00AB161E">
            <w:r>
              <w:t>400</w:t>
            </w:r>
          </w:p>
        </w:tc>
        <w:tc>
          <w:tcPr>
            <w:tcW w:w="3126" w:type="dxa"/>
          </w:tcPr>
          <w:p w14:paraId="5C2159D9" w14:textId="269E6BBF" w:rsidR="00AB161E" w:rsidRDefault="00AB161E" w:rsidP="00AB161E">
            <w:pPr>
              <w:pStyle w:val="FSVT12Doan2"/>
              <w:ind w:firstLine="0"/>
            </w:pPr>
            <w:r>
              <w:t>0.55</w:t>
            </w:r>
          </w:p>
        </w:tc>
        <w:tc>
          <w:tcPr>
            <w:tcW w:w="3127" w:type="dxa"/>
          </w:tcPr>
          <w:p w14:paraId="0680B267" w14:textId="06D93098" w:rsidR="00AB161E" w:rsidRDefault="00AB161E" w:rsidP="00AB161E">
            <w:pPr>
              <w:pStyle w:val="FSVT12Doan2"/>
              <w:ind w:firstLine="0"/>
            </w:pPr>
            <w:r>
              <w:t>2.8</w:t>
            </w:r>
          </w:p>
        </w:tc>
      </w:tr>
      <w:tr w:rsidR="00AB161E" w14:paraId="4FCE4170" w14:textId="77777777" w:rsidTr="00770546">
        <w:tc>
          <w:tcPr>
            <w:tcW w:w="3126" w:type="dxa"/>
          </w:tcPr>
          <w:p w14:paraId="629229FA" w14:textId="6B53A4E1" w:rsidR="00AB161E" w:rsidRDefault="00AB161E" w:rsidP="00AB161E">
            <w:r>
              <w:t>500</w:t>
            </w:r>
          </w:p>
        </w:tc>
        <w:tc>
          <w:tcPr>
            <w:tcW w:w="3126" w:type="dxa"/>
          </w:tcPr>
          <w:p w14:paraId="1C615129" w14:textId="2698366F" w:rsidR="00AB161E" w:rsidRDefault="00AB161E" w:rsidP="00AB161E">
            <w:pPr>
              <w:pStyle w:val="FSVT12Doan2"/>
              <w:ind w:firstLine="0"/>
            </w:pPr>
            <w:r>
              <w:t>0.55</w:t>
            </w:r>
          </w:p>
        </w:tc>
        <w:tc>
          <w:tcPr>
            <w:tcW w:w="3127" w:type="dxa"/>
          </w:tcPr>
          <w:p w14:paraId="5C73569A" w14:textId="5529DD5B" w:rsidR="00AB161E" w:rsidRDefault="00AB161E" w:rsidP="00AB161E">
            <w:pPr>
              <w:pStyle w:val="FSVT12Doan2"/>
              <w:ind w:firstLine="0"/>
            </w:pPr>
            <w:r>
              <w:t>2.8</w:t>
            </w:r>
          </w:p>
        </w:tc>
      </w:tr>
      <w:tr w:rsidR="00AB161E" w14:paraId="5791E28A" w14:textId="77777777" w:rsidTr="00770546">
        <w:tc>
          <w:tcPr>
            <w:tcW w:w="3126" w:type="dxa"/>
          </w:tcPr>
          <w:p w14:paraId="6C770E6F" w14:textId="1ABB0A4F" w:rsidR="00AB161E" w:rsidRDefault="00AB161E" w:rsidP="00AB161E">
            <w:r>
              <w:t>600</w:t>
            </w:r>
          </w:p>
        </w:tc>
        <w:tc>
          <w:tcPr>
            <w:tcW w:w="3126" w:type="dxa"/>
          </w:tcPr>
          <w:p w14:paraId="2E71A20D" w14:textId="386D1512" w:rsidR="00AB161E" w:rsidRDefault="00AB161E" w:rsidP="00AB161E">
            <w:pPr>
              <w:pStyle w:val="FSVT12Doan2"/>
              <w:ind w:firstLine="0"/>
            </w:pPr>
            <w:r>
              <w:t>0.55</w:t>
            </w:r>
          </w:p>
        </w:tc>
        <w:tc>
          <w:tcPr>
            <w:tcW w:w="3127" w:type="dxa"/>
          </w:tcPr>
          <w:p w14:paraId="58628B96" w14:textId="421DD75B" w:rsidR="00AB161E" w:rsidRDefault="00AB161E" w:rsidP="00AB161E">
            <w:pPr>
              <w:pStyle w:val="FSVT12Doan2"/>
              <w:ind w:firstLine="0"/>
            </w:pPr>
            <w:r>
              <w:t>2.8</w:t>
            </w:r>
          </w:p>
        </w:tc>
      </w:tr>
      <w:tr w:rsidR="00AB161E" w14:paraId="560BDDC4" w14:textId="77777777" w:rsidTr="00770546">
        <w:tc>
          <w:tcPr>
            <w:tcW w:w="3126" w:type="dxa"/>
          </w:tcPr>
          <w:p w14:paraId="1913D200" w14:textId="5CAF7652" w:rsidR="00AB161E" w:rsidRDefault="00AB161E" w:rsidP="00AB161E">
            <w:r>
              <w:t>700</w:t>
            </w:r>
          </w:p>
        </w:tc>
        <w:tc>
          <w:tcPr>
            <w:tcW w:w="3126" w:type="dxa"/>
          </w:tcPr>
          <w:p w14:paraId="286C14B5" w14:textId="4BCE17B9" w:rsidR="00AB161E" w:rsidRDefault="00AB161E" w:rsidP="00AB161E">
            <w:pPr>
              <w:pStyle w:val="FSVT12Doan2"/>
              <w:ind w:firstLine="0"/>
            </w:pPr>
            <w:r>
              <w:t>0.55</w:t>
            </w:r>
          </w:p>
        </w:tc>
        <w:tc>
          <w:tcPr>
            <w:tcW w:w="3127" w:type="dxa"/>
          </w:tcPr>
          <w:p w14:paraId="55631AE6" w14:textId="0DDB9C19" w:rsidR="00AB161E" w:rsidRDefault="00AB161E" w:rsidP="00AB161E">
            <w:pPr>
              <w:pStyle w:val="FSVT12Doan2"/>
              <w:ind w:firstLine="0"/>
            </w:pPr>
            <w:r>
              <w:t>2.8</w:t>
            </w:r>
          </w:p>
        </w:tc>
      </w:tr>
      <w:tr w:rsidR="00AB161E" w14:paraId="1F4124A0" w14:textId="77777777" w:rsidTr="00770546">
        <w:tc>
          <w:tcPr>
            <w:tcW w:w="3126" w:type="dxa"/>
          </w:tcPr>
          <w:p w14:paraId="4FD4990A" w14:textId="1AD2D1CC" w:rsidR="00AB161E" w:rsidRDefault="00AB161E" w:rsidP="00AB161E">
            <w:r>
              <w:t>800</w:t>
            </w:r>
          </w:p>
        </w:tc>
        <w:tc>
          <w:tcPr>
            <w:tcW w:w="3126" w:type="dxa"/>
          </w:tcPr>
          <w:p w14:paraId="2A000494" w14:textId="3C70F949" w:rsidR="00AB161E" w:rsidRDefault="00AB161E" w:rsidP="00AB161E">
            <w:pPr>
              <w:pStyle w:val="FSVT12Doan2"/>
              <w:ind w:firstLine="0"/>
            </w:pPr>
            <w:r>
              <w:t>0.54</w:t>
            </w:r>
          </w:p>
        </w:tc>
        <w:tc>
          <w:tcPr>
            <w:tcW w:w="3127" w:type="dxa"/>
          </w:tcPr>
          <w:p w14:paraId="5DBC637A" w14:textId="3D001CFC" w:rsidR="00AB161E" w:rsidRDefault="00AB161E" w:rsidP="00AB161E">
            <w:pPr>
              <w:pStyle w:val="FSVT12Doan2"/>
              <w:ind w:firstLine="0"/>
            </w:pPr>
            <w:r>
              <w:t>2.6</w:t>
            </w:r>
          </w:p>
        </w:tc>
      </w:tr>
      <w:tr w:rsidR="00AB161E" w14:paraId="6876C135" w14:textId="77777777" w:rsidTr="00770546">
        <w:tc>
          <w:tcPr>
            <w:tcW w:w="3126" w:type="dxa"/>
          </w:tcPr>
          <w:p w14:paraId="44062D74" w14:textId="580163C8" w:rsidR="00AB161E" w:rsidRDefault="00AB161E" w:rsidP="00AB161E">
            <w:r>
              <w:t>900</w:t>
            </w:r>
          </w:p>
        </w:tc>
        <w:tc>
          <w:tcPr>
            <w:tcW w:w="3126" w:type="dxa"/>
          </w:tcPr>
          <w:p w14:paraId="3C0A8878" w14:textId="551840A2" w:rsidR="00AB161E" w:rsidRDefault="00AB161E" w:rsidP="00AB161E">
            <w:pPr>
              <w:pStyle w:val="FSVT12Doan2"/>
              <w:ind w:firstLine="0"/>
            </w:pPr>
            <w:r>
              <w:t>0.54</w:t>
            </w:r>
          </w:p>
        </w:tc>
        <w:tc>
          <w:tcPr>
            <w:tcW w:w="3127" w:type="dxa"/>
          </w:tcPr>
          <w:p w14:paraId="7B222873" w14:textId="4864C856" w:rsidR="00AB161E" w:rsidRDefault="00AB161E" w:rsidP="00AB161E">
            <w:pPr>
              <w:pStyle w:val="FSVT12Doan2"/>
              <w:ind w:firstLine="0"/>
            </w:pPr>
            <w:r>
              <w:t>2.6</w:t>
            </w:r>
          </w:p>
        </w:tc>
      </w:tr>
      <w:tr w:rsidR="00AB161E" w14:paraId="46FB1366" w14:textId="77777777" w:rsidTr="00770546">
        <w:tc>
          <w:tcPr>
            <w:tcW w:w="3126" w:type="dxa"/>
          </w:tcPr>
          <w:p w14:paraId="5F8E3826" w14:textId="1E05DB91" w:rsidR="00AB161E" w:rsidRDefault="00AB161E" w:rsidP="00AB161E">
            <w:r>
              <w:t>1000</w:t>
            </w:r>
          </w:p>
        </w:tc>
        <w:tc>
          <w:tcPr>
            <w:tcW w:w="3126" w:type="dxa"/>
          </w:tcPr>
          <w:p w14:paraId="6E0CF0AE" w14:textId="1E745BE6" w:rsidR="00AB161E" w:rsidRDefault="00AB161E" w:rsidP="00AB161E">
            <w:pPr>
              <w:pStyle w:val="FSVT12Doan2"/>
              <w:ind w:firstLine="0"/>
            </w:pPr>
            <w:r>
              <w:t>0.54</w:t>
            </w:r>
          </w:p>
        </w:tc>
        <w:tc>
          <w:tcPr>
            <w:tcW w:w="3127" w:type="dxa"/>
          </w:tcPr>
          <w:p w14:paraId="017A2C1D" w14:textId="5D666E72" w:rsidR="00AB161E" w:rsidRDefault="00AB161E" w:rsidP="00AB161E">
            <w:pPr>
              <w:pStyle w:val="FSVT12Doan2"/>
              <w:ind w:firstLine="0"/>
            </w:pPr>
            <w:r>
              <w:t>2.6</w:t>
            </w:r>
          </w:p>
        </w:tc>
      </w:tr>
      <w:tr w:rsidR="00AB161E" w14:paraId="76ED6BA5" w14:textId="77777777" w:rsidTr="00770546">
        <w:tc>
          <w:tcPr>
            <w:tcW w:w="3126" w:type="dxa"/>
          </w:tcPr>
          <w:p w14:paraId="34F43782" w14:textId="10EB7668" w:rsidR="00AB161E" w:rsidRDefault="00AB161E" w:rsidP="00AB161E">
            <w:r>
              <w:t>1100</w:t>
            </w:r>
          </w:p>
        </w:tc>
        <w:tc>
          <w:tcPr>
            <w:tcW w:w="3126" w:type="dxa"/>
          </w:tcPr>
          <w:p w14:paraId="18023C96" w14:textId="70F6403F" w:rsidR="00AB161E" w:rsidRDefault="00AB161E" w:rsidP="00AB161E">
            <w:pPr>
              <w:pStyle w:val="FSVT12Doan2"/>
              <w:ind w:firstLine="0"/>
            </w:pPr>
            <w:r>
              <w:t>0.48</w:t>
            </w:r>
          </w:p>
        </w:tc>
        <w:tc>
          <w:tcPr>
            <w:tcW w:w="3127" w:type="dxa"/>
          </w:tcPr>
          <w:p w14:paraId="28DB0F79" w14:textId="3DA7F823" w:rsidR="00AB161E" w:rsidRDefault="00AB161E" w:rsidP="00AB161E">
            <w:pPr>
              <w:pStyle w:val="FSVT12Doan2"/>
              <w:ind w:firstLine="0"/>
            </w:pPr>
            <w:r>
              <w:t>1.6</w:t>
            </w:r>
          </w:p>
        </w:tc>
      </w:tr>
      <w:tr w:rsidR="00AB161E" w14:paraId="104F4344" w14:textId="77777777" w:rsidTr="00770546">
        <w:tc>
          <w:tcPr>
            <w:tcW w:w="3126" w:type="dxa"/>
          </w:tcPr>
          <w:p w14:paraId="08DC81C0" w14:textId="717CAB7E" w:rsidR="00AB161E" w:rsidRDefault="00AB161E" w:rsidP="00AB161E">
            <w:r>
              <w:t>1200</w:t>
            </w:r>
          </w:p>
        </w:tc>
        <w:tc>
          <w:tcPr>
            <w:tcW w:w="3126" w:type="dxa"/>
          </w:tcPr>
          <w:p w14:paraId="0E6A5DDF" w14:textId="320BABD8" w:rsidR="00AB161E" w:rsidRDefault="00AB161E" w:rsidP="00AB161E">
            <w:pPr>
              <w:pStyle w:val="FSVT12Doan2"/>
              <w:ind w:firstLine="0"/>
            </w:pPr>
            <w:r>
              <w:t>0.3</w:t>
            </w:r>
          </w:p>
        </w:tc>
        <w:tc>
          <w:tcPr>
            <w:tcW w:w="3127" w:type="dxa"/>
          </w:tcPr>
          <w:p w14:paraId="219FF38E" w14:textId="6FE71FB1" w:rsidR="00AB161E" w:rsidRDefault="00AB161E" w:rsidP="00AB161E">
            <w:pPr>
              <w:pStyle w:val="FSVT12Doan2"/>
              <w:ind w:firstLine="0"/>
            </w:pPr>
            <w:r>
              <w:t>-2.5</w:t>
            </w:r>
          </w:p>
        </w:tc>
      </w:tr>
      <w:tr w:rsidR="00AB161E" w14:paraId="5D14C161" w14:textId="77777777" w:rsidTr="00770546">
        <w:tc>
          <w:tcPr>
            <w:tcW w:w="3126" w:type="dxa"/>
          </w:tcPr>
          <w:p w14:paraId="08AB23AB" w14:textId="56CBF1C4" w:rsidR="00AB161E" w:rsidRDefault="00AB161E" w:rsidP="00AB161E">
            <w:r>
              <w:t>1300</w:t>
            </w:r>
          </w:p>
        </w:tc>
        <w:tc>
          <w:tcPr>
            <w:tcW w:w="3126" w:type="dxa"/>
          </w:tcPr>
          <w:p w14:paraId="28840C66" w14:textId="04CC5A29" w:rsidR="00AB161E" w:rsidRDefault="00AB161E" w:rsidP="00AB161E">
            <w:pPr>
              <w:pStyle w:val="FSVT12Doan2"/>
              <w:ind w:firstLine="0"/>
            </w:pPr>
            <w:r>
              <w:t>0.1</w:t>
            </w:r>
          </w:p>
        </w:tc>
        <w:tc>
          <w:tcPr>
            <w:tcW w:w="3127" w:type="dxa"/>
          </w:tcPr>
          <w:p w14:paraId="6CDC5E26" w14:textId="10B7C65C" w:rsidR="00AB161E" w:rsidRDefault="00AB161E" w:rsidP="00AB161E">
            <w:pPr>
              <w:pStyle w:val="FSVT12Doan2"/>
              <w:ind w:firstLine="0"/>
            </w:pPr>
            <w:r>
              <w:t>-12</w:t>
            </w:r>
          </w:p>
        </w:tc>
      </w:tr>
      <w:tr w:rsidR="00AB161E" w14:paraId="296DBC15" w14:textId="77777777" w:rsidTr="00770546">
        <w:tc>
          <w:tcPr>
            <w:tcW w:w="3126" w:type="dxa"/>
          </w:tcPr>
          <w:p w14:paraId="640FC38E" w14:textId="6906C2BE" w:rsidR="00AB161E" w:rsidRDefault="00AB161E" w:rsidP="00AB161E">
            <w:r>
              <w:t>1400</w:t>
            </w:r>
          </w:p>
        </w:tc>
        <w:tc>
          <w:tcPr>
            <w:tcW w:w="3126" w:type="dxa"/>
          </w:tcPr>
          <w:p w14:paraId="4BCE1785" w14:textId="2EAB7E75" w:rsidR="00AB161E" w:rsidRDefault="00AB161E" w:rsidP="00AB161E">
            <w:pPr>
              <w:pStyle w:val="FSVT12Doan2"/>
              <w:ind w:firstLine="0"/>
            </w:pPr>
            <w:r>
              <w:t>0.03</w:t>
            </w:r>
          </w:p>
        </w:tc>
        <w:tc>
          <w:tcPr>
            <w:tcW w:w="3127" w:type="dxa"/>
          </w:tcPr>
          <w:p w14:paraId="3C69299A" w14:textId="7541710A" w:rsidR="00AB161E" w:rsidRDefault="00AB161E" w:rsidP="00AB161E">
            <w:pPr>
              <w:pStyle w:val="FSVT12Doan2"/>
              <w:ind w:firstLine="0"/>
            </w:pPr>
            <w:r>
              <w:t>-22.5</w:t>
            </w:r>
          </w:p>
        </w:tc>
      </w:tr>
      <w:tr w:rsidR="00AB161E" w14:paraId="6F3281EE" w14:textId="77777777" w:rsidTr="00770546">
        <w:tc>
          <w:tcPr>
            <w:tcW w:w="3126" w:type="dxa"/>
          </w:tcPr>
          <w:p w14:paraId="60131ABB" w14:textId="4369EB5C" w:rsidR="00AB161E" w:rsidRDefault="00AB161E" w:rsidP="00AB161E">
            <w:r>
              <w:t>1500</w:t>
            </w:r>
          </w:p>
        </w:tc>
        <w:tc>
          <w:tcPr>
            <w:tcW w:w="3126" w:type="dxa"/>
          </w:tcPr>
          <w:p w14:paraId="57F55837" w14:textId="041F24C0" w:rsidR="00AB161E" w:rsidRDefault="00AB161E" w:rsidP="00AB161E">
            <w:pPr>
              <w:pStyle w:val="FSVT12Doan2"/>
              <w:ind w:firstLine="0"/>
            </w:pPr>
            <w:r>
              <w:t>0.03</w:t>
            </w:r>
          </w:p>
        </w:tc>
        <w:tc>
          <w:tcPr>
            <w:tcW w:w="3127" w:type="dxa"/>
          </w:tcPr>
          <w:p w14:paraId="7A461F7A" w14:textId="6A9A809F" w:rsidR="00AB161E" w:rsidRDefault="00AB161E" w:rsidP="00AB161E">
            <w:pPr>
              <w:pStyle w:val="FSVT12Doan2"/>
              <w:ind w:firstLine="0"/>
            </w:pPr>
            <w:r>
              <w:t>-22.5</w:t>
            </w:r>
          </w:p>
        </w:tc>
      </w:tr>
      <w:tr w:rsidR="00AB161E" w14:paraId="0D695DAD" w14:textId="77777777" w:rsidTr="00770546">
        <w:tc>
          <w:tcPr>
            <w:tcW w:w="3126" w:type="dxa"/>
          </w:tcPr>
          <w:p w14:paraId="23A50BD5" w14:textId="5176F752" w:rsidR="00AB161E" w:rsidRDefault="00AB161E" w:rsidP="00AB161E">
            <w:r>
              <w:t>1600</w:t>
            </w:r>
          </w:p>
        </w:tc>
        <w:tc>
          <w:tcPr>
            <w:tcW w:w="3126" w:type="dxa"/>
          </w:tcPr>
          <w:p w14:paraId="0DC3A580" w14:textId="39D18FD9" w:rsidR="00AB161E" w:rsidRDefault="00AB161E" w:rsidP="00AB161E">
            <w:pPr>
              <w:pStyle w:val="FSVT12Doan2"/>
              <w:ind w:firstLine="0"/>
            </w:pPr>
            <w:r>
              <w:t>0.03</w:t>
            </w:r>
          </w:p>
        </w:tc>
        <w:tc>
          <w:tcPr>
            <w:tcW w:w="3127" w:type="dxa"/>
          </w:tcPr>
          <w:p w14:paraId="25B0DF0B" w14:textId="4445347F" w:rsidR="00AB161E" w:rsidRDefault="00AB161E" w:rsidP="00AB161E">
            <w:pPr>
              <w:pStyle w:val="FSVT12Doan2"/>
              <w:ind w:firstLine="0"/>
            </w:pPr>
            <w:r>
              <w:t>-22.5</w:t>
            </w:r>
          </w:p>
        </w:tc>
      </w:tr>
      <w:tr w:rsidR="00AB161E" w14:paraId="490B0563" w14:textId="77777777" w:rsidTr="00770546">
        <w:tc>
          <w:tcPr>
            <w:tcW w:w="3126" w:type="dxa"/>
          </w:tcPr>
          <w:p w14:paraId="053AF264" w14:textId="5BFAE8E4" w:rsidR="00AB161E" w:rsidRDefault="00AB161E" w:rsidP="00AB161E">
            <w:r>
              <w:t>1700</w:t>
            </w:r>
          </w:p>
        </w:tc>
        <w:tc>
          <w:tcPr>
            <w:tcW w:w="3126" w:type="dxa"/>
          </w:tcPr>
          <w:p w14:paraId="41719B88" w14:textId="37885737" w:rsidR="00AB161E" w:rsidRDefault="00AB161E" w:rsidP="00AB161E">
            <w:pPr>
              <w:pStyle w:val="FSVT12Doan2"/>
              <w:ind w:firstLine="0"/>
            </w:pPr>
            <w:r>
              <w:t>0.03</w:t>
            </w:r>
          </w:p>
        </w:tc>
        <w:tc>
          <w:tcPr>
            <w:tcW w:w="3127" w:type="dxa"/>
          </w:tcPr>
          <w:p w14:paraId="3E687987" w14:textId="2DFBB2B8" w:rsidR="00AB161E" w:rsidRDefault="00AB161E" w:rsidP="00AB161E">
            <w:pPr>
              <w:pStyle w:val="FSVT12Doan2"/>
              <w:ind w:firstLine="0"/>
            </w:pPr>
            <w:r>
              <w:t>-22.5</w:t>
            </w:r>
          </w:p>
        </w:tc>
      </w:tr>
      <w:tr w:rsidR="00AB161E" w14:paraId="4B384A90" w14:textId="77777777" w:rsidTr="00770546">
        <w:tc>
          <w:tcPr>
            <w:tcW w:w="3126" w:type="dxa"/>
          </w:tcPr>
          <w:p w14:paraId="02DED412" w14:textId="43C56671" w:rsidR="00AB161E" w:rsidRDefault="00AB161E" w:rsidP="00AB161E">
            <w:r>
              <w:t>1800</w:t>
            </w:r>
          </w:p>
        </w:tc>
        <w:tc>
          <w:tcPr>
            <w:tcW w:w="3126" w:type="dxa"/>
          </w:tcPr>
          <w:p w14:paraId="397A64D8" w14:textId="0486BB97" w:rsidR="00AB161E" w:rsidRDefault="00AB161E" w:rsidP="00AB161E">
            <w:pPr>
              <w:pStyle w:val="FSVT12Doan2"/>
              <w:ind w:firstLine="0"/>
            </w:pPr>
            <w:r>
              <w:t>0.03</w:t>
            </w:r>
          </w:p>
        </w:tc>
        <w:tc>
          <w:tcPr>
            <w:tcW w:w="3127" w:type="dxa"/>
          </w:tcPr>
          <w:p w14:paraId="277B960D" w14:textId="2C041ABB" w:rsidR="00AB161E" w:rsidRDefault="00AB161E" w:rsidP="00AB161E">
            <w:pPr>
              <w:pStyle w:val="FSVT12Doan2"/>
              <w:ind w:firstLine="0"/>
            </w:pPr>
            <w:r>
              <w:t>-22.5</w:t>
            </w:r>
          </w:p>
        </w:tc>
      </w:tr>
      <w:tr w:rsidR="00AB161E" w14:paraId="2AD7251C" w14:textId="77777777" w:rsidTr="00770546">
        <w:tc>
          <w:tcPr>
            <w:tcW w:w="3126" w:type="dxa"/>
          </w:tcPr>
          <w:p w14:paraId="49491E43" w14:textId="06F7E14F" w:rsidR="00AB161E" w:rsidRDefault="00AB161E" w:rsidP="00AB161E">
            <w:r>
              <w:t>1900</w:t>
            </w:r>
          </w:p>
        </w:tc>
        <w:tc>
          <w:tcPr>
            <w:tcW w:w="3126" w:type="dxa"/>
          </w:tcPr>
          <w:p w14:paraId="151ABC65" w14:textId="3FD744D5" w:rsidR="00AB161E" w:rsidRDefault="00AB161E" w:rsidP="00AB161E">
            <w:pPr>
              <w:pStyle w:val="FSVT12Doan2"/>
              <w:ind w:firstLine="0"/>
            </w:pPr>
            <w:r>
              <w:t>0.03</w:t>
            </w:r>
          </w:p>
        </w:tc>
        <w:tc>
          <w:tcPr>
            <w:tcW w:w="3127" w:type="dxa"/>
          </w:tcPr>
          <w:p w14:paraId="3DBA302E" w14:textId="34824243" w:rsidR="00AB161E" w:rsidRDefault="00AB161E" w:rsidP="00AB161E">
            <w:pPr>
              <w:pStyle w:val="FSVT12Doan2"/>
              <w:ind w:firstLine="0"/>
            </w:pPr>
            <w:r>
              <w:t>-22.5</w:t>
            </w:r>
          </w:p>
        </w:tc>
      </w:tr>
      <w:tr w:rsidR="00AB161E" w14:paraId="2EBD65AA" w14:textId="77777777" w:rsidTr="00770546">
        <w:tc>
          <w:tcPr>
            <w:tcW w:w="3126" w:type="dxa"/>
          </w:tcPr>
          <w:p w14:paraId="3AB20A51" w14:textId="706A18B0" w:rsidR="00AB161E" w:rsidRDefault="00AB161E" w:rsidP="00AB161E">
            <w:r>
              <w:t>2000</w:t>
            </w:r>
          </w:p>
        </w:tc>
        <w:tc>
          <w:tcPr>
            <w:tcW w:w="3126" w:type="dxa"/>
          </w:tcPr>
          <w:p w14:paraId="5B42AB54" w14:textId="407862F7" w:rsidR="00AB161E" w:rsidRDefault="00AB161E" w:rsidP="00AB161E">
            <w:pPr>
              <w:pStyle w:val="FSVT12Doan2"/>
              <w:ind w:firstLine="0"/>
            </w:pPr>
            <w:r>
              <w:t>0.03</w:t>
            </w:r>
          </w:p>
        </w:tc>
        <w:tc>
          <w:tcPr>
            <w:tcW w:w="3127" w:type="dxa"/>
          </w:tcPr>
          <w:p w14:paraId="27B3908E" w14:textId="0434E560" w:rsidR="00AB161E" w:rsidRDefault="00AB161E" w:rsidP="00AB161E">
            <w:pPr>
              <w:pStyle w:val="FSVT12Doan2"/>
              <w:ind w:firstLine="0"/>
            </w:pPr>
            <w:r>
              <w:t>-22.5</w:t>
            </w:r>
          </w:p>
        </w:tc>
      </w:tr>
    </w:tbl>
    <w:p w14:paraId="6AA0E2C0" w14:textId="7C7CD357" w:rsidR="00770546" w:rsidRDefault="000F7B6C" w:rsidP="00770546">
      <w:pPr>
        <w:pStyle w:val="FSVT12Doan2"/>
      </w:pPr>
      <w:r>
        <w:t>Đồ thị: Gain(dB)/Frequency(Hz)</w:t>
      </w:r>
    </w:p>
    <w:tbl>
      <w:tblPr>
        <w:tblStyle w:val="LiBang"/>
        <w:tblW w:w="0" w:type="auto"/>
        <w:tblLook w:val="04A0" w:firstRow="1" w:lastRow="0" w:firstColumn="1" w:lastColumn="0" w:noHBand="0" w:noVBand="1"/>
      </w:tblPr>
      <w:tblGrid>
        <w:gridCol w:w="9379"/>
      </w:tblGrid>
      <w:tr w:rsidR="000F7B6C" w14:paraId="15799DC1" w14:textId="77777777" w:rsidTr="000F7B6C">
        <w:trPr>
          <w:trHeight w:val="3050"/>
        </w:trPr>
        <w:tc>
          <w:tcPr>
            <w:tcW w:w="9379" w:type="dxa"/>
          </w:tcPr>
          <w:p w14:paraId="6CFBDDD1" w14:textId="77777777" w:rsidR="000F7B6C" w:rsidRDefault="000F7B6C" w:rsidP="00770546">
            <w:pPr>
              <w:pStyle w:val="FSVT12Doan2"/>
              <w:ind w:firstLine="0"/>
            </w:pPr>
          </w:p>
        </w:tc>
      </w:tr>
    </w:tbl>
    <w:p w14:paraId="41519958" w14:textId="1CFE968E" w:rsidR="000F7B6C" w:rsidRDefault="000F7B6C" w:rsidP="000F7B6C">
      <w:pPr>
        <w:pStyle w:val="FSVT12Muc5So"/>
      </w:pPr>
      <w:r>
        <w:t>Dựa trên biểu đồ thu được, bộ lọc FIR được sử dụng trong ví dụ này là loại bộ lọc nào?. Chọn a/b/c</w:t>
      </w:r>
    </w:p>
    <w:p w14:paraId="7CE694EC" w14:textId="3EDDE119" w:rsidR="000F7B6C" w:rsidRDefault="000F7B6C" w:rsidP="000F7B6C">
      <w:pPr>
        <w:pStyle w:val="FSVT12Muc6abc"/>
      </w:pPr>
      <w:r>
        <w:t>Bộ lọc thông dải</w:t>
      </w:r>
    </w:p>
    <w:p w14:paraId="34EC20BD" w14:textId="61116308" w:rsidR="000F7B6C" w:rsidRDefault="000F7B6C" w:rsidP="000F7B6C">
      <w:pPr>
        <w:pStyle w:val="FSVT12Muc6abc"/>
      </w:pPr>
      <w:r>
        <w:t>Bộ lọc thông cao</w:t>
      </w:r>
    </w:p>
    <w:p w14:paraId="69531CB1" w14:textId="77777777" w:rsidR="000F7B6C" w:rsidRDefault="000F7B6C" w:rsidP="000F7B6C">
      <w:pPr>
        <w:pStyle w:val="FSVT12Muc6abc"/>
      </w:pPr>
      <w:r>
        <w:t>Bộ lọc thông thấp</w:t>
      </w:r>
    </w:p>
    <w:tbl>
      <w:tblPr>
        <w:tblStyle w:val="LiBang"/>
        <w:tblW w:w="9445" w:type="dxa"/>
        <w:tblLook w:val="04A0" w:firstRow="1" w:lastRow="0" w:firstColumn="1" w:lastColumn="0" w:noHBand="0" w:noVBand="1"/>
      </w:tblPr>
      <w:tblGrid>
        <w:gridCol w:w="1975"/>
        <w:gridCol w:w="7470"/>
      </w:tblGrid>
      <w:tr w:rsidR="000F7B6C" w14:paraId="2254F114" w14:textId="77777777" w:rsidTr="00880A35">
        <w:tc>
          <w:tcPr>
            <w:tcW w:w="1975" w:type="dxa"/>
          </w:tcPr>
          <w:p w14:paraId="3B9EDBD6" w14:textId="77777777" w:rsidR="000F7B6C" w:rsidRDefault="000F7B6C" w:rsidP="00880A35">
            <w:pPr>
              <w:pStyle w:val="FSVT12Doan2"/>
            </w:pPr>
            <w:r>
              <w:t xml:space="preserve">  Kết quả:</w:t>
            </w:r>
          </w:p>
        </w:tc>
        <w:tc>
          <w:tcPr>
            <w:tcW w:w="7470" w:type="dxa"/>
          </w:tcPr>
          <w:p w14:paraId="58647E7A" w14:textId="7C504FF7" w:rsidR="000F7B6C" w:rsidRDefault="00AB161E" w:rsidP="00880A35">
            <w:pPr>
              <w:pStyle w:val="FSVT12Doan2"/>
            </w:pPr>
            <w:r>
              <w:t>c</w:t>
            </w:r>
          </w:p>
        </w:tc>
      </w:tr>
    </w:tbl>
    <w:p w14:paraId="6855419E" w14:textId="3549506A" w:rsidR="000F7B6C" w:rsidRDefault="000F7B6C" w:rsidP="000F7B6C">
      <w:pPr>
        <w:pStyle w:val="FSVT12Muc5So"/>
      </w:pPr>
      <w:r>
        <w:t>Tần số cắt của bộ lọc này là bao nhiêu?. Chọn a/b/c</w:t>
      </w:r>
    </w:p>
    <w:p w14:paraId="29C33028" w14:textId="6F6335E8" w:rsidR="000F7B6C" w:rsidRDefault="000F7B6C" w:rsidP="000F7B6C">
      <w:pPr>
        <w:pStyle w:val="FSVT12Muc6abc"/>
      </w:pPr>
      <w:r>
        <w:t>Khoảng 1150 Hz</w:t>
      </w:r>
    </w:p>
    <w:p w14:paraId="401B2C46" w14:textId="4C17FD17" w:rsidR="000F7B6C" w:rsidRDefault="000F7B6C" w:rsidP="000F7B6C">
      <w:pPr>
        <w:pStyle w:val="FSVT12Muc6abc"/>
      </w:pPr>
      <w:r>
        <w:t>Khoảng 800 Hz</w:t>
      </w:r>
    </w:p>
    <w:p w14:paraId="69058A33" w14:textId="77777777" w:rsidR="000F7B6C" w:rsidRDefault="000F7B6C" w:rsidP="000F7B6C">
      <w:pPr>
        <w:pStyle w:val="FSVT12Muc6abc"/>
      </w:pPr>
      <w:r>
        <w:t>Khoảng 1350 Hz</w:t>
      </w:r>
    </w:p>
    <w:tbl>
      <w:tblPr>
        <w:tblStyle w:val="LiBang"/>
        <w:tblW w:w="9445" w:type="dxa"/>
        <w:tblLook w:val="04A0" w:firstRow="1" w:lastRow="0" w:firstColumn="1" w:lastColumn="0" w:noHBand="0" w:noVBand="1"/>
      </w:tblPr>
      <w:tblGrid>
        <w:gridCol w:w="1975"/>
        <w:gridCol w:w="7470"/>
      </w:tblGrid>
      <w:tr w:rsidR="000F7B6C" w14:paraId="49557C5B" w14:textId="77777777" w:rsidTr="00880A35">
        <w:tc>
          <w:tcPr>
            <w:tcW w:w="1975" w:type="dxa"/>
          </w:tcPr>
          <w:p w14:paraId="60FA9E54" w14:textId="77777777" w:rsidR="000F7B6C" w:rsidRDefault="000F7B6C" w:rsidP="00880A35">
            <w:pPr>
              <w:pStyle w:val="FSVT12Doan2"/>
            </w:pPr>
            <w:r>
              <w:t xml:space="preserve">  Kết quả:</w:t>
            </w:r>
          </w:p>
        </w:tc>
        <w:tc>
          <w:tcPr>
            <w:tcW w:w="7470" w:type="dxa"/>
          </w:tcPr>
          <w:p w14:paraId="0998E352" w14:textId="3018AA7F" w:rsidR="000F7B6C" w:rsidRDefault="00AB161E" w:rsidP="00880A35">
            <w:pPr>
              <w:pStyle w:val="FSVT12Doan2"/>
            </w:pPr>
            <w:r>
              <w:t>a</w:t>
            </w:r>
          </w:p>
        </w:tc>
      </w:tr>
    </w:tbl>
    <w:p w14:paraId="3D818C9A" w14:textId="002C2AFA" w:rsidR="00770546" w:rsidRDefault="00272019" w:rsidP="000F7B6C">
      <w:pPr>
        <w:pStyle w:val="FSVT12Muc5So"/>
      </w:pPr>
      <w:r>
        <w:t>Kích</w:t>
      </w:r>
      <w:r w:rsidRPr="00272019">
        <w:t xml:space="preserve"> vào biểu tượng </w:t>
      </w:r>
      <w:r w:rsidRPr="009845A3">
        <w:rPr>
          <w:noProof/>
        </w:rPr>
        <w:drawing>
          <wp:inline distT="0" distB="0" distL="0" distR="0" wp14:anchorId="1F0D05D8" wp14:editId="51A5EF02">
            <wp:extent cx="138430" cy="138430"/>
            <wp:effectExtent l="0" t="0" r="0" b="0"/>
            <wp:docPr id="209672" name="Picture 20967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w:t>
      </w:r>
      <w:r w:rsidRPr="00272019">
        <w:t>để dừng chương trình</w:t>
      </w:r>
      <w:r>
        <w:t>.</w:t>
      </w:r>
    </w:p>
    <w:p w14:paraId="03A18FC2" w14:textId="5E360F59" w:rsidR="00770546" w:rsidRDefault="00BC197C" w:rsidP="00BC197C">
      <w:pPr>
        <w:pStyle w:val="FSVT12MUC5"/>
      </w:pPr>
      <w:r w:rsidRPr="00BC197C">
        <w:t>Kiểm tra Bộ lọc IIR</w:t>
      </w:r>
    </w:p>
    <w:p w14:paraId="1A7AF40D" w14:textId="4DAD1B4F" w:rsidR="00BC197C" w:rsidRDefault="00BC197C" w:rsidP="00BC197C">
      <w:pPr>
        <w:pStyle w:val="FSVT12Muc5So"/>
      </w:pPr>
      <w:r>
        <w:t>Chuyển dự án Exercise_5_2 thành dự án kích hoạt bằng cách nhấp vào dự án đó trong cửa sổ Project Explorer</w:t>
      </w:r>
    </w:p>
    <w:p w14:paraId="79F163E5" w14:textId="75639FA6" w:rsidR="00BC197C" w:rsidRDefault="00BC197C" w:rsidP="00BC197C">
      <w:pPr>
        <w:pStyle w:val="FSVT12Doan2"/>
      </w:pPr>
      <w:r>
        <w:t>Mở cả hai tệp main.c và interrupt.c của dự án này.</w:t>
      </w:r>
    </w:p>
    <w:p w14:paraId="3C924BD7" w14:textId="77777777" w:rsidR="00BC197C" w:rsidRDefault="00BC197C" w:rsidP="00BC197C">
      <w:pPr>
        <w:pStyle w:val="FSVT12Doan2"/>
      </w:pPr>
      <w:r>
        <w:t xml:space="preserve">Khởi chạy chế độ Gỡ lỗi bằng cách nhấp vào biểu tượng </w:t>
      </w:r>
      <w:r>
        <w:rPr>
          <w:noProof/>
        </w:rPr>
        <w:drawing>
          <wp:inline distT="0" distB="0" distL="0" distR="0" wp14:anchorId="5A350F55" wp14:editId="409A0393">
            <wp:extent cx="180842" cy="180842"/>
            <wp:effectExtent l="0" t="0" r="0" b="0"/>
            <wp:docPr id="209676" name="Picture 209676" descr="A picture containing text, microscope, engin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icroscope, engine, de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8523" cy="188523"/>
                    </a:xfrm>
                    <a:prstGeom prst="rect">
                      <a:avLst/>
                    </a:prstGeom>
                    <a:noFill/>
                    <a:ln>
                      <a:noFill/>
                    </a:ln>
                  </pic:spPr>
                </pic:pic>
              </a:graphicData>
            </a:graphic>
          </wp:inline>
        </w:drawing>
      </w:r>
      <w:r>
        <w:t xml:space="preserve"> để tải chương trình vào DSP.</w:t>
      </w:r>
    </w:p>
    <w:p w14:paraId="5374567D" w14:textId="3C3C6CE0" w:rsidR="00BC197C" w:rsidRDefault="00BC197C" w:rsidP="00BC197C">
      <w:pPr>
        <w:pStyle w:val="FSVT12Muc5So"/>
      </w:pPr>
      <w:r>
        <w:t>Trong tệp interrupt.c, hãy tìm phần liệt kê các hệ số bộ lọc. Có bao nhiêu hệ số được liệt kê? Chọn a/b/c</w:t>
      </w:r>
    </w:p>
    <w:p w14:paraId="3126DC04" w14:textId="30B8AF3C" w:rsidR="00BC197C" w:rsidRDefault="00BC197C" w:rsidP="00BC197C">
      <w:pPr>
        <w:pStyle w:val="FSVT12Muc6abc"/>
      </w:pPr>
      <w:r>
        <w:t>10 hệ số riêng biệt được liệt kê.</w:t>
      </w:r>
    </w:p>
    <w:p w14:paraId="3AD360CB" w14:textId="1161195D" w:rsidR="00BC197C" w:rsidRDefault="00BC197C" w:rsidP="00BC197C">
      <w:pPr>
        <w:pStyle w:val="FSVT12Muc6abc"/>
      </w:pPr>
      <w:r>
        <w:t>Không có hệ số nào được liệt kê</w:t>
      </w:r>
    </w:p>
    <w:p w14:paraId="5516B929" w14:textId="7D6DCAD2" w:rsidR="00BC197C" w:rsidRDefault="00BC197C" w:rsidP="00BC197C">
      <w:pPr>
        <w:pStyle w:val="FSVT12Muc6abc"/>
      </w:pPr>
      <w:r>
        <w:t>5 hệ số được liệt kê 2 lần</w:t>
      </w:r>
    </w:p>
    <w:tbl>
      <w:tblPr>
        <w:tblStyle w:val="LiBang"/>
        <w:tblW w:w="9445" w:type="dxa"/>
        <w:tblLook w:val="04A0" w:firstRow="1" w:lastRow="0" w:firstColumn="1" w:lastColumn="0" w:noHBand="0" w:noVBand="1"/>
      </w:tblPr>
      <w:tblGrid>
        <w:gridCol w:w="1975"/>
        <w:gridCol w:w="7470"/>
      </w:tblGrid>
      <w:tr w:rsidR="00BC197C" w14:paraId="4A2775A7" w14:textId="77777777" w:rsidTr="00880A35">
        <w:tc>
          <w:tcPr>
            <w:tcW w:w="1975" w:type="dxa"/>
          </w:tcPr>
          <w:p w14:paraId="52526B06" w14:textId="77777777" w:rsidR="00BC197C" w:rsidRDefault="00BC197C" w:rsidP="00880A35">
            <w:pPr>
              <w:pStyle w:val="FSVT12Doan2"/>
            </w:pPr>
            <w:r>
              <w:t xml:space="preserve">  Kết quả:</w:t>
            </w:r>
          </w:p>
        </w:tc>
        <w:tc>
          <w:tcPr>
            <w:tcW w:w="7470" w:type="dxa"/>
          </w:tcPr>
          <w:p w14:paraId="3EE09E58" w14:textId="3D51960A" w:rsidR="00BC197C" w:rsidRDefault="00AB161E" w:rsidP="00880A35">
            <w:pPr>
              <w:pStyle w:val="FSVT12Doan2"/>
            </w:pPr>
            <w:r>
              <w:t>c</w:t>
            </w:r>
          </w:p>
        </w:tc>
      </w:tr>
    </w:tbl>
    <w:p w14:paraId="6C08D570" w14:textId="1EDADB6B" w:rsidR="00F81B48" w:rsidRPr="00F81B48" w:rsidRDefault="008376B0" w:rsidP="00BC197C">
      <w:pPr>
        <w:pStyle w:val="FSVT12Doan2"/>
      </w:pPr>
      <w:r w:rsidRPr="008376B0">
        <w:t xml:space="preserve">Các hệ số được đưa ra theo thứ tự sau: </w:t>
      </w:r>
      <w:r w:rsidR="00F81B48">
        <w:t>b</w:t>
      </w:r>
      <w:r w:rsidR="00F81B48">
        <w:rPr>
          <w:vertAlign w:val="subscript"/>
        </w:rPr>
        <w:t>2</w:t>
      </w:r>
      <w:r w:rsidR="00F81B48">
        <w:t xml:space="preserve"> b</w:t>
      </w:r>
      <w:r w:rsidR="00F81B48">
        <w:rPr>
          <w:vertAlign w:val="subscript"/>
        </w:rPr>
        <w:t>1</w:t>
      </w:r>
      <w:r w:rsidR="00F81B48" w:rsidRPr="00F81B48">
        <w:t xml:space="preserve"> </w:t>
      </w:r>
      <w:r w:rsidR="00F81B48">
        <w:t>b</w:t>
      </w:r>
      <w:r w:rsidR="00F81B48">
        <w:rPr>
          <w:vertAlign w:val="subscript"/>
        </w:rPr>
        <w:t xml:space="preserve">0 </w:t>
      </w:r>
      <w:r w:rsidR="00F81B48">
        <w:t>a</w:t>
      </w:r>
      <w:r w:rsidR="00F81B48">
        <w:rPr>
          <w:vertAlign w:val="subscript"/>
        </w:rPr>
        <w:t>2</w:t>
      </w:r>
      <w:r w:rsidR="00F81B48" w:rsidRPr="00F81B48">
        <w:t xml:space="preserve"> </w:t>
      </w:r>
      <w:r w:rsidR="00F81B48">
        <w:t>a</w:t>
      </w:r>
      <w:r w:rsidR="00F81B48">
        <w:rPr>
          <w:vertAlign w:val="subscript"/>
        </w:rPr>
        <w:t>1</w:t>
      </w:r>
    </w:p>
    <w:p w14:paraId="548978CA" w14:textId="73131564" w:rsidR="00BC197C" w:rsidRDefault="008376B0" w:rsidP="00BC197C">
      <w:pPr>
        <w:pStyle w:val="FSVT12Doan2"/>
      </w:pPr>
      <w:r w:rsidRPr="008376B0">
        <w:t xml:space="preserve">Chúng được viết dưới dạng số tự nhiên nhưng được sử dụng ở định dạng Q31 trong </w:t>
      </w:r>
      <w:r w:rsidRPr="008376B0">
        <w:lastRenderedPageBreak/>
        <w:t>thuật toán. Hệ số a0 được ngầm hiểu có giá trị 1.</w:t>
      </w:r>
    </w:p>
    <w:tbl>
      <w:tblPr>
        <w:tblStyle w:val="LiBang"/>
        <w:tblW w:w="0" w:type="auto"/>
        <w:tblLook w:val="04A0" w:firstRow="1" w:lastRow="0" w:firstColumn="1" w:lastColumn="0" w:noHBand="0" w:noVBand="1"/>
      </w:tblPr>
      <w:tblGrid>
        <w:gridCol w:w="4855"/>
        <w:gridCol w:w="4524"/>
      </w:tblGrid>
      <w:tr w:rsidR="0022276A" w14:paraId="22D376EB" w14:textId="77777777" w:rsidTr="0022276A">
        <w:tc>
          <w:tcPr>
            <w:tcW w:w="4855" w:type="dxa"/>
          </w:tcPr>
          <w:p w14:paraId="544EBD41" w14:textId="0A399EA8" w:rsidR="0022276A" w:rsidRDefault="0022276A" w:rsidP="0022276A">
            <w:pPr>
              <w:pStyle w:val="FSVT12Doan1"/>
            </w:pPr>
            <w:r w:rsidRPr="0022276A">
              <w:t>Hàm truyền của bộ lọc được sử dụng, đôi khi được gọi là biquad, trông như thế này:</w:t>
            </w:r>
          </w:p>
        </w:tc>
        <w:tc>
          <w:tcPr>
            <w:tcW w:w="4524" w:type="dxa"/>
          </w:tcPr>
          <w:p w14:paraId="6BBF3EA7" w14:textId="7DADD780" w:rsidR="0022276A" w:rsidRDefault="0022276A" w:rsidP="00BC197C">
            <w:pPr>
              <w:pStyle w:val="FSVT12Doan2"/>
              <w:ind w:firstLine="0"/>
            </w:pPr>
            <w:r>
              <w:rPr>
                <w:noProof/>
              </w:rPr>
              <w:drawing>
                <wp:inline distT="0" distB="0" distL="0" distR="0" wp14:anchorId="113155EB" wp14:editId="533830F2">
                  <wp:extent cx="2086266" cy="733527"/>
                  <wp:effectExtent l="0" t="0" r="9525" b="9525"/>
                  <wp:docPr id="209677" name="Picture 209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 name="Picture 209677"/>
                          <pic:cNvPicPr/>
                        </pic:nvPicPr>
                        <pic:blipFill>
                          <a:blip r:embed="rId27"/>
                          <a:stretch>
                            <a:fillRect/>
                          </a:stretch>
                        </pic:blipFill>
                        <pic:spPr>
                          <a:xfrm>
                            <a:off x="0" y="0"/>
                            <a:ext cx="2086266" cy="733527"/>
                          </a:xfrm>
                          <a:prstGeom prst="rect">
                            <a:avLst/>
                          </a:prstGeom>
                        </pic:spPr>
                      </pic:pic>
                    </a:graphicData>
                  </a:graphic>
                </wp:inline>
              </w:drawing>
            </w:r>
          </w:p>
        </w:tc>
      </w:tr>
    </w:tbl>
    <w:p w14:paraId="2426C081" w14:textId="5B58410E" w:rsidR="0022276A" w:rsidRDefault="0022276A" w:rsidP="0022276A">
      <w:pPr>
        <w:pStyle w:val="FSVT12Doan2"/>
      </w:pPr>
      <w:r>
        <w:t>Các hệ số được lặp lại do hàm truyền biquad được sử dụng hai lần (hoặc xếp tầng) để tạo ra bộ lọc IIR cuối cùng. Bậc của P và Q trong phiên bản của hàm truyền là gì?. Chọn a/b/c</w:t>
      </w:r>
    </w:p>
    <w:p w14:paraId="7769A8A2" w14:textId="06F89CFC" w:rsidR="0022276A" w:rsidRDefault="0022276A" w:rsidP="0022276A">
      <w:pPr>
        <w:pStyle w:val="FSVT12Muc6abc"/>
        <w:numPr>
          <w:ilvl w:val="5"/>
          <w:numId w:val="78"/>
        </w:numPr>
      </w:pPr>
      <w:r>
        <w:t>P = 2 và Q = 2</w:t>
      </w:r>
    </w:p>
    <w:p w14:paraId="2B7749A9" w14:textId="0AAB2772" w:rsidR="0022276A" w:rsidRDefault="0022276A" w:rsidP="0022276A">
      <w:pPr>
        <w:pStyle w:val="FSVT12Muc6abc"/>
      </w:pPr>
      <w:r>
        <w:t>P = 2 và Q = 1</w:t>
      </w:r>
    </w:p>
    <w:p w14:paraId="5AF7AB90" w14:textId="38C2E222" w:rsidR="00BC197C" w:rsidRDefault="0022276A" w:rsidP="0022276A">
      <w:pPr>
        <w:pStyle w:val="FSVT12Muc6abc"/>
      </w:pPr>
      <w:r>
        <w:t>P = 1 và Q = 2</w:t>
      </w:r>
    </w:p>
    <w:tbl>
      <w:tblPr>
        <w:tblStyle w:val="LiBang"/>
        <w:tblW w:w="9445" w:type="dxa"/>
        <w:tblLook w:val="04A0" w:firstRow="1" w:lastRow="0" w:firstColumn="1" w:lastColumn="0" w:noHBand="0" w:noVBand="1"/>
      </w:tblPr>
      <w:tblGrid>
        <w:gridCol w:w="1975"/>
        <w:gridCol w:w="7470"/>
      </w:tblGrid>
      <w:tr w:rsidR="0022276A" w14:paraId="00D1DC5B" w14:textId="77777777" w:rsidTr="00880A35">
        <w:tc>
          <w:tcPr>
            <w:tcW w:w="1975" w:type="dxa"/>
          </w:tcPr>
          <w:p w14:paraId="26FF7B34" w14:textId="77777777" w:rsidR="0022276A" w:rsidRDefault="0022276A" w:rsidP="00880A35">
            <w:pPr>
              <w:pStyle w:val="FSVT12Doan2"/>
            </w:pPr>
            <w:r>
              <w:t xml:space="preserve">  Kết quả:</w:t>
            </w:r>
          </w:p>
        </w:tc>
        <w:tc>
          <w:tcPr>
            <w:tcW w:w="7470" w:type="dxa"/>
          </w:tcPr>
          <w:p w14:paraId="3226427F" w14:textId="7DF5D78B" w:rsidR="0022276A" w:rsidRDefault="00AB161E" w:rsidP="00880A35">
            <w:pPr>
              <w:pStyle w:val="FSVT12Doan2"/>
            </w:pPr>
            <w:r>
              <w:t>a</w:t>
            </w:r>
          </w:p>
        </w:tc>
      </w:tr>
    </w:tbl>
    <w:p w14:paraId="208DB3ED" w14:textId="4328F36F" w:rsidR="0022276A" w:rsidRDefault="0022276A" w:rsidP="0022276A">
      <w:pPr>
        <w:pStyle w:val="FSVT12Doan2"/>
      </w:pPr>
      <w:r>
        <w:t>Bậc của bộ lọc IIR hoàn chỉnh (hai bộ tứ liên tiếp) là gì?. Chọn a/b/c</w:t>
      </w:r>
    </w:p>
    <w:p w14:paraId="625DE3D7" w14:textId="74204CD9" w:rsidR="0022276A" w:rsidRDefault="0022276A" w:rsidP="0022276A">
      <w:pPr>
        <w:pStyle w:val="FSVT12Muc6abc"/>
        <w:numPr>
          <w:ilvl w:val="5"/>
          <w:numId w:val="79"/>
        </w:numPr>
      </w:pPr>
      <w:r>
        <w:t>P = 2 và Q = 2</w:t>
      </w:r>
    </w:p>
    <w:p w14:paraId="46FAA737" w14:textId="1B570324" w:rsidR="0022276A" w:rsidRDefault="0022276A" w:rsidP="0022276A">
      <w:pPr>
        <w:pStyle w:val="FSVT12Muc6abc"/>
      </w:pPr>
      <w:r>
        <w:t>P = 4 và Q = 4</w:t>
      </w:r>
    </w:p>
    <w:p w14:paraId="276A16AF" w14:textId="163119B2" w:rsidR="0022276A" w:rsidRDefault="0022276A" w:rsidP="0022276A">
      <w:pPr>
        <w:pStyle w:val="FSVT12Muc6abc"/>
      </w:pPr>
      <w:r>
        <w:t>P = 4 và Q = 2</w:t>
      </w:r>
    </w:p>
    <w:tbl>
      <w:tblPr>
        <w:tblStyle w:val="LiBang"/>
        <w:tblW w:w="9445" w:type="dxa"/>
        <w:tblLook w:val="04A0" w:firstRow="1" w:lastRow="0" w:firstColumn="1" w:lastColumn="0" w:noHBand="0" w:noVBand="1"/>
      </w:tblPr>
      <w:tblGrid>
        <w:gridCol w:w="1975"/>
        <w:gridCol w:w="7470"/>
      </w:tblGrid>
      <w:tr w:rsidR="0022276A" w14:paraId="564FE21E" w14:textId="77777777" w:rsidTr="00880A35">
        <w:tc>
          <w:tcPr>
            <w:tcW w:w="1975" w:type="dxa"/>
          </w:tcPr>
          <w:p w14:paraId="419E05B6" w14:textId="77777777" w:rsidR="0022276A" w:rsidRDefault="0022276A" w:rsidP="00880A35">
            <w:pPr>
              <w:pStyle w:val="FSVT12Doan2"/>
            </w:pPr>
            <w:r>
              <w:t xml:space="preserve">  Kết quả:</w:t>
            </w:r>
          </w:p>
        </w:tc>
        <w:tc>
          <w:tcPr>
            <w:tcW w:w="7470" w:type="dxa"/>
          </w:tcPr>
          <w:p w14:paraId="664DEB7C" w14:textId="5B5AEE80" w:rsidR="0022276A" w:rsidRDefault="00AB161E" w:rsidP="00880A35">
            <w:pPr>
              <w:pStyle w:val="FSVT12Doan2"/>
            </w:pPr>
            <w:r>
              <w:t>b</w:t>
            </w:r>
          </w:p>
        </w:tc>
      </w:tr>
    </w:tbl>
    <w:p w14:paraId="7A92BA51" w14:textId="6AB7F55F" w:rsidR="0022276A" w:rsidRDefault="0022276A" w:rsidP="0022276A">
      <w:pPr>
        <w:pStyle w:val="FSVT12Muc5So"/>
      </w:pPr>
      <w:r>
        <w:t xml:space="preserve">Nhấn nút chạy </w:t>
      </w:r>
      <w:r>
        <w:rPr>
          <w:noProof/>
        </w:rPr>
        <w:drawing>
          <wp:inline distT="0" distB="0" distL="0" distR="0" wp14:anchorId="0708DDF9" wp14:editId="7A38534C">
            <wp:extent cx="148856" cy="148856"/>
            <wp:effectExtent l="0" t="0" r="3810" b="3810"/>
            <wp:docPr id="209678" name="Picture 209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85" cy="152685"/>
                    </a:xfrm>
                    <a:prstGeom prst="rect">
                      <a:avLst/>
                    </a:prstGeom>
                    <a:noFill/>
                    <a:ln>
                      <a:noFill/>
                    </a:ln>
                  </pic:spPr>
                </pic:pic>
              </a:graphicData>
            </a:graphic>
          </wp:inline>
        </w:drawing>
      </w:r>
      <w:r>
        <w:t xml:space="preserve"> để chạy chương trình. </w:t>
      </w:r>
    </w:p>
    <w:p w14:paraId="6A029ED9" w14:textId="3CF20796" w:rsidR="0022276A" w:rsidRDefault="0022276A" w:rsidP="0022276A">
      <w:pPr>
        <w:pStyle w:val="FSVT12Doan2"/>
      </w:pPr>
      <w:r>
        <w:t xml:space="preserve">Tại thời điểm này, thông tin trên màn hình LCD của bảng mạch DSP như sau: </w:t>
      </w:r>
    </w:p>
    <w:p w14:paraId="1C6B1AD1" w14:textId="53F08E2E" w:rsidR="0022276A" w:rsidRDefault="0022276A" w:rsidP="0022276A">
      <w:pPr>
        <w:pStyle w:val="FSVT12Doan2"/>
      </w:pPr>
      <w:r>
        <w:t>LabVolt 91031 Ex5-1b</w:t>
      </w:r>
    </w:p>
    <w:p w14:paraId="74B374B0" w14:textId="4E8B54C6" w:rsidR="0022276A" w:rsidRDefault="0022276A" w:rsidP="0022276A">
      <w:pPr>
        <w:pStyle w:val="FSVT12Doan2"/>
      </w:pPr>
      <w:r>
        <w:t>IIR Filter</w:t>
      </w:r>
    </w:p>
    <w:p w14:paraId="52401681" w14:textId="472B803E" w:rsidR="0022276A" w:rsidRDefault="0022276A" w:rsidP="006F7191">
      <w:pPr>
        <w:pStyle w:val="FSVT12Muc5So"/>
      </w:pPr>
      <w:r>
        <w:t>Sử dụng bộ tạo tín hiệu để tạo ra dạng sóng hình sin có biên độ 0,4 V và tần số 100 Hz. Quan sát cả tín hiệu đầu vào (Kênh 1) và tín hiệu đầu ra DSP (Kênh 2) trên máy hiện sóng.</w:t>
      </w:r>
    </w:p>
    <w:p w14:paraId="37F1EECE" w14:textId="77777777" w:rsidR="0022276A" w:rsidRDefault="0022276A" w:rsidP="0022276A">
      <w:pPr>
        <w:pStyle w:val="FSVT12Muc5So"/>
      </w:pPr>
      <w:r>
        <w:t>Sử dụng máy hiện sóng để đo biên độ của tín hiệu đầu ra (Kênh 2) theo hàm tần số của tín hiệu đầu vào. Tính hệ số khuếch đại và điền dữ liệu vào bảng.</w:t>
      </w:r>
    </w:p>
    <w:p w14:paraId="57633079" w14:textId="77777777" w:rsidR="0022276A" w:rsidRDefault="0022276A" w:rsidP="0022276A">
      <w:pPr>
        <w:pStyle w:val="FSVT12Doan2"/>
      </w:pPr>
      <w:r>
        <w:t>Hãy nhớ rằng Gain = 20 ∙ log (Aout/Ain) [dB], trong đó Ain = 0,4 V.</w:t>
      </w:r>
    </w:p>
    <w:p w14:paraId="1347716B" w14:textId="77777777" w:rsidR="0022276A" w:rsidRDefault="0022276A" w:rsidP="0022276A">
      <w:pPr>
        <w:pStyle w:val="FSVT12Doan2"/>
      </w:pPr>
      <w:r>
        <w:t>Hệ thống sẽ vẽ đồ thị hệ số khuếch đại dưới dạng hàm của tần số.</w:t>
      </w:r>
    </w:p>
    <w:tbl>
      <w:tblPr>
        <w:tblStyle w:val="LiBang"/>
        <w:tblW w:w="0" w:type="auto"/>
        <w:tblLook w:val="04A0" w:firstRow="1" w:lastRow="0" w:firstColumn="1" w:lastColumn="0" w:noHBand="0" w:noVBand="1"/>
      </w:tblPr>
      <w:tblGrid>
        <w:gridCol w:w="3126"/>
        <w:gridCol w:w="3126"/>
        <w:gridCol w:w="3127"/>
      </w:tblGrid>
      <w:tr w:rsidR="0022276A" w14:paraId="0AA17CFF" w14:textId="77777777" w:rsidTr="00880A35">
        <w:tc>
          <w:tcPr>
            <w:tcW w:w="3126" w:type="dxa"/>
          </w:tcPr>
          <w:p w14:paraId="36D6D915" w14:textId="77777777" w:rsidR="0022276A" w:rsidRDefault="0022276A" w:rsidP="00880A35">
            <w:r>
              <w:t>Tần số (Hz)</w:t>
            </w:r>
          </w:p>
        </w:tc>
        <w:tc>
          <w:tcPr>
            <w:tcW w:w="3126" w:type="dxa"/>
          </w:tcPr>
          <w:p w14:paraId="6B52D1D8" w14:textId="77777777" w:rsidR="0022276A" w:rsidRDefault="0022276A" w:rsidP="00880A35">
            <w:r>
              <w:t>Điện áp ra (V)</w:t>
            </w:r>
          </w:p>
        </w:tc>
        <w:tc>
          <w:tcPr>
            <w:tcW w:w="3127" w:type="dxa"/>
          </w:tcPr>
          <w:p w14:paraId="634935CA" w14:textId="77777777" w:rsidR="0022276A" w:rsidRDefault="0022276A" w:rsidP="00880A35">
            <w:r>
              <w:t>Hệ số khuếch đại Gain(dB)</w:t>
            </w:r>
          </w:p>
        </w:tc>
      </w:tr>
      <w:tr w:rsidR="00AB161E" w14:paraId="28B0B9CD" w14:textId="77777777" w:rsidTr="00880A35">
        <w:tc>
          <w:tcPr>
            <w:tcW w:w="3126" w:type="dxa"/>
          </w:tcPr>
          <w:p w14:paraId="70450AB7" w14:textId="77777777" w:rsidR="00AB161E" w:rsidRDefault="00AB161E" w:rsidP="00AB161E">
            <w:r>
              <w:t>100</w:t>
            </w:r>
          </w:p>
        </w:tc>
        <w:tc>
          <w:tcPr>
            <w:tcW w:w="3126" w:type="dxa"/>
          </w:tcPr>
          <w:p w14:paraId="23B904A5" w14:textId="0A3A6066" w:rsidR="00AB161E" w:rsidRDefault="00AB161E" w:rsidP="00AB161E">
            <w:pPr>
              <w:pStyle w:val="FSVT12Doan2"/>
              <w:ind w:firstLine="0"/>
            </w:pPr>
            <w:r>
              <w:t>2.8</w:t>
            </w:r>
          </w:p>
        </w:tc>
        <w:tc>
          <w:tcPr>
            <w:tcW w:w="3127" w:type="dxa"/>
          </w:tcPr>
          <w:p w14:paraId="0BF3F2A7" w14:textId="6C0ED016" w:rsidR="00AB161E" w:rsidRDefault="00AB161E" w:rsidP="00AB161E">
            <w:pPr>
              <w:pStyle w:val="FSVT12Doan2"/>
              <w:ind w:firstLine="0"/>
            </w:pPr>
            <w:r>
              <w:t>1</w:t>
            </w:r>
          </w:p>
        </w:tc>
      </w:tr>
      <w:tr w:rsidR="00AB161E" w14:paraId="7548558B" w14:textId="77777777" w:rsidTr="00880A35">
        <w:tc>
          <w:tcPr>
            <w:tcW w:w="3126" w:type="dxa"/>
          </w:tcPr>
          <w:p w14:paraId="1ED4ABBE" w14:textId="77777777" w:rsidR="00AB161E" w:rsidRDefault="00AB161E" w:rsidP="00AB161E">
            <w:r>
              <w:t>200</w:t>
            </w:r>
          </w:p>
        </w:tc>
        <w:tc>
          <w:tcPr>
            <w:tcW w:w="3126" w:type="dxa"/>
          </w:tcPr>
          <w:p w14:paraId="5FCD4953" w14:textId="7C90D2F0" w:rsidR="00AB161E" w:rsidRDefault="00AB161E" w:rsidP="00AB161E">
            <w:pPr>
              <w:pStyle w:val="FSVT12Doan2"/>
              <w:ind w:firstLine="0"/>
            </w:pPr>
            <w:r>
              <w:t>2.8</w:t>
            </w:r>
          </w:p>
        </w:tc>
        <w:tc>
          <w:tcPr>
            <w:tcW w:w="3127" w:type="dxa"/>
          </w:tcPr>
          <w:p w14:paraId="6182E2EC" w14:textId="0F51DA66" w:rsidR="00AB161E" w:rsidRDefault="00AB161E" w:rsidP="00AB161E">
            <w:pPr>
              <w:pStyle w:val="FSVT12Doan2"/>
              <w:ind w:firstLine="0"/>
            </w:pPr>
            <w:r>
              <w:t>1</w:t>
            </w:r>
          </w:p>
        </w:tc>
      </w:tr>
      <w:tr w:rsidR="00AB161E" w14:paraId="0AA6ED08" w14:textId="77777777" w:rsidTr="00880A35">
        <w:tc>
          <w:tcPr>
            <w:tcW w:w="3126" w:type="dxa"/>
          </w:tcPr>
          <w:p w14:paraId="73069F38" w14:textId="77777777" w:rsidR="00AB161E" w:rsidRDefault="00AB161E" w:rsidP="00AB161E">
            <w:r>
              <w:t>300</w:t>
            </w:r>
          </w:p>
        </w:tc>
        <w:tc>
          <w:tcPr>
            <w:tcW w:w="3126" w:type="dxa"/>
          </w:tcPr>
          <w:p w14:paraId="60170C92" w14:textId="5AF92FA1" w:rsidR="00AB161E" w:rsidRDefault="00AB161E" w:rsidP="00AB161E">
            <w:pPr>
              <w:pStyle w:val="FSVT12Doan2"/>
              <w:ind w:firstLine="0"/>
            </w:pPr>
            <w:r>
              <w:t>2.8</w:t>
            </w:r>
          </w:p>
        </w:tc>
        <w:tc>
          <w:tcPr>
            <w:tcW w:w="3127" w:type="dxa"/>
          </w:tcPr>
          <w:p w14:paraId="6F4A2629" w14:textId="52343F04" w:rsidR="00AB161E" w:rsidRDefault="00AB161E" w:rsidP="00AB161E">
            <w:pPr>
              <w:pStyle w:val="FSVT12Doan2"/>
              <w:ind w:firstLine="0"/>
            </w:pPr>
            <w:r>
              <w:t>1.2</w:t>
            </w:r>
          </w:p>
        </w:tc>
      </w:tr>
      <w:tr w:rsidR="00AB161E" w14:paraId="33C450B3" w14:textId="77777777" w:rsidTr="00880A35">
        <w:tc>
          <w:tcPr>
            <w:tcW w:w="3126" w:type="dxa"/>
          </w:tcPr>
          <w:p w14:paraId="40E00261" w14:textId="77777777" w:rsidR="00AB161E" w:rsidRDefault="00AB161E" w:rsidP="00AB161E">
            <w:r>
              <w:t>400</w:t>
            </w:r>
          </w:p>
        </w:tc>
        <w:tc>
          <w:tcPr>
            <w:tcW w:w="3126" w:type="dxa"/>
          </w:tcPr>
          <w:p w14:paraId="6CC81F19" w14:textId="24A529CD" w:rsidR="00AB161E" w:rsidRDefault="00AB161E" w:rsidP="00AB161E">
            <w:pPr>
              <w:pStyle w:val="FSVT12Doan2"/>
              <w:ind w:firstLine="0"/>
            </w:pPr>
            <w:r>
              <w:t>2.8</w:t>
            </w:r>
          </w:p>
        </w:tc>
        <w:tc>
          <w:tcPr>
            <w:tcW w:w="3127" w:type="dxa"/>
          </w:tcPr>
          <w:p w14:paraId="545DF672" w14:textId="39624CA1" w:rsidR="00AB161E" w:rsidRDefault="00AB161E" w:rsidP="00AB161E">
            <w:pPr>
              <w:pStyle w:val="FSVT12Doan2"/>
              <w:ind w:firstLine="0"/>
            </w:pPr>
            <w:r>
              <w:t>1.6</w:t>
            </w:r>
          </w:p>
        </w:tc>
      </w:tr>
      <w:tr w:rsidR="00AB161E" w14:paraId="70333ABC" w14:textId="77777777" w:rsidTr="00880A35">
        <w:tc>
          <w:tcPr>
            <w:tcW w:w="3126" w:type="dxa"/>
          </w:tcPr>
          <w:p w14:paraId="0D58C257" w14:textId="77777777" w:rsidR="00AB161E" w:rsidRDefault="00AB161E" w:rsidP="00AB161E">
            <w:r>
              <w:lastRenderedPageBreak/>
              <w:t>500</w:t>
            </w:r>
          </w:p>
        </w:tc>
        <w:tc>
          <w:tcPr>
            <w:tcW w:w="3126" w:type="dxa"/>
          </w:tcPr>
          <w:p w14:paraId="212438E2" w14:textId="237FA611" w:rsidR="00AB161E" w:rsidRDefault="00AB161E" w:rsidP="00AB161E">
            <w:pPr>
              <w:pStyle w:val="FSVT12Doan2"/>
              <w:ind w:firstLine="0"/>
            </w:pPr>
            <w:r>
              <w:t>0.51</w:t>
            </w:r>
          </w:p>
        </w:tc>
        <w:tc>
          <w:tcPr>
            <w:tcW w:w="3127" w:type="dxa"/>
          </w:tcPr>
          <w:p w14:paraId="05A6EF33" w14:textId="7EA9B316" w:rsidR="00AB161E" w:rsidRDefault="00AB161E" w:rsidP="00AB161E">
            <w:pPr>
              <w:pStyle w:val="FSVT12Doan2"/>
              <w:ind w:firstLine="0"/>
            </w:pPr>
            <w:r>
              <w:t>2.1</w:t>
            </w:r>
          </w:p>
        </w:tc>
      </w:tr>
      <w:tr w:rsidR="00AB161E" w14:paraId="38FB5CE0" w14:textId="77777777" w:rsidTr="00880A35">
        <w:tc>
          <w:tcPr>
            <w:tcW w:w="3126" w:type="dxa"/>
          </w:tcPr>
          <w:p w14:paraId="78613BE0" w14:textId="77777777" w:rsidR="00AB161E" w:rsidRDefault="00AB161E" w:rsidP="00AB161E">
            <w:r>
              <w:t>600</w:t>
            </w:r>
          </w:p>
        </w:tc>
        <w:tc>
          <w:tcPr>
            <w:tcW w:w="3126" w:type="dxa"/>
          </w:tcPr>
          <w:p w14:paraId="4542EAB3" w14:textId="7312906C" w:rsidR="00AB161E" w:rsidRDefault="00AB161E" w:rsidP="00AB161E">
            <w:pPr>
              <w:pStyle w:val="FSVT12Doan2"/>
              <w:ind w:firstLine="0"/>
            </w:pPr>
            <w:r>
              <w:t>0.53</w:t>
            </w:r>
          </w:p>
        </w:tc>
        <w:tc>
          <w:tcPr>
            <w:tcW w:w="3127" w:type="dxa"/>
          </w:tcPr>
          <w:p w14:paraId="3332A547" w14:textId="4F48585D" w:rsidR="00AB161E" w:rsidRDefault="00AB161E" w:rsidP="00AB161E">
            <w:pPr>
              <w:pStyle w:val="FSVT12Doan2"/>
              <w:ind w:firstLine="0"/>
            </w:pPr>
            <w:r>
              <w:t>2.4</w:t>
            </w:r>
          </w:p>
        </w:tc>
      </w:tr>
      <w:tr w:rsidR="00AB161E" w14:paraId="01756C82" w14:textId="77777777" w:rsidTr="00880A35">
        <w:tc>
          <w:tcPr>
            <w:tcW w:w="3126" w:type="dxa"/>
          </w:tcPr>
          <w:p w14:paraId="1E26CD2D" w14:textId="77777777" w:rsidR="00AB161E" w:rsidRDefault="00AB161E" w:rsidP="00AB161E">
            <w:r>
              <w:t>700</w:t>
            </w:r>
          </w:p>
        </w:tc>
        <w:tc>
          <w:tcPr>
            <w:tcW w:w="3126" w:type="dxa"/>
          </w:tcPr>
          <w:p w14:paraId="5199FBFB" w14:textId="2A3B6C8E" w:rsidR="00AB161E" w:rsidRDefault="00AB161E" w:rsidP="00AB161E">
            <w:pPr>
              <w:pStyle w:val="FSVT12Doan2"/>
              <w:ind w:firstLine="0"/>
            </w:pPr>
            <w:r>
              <w:t>0.55</w:t>
            </w:r>
          </w:p>
        </w:tc>
        <w:tc>
          <w:tcPr>
            <w:tcW w:w="3127" w:type="dxa"/>
          </w:tcPr>
          <w:p w14:paraId="1B64B4B6" w14:textId="2572CDEA" w:rsidR="00AB161E" w:rsidRDefault="00AB161E" w:rsidP="00AB161E">
            <w:pPr>
              <w:pStyle w:val="FSVT12Doan2"/>
              <w:ind w:firstLine="0"/>
            </w:pPr>
            <w:r>
              <w:t>2.8</w:t>
            </w:r>
          </w:p>
        </w:tc>
      </w:tr>
      <w:tr w:rsidR="00AB161E" w14:paraId="718E865E" w14:textId="77777777" w:rsidTr="00880A35">
        <w:tc>
          <w:tcPr>
            <w:tcW w:w="3126" w:type="dxa"/>
          </w:tcPr>
          <w:p w14:paraId="10D06828" w14:textId="77777777" w:rsidR="00AB161E" w:rsidRDefault="00AB161E" w:rsidP="00AB161E">
            <w:r>
              <w:t>800</w:t>
            </w:r>
          </w:p>
        </w:tc>
        <w:tc>
          <w:tcPr>
            <w:tcW w:w="3126" w:type="dxa"/>
          </w:tcPr>
          <w:p w14:paraId="26389176" w14:textId="44C05E06" w:rsidR="00AB161E" w:rsidRDefault="00AB161E" w:rsidP="00AB161E">
            <w:pPr>
              <w:pStyle w:val="FSVT12Doan2"/>
              <w:ind w:firstLine="0"/>
            </w:pPr>
            <w:r>
              <w:t>0.55</w:t>
            </w:r>
          </w:p>
        </w:tc>
        <w:tc>
          <w:tcPr>
            <w:tcW w:w="3127" w:type="dxa"/>
          </w:tcPr>
          <w:p w14:paraId="6331336B" w14:textId="40525396" w:rsidR="00AB161E" w:rsidRDefault="00AB161E" w:rsidP="00AB161E">
            <w:pPr>
              <w:pStyle w:val="FSVT12Doan2"/>
              <w:ind w:firstLine="0"/>
            </w:pPr>
            <w:r>
              <w:t>2.8</w:t>
            </w:r>
          </w:p>
        </w:tc>
      </w:tr>
      <w:tr w:rsidR="00AB161E" w14:paraId="46194C9B" w14:textId="77777777" w:rsidTr="00880A35">
        <w:tc>
          <w:tcPr>
            <w:tcW w:w="3126" w:type="dxa"/>
          </w:tcPr>
          <w:p w14:paraId="03C5BB4A" w14:textId="77777777" w:rsidR="00AB161E" w:rsidRDefault="00AB161E" w:rsidP="00AB161E">
            <w:r>
              <w:t>900</w:t>
            </w:r>
          </w:p>
        </w:tc>
        <w:tc>
          <w:tcPr>
            <w:tcW w:w="3126" w:type="dxa"/>
          </w:tcPr>
          <w:p w14:paraId="53AEB22A" w14:textId="22E3EF3D" w:rsidR="00AB161E" w:rsidRDefault="00AB161E" w:rsidP="00AB161E">
            <w:pPr>
              <w:pStyle w:val="FSVT12Doan2"/>
              <w:ind w:firstLine="0"/>
            </w:pPr>
            <w:r>
              <w:t>0.52</w:t>
            </w:r>
          </w:p>
        </w:tc>
        <w:tc>
          <w:tcPr>
            <w:tcW w:w="3127" w:type="dxa"/>
          </w:tcPr>
          <w:p w14:paraId="6FF5DC82" w14:textId="315D8992" w:rsidR="00AB161E" w:rsidRDefault="00AB161E" w:rsidP="00AB161E">
            <w:pPr>
              <w:pStyle w:val="FSVT12Doan2"/>
              <w:ind w:firstLine="0"/>
            </w:pPr>
            <w:r>
              <w:t>2.3</w:t>
            </w:r>
          </w:p>
        </w:tc>
      </w:tr>
      <w:tr w:rsidR="00AB161E" w14:paraId="46CE239B" w14:textId="77777777" w:rsidTr="00880A35">
        <w:tc>
          <w:tcPr>
            <w:tcW w:w="3126" w:type="dxa"/>
          </w:tcPr>
          <w:p w14:paraId="539CA701" w14:textId="77777777" w:rsidR="00AB161E" w:rsidRDefault="00AB161E" w:rsidP="00AB161E">
            <w:r>
              <w:t>1000</w:t>
            </w:r>
          </w:p>
        </w:tc>
        <w:tc>
          <w:tcPr>
            <w:tcW w:w="3126" w:type="dxa"/>
          </w:tcPr>
          <w:p w14:paraId="3BBFC341" w14:textId="1D5DAF95" w:rsidR="00AB161E" w:rsidRDefault="00AB161E" w:rsidP="00AB161E">
            <w:pPr>
              <w:pStyle w:val="FSVT12Doan2"/>
              <w:ind w:firstLine="0"/>
            </w:pPr>
            <w:r>
              <w:t>0.44</w:t>
            </w:r>
          </w:p>
        </w:tc>
        <w:tc>
          <w:tcPr>
            <w:tcW w:w="3127" w:type="dxa"/>
          </w:tcPr>
          <w:p w14:paraId="46B2720C" w14:textId="6C7364FA" w:rsidR="00AB161E" w:rsidRDefault="00AB161E" w:rsidP="00AB161E">
            <w:pPr>
              <w:pStyle w:val="FSVT12Doan2"/>
              <w:ind w:firstLine="0"/>
            </w:pPr>
            <w:r>
              <w:t>0.8</w:t>
            </w:r>
          </w:p>
        </w:tc>
      </w:tr>
      <w:tr w:rsidR="00AB161E" w14:paraId="73ADF1E7" w14:textId="77777777" w:rsidTr="00880A35">
        <w:tc>
          <w:tcPr>
            <w:tcW w:w="3126" w:type="dxa"/>
          </w:tcPr>
          <w:p w14:paraId="6D38C4B4" w14:textId="77777777" w:rsidR="00AB161E" w:rsidRDefault="00AB161E" w:rsidP="00AB161E">
            <w:r>
              <w:t>1100</w:t>
            </w:r>
          </w:p>
        </w:tc>
        <w:tc>
          <w:tcPr>
            <w:tcW w:w="3126" w:type="dxa"/>
          </w:tcPr>
          <w:p w14:paraId="35DF0D99" w14:textId="2E25B85A" w:rsidR="00AB161E" w:rsidRDefault="00AB161E" w:rsidP="00AB161E">
            <w:pPr>
              <w:pStyle w:val="FSVT12Doan2"/>
              <w:ind w:firstLine="0"/>
            </w:pPr>
            <w:r>
              <w:t>0.34</w:t>
            </w:r>
          </w:p>
        </w:tc>
        <w:tc>
          <w:tcPr>
            <w:tcW w:w="3127" w:type="dxa"/>
          </w:tcPr>
          <w:p w14:paraId="4919891D" w14:textId="21F5BAD7" w:rsidR="00AB161E" w:rsidRDefault="00AB161E" w:rsidP="00AB161E">
            <w:pPr>
              <w:pStyle w:val="FSVT12Doan2"/>
              <w:ind w:firstLine="0"/>
            </w:pPr>
            <w:r>
              <w:t>-1.4</w:t>
            </w:r>
          </w:p>
        </w:tc>
      </w:tr>
      <w:tr w:rsidR="00AB161E" w14:paraId="364EC3E6" w14:textId="77777777" w:rsidTr="00880A35">
        <w:tc>
          <w:tcPr>
            <w:tcW w:w="3126" w:type="dxa"/>
          </w:tcPr>
          <w:p w14:paraId="732618FC" w14:textId="77777777" w:rsidR="00AB161E" w:rsidRDefault="00AB161E" w:rsidP="00AB161E">
            <w:r>
              <w:t>1200</w:t>
            </w:r>
          </w:p>
        </w:tc>
        <w:tc>
          <w:tcPr>
            <w:tcW w:w="3126" w:type="dxa"/>
          </w:tcPr>
          <w:p w14:paraId="1799754F" w14:textId="781E2AA3" w:rsidR="00AB161E" w:rsidRDefault="00AB161E" w:rsidP="00AB161E">
            <w:pPr>
              <w:pStyle w:val="FSVT12Doan2"/>
              <w:ind w:firstLine="0"/>
            </w:pPr>
            <w:r>
              <w:t>0.24</w:t>
            </w:r>
          </w:p>
        </w:tc>
        <w:tc>
          <w:tcPr>
            <w:tcW w:w="3127" w:type="dxa"/>
          </w:tcPr>
          <w:p w14:paraId="7536119E" w14:textId="6B0D92DC" w:rsidR="00AB161E" w:rsidRDefault="00AB161E" w:rsidP="00AB161E">
            <w:pPr>
              <w:pStyle w:val="FSVT12Doan2"/>
              <w:ind w:firstLine="0"/>
            </w:pPr>
            <w:r>
              <w:t>-4.4</w:t>
            </w:r>
          </w:p>
        </w:tc>
      </w:tr>
      <w:tr w:rsidR="00AB161E" w14:paraId="6889D39E" w14:textId="77777777" w:rsidTr="00880A35">
        <w:tc>
          <w:tcPr>
            <w:tcW w:w="3126" w:type="dxa"/>
          </w:tcPr>
          <w:p w14:paraId="06BE1ECF" w14:textId="77777777" w:rsidR="00AB161E" w:rsidRDefault="00AB161E" w:rsidP="00AB161E">
            <w:r>
              <w:t>1300</w:t>
            </w:r>
          </w:p>
        </w:tc>
        <w:tc>
          <w:tcPr>
            <w:tcW w:w="3126" w:type="dxa"/>
          </w:tcPr>
          <w:p w14:paraId="46B08CEB" w14:textId="3856962B" w:rsidR="00AB161E" w:rsidRDefault="00AB161E" w:rsidP="00AB161E">
            <w:pPr>
              <w:pStyle w:val="FSVT12Doan2"/>
              <w:ind w:firstLine="0"/>
            </w:pPr>
            <w:r>
              <w:t>0.16</w:t>
            </w:r>
          </w:p>
        </w:tc>
        <w:tc>
          <w:tcPr>
            <w:tcW w:w="3127" w:type="dxa"/>
          </w:tcPr>
          <w:p w14:paraId="7E1AE32B" w14:textId="02C7EA14" w:rsidR="00AB161E" w:rsidRDefault="00AB161E" w:rsidP="00AB161E">
            <w:pPr>
              <w:pStyle w:val="FSVT12Doan2"/>
              <w:ind w:firstLine="0"/>
            </w:pPr>
            <w:r>
              <w:t>-8</w:t>
            </w:r>
          </w:p>
        </w:tc>
      </w:tr>
      <w:tr w:rsidR="00AB161E" w14:paraId="6DAA3288" w14:textId="77777777" w:rsidTr="00880A35">
        <w:tc>
          <w:tcPr>
            <w:tcW w:w="3126" w:type="dxa"/>
          </w:tcPr>
          <w:p w14:paraId="0A883CED" w14:textId="77777777" w:rsidR="00AB161E" w:rsidRDefault="00AB161E" w:rsidP="00AB161E">
            <w:r>
              <w:t>1400</w:t>
            </w:r>
          </w:p>
        </w:tc>
        <w:tc>
          <w:tcPr>
            <w:tcW w:w="3126" w:type="dxa"/>
          </w:tcPr>
          <w:p w14:paraId="2796127C" w14:textId="6CCBB946" w:rsidR="00AB161E" w:rsidRDefault="00AB161E" w:rsidP="00AB161E">
            <w:pPr>
              <w:pStyle w:val="FSVT12Doan2"/>
              <w:ind w:firstLine="0"/>
            </w:pPr>
            <w:r>
              <w:t>0.09</w:t>
            </w:r>
          </w:p>
        </w:tc>
        <w:tc>
          <w:tcPr>
            <w:tcW w:w="3127" w:type="dxa"/>
          </w:tcPr>
          <w:p w14:paraId="434FF657" w14:textId="4A6BA0F6" w:rsidR="00AB161E" w:rsidRDefault="00AB161E" w:rsidP="00AB161E">
            <w:pPr>
              <w:pStyle w:val="FSVT12Doan2"/>
              <w:ind w:firstLine="0"/>
            </w:pPr>
            <w:r>
              <w:t>-13</w:t>
            </w:r>
          </w:p>
        </w:tc>
      </w:tr>
      <w:tr w:rsidR="00AB161E" w14:paraId="07279A62" w14:textId="77777777" w:rsidTr="00880A35">
        <w:tc>
          <w:tcPr>
            <w:tcW w:w="3126" w:type="dxa"/>
          </w:tcPr>
          <w:p w14:paraId="35617DD3" w14:textId="77777777" w:rsidR="00AB161E" w:rsidRDefault="00AB161E" w:rsidP="00AB161E">
            <w:r>
              <w:t>1500</w:t>
            </w:r>
          </w:p>
        </w:tc>
        <w:tc>
          <w:tcPr>
            <w:tcW w:w="3126" w:type="dxa"/>
          </w:tcPr>
          <w:p w14:paraId="7824C936" w14:textId="5E8FA179" w:rsidR="00AB161E" w:rsidRDefault="00AB161E" w:rsidP="00AB161E">
            <w:pPr>
              <w:pStyle w:val="FSVT12Doan2"/>
              <w:ind w:firstLine="0"/>
            </w:pPr>
            <w:r>
              <w:t>0.06</w:t>
            </w:r>
          </w:p>
        </w:tc>
        <w:tc>
          <w:tcPr>
            <w:tcW w:w="3127" w:type="dxa"/>
          </w:tcPr>
          <w:p w14:paraId="36481A59" w14:textId="1E0AD0D8" w:rsidR="00AB161E" w:rsidRDefault="00AB161E" w:rsidP="00AB161E">
            <w:pPr>
              <w:pStyle w:val="FSVT12Doan2"/>
              <w:ind w:firstLine="0"/>
            </w:pPr>
            <w:r>
              <w:t>-16.5</w:t>
            </w:r>
          </w:p>
        </w:tc>
      </w:tr>
      <w:tr w:rsidR="00AB161E" w14:paraId="3417EA3F" w14:textId="77777777" w:rsidTr="00880A35">
        <w:tc>
          <w:tcPr>
            <w:tcW w:w="3126" w:type="dxa"/>
          </w:tcPr>
          <w:p w14:paraId="155A511C" w14:textId="77777777" w:rsidR="00AB161E" w:rsidRDefault="00AB161E" w:rsidP="00AB161E">
            <w:r>
              <w:t>1600</w:t>
            </w:r>
          </w:p>
        </w:tc>
        <w:tc>
          <w:tcPr>
            <w:tcW w:w="3126" w:type="dxa"/>
          </w:tcPr>
          <w:p w14:paraId="44E658CB" w14:textId="4732804A" w:rsidR="00AB161E" w:rsidRDefault="00AB161E" w:rsidP="00AB161E">
            <w:pPr>
              <w:pStyle w:val="FSVT12Doan2"/>
              <w:ind w:firstLine="0"/>
            </w:pPr>
            <w:r>
              <w:t>0.04</w:t>
            </w:r>
          </w:p>
        </w:tc>
        <w:tc>
          <w:tcPr>
            <w:tcW w:w="3127" w:type="dxa"/>
          </w:tcPr>
          <w:p w14:paraId="53E9315F" w14:textId="1FFA9FEC" w:rsidR="00AB161E" w:rsidRDefault="00AB161E" w:rsidP="00AB161E">
            <w:pPr>
              <w:pStyle w:val="FSVT12Doan2"/>
              <w:ind w:firstLine="0"/>
            </w:pPr>
            <w:r>
              <w:t>-20</w:t>
            </w:r>
          </w:p>
        </w:tc>
      </w:tr>
      <w:tr w:rsidR="00AB161E" w14:paraId="2E5B8720" w14:textId="77777777" w:rsidTr="00880A35">
        <w:tc>
          <w:tcPr>
            <w:tcW w:w="3126" w:type="dxa"/>
          </w:tcPr>
          <w:p w14:paraId="14823979" w14:textId="77777777" w:rsidR="00AB161E" w:rsidRDefault="00AB161E" w:rsidP="00AB161E">
            <w:r>
              <w:t>1700</w:t>
            </w:r>
          </w:p>
        </w:tc>
        <w:tc>
          <w:tcPr>
            <w:tcW w:w="3126" w:type="dxa"/>
          </w:tcPr>
          <w:p w14:paraId="62E38E7A" w14:textId="77706ED8" w:rsidR="00AB161E" w:rsidRDefault="00AB161E" w:rsidP="00AB161E">
            <w:pPr>
              <w:pStyle w:val="FSVT12Doan2"/>
              <w:ind w:firstLine="0"/>
            </w:pPr>
            <w:r>
              <w:t>0.03</w:t>
            </w:r>
          </w:p>
        </w:tc>
        <w:tc>
          <w:tcPr>
            <w:tcW w:w="3127" w:type="dxa"/>
          </w:tcPr>
          <w:p w14:paraId="4EDDCF03" w14:textId="6CD5F613" w:rsidR="00AB161E" w:rsidRDefault="00AB161E" w:rsidP="00AB161E">
            <w:pPr>
              <w:pStyle w:val="FSVT12Doan2"/>
              <w:ind w:firstLine="0"/>
            </w:pPr>
            <w:r>
              <w:t>-22.5</w:t>
            </w:r>
          </w:p>
        </w:tc>
      </w:tr>
      <w:tr w:rsidR="00AB161E" w14:paraId="0A91456E" w14:textId="77777777" w:rsidTr="00880A35">
        <w:tc>
          <w:tcPr>
            <w:tcW w:w="3126" w:type="dxa"/>
          </w:tcPr>
          <w:p w14:paraId="085B92B9" w14:textId="77777777" w:rsidR="00AB161E" w:rsidRDefault="00AB161E" w:rsidP="00AB161E">
            <w:r>
              <w:t>1800</w:t>
            </w:r>
          </w:p>
        </w:tc>
        <w:tc>
          <w:tcPr>
            <w:tcW w:w="3126" w:type="dxa"/>
          </w:tcPr>
          <w:p w14:paraId="3C186A3F" w14:textId="2F595E1D" w:rsidR="00AB161E" w:rsidRDefault="00AB161E" w:rsidP="00AB161E">
            <w:pPr>
              <w:pStyle w:val="FSVT12Doan2"/>
              <w:ind w:firstLine="0"/>
            </w:pPr>
            <w:r>
              <w:t>0.03</w:t>
            </w:r>
          </w:p>
        </w:tc>
        <w:tc>
          <w:tcPr>
            <w:tcW w:w="3127" w:type="dxa"/>
          </w:tcPr>
          <w:p w14:paraId="0FB0BEB8" w14:textId="674E32D5" w:rsidR="00AB161E" w:rsidRDefault="00AB161E" w:rsidP="00AB161E">
            <w:pPr>
              <w:pStyle w:val="FSVT12Doan2"/>
              <w:ind w:firstLine="0"/>
            </w:pPr>
            <w:r>
              <w:t>-22.5</w:t>
            </w:r>
          </w:p>
        </w:tc>
      </w:tr>
      <w:tr w:rsidR="00AB161E" w14:paraId="381B4CB3" w14:textId="77777777" w:rsidTr="00880A35">
        <w:tc>
          <w:tcPr>
            <w:tcW w:w="3126" w:type="dxa"/>
          </w:tcPr>
          <w:p w14:paraId="0221435D" w14:textId="77777777" w:rsidR="00AB161E" w:rsidRDefault="00AB161E" w:rsidP="00AB161E">
            <w:r>
              <w:t>1900</w:t>
            </w:r>
          </w:p>
        </w:tc>
        <w:tc>
          <w:tcPr>
            <w:tcW w:w="3126" w:type="dxa"/>
          </w:tcPr>
          <w:p w14:paraId="5121F551" w14:textId="127C4BF0" w:rsidR="00AB161E" w:rsidRDefault="00AB161E" w:rsidP="00AB161E">
            <w:pPr>
              <w:pStyle w:val="FSVT12Doan2"/>
              <w:ind w:firstLine="0"/>
            </w:pPr>
            <w:r>
              <w:t>0.03</w:t>
            </w:r>
          </w:p>
        </w:tc>
        <w:tc>
          <w:tcPr>
            <w:tcW w:w="3127" w:type="dxa"/>
          </w:tcPr>
          <w:p w14:paraId="1ECCF68D" w14:textId="3E010001" w:rsidR="00AB161E" w:rsidRDefault="00AB161E" w:rsidP="00AB161E">
            <w:pPr>
              <w:pStyle w:val="FSVT12Doan2"/>
              <w:ind w:firstLine="0"/>
            </w:pPr>
            <w:r>
              <w:t>-22.5</w:t>
            </w:r>
          </w:p>
        </w:tc>
      </w:tr>
      <w:tr w:rsidR="00AB161E" w14:paraId="53D2A4E0" w14:textId="77777777" w:rsidTr="00880A35">
        <w:tc>
          <w:tcPr>
            <w:tcW w:w="3126" w:type="dxa"/>
          </w:tcPr>
          <w:p w14:paraId="0A5A41D4" w14:textId="77777777" w:rsidR="00AB161E" w:rsidRDefault="00AB161E" w:rsidP="00AB161E">
            <w:r>
              <w:t>2000</w:t>
            </w:r>
          </w:p>
        </w:tc>
        <w:tc>
          <w:tcPr>
            <w:tcW w:w="3126" w:type="dxa"/>
          </w:tcPr>
          <w:p w14:paraId="439C0A7A" w14:textId="457A0204" w:rsidR="00AB161E" w:rsidRDefault="00AB161E" w:rsidP="00AB161E">
            <w:pPr>
              <w:pStyle w:val="FSVT12Doan2"/>
              <w:ind w:firstLine="0"/>
            </w:pPr>
            <w:r>
              <w:t>0.03</w:t>
            </w:r>
          </w:p>
        </w:tc>
        <w:tc>
          <w:tcPr>
            <w:tcW w:w="3127" w:type="dxa"/>
          </w:tcPr>
          <w:p w14:paraId="544AC775" w14:textId="4769EC0C" w:rsidR="00AB161E" w:rsidRDefault="00AB161E" w:rsidP="00AB161E">
            <w:pPr>
              <w:pStyle w:val="FSVT12Doan2"/>
              <w:ind w:firstLine="0"/>
            </w:pPr>
            <w:r>
              <w:t>-22.5</w:t>
            </w:r>
          </w:p>
        </w:tc>
      </w:tr>
    </w:tbl>
    <w:p w14:paraId="530C0941" w14:textId="77777777" w:rsidR="0022276A" w:rsidRDefault="0022276A" w:rsidP="0022276A">
      <w:pPr>
        <w:pStyle w:val="FSVT12Doan2"/>
      </w:pPr>
      <w:r>
        <w:t>Đồ thị: Gain(dB)/Frequency(Hz)</w:t>
      </w:r>
    </w:p>
    <w:tbl>
      <w:tblPr>
        <w:tblStyle w:val="LiBang"/>
        <w:tblW w:w="0" w:type="auto"/>
        <w:tblLook w:val="04A0" w:firstRow="1" w:lastRow="0" w:firstColumn="1" w:lastColumn="0" w:noHBand="0" w:noVBand="1"/>
      </w:tblPr>
      <w:tblGrid>
        <w:gridCol w:w="9379"/>
      </w:tblGrid>
      <w:tr w:rsidR="0022276A" w14:paraId="1B8FF769" w14:textId="77777777" w:rsidTr="00880A35">
        <w:trPr>
          <w:trHeight w:val="3050"/>
        </w:trPr>
        <w:tc>
          <w:tcPr>
            <w:tcW w:w="9379" w:type="dxa"/>
          </w:tcPr>
          <w:p w14:paraId="0FCBE153" w14:textId="77777777" w:rsidR="0022276A" w:rsidRDefault="0022276A" w:rsidP="00880A35">
            <w:pPr>
              <w:pStyle w:val="FSVT12Doan2"/>
              <w:ind w:firstLine="0"/>
            </w:pPr>
          </w:p>
        </w:tc>
      </w:tr>
    </w:tbl>
    <w:p w14:paraId="1D1ED968" w14:textId="60F3FBBF" w:rsidR="0022276A" w:rsidRDefault="0022276A" w:rsidP="0022276A">
      <w:pPr>
        <w:pStyle w:val="FSVT12Doan2"/>
      </w:pPr>
      <w:r>
        <w:t>Dựa trên biểu đồ thu được, bộ lọc IIR được sử dụng trong ví dụ này là loại bộ lọc nào?. Chọn a/b/c</w:t>
      </w:r>
    </w:p>
    <w:p w14:paraId="43872EE4" w14:textId="77777777" w:rsidR="0022276A" w:rsidRDefault="0022276A" w:rsidP="0022276A">
      <w:pPr>
        <w:pStyle w:val="FSVT12Muc6abc"/>
      </w:pPr>
      <w:r>
        <w:t>Bộ lọc thông dải</w:t>
      </w:r>
    </w:p>
    <w:p w14:paraId="341EBEF0" w14:textId="77777777" w:rsidR="0022276A" w:rsidRDefault="0022276A" w:rsidP="0022276A">
      <w:pPr>
        <w:pStyle w:val="FSVT12Muc6abc"/>
      </w:pPr>
      <w:r>
        <w:t>Bộ lọc thông cao</w:t>
      </w:r>
    </w:p>
    <w:p w14:paraId="1A8FDC6D" w14:textId="77777777" w:rsidR="0022276A" w:rsidRDefault="0022276A" w:rsidP="0022276A">
      <w:pPr>
        <w:pStyle w:val="FSVT12Muc6abc"/>
      </w:pPr>
      <w:r>
        <w:t>Bộ lọc thông thấp</w:t>
      </w:r>
    </w:p>
    <w:tbl>
      <w:tblPr>
        <w:tblStyle w:val="LiBang"/>
        <w:tblW w:w="9445" w:type="dxa"/>
        <w:tblLook w:val="04A0" w:firstRow="1" w:lastRow="0" w:firstColumn="1" w:lastColumn="0" w:noHBand="0" w:noVBand="1"/>
      </w:tblPr>
      <w:tblGrid>
        <w:gridCol w:w="1975"/>
        <w:gridCol w:w="7470"/>
      </w:tblGrid>
      <w:tr w:rsidR="0022276A" w14:paraId="37357556" w14:textId="77777777" w:rsidTr="00880A35">
        <w:tc>
          <w:tcPr>
            <w:tcW w:w="1975" w:type="dxa"/>
          </w:tcPr>
          <w:p w14:paraId="1C07EFE8" w14:textId="77777777" w:rsidR="0022276A" w:rsidRDefault="0022276A" w:rsidP="00880A35">
            <w:pPr>
              <w:pStyle w:val="FSVT12Doan2"/>
            </w:pPr>
            <w:r>
              <w:lastRenderedPageBreak/>
              <w:t xml:space="preserve">  Kết quả:</w:t>
            </w:r>
          </w:p>
        </w:tc>
        <w:tc>
          <w:tcPr>
            <w:tcW w:w="7470" w:type="dxa"/>
          </w:tcPr>
          <w:p w14:paraId="778B547F" w14:textId="45915F5A" w:rsidR="0022276A" w:rsidRDefault="00AB161E" w:rsidP="00880A35">
            <w:pPr>
              <w:pStyle w:val="FSVT12Doan2"/>
            </w:pPr>
            <w:r>
              <w:t>b</w:t>
            </w:r>
          </w:p>
        </w:tc>
      </w:tr>
    </w:tbl>
    <w:p w14:paraId="2AB84B2D" w14:textId="77777777" w:rsidR="0022276A" w:rsidRDefault="0022276A" w:rsidP="0022276A">
      <w:pPr>
        <w:pStyle w:val="FSVT12Doan2"/>
      </w:pPr>
      <w:r>
        <w:t>Tần số cắt của bộ lọc này là bao nhiêu?. Chọn a/b/c</w:t>
      </w:r>
    </w:p>
    <w:p w14:paraId="7B28B9F6" w14:textId="439FBE72" w:rsidR="0022276A" w:rsidRDefault="0022276A" w:rsidP="0022276A">
      <w:pPr>
        <w:pStyle w:val="FSVT12Muc6abc"/>
        <w:numPr>
          <w:ilvl w:val="5"/>
          <w:numId w:val="80"/>
        </w:numPr>
      </w:pPr>
      <w:r>
        <w:t>Khoảng 1450 Hz</w:t>
      </w:r>
    </w:p>
    <w:p w14:paraId="6473108B" w14:textId="77777777" w:rsidR="0022276A" w:rsidRDefault="0022276A" w:rsidP="0022276A">
      <w:pPr>
        <w:pStyle w:val="FSVT12Muc6abc"/>
      </w:pPr>
      <w:r>
        <w:t>Khoảng 800 Hz</w:t>
      </w:r>
    </w:p>
    <w:p w14:paraId="2D4EA034" w14:textId="3233787E" w:rsidR="0022276A" w:rsidRDefault="0022276A" w:rsidP="0022276A">
      <w:pPr>
        <w:pStyle w:val="FSVT12Muc6abc"/>
      </w:pPr>
      <w:r>
        <w:t>Khoảng 1150 Hz</w:t>
      </w:r>
    </w:p>
    <w:tbl>
      <w:tblPr>
        <w:tblStyle w:val="LiBang"/>
        <w:tblW w:w="9445" w:type="dxa"/>
        <w:tblLook w:val="04A0" w:firstRow="1" w:lastRow="0" w:firstColumn="1" w:lastColumn="0" w:noHBand="0" w:noVBand="1"/>
      </w:tblPr>
      <w:tblGrid>
        <w:gridCol w:w="1975"/>
        <w:gridCol w:w="7470"/>
      </w:tblGrid>
      <w:tr w:rsidR="0022276A" w14:paraId="07087EEF" w14:textId="77777777" w:rsidTr="00880A35">
        <w:tc>
          <w:tcPr>
            <w:tcW w:w="1975" w:type="dxa"/>
          </w:tcPr>
          <w:p w14:paraId="3C64C076" w14:textId="77777777" w:rsidR="0022276A" w:rsidRDefault="0022276A" w:rsidP="00880A35">
            <w:pPr>
              <w:pStyle w:val="FSVT12Doan2"/>
            </w:pPr>
            <w:r>
              <w:t xml:space="preserve">  Kết quả:</w:t>
            </w:r>
          </w:p>
        </w:tc>
        <w:tc>
          <w:tcPr>
            <w:tcW w:w="7470" w:type="dxa"/>
          </w:tcPr>
          <w:p w14:paraId="003832FB" w14:textId="7503D51C" w:rsidR="0022276A" w:rsidRDefault="00AB161E" w:rsidP="00880A35">
            <w:pPr>
              <w:pStyle w:val="FSVT12Doan2"/>
            </w:pPr>
            <w:r>
              <w:t>c</w:t>
            </w:r>
          </w:p>
        </w:tc>
      </w:tr>
    </w:tbl>
    <w:p w14:paraId="29009C74" w14:textId="77777777" w:rsidR="0022276A" w:rsidRDefault="0022276A" w:rsidP="006F7191">
      <w:pPr>
        <w:pStyle w:val="FSVT12Muc5So"/>
      </w:pPr>
      <w:r>
        <w:t xml:space="preserve">Click vào biểu tượng </w:t>
      </w:r>
      <w:r w:rsidRPr="009845A3">
        <w:rPr>
          <w:noProof/>
        </w:rPr>
        <w:drawing>
          <wp:inline distT="0" distB="0" distL="0" distR="0" wp14:anchorId="159DD3D9" wp14:editId="62D4E3BA">
            <wp:extent cx="138430" cy="138430"/>
            <wp:effectExtent l="0" t="0" r="0" b="0"/>
            <wp:docPr id="209680" name="Picture 20968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xml:space="preserve"> để kết thúc chương trình. Quay lại tab projects và thoát khỏi Code Composer. Tắt nguồn điện và tháo các kết nối (dây dẫn) trên bảng mạch.</w:t>
      </w:r>
    </w:p>
    <w:sectPr w:rsidR="0022276A" w:rsidSect="007C7343">
      <w:footerReference w:type="default" r:id="rId28"/>
      <w:pgSz w:w="11909" w:h="16834" w:code="9"/>
      <w:pgMar w:top="1152" w:right="108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333F3" w14:textId="77777777" w:rsidR="00F43DB4" w:rsidRDefault="00F43DB4" w:rsidP="00DE6504">
      <w:r>
        <w:separator/>
      </w:r>
    </w:p>
  </w:endnote>
  <w:endnote w:type="continuationSeparator" w:id="0">
    <w:p w14:paraId="1E98FF18" w14:textId="77777777" w:rsidR="00F43DB4" w:rsidRDefault="00F43DB4" w:rsidP="00DE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Cambria"/>
    <w:panose1 w:val="00000000000000000000"/>
    <w:charset w:val="00"/>
    <w:family w:val="roman"/>
    <w:notTrueType/>
    <w:pitch w:val="default"/>
  </w:font>
  <w:font w:name="Helvetica-Bold">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AA9F9" w14:textId="77777777" w:rsidR="00123B41" w:rsidRDefault="00123B41">
    <w:pPr>
      <w:pStyle w:val="Chntrang"/>
      <w:jc w:val="center"/>
    </w:pPr>
    <w:r>
      <w:fldChar w:fldCharType="begin"/>
    </w:r>
    <w:r>
      <w:instrText>PAGE   \* MERGEFORMAT</w:instrText>
    </w:r>
    <w:r>
      <w:fldChar w:fldCharType="separate"/>
    </w:r>
    <w:r>
      <w:rPr>
        <w:lang w:val="vi-VN"/>
      </w:rPr>
      <w:t>2</w:t>
    </w:r>
    <w:r>
      <w:fldChar w:fldCharType="end"/>
    </w:r>
  </w:p>
  <w:p w14:paraId="6617C23F" w14:textId="77777777" w:rsidR="00123B41" w:rsidRDefault="00123B4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935BC" w14:textId="77777777" w:rsidR="00F43DB4" w:rsidRDefault="00F43DB4" w:rsidP="00DE6504">
      <w:r>
        <w:separator/>
      </w:r>
    </w:p>
  </w:footnote>
  <w:footnote w:type="continuationSeparator" w:id="0">
    <w:p w14:paraId="3636C2C3" w14:textId="77777777" w:rsidR="00F43DB4" w:rsidRDefault="00F43DB4" w:rsidP="00DE6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28AF"/>
    <w:multiLevelType w:val="multilevel"/>
    <w:tmpl w:val="4376641A"/>
    <w:styleLink w:val="111111"/>
    <w:lvl w:ilvl="0">
      <w:start w:val="1"/>
      <w:numFmt w:val="decimal"/>
      <w:suff w:val="space"/>
      <w:lvlText w:val="%1."/>
      <w:lvlJc w:val="left"/>
      <w:pPr>
        <w:ind w:left="1440" w:hanging="360"/>
      </w:pPr>
      <w:rPr>
        <w:rFonts w:hint="default"/>
      </w:rPr>
    </w:lvl>
    <w:lvl w:ilvl="1">
      <w:start w:val="1"/>
      <w:numFmt w:val="decimal"/>
      <w:lvlText w:val="%1.%2."/>
      <w:lvlJc w:val="left"/>
      <w:pPr>
        <w:tabs>
          <w:tab w:val="num" w:pos="1872"/>
        </w:tabs>
        <w:ind w:left="1872" w:hanging="432"/>
      </w:pPr>
      <w:rPr>
        <w:rFonts w:hint="default"/>
      </w:rPr>
    </w:lvl>
    <w:lvl w:ilvl="2">
      <w:start w:val="1"/>
      <w:numFmt w:val="decimal"/>
      <w:lvlText w:val="%1.%2.%3."/>
      <w:lvlJc w:val="left"/>
      <w:pPr>
        <w:tabs>
          <w:tab w:val="num" w:pos="2520"/>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1" w15:restartNumberingAfterBreak="0">
    <w:nsid w:val="08FF47B3"/>
    <w:multiLevelType w:val="hybridMultilevel"/>
    <w:tmpl w:val="3102A188"/>
    <w:lvl w:ilvl="0" w:tplc="7AB04EA2">
      <w:start w:val="1"/>
      <w:numFmt w:val="bullet"/>
      <w:pStyle w:val="FSVT12List03"/>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 w15:restartNumberingAfterBreak="0">
    <w:nsid w:val="0974692F"/>
    <w:multiLevelType w:val="hybridMultilevel"/>
    <w:tmpl w:val="685C12EE"/>
    <w:lvl w:ilvl="0" w:tplc="7D0A6CA0">
      <w:start w:val="1"/>
      <w:numFmt w:val="bullet"/>
      <w:pStyle w:val="FSVT12List0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237C5"/>
    <w:multiLevelType w:val="hybridMultilevel"/>
    <w:tmpl w:val="E7B251A2"/>
    <w:lvl w:ilvl="0" w:tplc="8F460540">
      <w:start w:val="1"/>
      <w:numFmt w:val="bullet"/>
      <w:pStyle w:val="FSVT12List02"/>
      <w:lvlText w:val=""/>
      <w:lvlJc w:val="left"/>
      <w:pPr>
        <w:tabs>
          <w:tab w:val="num" w:pos="1134"/>
        </w:tabs>
        <w:ind w:firstLine="72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3C0B5C"/>
    <w:multiLevelType w:val="multilevel"/>
    <w:tmpl w:val="EDA0A8AA"/>
    <w:lvl w:ilvl="0">
      <w:start w:val="1"/>
      <w:numFmt w:val="decimal"/>
      <w:pStyle w:val="FSVT12MUC1"/>
      <w:suff w:val="space"/>
      <w:lvlText w:val="BOARD TN %1: "/>
      <w:lvlJc w:val="left"/>
      <w:pPr>
        <w:ind w:left="0" w:firstLine="0"/>
      </w:pPr>
      <w:rPr>
        <w:rFonts w:ascii="Times New Roman" w:hAnsi="Times New Roman" w:cs="Times New Roman" w:hint="default"/>
        <w:sz w:val="36"/>
        <w:szCs w:val="28"/>
      </w:rPr>
    </w:lvl>
    <w:lvl w:ilvl="1">
      <w:start w:val="1"/>
      <w:numFmt w:val="decimal"/>
      <w:pStyle w:val="FSVT12MUC2"/>
      <w:suff w:val="space"/>
      <w:lvlText w:val="%1.%2."/>
      <w:lvlJc w:val="left"/>
      <w:pPr>
        <w:ind w:left="0" w:firstLine="0"/>
      </w:pPr>
      <w:rPr>
        <w:rFonts w:hint="default"/>
      </w:rPr>
    </w:lvl>
    <w:lvl w:ilvl="2">
      <w:start w:val="1"/>
      <w:numFmt w:val="decimal"/>
      <w:pStyle w:val="FSVT12MUC3"/>
      <w:suff w:val="space"/>
      <w:lvlText w:val="%1.%2.%3."/>
      <w:lvlJc w:val="left"/>
      <w:pPr>
        <w:ind w:left="0" w:firstLine="0"/>
      </w:pPr>
      <w:rPr>
        <w:rFonts w:hint="default"/>
      </w:rPr>
    </w:lvl>
    <w:lvl w:ilvl="3">
      <w:start w:val="1"/>
      <w:numFmt w:val="decimal"/>
      <w:pStyle w:val="FSVT12MUC4"/>
      <w:lvlText w:val="%1.%2.%3.%4."/>
      <w:lvlJc w:val="left"/>
      <w:pPr>
        <w:tabs>
          <w:tab w:val="num" w:pos="284"/>
        </w:tabs>
        <w:ind w:left="0" w:firstLine="0"/>
      </w:pPr>
      <w:rPr>
        <w:rFonts w:hint="default"/>
      </w:rPr>
    </w:lvl>
    <w:lvl w:ilvl="4">
      <w:start w:val="1"/>
      <w:numFmt w:val="decimal"/>
      <w:pStyle w:val="FSVT12Muc5So"/>
      <w:lvlText w:val="  %5."/>
      <w:lvlJc w:val="left"/>
      <w:pPr>
        <w:tabs>
          <w:tab w:val="num" w:pos="720"/>
        </w:tabs>
        <w:ind w:left="0" w:firstLine="0"/>
      </w:pPr>
      <w:rPr>
        <w:rFonts w:hint="default"/>
      </w:rPr>
    </w:lvl>
    <w:lvl w:ilvl="5">
      <w:start w:val="1"/>
      <w:numFmt w:val="lowerLetter"/>
      <w:pStyle w:val="FSVT12Muc6abc"/>
      <w:lvlText w:val="%6."/>
      <w:lvlJc w:val="left"/>
      <w:pPr>
        <w:tabs>
          <w:tab w:val="num" w:pos="720"/>
        </w:tabs>
        <w:ind w:left="0" w:firstLine="360"/>
      </w:pPr>
      <w:rPr>
        <w:rFonts w:hint="default"/>
      </w:rPr>
    </w:lvl>
    <w:lvl w:ilvl="6">
      <w:start w:val="1"/>
      <w:numFmt w:val="decimal"/>
      <w:lvlRestart w:val="4"/>
      <w:pStyle w:val="FSVT12Muc6"/>
      <w:lvlText w:val="%7."/>
      <w:lvlJc w:val="left"/>
      <w:pPr>
        <w:tabs>
          <w:tab w:val="num" w:pos="360"/>
        </w:tabs>
        <w:ind w:left="360" w:hanging="360"/>
      </w:pPr>
      <w:rPr>
        <w:rFonts w:hint="default"/>
      </w:rPr>
    </w:lvl>
    <w:lvl w:ilvl="7">
      <w:start w:val="1"/>
      <w:numFmt w:val="lowerLetter"/>
      <w:pStyle w:val="FSVT12Muc7abc"/>
      <w:lvlText w:val="%8."/>
      <w:lvlJc w:val="left"/>
      <w:pPr>
        <w:tabs>
          <w:tab w:val="num" w:pos="720"/>
        </w:tabs>
        <w:ind w:left="360" w:firstLine="0"/>
      </w:pPr>
      <w:rPr>
        <w:rFonts w:hint="default"/>
      </w:rPr>
    </w:lvl>
    <w:lvl w:ilvl="8">
      <w:start w:val="1"/>
      <w:numFmt w:val="lowerLetter"/>
      <w:lvlRestart w:val="7"/>
      <w:pStyle w:val="FSVT12Muc6abc1"/>
      <w:lvlText w:val="%9."/>
      <w:lvlJc w:val="left"/>
      <w:pPr>
        <w:ind w:left="360" w:firstLine="0"/>
      </w:pPr>
      <w:rPr>
        <w:rFonts w:hint="default"/>
      </w:rPr>
    </w:lvl>
  </w:abstractNum>
  <w:abstractNum w:abstractNumId="5" w15:restartNumberingAfterBreak="0">
    <w:nsid w:val="18261ACE"/>
    <w:multiLevelType w:val="hybridMultilevel"/>
    <w:tmpl w:val="01B619C2"/>
    <w:lvl w:ilvl="0" w:tplc="789C9CA8">
      <w:start w:val="1"/>
      <w:numFmt w:val="upperRoman"/>
      <w:pStyle w:val="L2"/>
      <w:lvlText w:val="%1."/>
      <w:lvlJc w:val="left"/>
      <w:pPr>
        <w:ind w:left="1620" w:hanging="720"/>
      </w:pPr>
      <w:rPr>
        <w:rFonts w:hint="default"/>
        <w:b/>
      </w:r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6" w15:restartNumberingAfterBreak="0">
    <w:nsid w:val="18B512A0"/>
    <w:multiLevelType w:val="hybridMultilevel"/>
    <w:tmpl w:val="3378D8C6"/>
    <w:lvl w:ilvl="0" w:tplc="A83C78A4">
      <w:start w:val="1"/>
      <w:numFmt w:val="decimal"/>
      <w:pStyle w:val="FSVT12HINHVE1"/>
      <w:lvlText w:val="Hình %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73592"/>
    <w:multiLevelType w:val="hybridMultilevel"/>
    <w:tmpl w:val="84DAFD2C"/>
    <w:lvl w:ilvl="0" w:tplc="D81A0202">
      <w:start w:val="1"/>
      <w:numFmt w:val="decimal"/>
      <w:pStyle w:val="BuocThiNghiem"/>
      <w:lvlText w:val="Bước 1.%1: "/>
      <w:lvlJc w:val="left"/>
      <w:pPr>
        <w:ind w:left="1080" w:hanging="360"/>
      </w:pPr>
      <w:rPr>
        <w:rFonts w:ascii="Times New Roman" w:hAnsi="Times New Roman"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821AF1"/>
    <w:multiLevelType w:val="hybridMultilevel"/>
    <w:tmpl w:val="65FE4044"/>
    <w:lvl w:ilvl="0" w:tplc="117C24CE">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DF105F8"/>
    <w:multiLevelType w:val="hybridMultilevel"/>
    <w:tmpl w:val="2326A970"/>
    <w:lvl w:ilvl="0" w:tplc="4162B522">
      <w:start w:val="1"/>
      <w:numFmt w:val="bullet"/>
      <w:pStyle w:val="FSVT12List01"/>
      <w:lvlText w:val="o"/>
      <w:lvlJc w:val="left"/>
      <w:pPr>
        <w:tabs>
          <w:tab w:val="num" w:pos="1134"/>
        </w:tabs>
        <w:ind w:left="1134" w:hanging="414"/>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4FAC4292"/>
    <w:multiLevelType w:val="hybridMultilevel"/>
    <w:tmpl w:val="45345F64"/>
    <w:lvl w:ilvl="0" w:tplc="F47AA9D8">
      <w:start w:val="1"/>
      <w:numFmt w:val="decimal"/>
      <w:pStyle w:val="BuocTN2"/>
      <w:lvlText w:val="Bước 2.%1: "/>
      <w:lvlJc w:val="left"/>
      <w:pPr>
        <w:ind w:left="1080" w:hanging="360"/>
      </w:pPr>
      <w:rPr>
        <w:rFonts w:ascii="Times New Roman" w:hAnsi="Times New Roman"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E0515A"/>
    <w:multiLevelType w:val="hybridMultilevel"/>
    <w:tmpl w:val="C1E6118A"/>
    <w:lvl w:ilvl="0" w:tplc="41084F6E">
      <w:start w:val="1"/>
      <w:numFmt w:val="decimal"/>
      <w:pStyle w:val="L3"/>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DC268C0"/>
    <w:multiLevelType w:val="hybridMultilevel"/>
    <w:tmpl w:val="E99A3D5A"/>
    <w:lvl w:ilvl="0" w:tplc="05420A14">
      <w:start w:val="1"/>
      <w:numFmt w:val="bullet"/>
      <w:pStyle w:val="DTTTListKL"/>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A7BE0"/>
    <w:multiLevelType w:val="hybridMultilevel"/>
    <w:tmpl w:val="A0C64726"/>
    <w:lvl w:ilvl="0" w:tplc="EBBE7DA4">
      <w:start w:val="1"/>
      <w:numFmt w:val="bullet"/>
      <w:pStyle w:val="FSVT12Muc5BuocTn"/>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4" w15:restartNumberingAfterBreak="0">
    <w:nsid w:val="6E841CBC"/>
    <w:multiLevelType w:val="hybridMultilevel"/>
    <w:tmpl w:val="2BA006D2"/>
    <w:lvl w:ilvl="0" w:tplc="285A4BC8">
      <w:start w:val="1"/>
      <w:numFmt w:val="lowerLetter"/>
      <w:pStyle w:val="DTTTListabc"/>
      <w:lvlText w:val="%1."/>
      <w:lvlJc w:val="left"/>
      <w:pPr>
        <w:ind w:left="820" w:hanging="360"/>
      </w:pPr>
      <w:rPr>
        <w:rFonts w:ascii="Times New Roman" w:eastAsia="Arial" w:hAnsi="Times New Roman" w:cs="Times New Roman" w:hint="default"/>
        <w:color w:val="231F20"/>
        <w:spacing w:val="-1"/>
        <w:w w:val="100"/>
        <w:sz w:val="26"/>
        <w:szCs w:val="26"/>
      </w:rPr>
    </w:lvl>
    <w:lvl w:ilvl="1" w:tplc="DFA0B444">
      <w:numFmt w:val="bullet"/>
      <w:lvlText w:val="•"/>
      <w:lvlJc w:val="left"/>
      <w:pPr>
        <w:ind w:left="1726" w:hanging="360"/>
      </w:pPr>
    </w:lvl>
    <w:lvl w:ilvl="2" w:tplc="450C5E20">
      <w:numFmt w:val="bullet"/>
      <w:lvlText w:val="•"/>
      <w:lvlJc w:val="left"/>
      <w:pPr>
        <w:ind w:left="2632" w:hanging="360"/>
      </w:pPr>
    </w:lvl>
    <w:lvl w:ilvl="3" w:tplc="63E841B0">
      <w:numFmt w:val="bullet"/>
      <w:lvlText w:val="•"/>
      <w:lvlJc w:val="left"/>
      <w:pPr>
        <w:ind w:left="3538" w:hanging="360"/>
      </w:pPr>
    </w:lvl>
    <w:lvl w:ilvl="4" w:tplc="69D8F308">
      <w:numFmt w:val="bullet"/>
      <w:lvlText w:val="•"/>
      <w:lvlJc w:val="left"/>
      <w:pPr>
        <w:ind w:left="4444" w:hanging="360"/>
      </w:pPr>
    </w:lvl>
    <w:lvl w:ilvl="5" w:tplc="203E6EAE">
      <w:numFmt w:val="bullet"/>
      <w:lvlText w:val="•"/>
      <w:lvlJc w:val="left"/>
      <w:pPr>
        <w:ind w:left="5350" w:hanging="360"/>
      </w:pPr>
    </w:lvl>
    <w:lvl w:ilvl="6" w:tplc="88D83922">
      <w:numFmt w:val="bullet"/>
      <w:lvlText w:val="•"/>
      <w:lvlJc w:val="left"/>
      <w:pPr>
        <w:ind w:left="6256" w:hanging="360"/>
      </w:pPr>
    </w:lvl>
    <w:lvl w:ilvl="7" w:tplc="54942AC6">
      <w:numFmt w:val="bullet"/>
      <w:lvlText w:val="•"/>
      <w:lvlJc w:val="left"/>
      <w:pPr>
        <w:ind w:left="7162" w:hanging="360"/>
      </w:pPr>
    </w:lvl>
    <w:lvl w:ilvl="8" w:tplc="708AF1A8">
      <w:numFmt w:val="bullet"/>
      <w:lvlText w:val="•"/>
      <w:lvlJc w:val="left"/>
      <w:pPr>
        <w:ind w:left="8068" w:hanging="360"/>
      </w:pPr>
    </w:lvl>
  </w:abstractNum>
  <w:abstractNum w:abstractNumId="15" w15:restartNumberingAfterBreak="0">
    <w:nsid w:val="748C6D3A"/>
    <w:multiLevelType w:val="hybridMultilevel"/>
    <w:tmpl w:val="4502ABC8"/>
    <w:lvl w:ilvl="0" w:tplc="9DB46828">
      <w:start w:val="1"/>
      <w:numFmt w:val="decimal"/>
      <w:pStyle w:val="Congthuc"/>
      <w:lvlText w:val="[CT%1] "/>
      <w:lvlJc w:val="left"/>
      <w:pPr>
        <w:ind w:left="36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049D9"/>
    <w:multiLevelType w:val="hybridMultilevel"/>
    <w:tmpl w:val="77F43358"/>
    <w:lvl w:ilvl="0" w:tplc="2FF2AADE">
      <w:start w:val="1"/>
      <w:numFmt w:val="decimal"/>
      <w:pStyle w:val="FSVT12ListNumb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4F460E"/>
    <w:multiLevelType w:val="hybridMultilevel"/>
    <w:tmpl w:val="F5EE2E86"/>
    <w:lvl w:ilvl="0" w:tplc="C740790A">
      <w:start w:val="1"/>
      <w:numFmt w:val="decimal"/>
      <w:pStyle w:val="Kiubng"/>
      <w:lvlText w:val="Bảng %1: "/>
      <w:lvlJc w:val="center"/>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363757">
    <w:abstractNumId w:val="0"/>
  </w:num>
  <w:num w:numId="2" w16cid:durableId="598030860">
    <w:abstractNumId w:val="17"/>
  </w:num>
  <w:num w:numId="3" w16cid:durableId="964970967">
    <w:abstractNumId w:val="11"/>
  </w:num>
  <w:num w:numId="4" w16cid:durableId="1022971514">
    <w:abstractNumId w:val="5"/>
  </w:num>
  <w:num w:numId="5" w16cid:durableId="265357103">
    <w:abstractNumId w:val="12"/>
  </w:num>
  <w:num w:numId="6" w16cid:durableId="1913194769">
    <w:abstractNumId w:val="14"/>
    <w:lvlOverride w:ilvl="0">
      <w:startOverride w:val="1"/>
    </w:lvlOverride>
    <w:lvlOverride w:ilvl="1"/>
    <w:lvlOverride w:ilvl="2"/>
    <w:lvlOverride w:ilvl="3"/>
    <w:lvlOverride w:ilvl="4"/>
    <w:lvlOverride w:ilvl="5"/>
    <w:lvlOverride w:ilvl="6"/>
    <w:lvlOverride w:ilvl="7"/>
    <w:lvlOverride w:ilvl="8"/>
  </w:num>
  <w:num w:numId="7" w16cid:durableId="411894804">
    <w:abstractNumId w:val="6"/>
  </w:num>
  <w:num w:numId="8" w16cid:durableId="778716299">
    <w:abstractNumId w:val="3"/>
  </w:num>
  <w:num w:numId="9" w16cid:durableId="1294869456">
    <w:abstractNumId w:val="1"/>
  </w:num>
  <w:num w:numId="10" w16cid:durableId="1698195808">
    <w:abstractNumId w:val="2"/>
  </w:num>
  <w:num w:numId="11" w16cid:durableId="51782766">
    <w:abstractNumId w:val="9"/>
  </w:num>
  <w:num w:numId="12" w16cid:durableId="2084179701">
    <w:abstractNumId w:val="16"/>
  </w:num>
  <w:num w:numId="13" w16cid:durableId="952905043">
    <w:abstractNumId w:val="13"/>
  </w:num>
  <w:num w:numId="14" w16cid:durableId="23100456">
    <w:abstractNumId w:val="4"/>
  </w:num>
  <w:num w:numId="15" w16cid:durableId="410859357">
    <w:abstractNumId w:val="15"/>
  </w:num>
  <w:num w:numId="16" w16cid:durableId="2083022725">
    <w:abstractNumId w:val="7"/>
  </w:num>
  <w:num w:numId="17" w16cid:durableId="1621957461">
    <w:abstractNumId w:val="10"/>
  </w:num>
  <w:num w:numId="18" w16cid:durableId="2567139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43034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1687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72762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79238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97043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1647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7097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1196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78348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70434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1250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1412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76409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19826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1367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795904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304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3542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03094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84015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9110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897224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08386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361225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63079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36976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692268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23339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203303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620251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752572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25622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87354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120375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14177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39240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354484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18002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96134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272581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974994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70882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14270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822887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202955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826039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75925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59968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775214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8713819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7262955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98079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819963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6322050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181935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1340628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3930464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1176003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4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6970016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133551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92486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74649938">
    <w:abstractNumId w:val="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936"/>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15"/>
    <w:rsid w:val="00001258"/>
    <w:rsid w:val="0000543F"/>
    <w:rsid w:val="00005ED3"/>
    <w:rsid w:val="00006FC2"/>
    <w:rsid w:val="00007E9F"/>
    <w:rsid w:val="00007FC1"/>
    <w:rsid w:val="00010116"/>
    <w:rsid w:val="00010DD0"/>
    <w:rsid w:val="00011183"/>
    <w:rsid w:val="000120A0"/>
    <w:rsid w:val="000128A9"/>
    <w:rsid w:val="000143E3"/>
    <w:rsid w:val="00015867"/>
    <w:rsid w:val="00015D46"/>
    <w:rsid w:val="0001634D"/>
    <w:rsid w:val="00017B66"/>
    <w:rsid w:val="00017C0A"/>
    <w:rsid w:val="00020223"/>
    <w:rsid w:val="000216B5"/>
    <w:rsid w:val="00023246"/>
    <w:rsid w:val="00024283"/>
    <w:rsid w:val="000256F2"/>
    <w:rsid w:val="00025D87"/>
    <w:rsid w:val="00027086"/>
    <w:rsid w:val="00027AD8"/>
    <w:rsid w:val="000314C3"/>
    <w:rsid w:val="00031E51"/>
    <w:rsid w:val="00032436"/>
    <w:rsid w:val="00036EB3"/>
    <w:rsid w:val="00036F9C"/>
    <w:rsid w:val="00037941"/>
    <w:rsid w:val="00041B2E"/>
    <w:rsid w:val="00042C1D"/>
    <w:rsid w:val="00043F88"/>
    <w:rsid w:val="000442BA"/>
    <w:rsid w:val="000459E6"/>
    <w:rsid w:val="000505B3"/>
    <w:rsid w:val="0005120D"/>
    <w:rsid w:val="00051501"/>
    <w:rsid w:val="00051FDC"/>
    <w:rsid w:val="00053251"/>
    <w:rsid w:val="00056905"/>
    <w:rsid w:val="000574EB"/>
    <w:rsid w:val="00060189"/>
    <w:rsid w:val="0006256E"/>
    <w:rsid w:val="000633C3"/>
    <w:rsid w:val="00063686"/>
    <w:rsid w:val="00063EB8"/>
    <w:rsid w:val="00064530"/>
    <w:rsid w:val="0006659D"/>
    <w:rsid w:val="00066D46"/>
    <w:rsid w:val="00071151"/>
    <w:rsid w:val="00073435"/>
    <w:rsid w:val="00074DDF"/>
    <w:rsid w:val="0007557F"/>
    <w:rsid w:val="0007560B"/>
    <w:rsid w:val="00076E5A"/>
    <w:rsid w:val="000772B0"/>
    <w:rsid w:val="0007773D"/>
    <w:rsid w:val="00080084"/>
    <w:rsid w:val="000809FD"/>
    <w:rsid w:val="00081487"/>
    <w:rsid w:val="000814A5"/>
    <w:rsid w:val="000858BB"/>
    <w:rsid w:val="00086E0D"/>
    <w:rsid w:val="00087B16"/>
    <w:rsid w:val="00092C7C"/>
    <w:rsid w:val="00093FDB"/>
    <w:rsid w:val="000955EE"/>
    <w:rsid w:val="00095F07"/>
    <w:rsid w:val="0009621F"/>
    <w:rsid w:val="0009752C"/>
    <w:rsid w:val="00097815"/>
    <w:rsid w:val="000A15BF"/>
    <w:rsid w:val="000A20A7"/>
    <w:rsid w:val="000A20E6"/>
    <w:rsid w:val="000A21DE"/>
    <w:rsid w:val="000A34AF"/>
    <w:rsid w:val="000A4BB2"/>
    <w:rsid w:val="000A6FCB"/>
    <w:rsid w:val="000B0929"/>
    <w:rsid w:val="000B4E32"/>
    <w:rsid w:val="000B772F"/>
    <w:rsid w:val="000B7BC9"/>
    <w:rsid w:val="000B7E13"/>
    <w:rsid w:val="000C0E9C"/>
    <w:rsid w:val="000C1749"/>
    <w:rsid w:val="000C1973"/>
    <w:rsid w:val="000C21CF"/>
    <w:rsid w:val="000C317E"/>
    <w:rsid w:val="000C384A"/>
    <w:rsid w:val="000C5C87"/>
    <w:rsid w:val="000C651F"/>
    <w:rsid w:val="000C6704"/>
    <w:rsid w:val="000C7837"/>
    <w:rsid w:val="000D1BA1"/>
    <w:rsid w:val="000D5C17"/>
    <w:rsid w:val="000D61B9"/>
    <w:rsid w:val="000D75CA"/>
    <w:rsid w:val="000E4189"/>
    <w:rsid w:val="000E6A0C"/>
    <w:rsid w:val="000F0EF4"/>
    <w:rsid w:val="000F1035"/>
    <w:rsid w:val="000F3FBA"/>
    <w:rsid w:val="000F45B0"/>
    <w:rsid w:val="000F4C5D"/>
    <w:rsid w:val="000F5AF5"/>
    <w:rsid w:val="000F603C"/>
    <w:rsid w:val="000F613F"/>
    <w:rsid w:val="000F7B6C"/>
    <w:rsid w:val="001010DB"/>
    <w:rsid w:val="00101CC8"/>
    <w:rsid w:val="00102693"/>
    <w:rsid w:val="001053EE"/>
    <w:rsid w:val="00111D6D"/>
    <w:rsid w:val="00112314"/>
    <w:rsid w:val="001146B3"/>
    <w:rsid w:val="00117751"/>
    <w:rsid w:val="001202FB"/>
    <w:rsid w:val="00120525"/>
    <w:rsid w:val="00123B41"/>
    <w:rsid w:val="001275A3"/>
    <w:rsid w:val="001300A8"/>
    <w:rsid w:val="00130944"/>
    <w:rsid w:val="00131672"/>
    <w:rsid w:val="00131789"/>
    <w:rsid w:val="0013204D"/>
    <w:rsid w:val="00134793"/>
    <w:rsid w:val="00136E4C"/>
    <w:rsid w:val="00141302"/>
    <w:rsid w:val="00143211"/>
    <w:rsid w:val="00143E1E"/>
    <w:rsid w:val="00145E63"/>
    <w:rsid w:val="00146543"/>
    <w:rsid w:val="00154590"/>
    <w:rsid w:val="00154E5D"/>
    <w:rsid w:val="00160882"/>
    <w:rsid w:val="00162879"/>
    <w:rsid w:val="00163EBA"/>
    <w:rsid w:val="00165221"/>
    <w:rsid w:val="0016557E"/>
    <w:rsid w:val="00167D6C"/>
    <w:rsid w:val="00170DD5"/>
    <w:rsid w:val="00170DD8"/>
    <w:rsid w:val="00171C18"/>
    <w:rsid w:val="001720C4"/>
    <w:rsid w:val="00172E39"/>
    <w:rsid w:val="00174BBA"/>
    <w:rsid w:val="0017524A"/>
    <w:rsid w:val="00176CBD"/>
    <w:rsid w:val="00180ED2"/>
    <w:rsid w:val="00181256"/>
    <w:rsid w:val="00181AA9"/>
    <w:rsid w:val="001843D8"/>
    <w:rsid w:val="00184506"/>
    <w:rsid w:val="0018541E"/>
    <w:rsid w:val="00186CED"/>
    <w:rsid w:val="00187A72"/>
    <w:rsid w:val="00187FCF"/>
    <w:rsid w:val="00190B79"/>
    <w:rsid w:val="00191009"/>
    <w:rsid w:val="00191127"/>
    <w:rsid w:val="0019331A"/>
    <w:rsid w:val="00193687"/>
    <w:rsid w:val="0019384F"/>
    <w:rsid w:val="00195469"/>
    <w:rsid w:val="00195B29"/>
    <w:rsid w:val="00195C71"/>
    <w:rsid w:val="00196934"/>
    <w:rsid w:val="00196EEF"/>
    <w:rsid w:val="00196F89"/>
    <w:rsid w:val="001A1C0F"/>
    <w:rsid w:val="001A508F"/>
    <w:rsid w:val="001A5BD8"/>
    <w:rsid w:val="001A5D9E"/>
    <w:rsid w:val="001A682F"/>
    <w:rsid w:val="001B0135"/>
    <w:rsid w:val="001B0201"/>
    <w:rsid w:val="001B171D"/>
    <w:rsid w:val="001B2280"/>
    <w:rsid w:val="001B2E24"/>
    <w:rsid w:val="001B5FA9"/>
    <w:rsid w:val="001B6E4C"/>
    <w:rsid w:val="001C1A3A"/>
    <w:rsid w:val="001C1B7A"/>
    <w:rsid w:val="001C463B"/>
    <w:rsid w:val="001C4CD5"/>
    <w:rsid w:val="001C66A4"/>
    <w:rsid w:val="001C66D7"/>
    <w:rsid w:val="001D1385"/>
    <w:rsid w:val="001D1885"/>
    <w:rsid w:val="001D1AE0"/>
    <w:rsid w:val="001D36B2"/>
    <w:rsid w:val="001D4204"/>
    <w:rsid w:val="001D5245"/>
    <w:rsid w:val="001D5E66"/>
    <w:rsid w:val="001D7D5F"/>
    <w:rsid w:val="001E00A3"/>
    <w:rsid w:val="001E06D4"/>
    <w:rsid w:val="001E1EDE"/>
    <w:rsid w:val="001E2BB1"/>
    <w:rsid w:val="001E2E3B"/>
    <w:rsid w:val="001E3221"/>
    <w:rsid w:val="001E3526"/>
    <w:rsid w:val="001E438D"/>
    <w:rsid w:val="001E47B4"/>
    <w:rsid w:val="001E63C6"/>
    <w:rsid w:val="001E69E1"/>
    <w:rsid w:val="001E79C5"/>
    <w:rsid w:val="001F0AAD"/>
    <w:rsid w:val="001F1668"/>
    <w:rsid w:val="001F4177"/>
    <w:rsid w:val="001F6AB7"/>
    <w:rsid w:val="001F6EDB"/>
    <w:rsid w:val="001F71DA"/>
    <w:rsid w:val="001F7656"/>
    <w:rsid w:val="00204500"/>
    <w:rsid w:val="00204A40"/>
    <w:rsid w:val="00204E79"/>
    <w:rsid w:val="002051A6"/>
    <w:rsid w:val="00206335"/>
    <w:rsid w:val="00206762"/>
    <w:rsid w:val="002069E3"/>
    <w:rsid w:val="0021008E"/>
    <w:rsid w:val="00210300"/>
    <w:rsid w:val="0021290C"/>
    <w:rsid w:val="00213339"/>
    <w:rsid w:val="00213CB0"/>
    <w:rsid w:val="00213DE8"/>
    <w:rsid w:val="002160EB"/>
    <w:rsid w:val="00221FBF"/>
    <w:rsid w:val="0022276A"/>
    <w:rsid w:val="00223BEB"/>
    <w:rsid w:val="00223DDC"/>
    <w:rsid w:val="00224F21"/>
    <w:rsid w:val="002263FA"/>
    <w:rsid w:val="002268F1"/>
    <w:rsid w:val="00227C0E"/>
    <w:rsid w:val="002323A0"/>
    <w:rsid w:val="0023361F"/>
    <w:rsid w:val="0023450F"/>
    <w:rsid w:val="002364D2"/>
    <w:rsid w:val="00237CE0"/>
    <w:rsid w:val="00241E24"/>
    <w:rsid w:val="00244EB6"/>
    <w:rsid w:val="0024680C"/>
    <w:rsid w:val="00250162"/>
    <w:rsid w:val="00251A21"/>
    <w:rsid w:val="00251D8F"/>
    <w:rsid w:val="00253000"/>
    <w:rsid w:val="002536BC"/>
    <w:rsid w:val="00256745"/>
    <w:rsid w:val="00256E5D"/>
    <w:rsid w:val="00257164"/>
    <w:rsid w:val="002573B2"/>
    <w:rsid w:val="0026012F"/>
    <w:rsid w:val="00260B30"/>
    <w:rsid w:val="00260B4B"/>
    <w:rsid w:val="002630E2"/>
    <w:rsid w:val="002634C7"/>
    <w:rsid w:val="002648C1"/>
    <w:rsid w:val="00264900"/>
    <w:rsid w:val="00264D8A"/>
    <w:rsid w:val="0026545F"/>
    <w:rsid w:val="00265C71"/>
    <w:rsid w:val="00266F5A"/>
    <w:rsid w:val="00267973"/>
    <w:rsid w:val="00272019"/>
    <w:rsid w:val="00272B81"/>
    <w:rsid w:val="002734DD"/>
    <w:rsid w:val="002734E9"/>
    <w:rsid w:val="00273E93"/>
    <w:rsid w:val="00275724"/>
    <w:rsid w:val="002777F7"/>
    <w:rsid w:val="00277C15"/>
    <w:rsid w:val="00280F3B"/>
    <w:rsid w:val="00282FE8"/>
    <w:rsid w:val="002833AD"/>
    <w:rsid w:val="002836DA"/>
    <w:rsid w:val="0028431F"/>
    <w:rsid w:val="002862BF"/>
    <w:rsid w:val="00287971"/>
    <w:rsid w:val="002902CB"/>
    <w:rsid w:val="00290866"/>
    <w:rsid w:val="002908BA"/>
    <w:rsid w:val="00291F25"/>
    <w:rsid w:val="00294BCE"/>
    <w:rsid w:val="00295307"/>
    <w:rsid w:val="00296B27"/>
    <w:rsid w:val="00297CA3"/>
    <w:rsid w:val="002A1A44"/>
    <w:rsid w:val="002A258F"/>
    <w:rsid w:val="002A331B"/>
    <w:rsid w:val="002A6825"/>
    <w:rsid w:val="002A6D90"/>
    <w:rsid w:val="002B106A"/>
    <w:rsid w:val="002B12A5"/>
    <w:rsid w:val="002B2385"/>
    <w:rsid w:val="002B4284"/>
    <w:rsid w:val="002B5C57"/>
    <w:rsid w:val="002B5D07"/>
    <w:rsid w:val="002B7F6D"/>
    <w:rsid w:val="002C100C"/>
    <w:rsid w:val="002C2E3B"/>
    <w:rsid w:val="002C6057"/>
    <w:rsid w:val="002C6748"/>
    <w:rsid w:val="002C6ECD"/>
    <w:rsid w:val="002D142F"/>
    <w:rsid w:val="002D155C"/>
    <w:rsid w:val="002D15BD"/>
    <w:rsid w:val="002D318F"/>
    <w:rsid w:val="002D40D1"/>
    <w:rsid w:val="002D5095"/>
    <w:rsid w:val="002D55F4"/>
    <w:rsid w:val="002E0F62"/>
    <w:rsid w:val="002E2001"/>
    <w:rsid w:val="002E346F"/>
    <w:rsid w:val="002F161C"/>
    <w:rsid w:val="002F1EED"/>
    <w:rsid w:val="002F259E"/>
    <w:rsid w:val="002F3BFD"/>
    <w:rsid w:val="002F4DDF"/>
    <w:rsid w:val="002F5B2F"/>
    <w:rsid w:val="002F7EA6"/>
    <w:rsid w:val="00300628"/>
    <w:rsid w:val="00301960"/>
    <w:rsid w:val="003038B6"/>
    <w:rsid w:val="00303F82"/>
    <w:rsid w:val="00304724"/>
    <w:rsid w:val="00304B5C"/>
    <w:rsid w:val="00307641"/>
    <w:rsid w:val="003079A9"/>
    <w:rsid w:val="0031098F"/>
    <w:rsid w:val="00310A40"/>
    <w:rsid w:val="0031328D"/>
    <w:rsid w:val="0031423C"/>
    <w:rsid w:val="00315FA9"/>
    <w:rsid w:val="003175E9"/>
    <w:rsid w:val="00317AC7"/>
    <w:rsid w:val="00320164"/>
    <w:rsid w:val="00322DCF"/>
    <w:rsid w:val="00326943"/>
    <w:rsid w:val="0033030F"/>
    <w:rsid w:val="00333474"/>
    <w:rsid w:val="00333EC8"/>
    <w:rsid w:val="00336A38"/>
    <w:rsid w:val="00337B6B"/>
    <w:rsid w:val="00341205"/>
    <w:rsid w:val="0034334D"/>
    <w:rsid w:val="00344962"/>
    <w:rsid w:val="00345013"/>
    <w:rsid w:val="00347523"/>
    <w:rsid w:val="003501C8"/>
    <w:rsid w:val="003514A6"/>
    <w:rsid w:val="00353300"/>
    <w:rsid w:val="003538DD"/>
    <w:rsid w:val="0035688F"/>
    <w:rsid w:val="003574FB"/>
    <w:rsid w:val="003617B4"/>
    <w:rsid w:val="00361943"/>
    <w:rsid w:val="00362047"/>
    <w:rsid w:val="003643F3"/>
    <w:rsid w:val="00364A89"/>
    <w:rsid w:val="00365063"/>
    <w:rsid w:val="00366C50"/>
    <w:rsid w:val="003701F6"/>
    <w:rsid w:val="00372689"/>
    <w:rsid w:val="0037455A"/>
    <w:rsid w:val="0037476D"/>
    <w:rsid w:val="00374EBE"/>
    <w:rsid w:val="0037638B"/>
    <w:rsid w:val="003823AB"/>
    <w:rsid w:val="0038271B"/>
    <w:rsid w:val="00383411"/>
    <w:rsid w:val="00384007"/>
    <w:rsid w:val="0038607A"/>
    <w:rsid w:val="00386AEE"/>
    <w:rsid w:val="00386B2C"/>
    <w:rsid w:val="00390828"/>
    <w:rsid w:val="003915B2"/>
    <w:rsid w:val="003928C9"/>
    <w:rsid w:val="00392A2B"/>
    <w:rsid w:val="00392AD0"/>
    <w:rsid w:val="00393E36"/>
    <w:rsid w:val="00395127"/>
    <w:rsid w:val="003961D6"/>
    <w:rsid w:val="00396F4F"/>
    <w:rsid w:val="003A46EF"/>
    <w:rsid w:val="003B0D65"/>
    <w:rsid w:val="003B18C6"/>
    <w:rsid w:val="003B1A5B"/>
    <w:rsid w:val="003B1AB4"/>
    <w:rsid w:val="003B2C64"/>
    <w:rsid w:val="003B2D92"/>
    <w:rsid w:val="003B319F"/>
    <w:rsid w:val="003B4204"/>
    <w:rsid w:val="003B7772"/>
    <w:rsid w:val="003B7D20"/>
    <w:rsid w:val="003B7F31"/>
    <w:rsid w:val="003C0DB9"/>
    <w:rsid w:val="003C1C0E"/>
    <w:rsid w:val="003C27D5"/>
    <w:rsid w:val="003C4613"/>
    <w:rsid w:val="003C5896"/>
    <w:rsid w:val="003C6678"/>
    <w:rsid w:val="003D251F"/>
    <w:rsid w:val="003D2C13"/>
    <w:rsid w:val="003D31B0"/>
    <w:rsid w:val="003D4CDC"/>
    <w:rsid w:val="003D67D1"/>
    <w:rsid w:val="003D7481"/>
    <w:rsid w:val="003D76B0"/>
    <w:rsid w:val="003D777F"/>
    <w:rsid w:val="003E0713"/>
    <w:rsid w:val="003E099A"/>
    <w:rsid w:val="003E10D4"/>
    <w:rsid w:val="003E3B2B"/>
    <w:rsid w:val="003E447D"/>
    <w:rsid w:val="003E4D08"/>
    <w:rsid w:val="003E5C31"/>
    <w:rsid w:val="003F25F8"/>
    <w:rsid w:val="003F270C"/>
    <w:rsid w:val="003F3235"/>
    <w:rsid w:val="003F32C7"/>
    <w:rsid w:val="003F3D64"/>
    <w:rsid w:val="003F48AE"/>
    <w:rsid w:val="003F49AB"/>
    <w:rsid w:val="003F4C2A"/>
    <w:rsid w:val="003F5D57"/>
    <w:rsid w:val="003F644A"/>
    <w:rsid w:val="003F6A09"/>
    <w:rsid w:val="003F6CC0"/>
    <w:rsid w:val="003F715A"/>
    <w:rsid w:val="00400317"/>
    <w:rsid w:val="0040201C"/>
    <w:rsid w:val="00402E34"/>
    <w:rsid w:val="004039A6"/>
    <w:rsid w:val="00405CBF"/>
    <w:rsid w:val="004067F4"/>
    <w:rsid w:val="00407401"/>
    <w:rsid w:val="004077F1"/>
    <w:rsid w:val="00407A52"/>
    <w:rsid w:val="00410236"/>
    <w:rsid w:val="00410597"/>
    <w:rsid w:val="004114C4"/>
    <w:rsid w:val="004130A2"/>
    <w:rsid w:val="00413E23"/>
    <w:rsid w:val="00415653"/>
    <w:rsid w:val="004158CB"/>
    <w:rsid w:val="00416E88"/>
    <w:rsid w:val="00417A2E"/>
    <w:rsid w:val="00420804"/>
    <w:rsid w:val="00421524"/>
    <w:rsid w:val="00422E68"/>
    <w:rsid w:val="00423BED"/>
    <w:rsid w:val="00425317"/>
    <w:rsid w:val="00425648"/>
    <w:rsid w:val="00426CFC"/>
    <w:rsid w:val="00427CB9"/>
    <w:rsid w:val="00430B74"/>
    <w:rsid w:val="00431AF6"/>
    <w:rsid w:val="00432275"/>
    <w:rsid w:val="00434002"/>
    <w:rsid w:val="004354A9"/>
    <w:rsid w:val="00440230"/>
    <w:rsid w:val="00441254"/>
    <w:rsid w:val="00443725"/>
    <w:rsid w:val="004438B9"/>
    <w:rsid w:val="00443AA4"/>
    <w:rsid w:val="004459B1"/>
    <w:rsid w:val="00446685"/>
    <w:rsid w:val="004472F3"/>
    <w:rsid w:val="00454553"/>
    <w:rsid w:val="00455130"/>
    <w:rsid w:val="0045637F"/>
    <w:rsid w:val="00456A47"/>
    <w:rsid w:val="004604AF"/>
    <w:rsid w:val="004631CA"/>
    <w:rsid w:val="00463811"/>
    <w:rsid w:val="00463B57"/>
    <w:rsid w:val="00464F09"/>
    <w:rsid w:val="004664AF"/>
    <w:rsid w:val="00466CB0"/>
    <w:rsid w:val="00467256"/>
    <w:rsid w:val="00470657"/>
    <w:rsid w:val="004706BE"/>
    <w:rsid w:val="00472A3E"/>
    <w:rsid w:val="004730FF"/>
    <w:rsid w:val="00473DFB"/>
    <w:rsid w:val="004746BD"/>
    <w:rsid w:val="00476205"/>
    <w:rsid w:val="004762B9"/>
    <w:rsid w:val="00477111"/>
    <w:rsid w:val="004805CE"/>
    <w:rsid w:val="00481E4E"/>
    <w:rsid w:val="0048608D"/>
    <w:rsid w:val="00490160"/>
    <w:rsid w:val="0049040E"/>
    <w:rsid w:val="00490785"/>
    <w:rsid w:val="00491BFF"/>
    <w:rsid w:val="0049266A"/>
    <w:rsid w:val="00493BFC"/>
    <w:rsid w:val="00494E96"/>
    <w:rsid w:val="004957AA"/>
    <w:rsid w:val="00495850"/>
    <w:rsid w:val="00496599"/>
    <w:rsid w:val="0049743D"/>
    <w:rsid w:val="00497973"/>
    <w:rsid w:val="004A2E9E"/>
    <w:rsid w:val="004A5F11"/>
    <w:rsid w:val="004A6337"/>
    <w:rsid w:val="004A7841"/>
    <w:rsid w:val="004B0791"/>
    <w:rsid w:val="004B1504"/>
    <w:rsid w:val="004B19AF"/>
    <w:rsid w:val="004B20C6"/>
    <w:rsid w:val="004B2FC3"/>
    <w:rsid w:val="004B3781"/>
    <w:rsid w:val="004B3DC0"/>
    <w:rsid w:val="004B4C0B"/>
    <w:rsid w:val="004B502E"/>
    <w:rsid w:val="004B63B1"/>
    <w:rsid w:val="004B6A69"/>
    <w:rsid w:val="004B757A"/>
    <w:rsid w:val="004C0087"/>
    <w:rsid w:val="004C0A9A"/>
    <w:rsid w:val="004C0B2E"/>
    <w:rsid w:val="004C2CEE"/>
    <w:rsid w:val="004C30EF"/>
    <w:rsid w:val="004C4D3D"/>
    <w:rsid w:val="004C5D63"/>
    <w:rsid w:val="004C703A"/>
    <w:rsid w:val="004C7B21"/>
    <w:rsid w:val="004C7F9C"/>
    <w:rsid w:val="004D0F16"/>
    <w:rsid w:val="004D1F6E"/>
    <w:rsid w:val="004D281C"/>
    <w:rsid w:val="004D2EEE"/>
    <w:rsid w:val="004D405C"/>
    <w:rsid w:val="004D50F3"/>
    <w:rsid w:val="004D6068"/>
    <w:rsid w:val="004D6ABD"/>
    <w:rsid w:val="004D7F4A"/>
    <w:rsid w:val="004E05F2"/>
    <w:rsid w:val="004E0BB0"/>
    <w:rsid w:val="004E1273"/>
    <w:rsid w:val="004E1B8B"/>
    <w:rsid w:val="004E21E7"/>
    <w:rsid w:val="004E2657"/>
    <w:rsid w:val="004E2A8A"/>
    <w:rsid w:val="004E2CFA"/>
    <w:rsid w:val="004E7178"/>
    <w:rsid w:val="004F169D"/>
    <w:rsid w:val="004F1783"/>
    <w:rsid w:val="004F3423"/>
    <w:rsid w:val="004F3623"/>
    <w:rsid w:val="004F3835"/>
    <w:rsid w:val="004F44B8"/>
    <w:rsid w:val="004F4520"/>
    <w:rsid w:val="00500157"/>
    <w:rsid w:val="005001C8"/>
    <w:rsid w:val="005043F1"/>
    <w:rsid w:val="0050729D"/>
    <w:rsid w:val="00510528"/>
    <w:rsid w:val="0051120F"/>
    <w:rsid w:val="0051191B"/>
    <w:rsid w:val="005146D5"/>
    <w:rsid w:val="005177D6"/>
    <w:rsid w:val="0052097F"/>
    <w:rsid w:val="005209C1"/>
    <w:rsid w:val="005213ED"/>
    <w:rsid w:val="00522965"/>
    <w:rsid w:val="0052374F"/>
    <w:rsid w:val="005241F5"/>
    <w:rsid w:val="0052446C"/>
    <w:rsid w:val="0052786F"/>
    <w:rsid w:val="00532B1C"/>
    <w:rsid w:val="005332D1"/>
    <w:rsid w:val="00533D74"/>
    <w:rsid w:val="0053433D"/>
    <w:rsid w:val="00534443"/>
    <w:rsid w:val="00534539"/>
    <w:rsid w:val="00535A1D"/>
    <w:rsid w:val="00535ABE"/>
    <w:rsid w:val="00535E99"/>
    <w:rsid w:val="00542DDB"/>
    <w:rsid w:val="00543072"/>
    <w:rsid w:val="00543717"/>
    <w:rsid w:val="00543881"/>
    <w:rsid w:val="00545A4A"/>
    <w:rsid w:val="00545F3D"/>
    <w:rsid w:val="00546E98"/>
    <w:rsid w:val="005477C5"/>
    <w:rsid w:val="00550683"/>
    <w:rsid w:val="00551760"/>
    <w:rsid w:val="00555BDC"/>
    <w:rsid w:val="00556B6F"/>
    <w:rsid w:val="00556BD5"/>
    <w:rsid w:val="00556F61"/>
    <w:rsid w:val="005615E7"/>
    <w:rsid w:val="00561AEF"/>
    <w:rsid w:val="00565C34"/>
    <w:rsid w:val="00565C9E"/>
    <w:rsid w:val="00566A82"/>
    <w:rsid w:val="00570481"/>
    <w:rsid w:val="00574E49"/>
    <w:rsid w:val="00577ED2"/>
    <w:rsid w:val="00581ACA"/>
    <w:rsid w:val="00584404"/>
    <w:rsid w:val="00585266"/>
    <w:rsid w:val="005855DB"/>
    <w:rsid w:val="00586B59"/>
    <w:rsid w:val="0058757A"/>
    <w:rsid w:val="00587D09"/>
    <w:rsid w:val="00591CE2"/>
    <w:rsid w:val="0059236C"/>
    <w:rsid w:val="0059299D"/>
    <w:rsid w:val="00596227"/>
    <w:rsid w:val="005A1699"/>
    <w:rsid w:val="005A2FC7"/>
    <w:rsid w:val="005A4AEC"/>
    <w:rsid w:val="005A59CA"/>
    <w:rsid w:val="005A70D0"/>
    <w:rsid w:val="005A71A2"/>
    <w:rsid w:val="005B1E8F"/>
    <w:rsid w:val="005B29C8"/>
    <w:rsid w:val="005B330A"/>
    <w:rsid w:val="005B3718"/>
    <w:rsid w:val="005B3911"/>
    <w:rsid w:val="005B4C99"/>
    <w:rsid w:val="005B7DCD"/>
    <w:rsid w:val="005C00AB"/>
    <w:rsid w:val="005C1337"/>
    <w:rsid w:val="005C13A1"/>
    <w:rsid w:val="005C1E27"/>
    <w:rsid w:val="005C227C"/>
    <w:rsid w:val="005C26FB"/>
    <w:rsid w:val="005C2E23"/>
    <w:rsid w:val="005C2EF0"/>
    <w:rsid w:val="005C31B7"/>
    <w:rsid w:val="005C44CB"/>
    <w:rsid w:val="005C56D5"/>
    <w:rsid w:val="005C5E11"/>
    <w:rsid w:val="005C6921"/>
    <w:rsid w:val="005D06F4"/>
    <w:rsid w:val="005D0EC2"/>
    <w:rsid w:val="005D191E"/>
    <w:rsid w:val="005D25E7"/>
    <w:rsid w:val="005D51D8"/>
    <w:rsid w:val="005D5865"/>
    <w:rsid w:val="005D606F"/>
    <w:rsid w:val="005D60D1"/>
    <w:rsid w:val="005D6D67"/>
    <w:rsid w:val="005D6DA2"/>
    <w:rsid w:val="005D76B8"/>
    <w:rsid w:val="005D7995"/>
    <w:rsid w:val="005E01E2"/>
    <w:rsid w:val="005E28A8"/>
    <w:rsid w:val="005E351C"/>
    <w:rsid w:val="005E3B8E"/>
    <w:rsid w:val="005F040E"/>
    <w:rsid w:val="005F1CD2"/>
    <w:rsid w:val="005F2868"/>
    <w:rsid w:val="005F3F50"/>
    <w:rsid w:val="005F60F9"/>
    <w:rsid w:val="005F64E5"/>
    <w:rsid w:val="005F6CEE"/>
    <w:rsid w:val="005F6D06"/>
    <w:rsid w:val="005F6F2F"/>
    <w:rsid w:val="005F7D50"/>
    <w:rsid w:val="005F7E08"/>
    <w:rsid w:val="006008C7"/>
    <w:rsid w:val="006043F8"/>
    <w:rsid w:val="00605DAD"/>
    <w:rsid w:val="0060631F"/>
    <w:rsid w:val="00607799"/>
    <w:rsid w:val="006077A6"/>
    <w:rsid w:val="00607880"/>
    <w:rsid w:val="00610054"/>
    <w:rsid w:val="00611E8E"/>
    <w:rsid w:val="0061269D"/>
    <w:rsid w:val="006158D5"/>
    <w:rsid w:val="0061591C"/>
    <w:rsid w:val="00615FBE"/>
    <w:rsid w:val="00616F90"/>
    <w:rsid w:val="006210A8"/>
    <w:rsid w:val="00621FC6"/>
    <w:rsid w:val="00623182"/>
    <w:rsid w:val="0062544D"/>
    <w:rsid w:val="006275D2"/>
    <w:rsid w:val="00627EA8"/>
    <w:rsid w:val="00633112"/>
    <w:rsid w:val="00633650"/>
    <w:rsid w:val="00634AC0"/>
    <w:rsid w:val="00634F7F"/>
    <w:rsid w:val="00637010"/>
    <w:rsid w:val="00640AA5"/>
    <w:rsid w:val="006410C0"/>
    <w:rsid w:val="00642585"/>
    <w:rsid w:val="006510B1"/>
    <w:rsid w:val="00651D5A"/>
    <w:rsid w:val="00651D94"/>
    <w:rsid w:val="00652C64"/>
    <w:rsid w:val="006539CD"/>
    <w:rsid w:val="00654161"/>
    <w:rsid w:val="006545E3"/>
    <w:rsid w:val="00656F5C"/>
    <w:rsid w:val="006610B5"/>
    <w:rsid w:val="00661445"/>
    <w:rsid w:val="006618C6"/>
    <w:rsid w:val="00661EC4"/>
    <w:rsid w:val="00662347"/>
    <w:rsid w:val="006656FB"/>
    <w:rsid w:val="00666B20"/>
    <w:rsid w:val="0066777A"/>
    <w:rsid w:val="00667AC7"/>
    <w:rsid w:val="006757B1"/>
    <w:rsid w:val="00676A4D"/>
    <w:rsid w:val="00681E71"/>
    <w:rsid w:val="00686687"/>
    <w:rsid w:val="00687333"/>
    <w:rsid w:val="00691C1F"/>
    <w:rsid w:val="00691E1A"/>
    <w:rsid w:val="00692A36"/>
    <w:rsid w:val="00692AA5"/>
    <w:rsid w:val="00692D68"/>
    <w:rsid w:val="00693145"/>
    <w:rsid w:val="006931B5"/>
    <w:rsid w:val="00693B3D"/>
    <w:rsid w:val="00695486"/>
    <w:rsid w:val="00696FBC"/>
    <w:rsid w:val="006A033F"/>
    <w:rsid w:val="006A3478"/>
    <w:rsid w:val="006A457B"/>
    <w:rsid w:val="006A4617"/>
    <w:rsid w:val="006A4B54"/>
    <w:rsid w:val="006A5414"/>
    <w:rsid w:val="006A582A"/>
    <w:rsid w:val="006B0A99"/>
    <w:rsid w:val="006B0ABE"/>
    <w:rsid w:val="006B196D"/>
    <w:rsid w:val="006B1FBE"/>
    <w:rsid w:val="006B2806"/>
    <w:rsid w:val="006B2B54"/>
    <w:rsid w:val="006B684C"/>
    <w:rsid w:val="006B7FB4"/>
    <w:rsid w:val="006C0499"/>
    <w:rsid w:val="006C1732"/>
    <w:rsid w:val="006C20DD"/>
    <w:rsid w:val="006C52C1"/>
    <w:rsid w:val="006C5FAC"/>
    <w:rsid w:val="006C68E4"/>
    <w:rsid w:val="006D0578"/>
    <w:rsid w:val="006D3CD2"/>
    <w:rsid w:val="006D5279"/>
    <w:rsid w:val="006D5DCA"/>
    <w:rsid w:val="006E1069"/>
    <w:rsid w:val="006E11CE"/>
    <w:rsid w:val="006E1710"/>
    <w:rsid w:val="006E1E2D"/>
    <w:rsid w:val="006E37B2"/>
    <w:rsid w:val="006E4022"/>
    <w:rsid w:val="006E484D"/>
    <w:rsid w:val="006F0EDC"/>
    <w:rsid w:val="006F16F3"/>
    <w:rsid w:val="006F3FD7"/>
    <w:rsid w:val="006F44D2"/>
    <w:rsid w:val="006F5BD6"/>
    <w:rsid w:val="006F68D4"/>
    <w:rsid w:val="006F7BEB"/>
    <w:rsid w:val="00703A09"/>
    <w:rsid w:val="00703DDA"/>
    <w:rsid w:val="0070441B"/>
    <w:rsid w:val="00705C86"/>
    <w:rsid w:val="00710362"/>
    <w:rsid w:val="00710402"/>
    <w:rsid w:val="00711245"/>
    <w:rsid w:val="00711F81"/>
    <w:rsid w:val="00712389"/>
    <w:rsid w:val="00715DF9"/>
    <w:rsid w:val="007178EC"/>
    <w:rsid w:val="00721AA1"/>
    <w:rsid w:val="00721B2E"/>
    <w:rsid w:val="007229F2"/>
    <w:rsid w:val="00723AE4"/>
    <w:rsid w:val="007248E1"/>
    <w:rsid w:val="00726052"/>
    <w:rsid w:val="00726072"/>
    <w:rsid w:val="0072613F"/>
    <w:rsid w:val="007306D6"/>
    <w:rsid w:val="007311E0"/>
    <w:rsid w:val="00731466"/>
    <w:rsid w:val="00732C02"/>
    <w:rsid w:val="0073511F"/>
    <w:rsid w:val="0073604F"/>
    <w:rsid w:val="00741220"/>
    <w:rsid w:val="00742E68"/>
    <w:rsid w:val="00744EA7"/>
    <w:rsid w:val="0074545E"/>
    <w:rsid w:val="007467F6"/>
    <w:rsid w:val="0074681E"/>
    <w:rsid w:val="007508CE"/>
    <w:rsid w:val="00750ED7"/>
    <w:rsid w:val="00750FA8"/>
    <w:rsid w:val="00751DC5"/>
    <w:rsid w:val="00754DCD"/>
    <w:rsid w:val="00755EE7"/>
    <w:rsid w:val="0075667B"/>
    <w:rsid w:val="00756881"/>
    <w:rsid w:val="0075705F"/>
    <w:rsid w:val="007603B0"/>
    <w:rsid w:val="00761702"/>
    <w:rsid w:val="00762B47"/>
    <w:rsid w:val="00762E13"/>
    <w:rsid w:val="007639C8"/>
    <w:rsid w:val="00763C84"/>
    <w:rsid w:val="007653ED"/>
    <w:rsid w:val="00766EC0"/>
    <w:rsid w:val="00770546"/>
    <w:rsid w:val="00770588"/>
    <w:rsid w:val="0077532D"/>
    <w:rsid w:val="007761A4"/>
    <w:rsid w:val="00777CDD"/>
    <w:rsid w:val="0078006C"/>
    <w:rsid w:val="00780A78"/>
    <w:rsid w:val="0078199D"/>
    <w:rsid w:val="00781AFA"/>
    <w:rsid w:val="0078257A"/>
    <w:rsid w:val="0078283C"/>
    <w:rsid w:val="00782E9F"/>
    <w:rsid w:val="0078555D"/>
    <w:rsid w:val="00785F66"/>
    <w:rsid w:val="00787721"/>
    <w:rsid w:val="007903CD"/>
    <w:rsid w:val="00790A5D"/>
    <w:rsid w:val="00791B81"/>
    <w:rsid w:val="00792766"/>
    <w:rsid w:val="00792EE2"/>
    <w:rsid w:val="00793C5E"/>
    <w:rsid w:val="0079402E"/>
    <w:rsid w:val="00794C5C"/>
    <w:rsid w:val="00795177"/>
    <w:rsid w:val="00795756"/>
    <w:rsid w:val="00797728"/>
    <w:rsid w:val="00797D35"/>
    <w:rsid w:val="007A04EB"/>
    <w:rsid w:val="007A0D1F"/>
    <w:rsid w:val="007A18EC"/>
    <w:rsid w:val="007A3627"/>
    <w:rsid w:val="007A4800"/>
    <w:rsid w:val="007A612C"/>
    <w:rsid w:val="007A69CD"/>
    <w:rsid w:val="007A7278"/>
    <w:rsid w:val="007A7BDC"/>
    <w:rsid w:val="007A7FBF"/>
    <w:rsid w:val="007B19FC"/>
    <w:rsid w:val="007B259C"/>
    <w:rsid w:val="007B2C8E"/>
    <w:rsid w:val="007B463F"/>
    <w:rsid w:val="007B4648"/>
    <w:rsid w:val="007B786C"/>
    <w:rsid w:val="007B7CFE"/>
    <w:rsid w:val="007C1482"/>
    <w:rsid w:val="007C1713"/>
    <w:rsid w:val="007C3320"/>
    <w:rsid w:val="007C64AB"/>
    <w:rsid w:val="007C7343"/>
    <w:rsid w:val="007C7544"/>
    <w:rsid w:val="007C799F"/>
    <w:rsid w:val="007C7AC7"/>
    <w:rsid w:val="007D0589"/>
    <w:rsid w:val="007D0F71"/>
    <w:rsid w:val="007D20C3"/>
    <w:rsid w:val="007D233E"/>
    <w:rsid w:val="007D2996"/>
    <w:rsid w:val="007D32EC"/>
    <w:rsid w:val="007D422A"/>
    <w:rsid w:val="007D42F6"/>
    <w:rsid w:val="007D44A0"/>
    <w:rsid w:val="007D583D"/>
    <w:rsid w:val="007E1730"/>
    <w:rsid w:val="007E20CA"/>
    <w:rsid w:val="007E2553"/>
    <w:rsid w:val="007E39C1"/>
    <w:rsid w:val="007E5163"/>
    <w:rsid w:val="007E7454"/>
    <w:rsid w:val="007E7C25"/>
    <w:rsid w:val="007F0E4D"/>
    <w:rsid w:val="007F2152"/>
    <w:rsid w:val="007F21EE"/>
    <w:rsid w:val="007F226C"/>
    <w:rsid w:val="007F29B6"/>
    <w:rsid w:val="007F2FF7"/>
    <w:rsid w:val="007F37D1"/>
    <w:rsid w:val="007F5E51"/>
    <w:rsid w:val="007F62D3"/>
    <w:rsid w:val="007F6E26"/>
    <w:rsid w:val="007F7734"/>
    <w:rsid w:val="008004F9"/>
    <w:rsid w:val="00800D85"/>
    <w:rsid w:val="00800DF9"/>
    <w:rsid w:val="0080144B"/>
    <w:rsid w:val="00801899"/>
    <w:rsid w:val="00804785"/>
    <w:rsid w:val="00804CDC"/>
    <w:rsid w:val="008057CC"/>
    <w:rsid w:val="00807702"/>
    <w:rsid w:val="00810A09"/>
    <w:rsid w:val="0081392D"/>
    <w:rsid w:val="0081516C"/>
    <w:rsid w:val="00815A5B"/>
    <w:rsid w:val="00815F57"/>
    <w:rsid w:val="008204BF"/>
    <w:rsid w:val="00821C39"/>
    <w:rsid w:val="008240EF"/>
    <w:rsid w:val="008258D3"/>
    <w:rsid w:val="00826716"/>
    <w:rsid w:val="008322E5"/>
    <w:rsid w:val="0083261E"/>
    <w:rsid w:val="00832EDC"/>
    <w:rsid w:val="008336AA"/>
    <w:rsid w:val="0083377C"/>
    <w:rsid w:val="008339A7"/>
    <w:rsid w:val="008343BF"/>
    <w:rsid w:val="00834DFE"/>
    <w:rsid w:val="00835E89"/>
    <w:rsid w:val="008376B0"/>
    <w:rsid w:val="0084152D"/>
    <w:rsid w:val="00843B01"/>
    <w:rsid w:val="00844072"/>
    <w:rsid w:val="00844921"/>
    <w:rsid w:val="00844C6C"/>
    <w:rsid w:val="00844F7D"/>
    <w:rsid w:val="00845A76"/>
    <w:rsid w:val="00845C4A"/>
    <w:rsid w:val="00847F3C"/>
    <w:rsid w:val="008524D3"/>
    <w:rsid w:val="00853425"/>
    <w:rsid w:val="00855E8D"/>
    <w:rsid w:val="00856917"/>
    <w:rsid w:val="008572B5"/>
    <w:rsid w:val="00857502"/>
    <w:rsid w:val="0086180A"/>
    <w:rsid w:val="00866439"/>
    <w:rsid w:val="008664DF"/>
    <w:rsid w:val="00866AC6"/>
    <w:rsid w:val="008675E0"/>
    <w:rsid w:val="00867A2C"/>
    <w:rsid w:val="008733F4"/>
    <w:rsid w:val="008734AC"/>
    <w:rsid w:val="008759F4"/>
    <w:rsid w:val="00875EAD"/>
    <w:rsid w:val="0087676B"/>
    <w:rsid w:val="00877029"/>
    <w:rsid w:val="00877BC0"/>
    <w:rsid w:val="00877BF6"/>
    <w:rsid w:val="00880480"/>
    <w:rsid w:val="00880750"/>
    <w:rsid w:val="00881D45"/>
    <w:rsid w:val="00883015"/>
    <w:rsid w:val="008842DE"/>
    <w:rsid w:val="00884570"/>
    <w:rsid w:val="00886CDB"/>
    <w:rsid w:val="00887A63"/>
    <w:rsid w:val="00892737"/>
    <w:rsid w:val="00892A29"/>
    <w:rsid w:val="00892DAF"/>
    <w:rsid w:val="00893997"/>
    <w:rsid w:val="00893A7A"/>
    <w:rsid w:val="008952BC"/>
    <w:rsid w:val="008A117D"/>
    <w:rsid w:val="008A1B34"/>
    <w:rsid w:val="008A3083"/>
    <w:rsid w:val="008A4AF6"/>
    <w:rsid w:val="008A5224"/>
    <w:rsid w:val="008A757D"/>
    <w:rsid w:val="008B03F2"/>
    <w:rsid w:val="008B0A4C"/>
    <w:rsid w:val="008B0FA7"/>
    <w:rsid w:val="008B1B88"/>
    <w:rsid w:val="008B399B"/>
    <w:rsid w:val="008B4285"/>
    <w:rsid w:val="008B4470"/>
    <w:rsid w:val="008B4A21"/>
    <w:rsid w:val="008B592C"/>
    <w:rsid w:val="008B725D"/>
    <w:rsid w:val="008C00B3"/>
    <w:rsid w:val="008C08DE"/>
    <w:rsid w:val="008C3848"/>
    <w:rsid w:val="008C489F"/>
    <w:rsid w:val="008C5177"/>
    <w:rsid w:val="008C5616"/>
    <w:rsid w:val="008C58B2"/>
    <w:rsid w:val="008C64D9"/>
    <w:rsid w:val="008D4E45"/>
    <w:rsid w:val="008D66BE"/>
    <w:rsid w:val="008E2309"/>
    <w:rsid w:val="008E56F4"/>
    <w:rsid w:val="008E7281"/>
    <w:rsid w:val="008E7E42"/>
    <w:rsid w:val="008F20DB"/>
    <w:rsid w:val="008F2F59"/>
    <w:rsid w:val="008F3799"/>
    <w:rsid w:val="008F504A"/>
    <w:rsid w:val="008F64EA"/>
    <w:rsid w:val="008F705D"/>
    <w:rsid w:val="008F7747"/>
    <w:rsid w:val="009021FE"/>
    <w:rsid w:val="00902F3A"/>
    <w:rsid w:val="00903CD4"/>
    <w:rsid w:val="00904906"/>
    <w:rsid w:val="00904B2C"/>
    <w:rsid w:val="0090787D"/>
    <w:rsid w:val="009118C2"/>
    <w:rsid w:val="00912078"/>
    <w:rsid w:val="009146FA"/>
    <w:rsid w:val="00917BF9"/>
    <w:rsid w:val="00917FBC"/>
    <w:rsid w:val="0092176B"/>
    <w:rsid w:val="009220A3"/>
    <w:rsid w:val="00922704"/>
    <w:rsid w:val="009228E0"/>
    <w:rsid w:val="0092299C"/>
    <w:rsid w:val="009244A8"/>
    <w:rsid w:val="00924957"/>
    <w:rsid w:val="009301E0"/>
    <w:rsid w:val="00930BA2"/>
    <w:rsid w:val="009335E4"/>
    <w:rsid w:val="0093727E"/>
    <w:rsid w:val="00937303"/>
    <w:rsid w:val="009418CE"/>
    <w:rsid w:val="0094245B"/>
    <w:rsid w:val="00943888"/>
    <w:rsid w:val="009459A4"/>
    <w:rsid w:val="00946094"/>
    <w:rsid w:val="00946CC0"/>
    <w:rsid w:val="00951A0B"/>
    <w:rsid w:val="0095236B"/>
    <w:rsid w:val="0095443E"/>
    <w:rsid w:val="009551F3"/>
    <w:rsid w:val="00961A00"/>
    <w:rsid w:val="00962DFB"/>
    <w:rsid w:val="00963F64"/>
    <w:rsid w:val="009677DB"/>
    <w:rsid w:val="0097190E"/>
    <w:rsid w:val="00971F1C"/>
    <w:rsid w:val="00972A71"/>
    <w:rsid w:val="0097385E"/>
    <w:rsid w:val="00973916"/>
    <w:rsid w:val="009757B6"/>
    <w:rsid w:val="009771F6"/>
    <w:rsid w:val="00980035"/>
    <w:rsid w:val="009808A8"/>
    <w:rsid w:val="00980DC6"/>
    <w:rsid w:val="009817E5"/>
    <w:rsid w:val="00981AF5"/>
    <w:rsid w:val="00985485"/>
    <w:rsid w:val="009861FD"/>
    <w:rsid w:val="00986696"/>
    <w:rsid w:val="0098709F"/>
    <w:rsid w:val="0098716D"/>
    <w:rsid w:val="00987577"/>
    <w:rsid w:val="00991A0E"/>
    <w:rsid w:val="009922C0"/>
    <w:rsid w:val="00993B04"/>
    <w:rsid w:val="00993D1A"/>
    <w:rsid w:val="009976CA"/>
    <w:rsid w:val="00997D2D"/>
    <w:rsid w:val="009A13B3"/>
    <w:rsid w:val="009A1A01"/>
    <w:rsid w:val="009A5884"/>
    <w:rsid w:val="009A5B96"/>
    <w:rsid w:val="009B12A3"/>
    <w:rsid w:val="009B152F"/>
    <w:rsid w:val="009B26C5"/>
    <w:rsid w:val="009B30A7"/>
    <w:rsid w:val="009B35DE"/>
    <w:rsid w:val="009B48CF"/>
    <w:rsid w:val="009B4BBB"/>
    <w:rsid w:val="009B5833"/>
    <w:rsid w:val="009B7718"/>
    <w:rsid w:val="009C0B1F"/>
    <w:rsid w:val="009C356A"/>
    <w:rsid w:val="009C42DA"/>
    <w:rsid w:val="009C5648"/>
    <w:rsid w:val="009C7EF0"/>
    <w:rsid w:val="009D19CB"/>
    <w:rsid w:val="009D228A"/>
    <w:rsid w:val="009D2D77"/>
    <w:rsid w:val="009D359F"/>
    <w:rsid w:val="009D5888"/>
    <w:rsid w:val="009D5FAB"/>
    <w:rsid w:val="009D608C"/>
    <w:rsid w:val="009D665E"/>
    <w:rsid w:val="009D7343"/>
    <w:rsid w:val="009E13E6"/>
    <w:rsid w:val="009E1955"/>
    <w:rsid w:val="009E3786"/>
    <w:rsid w:val="009E407F"/>
    <w:rsid w:val="009F3134"/>
    <w:rsid w:val="009F4441"/>
    <w:rsid w:val="009F4C5A"/>
    <w:rsid w:val="009F518D"/>
    <w:rsid w:val="009F71BE"/>
    <w:rsid w:val="009F7EE9"/>
    <w:rsid w:val="00A0226D"/>
    <w:rsid w:val="00A0254C"/>
    <w:rsid w:val="00A03B6E"/>
    <w:rsid w:val="00A054A7"/>
    <w:rsid w:val="00A074F4"/>
    <w:rsid w:val="00A126F9"/>
    <w:rsid w:val="00A1423A"/>
    <w:rsid w:val="00A15E56"/>
    <w:rsid w:val="00A167D4"/>
    <w:rsid w:val="00A177B6"/>
    <w:rsid w:val="00A2054F"/>
    <w:rsid w:val="00A2161A"/>
    <w:rsid w:val="00A22523"/>
    <w:rsid w:val="00A22D21"/>
    <w:rsid w:val="00A23162"/>
    <w:rsid w:val="00A23178"/>
    <w:rsid w:val="00A277E9"/>
    <w:rsid w:val="00A351AC"/>
    <w:rsid w:val="00A351BF"/>
    <w:rsid w:val="00A408F1"/>
    <w:rsid w:val="00A40E17"/>
    <w:rsid w:val="00A41011"/>
    <w:rsid w:val="00A41887"/>
    <w:rsid w:val="00A430F5"/>
    <w:rsid w:val="00A4404F"/>
    <w:rsid w:val="00A4631A"/>
    <w:rsid w:val="00A46E92"/>
    <w:rsid w:val="00A50D61"/>
    <w:rsid w:val="00A50FA1"/>
    <w:rsid w:val="00A5145A"/>
    <w:rsid w:val="00A5150D"/>
    <w:rsid w:val="00A52299"/>
    <w:rsid w:val="00A527E2"/>
    <w:rsid w:val="00A53038"/>
    <w:rsid w:val="00A60EC2"/>
    <w:rsid w:val="00A63CF3"/>
    <w:rsid w:val="00A65CCB"/>
    <w:rsid w:val="00A66FC0"/>
    <w:rsid w:val="00A67CBF"/>
    <w:rsid w:val="00A716A3"/>
    <w:rsid w:val="00A71985"/>
    <w:rsid w:val="00A72EEA"/>
    <w:rsid w:val="00A73D4E"/>
    <w:rsid w:val="00A77B66"/>
    <w:rsid w:val="00A81B63"/>
    <w:rsid w:val="00A83FAB"/>
    <w:rsid w:val="00A842B7"/>
    <w:rsid w:val="00A84568"/>
    <w:rsid w:val="00A861DE"/>
    <w:rsid w:val="00A8694B"/>
    <w:rsid w:val="00A87FEE"/>
    <w:rsid w:val="00A9016D"/>
    <w:rsid w:val="00A90725"/>
    <w:rsid w:val="00A90EE5"/>
    <w:rsid w:val="00A9196C"/>
    <w:rsid w:val="00A91D3E"/>
    <w:rsid w:val="00A9380F"/>
    <w:rsid w:val="00A94485"/>
    <w:rsid w:val="00A948CC"/>
    <w:rsid w:val="00A950D4"/>
    <w:rsid w:val="00A97621"/>
    <w:rsid w:val="00AA0B0A"/>
    <w:rsid w:val="00AA2836"/>
    <w:rsid w:val="00AA46C1"/>
    <w:rsid w:val="00AA5014"/>
    <w:rsid w:val="00AA5865"/>
    <w:rsid w:val="00AB018A"/>
    <w:rsid w:val="00AB0B4C"/>
    <w:rsid w:val="00AB161E"/>
    <w:rsid w:val="00AB2724"/>
    <w:rsid w:val="00AB361C"/>
    <w:rsid w:val="00AB3955"/>
    <w:rsid w:val="00AB516A"/>
    <w:rsid w:val="00AB68AB"/>
    <w:rsid w:val="00AB7976"/>
    <w:rsid w:val="00AC03F1"/>
    <w:rsid w:val="00AC0AE7"/>
    <w:rsid w:val="00AC1789"/>
    <w:rsid w:val="00AC1BBE"/>
    <w:rsid w:val="00AC256C"/>
    <w:rsid w:val="00AC2F6E"/>
    <w:rsid w:val="00AC470B"/>
    <w:rsid w:val="00AC7494"/>
    <w:rsid w:val="00AC77D0"/>
    <w:rsid w:val="00AC7D47"/>
    <w:rsid w:val="00AD031C"/>
    <w:rsid w:val="00AD1B54"/>
    <w:rsid w:val="00AD1FE5"/>
    <w:rsid w:val="00AD3150"/>
    <w:rsid w:val="00AD3E8D"/>
    <w:rsid w:val="00AD4AAF"/>
    <w:rsid w:val="00AD5D58"/>
    <w:rsid w:val="00AE1FEA"/>
    <w:rsid w:val="00AE4150"/>
    <w:rsid w:val="00AE5E99"/>
    <w:rsid w:val="00AE7ED7"/>
    <w:rsid w:val="00AF0445"/>
    <w:rsid w:val="00AF06B4"/>
    <w:rsid w:val="00AF1641"/>
    <w:rsid w:val="00AF1986"/>
    <w:rsid w:val="00B0036F"/>
    <w:rsid w:val="00B006AD"/>
    <w:rsid w:val="00B00846"/>
    <w:rsid w:val="00B01A1E"/>
    <w:rsid w:val="00B01C78"/>
    <w:rsid w:val="00B03267"/>
    <w:rsid w:val="00B05A06"/>
    <w:rsid w:val="00B06218"/>
    <w:rsid w:val="00B071EC"/>
    <w:rsid w:val="00B10C49"/>
    <w:rsid w:val="00B136A2"/>
    <w:rsid w:val="00B15093"/>
    <w:rsid w:val="00B16AB9"/>
    <w:rsid w:val="00B16CFE"/>
    <w:rsid w:val="00B20854"/>
    <w:rsid w:val="00B20E55"/>
    <w:rsid w:val="00B20FAC"/>
    <w:rsid w:val="00B2191F"/>
    <w:rsid w:val="00B23E30"/>
    <w:rsid w:val="00B24279"/>
    <w:rsid w:val="00B24E76"/>
    <w:rsid w:val="00B250AA"/>
    <w:rsid w:val="00B26B90"/>
    <w:rsid w:val="00B3012F"/>
    <w:rsid w:val="00B32121"/>
    <w:rsid w:val="00B32182"/>
    <w:rsid w:val="00B33A50"/>
    <w:rsid w:val="00B33FCE"/>
    <w:rsid w:val="00B35C7E"/>
    <w:rsid w:val="00B365EB"/>
    <w:rsid w:val="00B42815"/>
    <w:rsid w:val="00B44ABB"/>
    <w:rsid w:val="00B45201"/>
    <w:rsid w:val="00B45B40"/>
    <w:rsid w:val="00B45F84"/>
    <w:rsid w:val="00B47674"/>
    <w:rsid w:val="00B476C2"/>
    <w:rsid w:val="00B5009F"/>
    <w:rsid w:val="00B50563"/>
    <w:rsid w:val="00B51094"/>
    <w:rsid w:val="00B519F0"/>
    <w:rsid w:val="00B571D0"/>
    <w:rsid w:val="00B60A90"/>
    <w:rsid w:val="00B62F67"/>
    <w:rsid w:val="00B63772"/>
    <w:rsid w:val="00B63CBC"/>
    <w:rsid w:val="00B641FD"/>
    <w:rsid w:val="00B7122C"/>
    <w:rsid w:val="00B71986"/>
    <w:rsid w:val="00B739C4"/>
    <w:rsid w:val="00B74F4C"/>
    <w:rsid w:val="00B75921"/>
    <w:rsid w:val="00B75DBF"/>
    <w:rsid w:val="00B76C0C"/>
    <w:rsid w:val="00B77E27"/>
    <w:rsid w:val="00B80F50"/>
    <w:rsid w:val="00B81653"/>
    <w:rsid w:val="00B82638"/>
    <w:rsid w:val="00B82DAC"/>
    <w:rsid w:val="00B84687"/>
    <w:rsid w:val="00B84CC0"/>
    <w:rsid w:val="00B84ED3"/>
    <w:rsid w:val="00B85586"/>
    <w:rsid w:val="00B85A24"/>
    <w:rsid w:val="00B86833"/>
    <w:rsid w:val="00B86C73"/>
    <w:rsid w:val="00B873CC"/>
    <w:rsid w:val="00B874A8"/>
    <w:rsid w:val="00B91352"/>
    <w:rsid w:val="00B97787"/>
    <w:rsid w:val="00B97DF1"/>
    <w:rsid w:val="00BA16E5"/>
    <w:rsid w:val="00BA4737"/>
    <w:rsid w:val="00BA5184"/>
    <w:rsid w:val="00BA6269"/>
    <w:rsid w:val="00BB0C64"/>
    <w:rsid w:val="00BB3554"/>
    <w:rsid w:val="00BB428C"/>
    <w:rsid w:val="00BB45A1"/>
    <w:rsid w:val="00BB5BC4"/>
    <w:rsid w:val="00BB7A65"/>
    <w:rsid w:val="00BB7ACA"/>
    <w:rsid w:val="00BB7C54"/>
    <w:rsid w:val="00BC04CA"/>
    <w:rsid w:val="00BC1430"/>
    <w:rsid w:val="00BC197C"/>
    <w:rsid w:val="00BC2528"/>
    <w:rsid w:val="00BC458B"/>
    <w:rsid w:val="00BC4C91"/>
    <w:rsid w:val="00BD210F"/>
    <w:rsid w:val="00BD71E6"/>
    <w:rsid w:val="00BD79D2"/>
    <w:rsid w:val="00BD7C05"/>
    <w:rsid w:val="00BD7D1C"/>
    <w:rsid w:val="00BE10DC"/>
    <w:rsid w:val="00BE19C5"/>
    <w:rsid w:val="00BE1D96"/>
    <w:rsid w:val="00BE21A5"/>
    <w:rsid w:val="00BE273B"/>
    <w:rsid w:val="00BE3463"/>
    <w:rsid w:val="00BE348F"/>
    <w:rsid w:val="00BE3610"/>
    <w:rsid w:val="00BE638E"/>
    <w:rsid w:val="00BF0102"/>
    <w:rsid w:val="00BF27EA"/>
    <w:rsid w:val="00BF3A6E"/>
    <w:rsid w:val="00BF4923"/>
    <w:rsid w:val="00BF67B6"/>
    <w:rsid w:val="00BF72CB"/>
    <w:rsid w:val="00C10342"/>
    <w:rsid w:val="00C108F6"/>
    <w:rsid w:val="00C116B5"/>
    <w:rsid w:val="00C11F3E"/>
    <w:rsid w:val="00C154BC"/>
    <w:rsid w:val="00C15735"/>
    <w:rsid w:val="00C21D22"/>
    <w:rsid w:val="00C22599"/>
    <w:rsid w:val="00C22C89"/>
    <w:rsid w:val="00C2425B"/>
    <w:rsid w:val="00C244D0"/>
    <w:rsid w:val="00C253B3"/>
    <w:rsid w:val="00C311C3"/>
    <w:rsid w:val="00C317AD"/>
    <w:rsid w:val="00C31B83"/>
    <w:rsid w:val="00C32334"/>
    <w:rsid w:val="00C32E02"/>
    <w:rsid w:val="00C33F4C"/>
    <w:rsid w:val="00C360A4"/>
    <w:rsid w:val="00C42C53"/>
    <w:rsid w:val="00C43022"/>
    <w:rsid w:val="00C43459"/>
    <w:rsid w:val="00C455A4"/>
    <w:rsid w:val="00C46E9C"/>
    <w:rsid w:val="00C47636"/>
    <w:rsid w:val="00C47C67"/>
    <w:rsid w:val="00C51117"/>
    <w:rsid w:val="00C524E4"/>
    <w:rsid w:val="00C53142"/>
    <w:rsid w:val="00C53342"/>
    <w:rsid w:val="00C539BD"/>
    <w:rsid w:val="00C546A8"/>
    <w:rsid w:val="00C55BC1"/>
    <w:rsid w:val="00C565D3"/>
    <w:rsid w:val="00C6150B"/>
    <w:rsid w:val="00C615A0"/>
    <w:rsid w:val="00C61DD3"/>
    <w:rsid w:val="00C6222F"/>
    <w:rsid w:val="00C646E7"/>
    <w:rsid w:val="00C64E62"/>
    <w:rsid w:val="00C6578A"/>
    <w:rsid w:val="00C66C5F"/>
    <w:rsid w:val="00C66FC0"/>
    <w:rsid w:val="00C73922"/>
    <w:rsid w:val="00C746AA"/>
    <w:rsid w:val="00C747A5"/>
    <w:rsid w:val="00C77C30"/>
    <w:rsid w:val="00C805AE"/>
    <w:rsid w:val="00C820C1"/>
    <w:rsid w:val="00C860A1"/>
    <w:rsid w:val="00C878B7"/>
    <w:rsid w:val="00C90D56"/>
    <w:rsid w:val="00C9224D"/>
    <w:rsid w:val="00C926F0"/>
    <w:rsid w:val="00C93450"/>
    <w:rsid w:val="00C941AB"/>
    <w:rsid w:val="00C9476D"/>
    <w:rsid w:val="00C9493E"/>
    <w:rsid w:val="00C9524D"/>
    <w:rsid w:val="00C9733A"/>
    <w:rsid w:val="00C97814"/>
    <w:rsid w:val="00CA1492"/>
    <w:rsid w:val="00CA377A"/>
    <w:rsid w:val="00CA3BC2"/>
    <w:rsid w:val="00CA3C0E"/>
    <w:rsid w:val="00CA3D9E"/>
    <w:rsid w:val="00CA4F18"/>
    <w:rsid w:val="00CA71DD"/>
    <w:rsid w:val="00CA728F"/>
    <w:rsid w:val="00CA7FAA"/>
    <w:rsid w:val="00CB06D3"/>
    <w:rsid w:val="00CB1097"/>
    <w:rsid w:val="00CB2A1E"/>
    <w:rsid w:val="00CB3676"/>
    <w:rsid w:val="00CB4D1D"/>
    <w:rsid w:val="00CB525A"/>
    <w:rsid w:val="00CB5281"/>
    <w:rsid w:val="00CC1B30"/>
    <w:rsid w:val="00CC21C3"/>
    <w:rsid w:val="00CC261C"/>
    <w:rsid w:val="00CC4305"/>
    <w:rsid w:val="00CC565C"/>
    <w:rsid w:val="00CC6772"/>
    <w:rsid w:val="00CC6C8D"/>
    <w:rsid w:val="00CC7815"/>
    <w:rsid w:val="00CC79AB"/>
    <w:rsid w:val="00CD00D6"/>
    <w:rsid w:val="00CD14B9"/>
    <w:rsid w:val="00CD1CF1"/>
    <w:rsid w:val="00CD4393"/>
    <w:rsid w:val="00CD441D"/>
    <w:rsid w:val="00CD59A4"/>
    <w:rsid w:val="00CD7109"/>
    <w:rsid w:val="00CD7A2A"/>
    <w:rsid w:val="00CE539F"/>
    <w:rsid w:val="00CE5C43"/>
    <w:rsid w:val="00CE70C1"/>
    <w:rsid w:val="00CE71A8"/>
    <w:rsid w:val="00CF02B2"/>
    <w:rsid w:val="00CF140B"/>
    <w:rsid w:val="00CF672D"/>
    <w:rsid w:val="00D00D92"/>
    <w:rsid w:val="00D016C6"/>
    <w:rsid w:val="00D0183C"/>
    <w:rsid w:val="00D03449"/>
    <w:rsid w:val="00D03FBF"/>
    <w:rsid w:val="00D04255"/>
    <w:rsid w:val="00D04422"/>
    <w:rsid w:val="00D10632"/>
    <w:rsid w:val="00D133EA"/>
    <w:rsid w:val="00D163C0"/>
    <w:rsid w:val="00D219D1"/>
    <w:rsid w:val="00D2290B"/>
    <w:rsid w:val="00D23312"/>
    <w:rsid w:val="00D23333"/>
    <w:rsid w:val="00D235DE"/>
    <w:rsid w:val="00D3094E"/>
    <w:rsid w:val="00D30D56"/>
    <w:rsid w:val="00D32E99"/>
    <w:rsid w:val="00D3335D"/>
    <w:rsid w:val="00D34172"/>
    <w:rsid w:val="00D353AA"/>
    <w:rsid w:val="00D35619"/>
    <w:rsid w:val="00D35702"/>
    <w:rsid w:val="00D40823"/>
    <w:rsid w:val="00D41042"/>
    <w:rsid w:val="00D43577"/>
    <w:rsid w:val="00D471DC"/>
    <w:rsid w:val="00D5503C"/>
    <w:rsid w:val="00D56E4B"/>
    <w:rsid w:val="00D61025"/>
    <w:rsid w:val="00D655D7"/>
    <w:rsid w:val="00D659EA"/>
    <w:rsid w:val="00D6634A"/>
    <w:rsid w:val="00D66EED"/>
    <w:rsid w:val="00D677D2"/>
    <w:rsid w:val="00D70C3E"/>
    <w:rsid w:val="00D72652"/>
    <w:rsid w:val="00D759C2"/>
    <w:rsid w:val="00D764EB"/>
    <w:rsid w:val="00D76DCA"/>
    <w:rsid w:val="00D80B18"/>
    <w:rsid w:val="00D81605"/>
    <w:rsid w:val="00D81666"/>
    <w:rsid w:val="00D82CDC"/>
    <w:rsid w:val="00D836FC"/>
    <w:rsid w:val="00D848A2"/>
    <w:rsid w:val="00D8537D"/>
    <w:rsid w:val="00D8689E"/>
    <w:rsid w:val="00D904D4"/>
    <w:rsid w:val="00D9249A"/>
    <w:rsid w:val="00D95244"/>
    <w:rsid w:val="00D953E3"/>
    <w:rsid w:val="00D966E0"/>
    <w:rsid w:val="00D9785E"/>
    <w:rsid w:val="00DA04C0"/>
    <w:rsid w:val="00DA18DC"/>
    <w:rsid w:val="00DA2A42"/>
    <w:rsid w:val="00DA2AA8"/>
    <w:rsid w:val="00DA35F1"/>
    <w:rsid w:val="00DA44FE"/>
    <w:rsid w:val="00DA48FC"/>
    <w:rsid w:val="00DA4906"/>
    <w:rsid w:val="00DA650E"/>
    <w:rsid w:val="00DB00F6"/>
    <w:rsid w:val="00DB0CDC"/>
    <w:rsid w:val="00DB1343"/>
    <w:rsid w:val="00DB1622"/>
    <w:rsid w:val="00DB3B0C"/>
    <w:rsid w:val="00DB58C9"/>
    <w:rsid w:val="00DB65FA"/>
    <w:rsid w:val="00DB67BC"/>
    <w:rsid w:val="00DC5A9B"/>
    <w:rsid w:val="00DC5E90"/>
    <w:rsid w:val="00DC60C2"/>
    <w:rsid w:val="00DC63AC"/>
    <w:rsid w:val="00DD263B"/>
    <w:rsid w:val="00DD3FBD"/>
    <w:rsid w:val="00DD452C"/>
    <w:rsid w:val="00DD564B"/>
    <w:rsid w:val="00DD7AF4"/>
    <w:rsid w:val="00DE2EDF"/>
    <w:rsid w:val="00DE6504"/>
    <w:rsid w:val="00DF1434"/>
    <w:rsid w:val="00DF1EFB"/>
    <w:rsid w:val="00DF4BDB"/>
    <w:rsid w:val="00DF5B67"/>
    <w:rsid w:val="00DF5BC7"/>
    <w:rsid w:val="00DF7F4B"/>
    <w:rsid w:val="00E005AA"/>
    <w:rsid w:val="00E01B13"/>
    <w:rsid w:val="00E020C0"/>
    <w:rsid w:val="00E02AA3"/>
    <w:rsid w:val="00E03D38"/>
    <w:rsid w:val="00E047EA"/>
    <w:rsid w:val="00E0532A"/>
    <w:rsid w:val="00E07E90"/>
    <w:rsid w:val="00E102D5"/>
    <w:rsid w:val="00E110BA"/>
    <w:rsid w:val="00E111E6"/>
    <w:rsid w:val="00E113C0"/>
    <w:rsid w:val="00E120A1"/>
    <w:rsid w:val="00E12BB8"/>
    <w:rsid w:val="00E1458D"/>
    <w:rsid w:val="00E15DA7"/>
    <w:rsid w:val="00E17263"/>
    <w:rsid w:val="00E17851"/>
    <w:rsid w:val="00E207AB"/>
    <w:rsid w:val="00E207E4"/>
    <w:rsid w:val="00E2270D"/>
    <w:rsid w:val="00E22C26"/>
    <w:rsid w:val="00E2370B"/>
    <w:rsid w:val="00E24580"/>
    <w:rsid w:val="00E245A4"/>
    <w:rsid w:val="00E253E2"/>
    <w:rsid w:val="00E25D24"/>
    <w:rsid w:val="00E2720A"/>
    <w:rsid w:val="00E306FB"/>
    <w:rsid w:val="00E31BFD"/>
    <w:rsid w:val="00E328D3"/>
    <w:rsid w:val="00E33FE6"/>
    <w:rsid w:val="00E34BE2"/>
    <w:rsid w:val="00E34D0B"/>
    <w:rsid w:val="00E34E17"/>
    <w:rsid w:val="00E367FC"/>
    <w:rsid w:val="00E37D28"/>
    <w:rsid w:val="00E422FD"/>
    <w:rsid w:val="00E4428C"/>
    <w:rsid w:val="00E4569C"/>
    <w:rsid w:val="00E46B47"/>
    <w:rsid w:val="00E509B2"/>
    <w:rsid w:val="00E52EBE"/>
    <w:rsid w:val="00E545CD"/>
    <w:rsid w:val="00E56CA7"/>
    <w:rsid w:val="00E57390"/>
    <w:rsid w:val="00E57C42"/>
    <w:rsid w:val="00E57F51"/>
    <w:rsid w:val="00E66418"/>
    <w:rsid w:val="00E67FF1"/>
    <w:rsid w:val="00E706E6"/>
    <w:rsid w:val="00E70BD1"/>
    <w:rsid w:val="00E72D6C"/>
    <w:rsid w:val="00E74229"/>
    <w:rsid w:val="00E74EBD"/>
    <w:rsid w:val="00E76C8C"/>
    <w:rsid w:val="00E76DF2"/>
    <w:rsid w:val="00E772FF"/>
    <w:rsid w:val="00E77EB0"/>
    <w:rsid w:val="00E81A9D"/>
    <w:rsid w:val="00E84C42"/>
    <w:rsid w:val="00E84E6D"/>
    <w:rsid w:val="00E852F7"/>
    <w:rsid w:val="00E90191"/>
    <w:rsid w:val="00E939FE"/>
    <w:rsid w:val="00E9687B"/>
    <w:rsid w:val="00E97339"/>
    <w:rsid w:val="00EA162A"/>
    <w:rsid w:val="00EA1666"/>
    <w:rsid w:val="00EA17BF"/>
    <w:rsid w:val="00EA3CFB"/>
    <w:rsid w:val="00EA4DBF"/>
    <w:rsid w:val="00EA60E0"/>
    <w:rsid w:val="00EA7056"/>
    <w:rsid w:val="00EB0140"/>
    <w:rsid w:val="00EB1C96"/>
    <w:rsid w:val="00EB3CC0"/>
    <w:rsid w:val="00EB428F"/>
    <w:rsid w:val="00EB4636"/>
    <w:rsid w:val="00EB4F02"/>
    <w:rsid w:val="00EB5013"/>
    <w:rsid w:val="00EB76DD"/>
    <w:rsid w:val="00EC09A6"/>
    <w:rsid w:val="00EC0A4B"/>
    <w:rsid w:val="00EC0B6D"/>
    <w:rsid w:val="00EC1026"/>
    <w:rsid w:val="00EC2FC8"/>
    <w:rsid w:val="00EC4012"/>
    <w:rsid w:val="00EC4F58"/>
    <w:rsid w:val="00EC546C"/>
    <w:rsid w:val="00EC61AE"/>
    <w:rsid w:val="00EC6F97"/>
    <w:rsid w:val="00EC71F0"/>
    <w:rsid w:val="00EC76D0"/>
    <w:rsid w:val="00EC7DA2"/>
    <w:rsid w:val="00ED024F"/>
    <w:rsid w:val="00ED1226"/>
    <w:rsid w:val="00ED3DAD"/>
    <w:rsid w:val="00ED71D4"/>
    <w:rsid w:val="00EE0116"/>
    <w:rsid w:val="00EE09FA"/>
    <w:rsid w:val="00EE0C93"/>
    <w:rsid w:val="00EE1420"/>
    <w:rsid w:val="00EE28F0"/>
    <w:rsid w:val="00EE3F6B"/>
    <w:rsid w:val="00EE5F18"/>
    <w:rsid w:val="00EE67F5"/>
    <w:rsid w:val="00EE6BF0"/>
    <w:rsid w:val="00EE7AEB"/>
    <w:rsid w:val="00EF131F"/>
    <w:rsid w:val="00EF1CB4"/>
    <w:rsid w:val="00EF23BC"/>
    <w:rsid w:val="00EF264A"/>
    <w:rsid w:val="00EF27A3"/>
    <w:rsid w:val="00EF2F95"/>
    <w:rsid w:val="00EF4373"/>
    <w:rsid w:val="00EF43CE"/>
    <w:rsid w:val="00EF55BB"/>
    <w:rsid w:val="00EF5F48"/>
    <w:rsid w:val="00EF687B"/>
    <w:rsid w:val="00F00A69"/>
    <w:rsid w:val="00F03A2E"/>
    <w:rsid w:val="00F03C99"/>
    <w:rsid w:val="00F04673"/>
    <w:rsid w:val="00F05D1C"/>
    <w:rsid w:val="00F068D8"/>
    <w:rsid w:val="00F109FE"/>
    <w:rsid w:val="00F1164B"/>
    <w:rsid w:val="00F129AC"/>
    <w:rsid w:val="00F12C10"/>
    <w:rsid w:val="00F12F86"/>
    <w:rsid w:val="00F147A3"/>
    <w:rsid w:val="00F14DE8"/>
    <w:rsid w:val="00F16500"/>
    <w:rsid w:val="00F16B8C"/>
    <w:rsid w:val="00F179A9"/>
    <w:rsid w:val="00F17DF8"/>
    <w:rsid w:val="00F22CF0"/>
    <w:rsid w:val="00F250B6"/>
    <w:rsid w:val="00F2551B"/>
    <w:rsid w:val="00F2557A"/>
    <w:rsid w:val="00F25A78"/>
    <w:rsid w:val="00F340FD"/>
    <w:rsid w:val="00F35D92"/>
    <w:rsid w:val="00F36A99"/>
    <w:rsid w:val="00F40AD6"/>
    <w:rsid w:val="00F41007"/>
    <w:rsid w:val="00F42D0F"/>
    <w:rsid w:val="00F43DB4"/>
    <w:rsid w:val="00F476E8"/>
    <w:rsid w:val="00F47A9C"/>
    <w:rsid w:val="00F5248A"/>
    <w:rsid w:val="00F525C7"/>
    <w:rsid w:val="00F52EB9"/>
    <w:rsid w:val="00F54325"/>
    <w:rsid w:val="00F54606"/>
    <w:rsid w:val="00F554C5"/>
    <w:rsid w:val="00F56DD5"/>
    <w:rsid w:val="00F57582"/>
    <w:rsid w:val="00F57E5A"/>
    <w:rsid w:val="00F6028B"/>
    <w:rsid w:val="00F60DEB"/>
    <w:rsid w:val="00F617F5"/>
    <w:rsid w:val="00F61D1E"/>
    <w:rsid w:val="00F62190"/>
    <w:rsid w:val="00F631F5"/>
    <w:rsid w:val="00F64CED"/>
    <w:rsid w:val="00F66A21"/>
    <w:rsid w:val="00F66A59"/>
    <w:rsid w:val="00F7184E"/>
    <w:rsid w:val="00F73233"/>
    <w:rsid w:val="00F73536"/>
    <w:rsid w:val="00F75598"/>
    <w:rsid w:val="00F80E68"/>
    <w:rsid w:val="00F80EA8"/>
    <w:rsid w:val="00F81B48"/>
    <w:rsid w:val="00F83236"/>
    <w:rsid w:val="00F83E6D"/>
    <w:rsid w:val="00F83F43"/>
    <w:rsid w:val="00F856C3"/>
    <w:rsid w:val="00F856FD"/>
    <w:rsid w:val="00F8672E"/>
    <w:rsid w:val="00F86A7D"/>
    <w:rsid w:val="00F87B90"/>
    <w:rsid w:val="00F913CC"/>
    <w:rsid w:val="00F91BCA"/>
    <w:rsid w:val="00F93411"/>
    <w:rsid w:val="00F93A1E"/>
    <w:rsid w:val="00F93BB0"/>
    <w:rsid w:val="00F93EF1"/>
    <w:rsid w:val="00F94B96"/>
    <w:rsid w:val="00F95459"/>
    <w:rsid w:val="00F95FAF"/>
    <w:rsid w:val="00F9654D"/>
    <w:rsid w:val="00F971F3"/>
    <w:rsid w:val="00FA16E8"/>
    <w:rsid w:val="00FA244A"/>
    <w:rsid w:val="00FA3C54"/>
    <w:rsid w:val="00FA57EC"/>
    <w:rsid w:val="00FA58C0"/>
    <w:rsid w:val="00FB020A"/>
    <w:rsid w:val="00FB0578"/>
    <w:rsid w:val="00FB0D88"/>
    <w:rsid w:val="00FB176B"/>
    <w:rsid w:val="00FB4008"/>
    <w:rsid w:val="00FB4340"/>
    <w:rsid w:val="00FC0F7C"/>
    <w:rsid w:val="00FC13D0"/>
    <w:rsid w:val="00FC1595"/>
    <w:rsid w:val="00FC1A0A"/>
    <w:rsid w:val="00FC1E07"/>
    <w:rsid w:val="00FC2FE2"/>
    <w:rsid w:val="00FC4AF9"/>
    <w:rsid w:val="00FC54BB"/>
    <w:rsid w:val="00FC7CB5"/>
    <w:rsid w:val="00FD1C9A"/>
    <w:rsid w:val="00FD2338"/>
    <w:rsid w:val="00FD2443"/>
    <w:rsid w:val="00FD5F10"/>
    <w:rsid w:val="00FD6218"/>
    <w:rsid w:val="00FD6DA9"/>
    <w:rsid w:val="00FE01F5"/>
    <w:rsid w:val="00FE032D"/>
    <w:rsid w:val="00FE0C31"/>
    <w:rsid w:val="00FE2315"/>
    <w:rsid w:val="00FE40A0"/>
    <w:rsid w:val="00FE6B79"/>
    <w:rsid w:val="00FF0328"/>
    <w:rsid w:val="00FF0B06"/>
    <w:rsid w:val="00FF2B98"/>
    <w:rsid w:val="00FF32D4"/>
    <w:rsid w:val="00FF38B1"/>
    <w:rsid w:val="00FF54A5"/>
    <w:rsid w:val="00FF5783"/>
    <w:rsid w:val="00FF58CA"/>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042DD"/>
  <w15:docId w15:val="{423E5DAA-8986-4191-BAE6-82EF8AF1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46685"/>
    <w:rPr>
      <w:rFonts w:ascii="Times New Roman" w:eastAsia="Times New Roman" w:hAnsi="Times New Roman"/>
      <w:sz w:val="24"/>
      <w:szCs w:val="24"/>
      <w:lang w:eastAsia="en-US"/>
    </w:rPr>
  </w:style>
  <w:style w:type="paragraph" w:styleId="u1">
    <w:name w:val="heading 1"/>
    <w:basedOn w:val="Binhthng"/>
    <w:next w:val="Binhthng"/>
    <w:link w:val="u1Char"/>
    <w:uiPriority w:val="99"/>
    <w:qFormat/>
    <w:rsid w:val="00410236"/>
    <w:pPr>
      <w:keepNext/>
      <w:keepLines/>
      <w:spacing w:before="480" w:after="240"/>
      <w:outlineLvl w:val="0"/>
    </w:pPr>
    <w:rPr>
      <w:rFonts w:ascii="Cambria" w:hAnsi="Cambria" w:cs="Cambria"/>
      <w:b/>
      <w:bCs/>
      <w:color w:val="365F91"/>
      <w:sz w:val="28"/>
      <w:szCs w:val="28"/>
    </w:rPr>
  </w:style>
  <w:style w:type="paragraph" w:styleId="u2">
    <w:name w:val="heading 2"/>
    <w:basedOn w:val="Binhthng"/>
    <w:next w:val="Binhthng"/>
    <w:link w:val="u2Char"/>
    <w:uiPriority w:val="9"/>
    <w:qFormat/>
    <w:rsid w:val="006210A8"/>
    <w:pPr>
      <w:keepNext/>
      <w:keepLines/>
      <w:spacing w:before="200"/>
      <w:outlineLvl w:val="1"/>
    </w:pPr>
    <w:rPr>
      <w:rFonts w:ascii="Cambria" w:hAnsi="Cambria" w:cs="Cambria"/>
      <w:b/>
      <w:bCs/>
      <w:color w:val="4F81BD"/>
      <w:sz w:val="26"/>
      <w:szCs w:val="26"/>
    </w:rPr>
  </w:style>
  <w:style w:type="paragraph" w:styleId="u3">
    <w:name w:val="heading 3"/>
    <w:basedOn w:val="Binhthng"/>
    <w:next w:val="Binhthng"/>
    <w:link w:val="u3Char"/>
    <w:uiPriority w:val="9"/>
    <w:qFormat/>
    <w:rsid w:val="006210A8"/>
    <w:pPr>
      <w:keepNext/>
      <w:keepLines/>
      <w:spacing w:before="200"/>
      <w:outlineLvl w:val="2"/>
    </w:pPr>
    <w:rPr>
      <w:rFonts w:ascii="Cambria" w:hAnsi="Cambria" w:cs="Cambria"/>
      <w:b/>
      <w:bCs/>
      <w:color w:val="4F81BD"/>
    </w:rPr>
  </w:style>
  <w:style w:type="paragraph" w:styleId="u4">
    <w:name w:val="heading 4"/>
    <w:basedOn w:val="Binhthng"/>
    <w:next w:val="Binhthng"/>
    <w:link w:val="u4Char"/>
    <w:uiPriority w:val="99"/>
    <w:qFormat/>
    <w:rsid w:val="00A22D21"/>
    <w:pPr>
      <w:keepNext/>
      <w:keepLines/>
      <w:spacing w:before="200"/>
      <w:outlineLvl w:val="3"/>
    </w:pPr>
    <w:rPr>
      <w:rFonts w:ascii="Cambria" w:hAnsi="Cambria" w:cs="Cambria"/>
      <w:b/>
      <w:bCs/>
      <w:i/>
      <w:iCs/>
      <w:color w:val="4F81BD"/>
    </w:rPr>
  </w:style>
  <w:style w:type="paragraph" w:styleId="u5">
    <w:name w:val="heading 5"/>
    <w:basedOn w:val="Binhthng"/>
    <w:next w:val="Binhthng"/>
    <w:link w:val="u5Char"/>
    <w:uiPriority w:val="99"/>
    <w:qFormat/>
    <w:rsid w:val="006A582A"/>
    <w:pPr>
      <w:keepNext/>
      <w:keepLines/>
      <w:spacing w:before="200"/>
      <w:outlineLvl w:val="4"/>
    </w:pPr>
    <w:rPr>
      <w:rFonts w:ascii="Cambria" w:hAnsi="Cambria" w:cs="Cambria"/>
      <w:color w:val="243F60"/>
    </w:rPr>
  </w:style>
  <w:style w:type="paragraph" w:styleId="u6">
    <w:name w:val="heading 6"/>
    <w:basedOn w:val="Binhthng"/>
    <w:next w:val="Binhthng"/>
    <w:link w:val="u6Char"/>
    <w:semiHidden/>
    <w:unhideWhenUsed/>
    <w:qFormat/>
    <w:locked/>
    <w:rsid w:val="00DD564B"/>
    <w:pPr>
      <w:spacing w:before="240" w:after="60"/>
      <w:outlineLvl w:val="5"/>
    </w:pPr>
    <w:rPr>
      <w:rFonts w:ascii="Calibri" w:eastAsia="SimSun" w:hAnsi="Calibri"/>
      <w:b/>
      <w:bCs/>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locked/>
    <w:rsid w:val="00410236"/>
    <w:rPr>
      <w:rFonts w:ascii="Cambria" w:eastAsia="Times New Roman" w:hAnsi="Cambria" w:cs="Cambria"/>
      <w:b/>
      <w:bCs/>
      <w:color w:val="365F91"/>
      <w:sz w:val="28"/>
      <w:szCs w:val="28"/>
      <w:lang w:eastAsia="en-US"/>
    </w:rPr>
  </w:style>
  <w:style w:type="character" w:customStyle="1" w:styleId="u2Char">
    <w:name w:val="Đầu đề 2 Char"/>
    <w:link w:val="u2"/>
    <w:uiPriority w:val="99"/>
    <w:locked/>
    <w:rsid w:val="006210A8"/>
    <w:rPr>
      <w:rFonts w:ascii="Cambria" w:eastAsia="Times New Roman" w:hAnsi="Cambria" w:cs="Cambria"/>
      <w:b/>
      <w:bCs/>
      <w:color w:val="4F81BD"/>
      <w:sz w:val="26"/>
      <w:szCs w:val="26"/>
      <w:lang w:eastAsia="en-US"/>
    </w:rPr>
  </w:style>
  <w:style w:type="character" w:customStyle="1" w:styleId="u3Char">
    <w:name w:val="Đầu đề 3 Char"/>
    <w:link w:val="u3"/>
    <w:uiPriority w:val="99"/>
    <w:locked/>
    <w:rsid w:val="006210A8"/>
    <w:rPr>
      <w:rFonts w:ascii="Cambria" w:eastAsia="Times New Roman" w:hAnsi="Cambria" w:cs="Cambria"/>
      <w:b/>
      <w:bCs/>
      <w:color w:val="4F81BD"/>
      <w:sz w:val="24"/>
      <w:szCs w:val="24"/>
      <w:lang w:eastAsia="en-US"/>
    </w:rPr>
  </w:style>
  <w:style w:type="character" w:customStyle="1" w:styleId="u4Char">
    <w:name w:val="Đầu đề 4 Char"/>
    <w:link w:val="u4"/>
    <w:uiPriority w:val="99"/>
    <w:semiHidden/>
    <w:locked/>
    <w:rsid w:val="00A22D21"/>
    <w:rPr>
      <w:rFonts w:ascii="Cambria" w:hAnsi="Cambria" w:cs="Cambria"/>
      <w:b/>
      <w:bCs/>
      <w:i/>
      <w:iCs/>
      <w:color w:val="4F81BD"/>
      <w:sz w:val="24"/>
      <w:szCs w:val="24"/>
      <w:lang w:val="en-US" w:eastAsia="en-US"/>
    </w:rPr>
  </w:style>
  <w:style w:type="character" w:customStyle="1" w:styleId="u5Char">
    <w:name w:val="Đầu đề 5 Char"/>
    <w:link w:val="u5"/>
    <w:uiPriority w:val="99"/>
    <w:semiHidden/>
    <w:locked/>
    <w:rsid w:val="006A582A"/>
    <w:rPr>
      <w:rFonts w:ascii="Cambria" w:hAnsi="Cambria" w:cs="Cambria"/>
      <w:color w:val="243F60"/>
      <w:sz w:val="24"/>
      <w:szCs w:val="24"/>
    </w:rPr>
  </w:style>
  <w:style w:type="paragraph" w:customStyle="1" w:styleId="Char">
    <w:name w:val="Char"/>
    <w:basedOn w:val="Binhthng"/>
    <w:uiPriority w:val="99"/>
    <w:rsid w:val="00971F1C"/>
    <w:pPr>
      <w:spacing w:after="160" w:line="240" w:lineRule="exact"/>
    </w:pPr>
    <w:rPr>
      <w:rFonts w:ascii="Verdana" w:hAnsi="Verdana" w:cs="Verdana"/>
      <w:sz w:val="20"/>
      <w:szCs w:val="20"/>
    </w:rPr>
  </w:style>
  <w:style w:type="paragraph" w:styleId="Mucluc1">
    <w:name w:val="toc 1"/>
    <w:basedOn w:val="Binhthng"/>
    <w:next w:val="Binhthng"/>
    <w:autoRedefine/>
    <w:uiPriority w:val="39"/>
    <w:rsid w:val="000F1035"/>
    <w:pPr>
      <w:tabs>
        <w:tab w:val="right" w:leader="dot" w:pos="9360"/>
      </w:tabs>
      <w:spacing w:before="240"/>
    </w:pPr>
    <w:rPr>
      <w:b/>
      <w:bCs/>
      <w:caps/>
      <w:color w:val="000000"/>
    </w:rPr>
  </w:style>
  <w:style w:type="paragraph" w:styleId="Mucluc2">
    <w:name w:val="toc 2"/>
    <w:basedOn w:val="Binhthng"/>
    <w:next w:val="Binhthng"/>
    <w:autoRedefine/>
    <w:uiPriority w:val="39"/>
    <w:rsid w:val="000F1035"/>
    <w:pPr>
      <w:tabs>
        <w:tab w:val="right" w:leader="dot" w:pos="9360"/>
      </w:tabs>
      <w:spacing w:before="120"/>
    </w:pPr>
    <w:rPr>
      <w:rFonts w:ascii="Calibri" w:hAnsi="Calibri" w:cs="Calibri"/>
      <w:b/>
      <w:bCs/>
      <w:sz w:val="20"/>
      <w:szCs w:val="20"/>
    </w:rPr>
  </w:style>
  <w:style w:type="paragraph" w:styleId="Mucluc3">
    <w:name w:val="toc 3"/>
    <w:basedOn w:val="Binhthng"/>
    <w:next w:val="Binhthng"/>
    <w:autoRedefine/>
    <w:uiPriority w:val="39"/>
    <w:rsid w:val="00D03FBF"/>
    <w:pPr>
      <w:spacing w:before="60"/>
      <w:ind w:left="245"/>
    </w:pPr>
    <w:rPr>
      <w:rFonts w:ascii="Calibri" w:hAnsi="Calibri" w:cs="Calibri"/>
      <w:sz w:val="20"/>
      <w:szCs w:val="20"/>
    </w:rPr>
  </w:style>
  <w:style w:type="paragraph" w:styleId="Mucluc4">
    <w:name w:val="toc 4"/>
    <w:basedOn w:val="Binhthng"/>
    <w:next w:val="Binhthng"/>
    <w:autoRedefine/>
    <w:uiPriority w:val="39"/>
    <w:rsid w:val="000F1035"/>
    <w:pPr>
      <w:tabs>
        <w:tab w:val="left" w:pos="1152"/>
        <w:tab w:val="left" w:pos="1440"/>
        <w:tab w:val="right" w:leader="dot" w:pos="9360"/>
      </w:tabs>
      <w:ind w:left="475"/>
    </w:pPr>
    <w:rPr>
      <w:rFonts w:ascii="Calibri" w:hAnsi="Calibri" w:cs="Calibri"/>
      <w:sz w:val="20"/>
      <w:szCs w:val="20"/>
    </w:rPr>
  </w:style>
  <w:style w:type="character" w:styleId="Siuktni">
    <w:name w:val="Hyperlink"/>
    <w:uiPriority w:val="99"/>
    <w:rsid w:val="00171C18"/>
    <w:rPr>
      <w:color w:val="0000FF"/>
      <w:u w:val="single"/>
    </w:rPr>
  </w:style>
  <w:style w:type="paragraph" w:styleId="utrang">
    <w:name w:val="header"/>
    <w:basedOn w:val="Binhthng"/>
    <w:link w:val="utrangChar"/>
    <w:uiPriority w:val="99"/>
    <w:semiHidden/>
    <w:rsid w:val="00DE6504"/>
    <w:pPr>
      <w:tabs>
        <w:tab w:val="center" w:pos="4680"/>
        <w:tab w:val="right" w:pos="9360"/>
      </w:tabs>
    </w:pPr>
  </w:style>
  <w:style w:type="character" w:customStyle="1" w:styleId="utrangChar">
    <w:name w:val="Đầu trang Char"/>
    <w:link w:val="utrang"/>
    <w:uiPriority w:val="99"/>
    <w:semiHidden/>
    <w:locked/>
    <w:rsid w:val="00DE6504"/>
    <w:rPr>
      <w:rFonts w:ascii="Times New Roman" w:hAnsi="Times New Roman" w:cs="Times New Roman"/>
      <w:sz w:val="24"/>
      <w:szCs w:val="24"/>
    </w:rPr>
  </w:style>
  <w:style w:type="paragraph" w:styleId="Chntrang">
    <w:name w:val="footer"/>
    <w:basedOn w:val="Binhthng"/>
    <w:link w:val="ChntrangChar"/>
    <w:uiPriority w:val="99"/>
    <w:rsid w:val="00DE6504"/>
    <w:pPr>
      <w:tabs>
        <w:tab w:val="center" w:pos="4680"/>
        <w:tab w:val="right" w:pos="9360"/>
      </w:tabs>
    </w:pPr>
  </w:style>
  <w:style w:type="character" w:customStyle="1" w:styleId="ChntrangChar">
    <w:name w:val="Chân trang Char"/>
    <w:link w:val="Chntrang"/>
    <w:uiPriority w:val="99"/>
    <w:locked/>
    <w:rsid w:val="00DE6504"/>
    <w:rPr>
      <w:rFonts w:ascii="Times New Roman" w:hAnsi="Times New Roman" w:cs="Times New Roman"/>
      <w:sz w:val="24"/>
      <w:szCs w:val="24"/>
    </w:rPr>
  </w:style>
  <w:style w:type="paragraph" w:styleId="Bongchuthich">
    <w:name w:val="Balloon Text"/>
    <w:basedOn w:val="Binhthng"/>
    <w:link w:val="BongchuthichChar"/>
    <w:uiPriority w:val="99"/>
    <w:semiHidden/>
    <w:rsid w:val="009D228A"/>
    <w:rPr>
      <w:rFonts w:ascii="Tahoma" w:hAnsi="Tahoma" w:cs="Tahoma"/>
      <w:sz w:val="16"/>
      <w:szCs w:val="16"/>
    </w:rPr>
  </w:style>
  <w:style w:type="character" w:customStyle="1" w:styleId="BongchuthichChar">
    <w:name w:val="Bóng chú thích Char"/>
    <w:link w:val="Bongchuthich"/>
    <w:uiPriority w:val="99"/>
    <w:semiHidden/>
    <w:locked/>
    <w:rsid w:val="009D228A"/>
    <w:rPr>
      <w:rFonts w:ascii="Tahoma" w:hAnsi="Tahoma" w:cs="Tahoma"/>
      <w:sz w:val="16"/>
      <w:szCs w:val="16"/>
    </w:rPr>
  </w:style>
  <w:style w:type="paragraph" w:styleId="oancuaDanhsach">
    <w:name w:val="List Paragraph"/>
    <w:basedOn w:val="Binhthng"/>
    <w:link w:val="oancuaDanhsachChar"/>
    <w:uiPriority w:val="1"/>
    <w:qFormat/>
    <w:rsid w:val="00705C86"/>
    <w:pPr>
      <w:keepNext/>
      <w:spacing w:after="200" w:line="276" w:lineRule="auto"/>
      <w:ind w:left="720"/>
    </w:pPr>
    <w:rPr>
      <w:rFonts w:ascii="Calibri" w:eastAsia="Calibri" w:hAnsi="Calibri" w:cs="Calibri"/>
      <w:sz w:val="22"/>
      <w:szCs w:val="22"/>
    </w:rPr>
  </w:style>
  <w:style w:type="paragraph" w:styleId="KhngDncch">
    <w:name w:val="No Spacing"/>
    <w:aliases w:val="HINH"/>
    <w:link w:val="KhngDncchChar"/>
    <w:uiPriority w:val="1"/>
    <w:qFormat/>
    <w:rsid w:val="00986696"/>
    <w:rPr>
      <w:rFonts w:ascii="Times New Roman" w:eastAsia="Times New Roman" w:hAnsi="Times New Roman"/>
      <w:sz w:val="24"/>
      <w:szCs w:val="24"/>
      <w:lang w:eastAsia="en-US"/>
    </w:rPr>
  </w:style>
  <w:style w:type="paragraph" w:styleId="Banghinhminhhoa">
    <w:name w:val="table of figures"/>
    <w:basedOn w:val="Binhthng"/>
    <w:next w:val="Binhthng"/>
    <w:uiPriority w:val="99"/>
    <w:rsid w:val="008E2309"/>
    <w:pPr>
      <w:keepNext/>
      <w:keepLines/>
    </w:pPr>
  </w:style>
  <w:style w:type="paragraph" w:styleId="Mucluc5">
    <w:name w:val="toc 5"/>
    <w:basedOn w:val="Binhthng"/>
    <w:next w:val="Binhthng"/>
    <w:autoRedefine/>
    <w:uiPriority w:val="39"/>
    <w:rsid w:val="00F93EF1"/>
    <w:pPr>
      <w:tabs>
        <w:tab w:val="left" w:pos="1718"/>
        <w:tab w:val="right" w:leader="dot" w:pos="9029"/>
      </w:tabs>
      <w:ind w:left="720"/>
    </w:pPr>
    <w:rPr>
      <w:rFonts w:ascii="Calibri" w:hAnsi="Calibri" w:cs="Arial"/>
      <w:noProof/>
      <w:sz w:val="20"/>
      <w:szCs w:val="20"/>
    </w:rPr>
  </w:style>
  <w:style w:type="paragraph" w:styleId="uMucluc">
    <w:name w:val="TOC Heading"/>
    <w:basedOn w:val="u1"/>
    <w:next w:val="Binhthng"/>
    <w:uiPriority w:val="99"/>
    <w:qFormat/>
    <w:rsid w:val="00CD1CF1"/>
    <w:pPr>
      <w:pageBreakBefore/>
      <w:spacing w:line="276" w:lineRule="auto"/>
      <w:outlineLvl w:val="9"/>
    </w:pPr>
  </w:style>
  <w:style w:type="paragraph" w:styleId="Mucluc6">
    <w:name w:val="toc 6"/>
    <w:basedOn w:val="Binhthng"/>
    <w:next w:val="Binhthng"/>
    <w:autoRedefine/>
    <w:uiPriority w:val="39"/>
    <w:rsid w:val="00141302"/>
    <w:pPr>
      <w:ind w:left="960"/>
    </w:pPr>
    <w:rPr>
      <w:rFonts w:ascii="Calibri" w:hAnsi="Calibri" w:cs="Calibri"/>
      <w:sz w:val="20"/>
      <w:szCs w:val="20"/>
    </w:rPr>
  </w:style>
  <w:style w:type="paragraph" w:styleId="Mucluc7">
    <w:name w:val="toc 7"/>
    <w:basedOn w:val="Binhthng"/>
    <w:next w:val="Binhthng"/>
    <w:autoRedefine/>
    <w:uiPriority w:val="39"/>
    <w:rsid w:val="00141302"/>
    <w:pPr>
      <w:ind w:left="1200"/>
    </w:pPr>
    <w:rPr>
      <w:rFonts w:ascii="Calibri" w:hAnsi="Calibri" w:cs="Calibri"/>
      <w:sz w:val="20"/>
      <w:szCs w:val="20"/>
    </w:rPr>
  </w:style>
  <w:style w:type="paragraph" w:styleId="Mucluc8">
    <w:name w:val="toc 8"/>
    <w:basedOn w:val="Binhthng"/>
    <w:next w:val="Binhthng"/>
    <w:autoRedefine/>
    <w:uiPriority w:val="39"/>
    <w:rsid w:val="00141302"/>
    <w:pPr>
      <w:ind w:left="1440"/>
    </w:pPr>
    <w:rPr>
      <w:rFonts w:ascii="Calibri" w:hAnsi="Calibri" w:cs="Calibri"/>
      <w:sz w:val="20"/>
      <w:szCs w:val="20"/>
    </w:rPr>
  </w:style>
  <w:style w:type="paragraph" w:styleId="Mucluc9">
    <w:name w:val="toc 9"/>
    <w:basedOn w:val="Binhthng"/>
    <w:next w:val="Binhthng"/>
    <w:autoRedefine/>
    <w:uiPriority w:val="39"/>
    <w:rsid w:val="00141302"/>
    <w:pPr>
      <w:ind w:left="1680"/>
    </w:pPr>
    <w:rPr>
      <w:rFonts w:ascii="Calibri" w:hAnsi="Calibri" w:cs="Calibri"/>
      <w:sz w:val="20"/>
      <w:szCs w:val="20"/>
    </w:rPr>
  </w:style>
  <w:style w:type="paragraph" w:styleId="HTMLinhdangtrc">
    <w:name w:val="HTML Preformatted"/>
    <w:basedOn w:val="Binhthng"/>
    <w:link w:val="HTMLinhdangtrcChar"/>
    <w:uiPriority w:val="99"/>
    <w:rsid w:val="00F129AC"/>
    <w:pPr>
      <w:shd w:val="clear" w:color="auto" w:fill="FCE8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Calibri" w:hAnsi="Arial" w:cs="Arial"/>
      <w:color w:val="000000"/>
      <w:sz w:val="18"/>
      <w:szCs w:val="18"/>
    </w:rPr>
  </w:style>
  <w:style w:type="character" w:customStyle="1" w:styleId="HTMLinhdangtrcChar">
    <w:name w:val="HTML Định dạng trước Char"/>
    <w:link w:val="HTMLinhdangtrc"/>
    <w:uiPriority w:val="99"/>
    <w:semiHidden/>
    <w:locked/>
    <w:rsid w:val="00EF1CB4"/>
    <w:rPr>
      <w:rFonts w:ascii="Courier New" w:hAnsi="Courier New" w:cs="Courier New"/>
      <w:sz w:val="20"/>
      <w:szCs w:val="20"/>
    </w:rPr>
  </w:style>
  <w:style w:type="paragraph" w:styleId="ThngthngWeb">
    <w:name w:val="Normal (Web)"/>
    <w:basedOn w:val="Binhthng"/>
    <w:uiPriority w:val="99"/>
    <w:rsid w:val="00F129AC"/>
    <w:pPr>
      <w:spacing w:before="100" w:beforeAutospacing="1" w:after="45"/>
    </w:pPr>
    <w:rPr>
      <w:rFonts w:eastAsia="Calibri"/>
      <w:sz w:val="18"/>
      <w:szCs w:val="18"/>
    </w:rPr>
  </w:style>
  <w:style w:type="paragraph" w:customStyle="1" w:styleId="FSVT12MUC1">
    <w:name w:val="FSVT12_MUC1"/>
    <w:basedOn w:val="u1"/>
    <w:autoRedefine/>
    <w:uiPriority w:val="99"/>
    <w:rsid w:val="00B16AB9"/>
    <w:pPr>
      <w:pageBreakBefore/>
      <w:numPr>
        <w:numId w:val="14"/>
      </w:numPr>
      <w:spacing w:line="300" w:lineRule="auto"/>
    </w:pPr>
    <w:rPr>
      <w:rFonts w:ascii="Times New Roman" w:hAnsi="Times New Roman" w:cs="Times New Roman"/>
      <w:color w:val="000000"/>
      <w:sz w:val="36"/>
    </w:rPr>
  </w:style>
  <w:style w:type="paragraph" w:customStyle="1" w:styleId="FSVT12MUC2">
    <w:name w:val="FSVT12_MUC2"/>
    <w:basedOn w:val="u2"/>
    <w:autoRedefine/>
    <w:uiPriority w:val="99"/>
    <w:rsid w:val="003E4D08"/>
    <w:pPr>
      <w:numPr>
        <w:ilvl w:val="1"/>
        <w:numId w:val="14"/>
      </w:numPr>
      <w:spacing w:before="120" w:after="120" w:line="324" w:lineRule="auto"/>
    </w:pPr>
    <w:rPr>
      <w:rFonts w:ascii="Times New Roman" w:hAnsi="Times New Roman" w:cs="Times New Roman"/>
      <w:color w:val="000000"/>
      <w:sz w:val="30"/>
      <w:szCs w:val="24"/>
    </w:rPr>
  </w:style>
  <w:style w:type="paragraph" w:customStyle="1" w:styleId="FSVT12MUC3">
    <w:name w:val="FSVT12_MUC3"/>
    <w:basedOn w:val="u3"/>
    <w:autoRedefine/>
    <w:uiPriority w:val="99"/>
    <w:rsid w:val="00DB67BC"/>
    <w:pPr>
      <w:keepNext w:val="0"/>
      <w:keepLines w:val="0"/>
      <w:widowControl w:val="0"/>
      <w:numPr>
        <w:ilvl w:val="2"/>
        <w:numId w:val="14"/>
      </w:numPr>
      <w:spacing w:before="240" w:after="240"/>
    </w:pPr>
    <w:rPr>
      <w:rFonts w:ascii="Times New Roman" w:hAnsi="Times New Roman" w:cs="Times New Roman"/>
      <w:color w:val="000000"/>
      <w:sz w:val="30"/>
    </w:rPr>
  </w:style>
  <w:style w:type="paragraph" w:customStyle="1" w:styleId="FSVT12MUC4">
    <w:name w:val="FSVT12_MUC4"/>
    <w:basedOn w:val="u4"/>
    <w:autoRedefine/>
    <w:uiPriority w:val="99"/>
    <w:rsid w:val="000C7837"/>
    <w:pPr>
      <w:keepNext w:val="0"/>
      <w:keepLines w:val="0"/>
      <w:widowControl w:val="0"/>
      <w:numPr>
        <w:ilvl w:val="3"/>
        <w:numId w:val="14"/>
      </w:numPr>
      <w:spacing w:before="120" w:after="240"/>
    </w:pPr>
    <w:rPr>
      <w:rFonts w:ascii="Times New Roman" w:hAnsi="Times New Roman" w:cs="Times New Roman"/>
      <w:i w:val="0"/>
      <w:iCs w:val="0"/>
      <w:color w:val="000000"/>
      <w:sz w:val="26"/>
    </w:rPr>
  </w:style>
  <w:style w:type="paragraph" w:customStyle="1" w:styleId="FSVT12MUC5">
    <w:name w:val="FSVT12_MUC5"/>
    <w:basedOn w:val="u5"/>
    <w:autoRedefine/>
    <w:uiPriority w:val="99"/>
    <w:rsid w:val="004D50F3"/>
    <w:pPr>
      <w:keepNext w:val="0"/>
      <w:keepLines w:val="0"/>
      <w:tabs>
        <w:tab w:val="left" w:pos="1247"/>
      </w:tabs>
      <w:spacing w:after="120"/>
    </w:pPr>
    <w:rPr>
      <w:rFonts w:ascii="Times New Roman" w:hAnsi="Times New Roman" w:cs="Times New Roman"/>
      <w:b/>
      <w:bCs/>
      <w:color w:val="000000"/>
      <w:sz w:val="26"/>
    </w:rPr>
  </w:style>
  <w:style w:type="paragraph" w:customStyle="1" w:styleId="FSVT12HINHVE">
    <w:name w:val="FSVT12_HINH_VE"/>
    <w:basedOn w:val="KhngDncch"/>
    <w:autoRedefine/>
    <w:uiPriority w:val="99"/>
    <w:rsid w:val="00CB525A"/>
    <w:pPr>
      <w:spacing w:before="120" w:after="120"/>
      <w:jc w:val="center"/>
    </w:pPr>
    <w:rPr>
      <w:b/>
      <w:bCs/>
    </w:rPr>
  </w:style>
  <w:style w:type="paragraph" w:customStyle="1" w:styleId="FSVT12List01">
    <w:name w:val="FSVT12_List01"/>
    <w:basedOn w:val="oancuaDanhsach"/>
    <w:autoRedefine/>
    <w:uiPriority w:val="99"/>
    <w:rsid w:val="00B97787"/>
    <w:pPr>
      <w:keepNext w:val="0"/>
      <w:widowControl w:val="0"/>
      <w:numPr>
        <w:numId w:val="11"/>
      </w:numPr>
      <w:spacing w:before="60" w:after="60"/>
      <w:ind w:left="1138" w:hanging="418"/>
      <w:jc w:val="both"/>
    </w:pPr>
    <w:rPr>
      <w:rFonts w:ascii="Times New Roman" w:hAnsi="Times New Roman" w:cs="Times New Roman"/>
      <w:color w:val="000000"/>
      <w:sz w:val="26"/>
      <w:szCs w:val="24"/>
    </w:rPr>
  </w:style>
  <w:style w:type="paragraph" w:customStyle="1" w:styleId="FSVT12Doan1">
    <w:name w:val="FSVT12_Doan1"/>
    <w:basedOn w:val="Binhthng"/>
    <w:autoRedefine/>
    <w:uiPriority w:val="99"/>
    <w:rsid w:val="00073435"/>
    <w:pPr>
      <w:spacing w:before="60" w:after="120" w:line="276" w:lineRule="auto"/>
      <w:jc w:val="both"/>
    </w:pPr>
    <w:rPr>
      <w:noProof/>
      <w:sz w:val="26"/>
      <w:szCs w:val="22"/>
    </w:rPr>
  </w:style>
  <w:style w:type="paragraph" w:customStyle="1" w:styleId="FSVT12Doan2">
    <w:name w:val="FSVT12_Doan2"/>
    <w:basedOn w:val="Binhthng"/>
    <w:link w:val="FSVT12Doan2Char"/>
    <w:autoRedefine/>
    <w:uiPriority w:val="99"/>
    <w:rsid w:val="004A7841"/>
    <w:pPr>
      <w:widowControl w:val="0"/>
      <w:spacing w:before="60" w:after="120" w:line="276" w:lineRule="auto"/>
      <w:ind w:firstLine="720"/>
      <w:jc w:val="both"/>
    </w:pPr>
    <w:rPr>
      <w:bCs/>
      <w:sz w:val="26"/>
    </w:rPr>
  </w:style>
  <w:style w:type="paragraph" w:customStyle="1" w:styleId="FSVT12List02">
    <w:name w:val="FSVT12_List02"/>
    <w:basedOn w:val="Binhthng"/>
    <w:autoRedefine/>
    <w:uiPriority w:val="99"/>
    <w:rsid w:val="00CB525A"/>
    <w:pPr>
      <w:keepNext/>
      <w:keepLines/>
      <w:numPr>
        <w:numId w:val="8"/>
      </w:numPr>
    </w:pPr>
    <w:rPr>
      <w:color w:val="0000FF"/>
    </w:rPr>
  </w:style>
  <w:style w:type="character" w:styleId="Nhnmanh">
    <w:name w:val="Emphasis"/>
    <w:uiPriority w:val="99"/>
    <w:qFormat/>
    <w:locked/>
    <w:rsid w:val="006210A8"/>
    <w:rPr>
      <w:i/>
      <w:iCs/>
    </w:rPr>
  </w:style>
  <w:style w:type="paragraph" w:customStyle="1" w:styleId="FSVT12List03">
    <w:name w:val="FSVT12_List03"/>
    <w:basedOn w:val="oancuaDanhsach"/>
    <w:uiPriority w:val="99"/>
    <w:rsid w:val="00CB525A"/>
    <w:pPr>
      <w:numPr>
        <w:numId w:val="9"/>
      </w:numPr>
      <w:spacing w:before="60" w:after="60"/>
    </w:pPr>
    <w:rPr>
      <w:rFonts w:ascii="Times New Roman" w:hAnsi="Times New Roman" w:cs="Times New Roman"/>
      <w:sz w:val="24"/>
      <w:szCs w:val="24"/>
    </w:rPr>
  </w:style>
  <w:style w:type="numbering" w:styleId="111111">
    <w:name w:val="Outline List 2"/>
    <w:basedOn w:val="Khngco"/>
    <w:uiPriority w:val="99"/>
    <w:semiHidden/>
    <w:unhideWhenUsed/>
    <w:rsid w:val="00981AF5"/>
    <w:pPr>
      <w:numPr>
        <w:numId w:val="1"/>
      </w:numPr>
    </w:pPr>
  </w:style>
  <w:style w:type="table" w:styleId="LiBang">
    <w:name w:val="Table Grid"/>
    <w:basedOn w:val="BangThngthng"/>
    <w:uiPriority w:val="39"/>
    <w:locked/>
    <w:rsid w:val="00BF6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SVT12ListNumber">
    <w:name w:val="FSVT12_ListNumber"/>
    <w:basedOn w:val="FSVT12Doan2"/>
    <w:link w:val="FSVT12ListNumberChar"/>
    <w:qFormat/>
    <w:rsid w:val="00CB525A"/>
    <w:pPr>
      <w:numPr>
        <w:numId w:val="12"/>
      </w:numPr>
    </w:pPr>
  </w:style>
  <w:style w:type="character" w:styleId="cpChagiiquyt">
    <w:name w:val="Unresolved Mention"/>
    <w:uiPriority w:val="99"/>
    <w:semiHidden/>
    <w:unhideWhenUsed/>
    <w:rsid w:val="009D7343"/>
    <w:rPr>
      <w:color w:val="605E5C"/>
      <w:shd w:val="clear" w:color="auto" w:fill="E1DFDD"/>
    </w:rPr>
  </w:style>
  <w:style w:type="character" w:customStyle="1" w:styleId="FSVT12Doan2Char">
    <w:name w:val="FSVT12_Doan2 Char"/>
    <w:link w:val="FSVT12Doan2"/>
    <w:uiPriority w:val="99"/>
    <w:rsid w:val="004A7841"/>
    <w:rPr>
      <w:rFonts w:ascii="Times New Roman" w:eastAsia="Times New Roman" w:hAnsi="Times New Roman"/>
      <w:bCs/>
      <w:sz w:val="26"/>
      <w:szCs w:val="24"/>
      <w:lang w:eastAsia="en-US"/>
    </w:rPr>
  </w:style>
  <w:style w:type="character" w:customStyle="1" w:styleId="FSVT12ListNumberChar">
    <w:name w:val="FSVT12_ListNumber Char"/>
    <w:link w:val="FSVT12ListNumber"/>
    <w:rsid w:val="00CB525A"/>
    <w:rPr>
      <w:rFonts w:ascii="Times New Roman" w:eastAsia="Times New Roman" w:hAnsi="Times New Roman"/>
      <w:bCs/>
      <w:sz w:val="26"/>
      <w:szCs w:val="24"/>
      <w:lang w:eastAsia="en-US"/>
    </w:rPr>
  </w:style>
  <w:style w:type="paragraph" w:customStyle="1" w:styleId="FSVT12MUC60">
    <w:name w:val="FSVT12_MUC6"/>
    <w:basedOn w:val="u6"/>
    <w:qFormat/>
    <w:rsid w:val="00CB525A"/>
    <w:pPr>
      <w:ind w:firstLine="720"/>
    </w:pPr>
  </w:style>
  <w:style w:type="character" w:styleId="FollowedHyperlink">
    <w:name w:val="FollowedHyperlink"/>
    <w:uiPriority w:val="99"/>
    <w:semiHidden/>
    <w:unhideWhenUsed/>
    <w:rsid w:val="00F12C10"/>
    <w:rPr>
      <w:color w:val="800080"/>
      <w:u w:val="single"/>
    </w:rPr>
  </w:style>
  <w:style w:type="character" w:customStyle="1" w:styleId="u6Char">
    <w:name w:val="Đầu đề 6 Char"/>
    <w:link w:val="u6"/>
    <w:semiHidden/>
    <w:rsid w:val="00DD564B"/>
    <w:rPr>
      <w:rFonts w:ascii="Calibri" w:eastAsia="SimSun" w:hAnsi="Calibri" w:cs="Times New Roman"/>
      <w:b/>
      <w:bCs/>
      <w:sz w:val="22"/>
      <w:szCs w:val="22"/>
      <w:lang w:eastAsia="en-US"/>
    </w:rPr>
  </w:style>
  <w:style w:type="character" w:customStyle="1" w:styleId="KhngDncchChar">
    <w:name w:val="Không Dãn cách Char"/>
    <w:aliases w:val="HINH Char"/>
    <w:link w:val="KhngDncch"/>
    <w:uiPriority w:val="1"/>
    <w:rsid w:val="007903CD"/>
    <w:rPr>
      <w:rFonts w:ascii="Times New Roman" w:eastAsia="Times New Roman" w:hAnsi="Times New Roman"/>
      <w:sz w:val="24"/>
      <w:szCs w:val="24"/>
      <w:lang w:eastAsia="en-US"/>
    </w:rPr>
  </w:style>
  <w:style w:type="character" w:styleId="TiuSach">
    <w:name w:val="Book Title"/>
    <w:uiPriority w:val="33"/>
    <w:qFormat/>
    <w:rsid w:val="00B63772"/>
    <w:rPr>
      <w:b/>
      <w:bCs/>
      <w:i/>
      <w:iCs/>
      <w:spacing w:val="5"/>
    </w:rPr>
  </w:style>
  <w:style w:type="character" w:styleId="ThamchiuNhnmnh">
    <w:name w:val="Intense Reference"/>
    <w:uiPriority w:val="32"/>
    <w:qFormat/>
    <w:rsid w:val="00B63772"/>
    <w:rPr>
      <w:b/>
      <w:bCs/>
      <w:smallCaps/>
      <w:color w:val="4F81BD"/>
      <w:spacing w:val="5"/>
    </w:rPr>
  </w:style>
  <w:style w:type="character" w:styleId="ThamchiuTinht">
    <w:name w:val="Subtle Reference"/>
    <w:uiPriority w:val="31"/>
    <w:qFormat/>
    <w:rsid w:val="00B63772"/>
    <w:rPr>
      <w:smallCaps/>
      <w:color w:val="5A5A5A"/>
    </w:rPr>
  </w:style>
  <w:style w:type="paragraph" w:customStyle="1" w:styleId="level1">
    <w:name w:val="level1"/>
    <w:basedOn w:val="Binhthng"/>
    <w:autoRedefine/>
    <w:rsid w:val="003F48AE"/>
    <w:pPr>
      <w:spacing w:after="200" w:line="360" w:lineRule="auto"/>
      <w:jc w:val="center"/>
      <w:outlineLvl w:val="0"/>
    </w:pPr>
    <w:rPr>
      <w:b/>
      <w:sz w:val="32"/>
      <w:szCs w:val="32"/>
    </w:rPr>
  </w:style>
  <w:style w:type="character" w:customStyle="1" w:styleId="oancuaDanhsachChar">
    <w:name w:val="Đoạn của Danh sách Char"/>
    <w:basedOn w:val="Phngmcinhcuaoanvn"/>
    <w:link w:val="oancuaDanhsach"/>
    <w:uiPriority w:val="34"/>
    <w:rsid w:val="004130A2"/>
    <w:rPr>
      <w:rFonts w:eastAsia="Calibri" w:cs="Calibri"/>
      <w:sz w:val="22"/>
      <w:szCs w:val="22"/>
      <w:lang w:eastAsia="en-US"/>
    </w:rPr>
  </w:style>
  <w:style w:type="paragraph" w:customStyle="1" w:styleId="FSVT12HINHVE1">
    <w:name w:val="FSVT12_HINH_VE_1"/>
    <w:basedOn w:val="KhngDncch"/>
    <w:autoRedefine/>
    <w:uiPriority w:val="99"/>
    <w:qFormat/>
    <w:rsid w:val="00CB525A"/>
    <w:pPr>
      <w:keepNext/>
      <w:keepLines/>
      <w:numPr>
        <w:numId w:val="7"/>
      </w:numPr>
      <w:spacing w:before="120" w:after="180"/>
    </w:pPr>
    <w:rPr>
      <w:b/>
      <w:bCs/>
      <w:i/>
    </w:rPr>
  </w:style>
  <w:style w:type="paragraph" w:customStyle="1" w:styleId="Kiubng">
    <w:name w:val="Kiểu bảng"/>
    <w:basedOn w:val="Binhthng"/>
    <w:qFormat/>
    <w:rsid w:val="00193687"/>
    <w:pPr>
      <w:keepNext/>
      <w:keepLines/>
      <w:numPr>
        <w:numId w:val="2"/>
      </w:numPr>
      <w:tabs>
        <w:tab w:val="left" w:pos="1440"/>
      </w:tabs>
      <w:spacing w:before="240" w:after="120"/>
    </w:pPr>
    <w:rPr>
      <w:b/>
      <w:i/>
      <w:sz w:val="26"/>
    </w:rPr>
  </w:style>
  <w:style w:type="character" w:styleId="Manh">
    <w:name w:val="Strong"/>
    <w:basedOn w:val="Phngmcinhcuaoanvn"/>
    <w:uiPriority w:val="22"/>
    <w:qFormat/>
    <w:locked/>
    <w:rsid w:val="00801899"/>
    <w:rPr>
      <w:b/>
      <w:bCs/>
    </w:rPr>
  </w:style>
  <w:style w:type="paragraph" w:styleId="Chimuc8">
    <w:name w:val="index 8"/>
    <w:basedOn w:val="Binhthng"/>
    <w:next w:val="Binhthng"/>
    <w:autoRedefine/>
    <w:uiPriority w:val="99"/>
    <w:semiHidden/>
    <w:unhideWhenUsed/>
    <w:rsid w:val="00410236"/>
    <w:pPr>
      <w:ind w:left="1920" w:hanging="240"/>
    </w:pPr>
  </w:style>
  <w:style w:type="paragraph" w:customStyle="1" w:styleId="L3">
    <w:name w:val="L3"/>
    <w:basedOn w:val="oancuaDanhsach"/>
    <w:qFormat/>
    <w:rsid w:val="00712389"/>
    <w:pPr>
      <w:keepNext w:val="0"/>
      <w:numPr>
        <w:numId w:val="3"/>
      </w:numPr>
      <w:tabs>
        <w:tab w:val="num" w:pos="360"/>
      </w:tabs>
      <w:spacing w:line="360" w:lineRule="auto"/>
      <w:ind w:left="720" w:firstLine="0"/>
      <w:contextualSpacing/>
      <w:outlineLvl w:val="2"/>
    </w:pPr>
    <w:rPr>
      <w:rFonts w:ascii="Times New Roman" w:eastAsia="Times New Roman" w:hAnsi="Times New Roman" w:cs="Times New Roman"/>
      <w:b/>
      <w:sz w:val="26"/>
      <w:szCs w:val="26"/>
    </w:rPr>
  </w:style>
  <w:style w:type="paragraph" w:customStyle="1" w:styleId="L2">
    <w:name w:val="L2"/>
    <w:basedOn w:val="oancuaDanhsach"/>
    <w:rsid w:val="008A4AF6"/>
    <w:pPr>
      <w:keepNext w:val="0"/>
      <w:numPr>
        <w:numId w:val="4"/>
      </w:numPr>
      <w:spacing w:line="360" w:lineRule="auto"/>
      <w:ind w:left="1714"/>
      <w:contextualSpacing/>
      <w:outlineLvl w:val="1"/>
    </w:pPr>
    <w:rPr>
      <w:rFonts w:ascii="Times New Roman" w:eastAsia="Times New Roman" w:hAnsi="Times New Roman" w:cs="Times New Roman"/>
      <w:b/>
      <w:sz w:val="28"/>
      <w:szCs w:val="28"/>
    </w:rPr>
  </w:style>
  <w:style w:type="paragraph" w:customStyle="1" w:styleId="level2">
    <w:name w:val="level2"/>
    <w:basedOn w:val="Binhthng"/>
    <w:autoRedefine/>
    <w:rsid w:val="008A4AF6"/>
    <w:pPr>
      <w:spacing w:after="200" w:line="360" w:lineRule="auto"/>
      <w:ind w:left="567"/>
      <w:contextualSpacing/>
      <w:outlineLvl w:val="1"/>
    </w:pPr>
    <w:rPr>
      <w:b/>
      <w:sz w:val="28"/>
      <w:szCs w:val="28"/>
    </w:rPr>
  </w:style>
  <w:style w:type="paragraph" w:customStyle="1" w:styleId="Style3">
    <w:name w:val="Style3"/>
    <w:basedOn w:val="Binhthng"/>
    <w:autoRedefine/>
    <w:rsid w:val="0001634D"/>
    <w:pPr>
      <w:spacing w:after="200" w:line="360" w:lineRule="auto"/>
      <w:ind w:left="1440"/>
      <w:contextualSpacing/>
      <w:outlineLvl w:val="2"/>
    </w:pPr>
    <w:rPr>
      <w:bCs/>
      <w:sz w:val="26"/>
      <w:szCs w:val="26"/>
    </w:rPr>
  </w:style>
  <w:style w:type="paragraph" w:customStyle="1" w:styleId="FSVT12List04">
    <w:name w:val="FSVT12_List04"/>
    <w:basedOn w:val="FSVT12List01"/>
    <w:uiPriority w:val="99"/>
    <w:qFormat/>
    <w:rsid w:val="00CB525A"/>
    <w:pPr>
      <w:numPr>
        <w:numId w:val="10"/>
      </w:numPr>
    </w:pPr>
  </w:style>
  <w:style w:type="paragraph" w:customStyle="1" w:styleId="FSVT12Muc5BuocTn">
    <w:name w:val="FSVT12_Muc5_BuocTn"/>
    <w:basedOn w:val="FSVT12MUC5"/>
    <w:qFormat/>
    <w:rsid w:val="00CB525A"/>
    <w:pPr>
      <w:numPr>
        <w:numId w:val="13"/>
      </w:numPr>
      <w:tabs>
        <w:tab w:val="clear" w:pos="1247"/>
        <w:tab w:val="left" w:pos="288"/>
        <w:tab w:val="left" w:pos="720"/>
        <w:tab w:val="right" w:leader="dot" w:pos="9000"/>
      </w:tabs>
      <w:spacing w:line="276" w:lineRule="auto"/>
      <w:ind w:left="360"/>
      <w:jc w:val="both"/>
    </w:pPr>
    <w:rPr>
      <w:b w:val="0"/>
    </w:rPr>
  </w:style>
  <w:style w:type="paragraph" w:customStyle="1" w:styleId="FSVT12Muc5So">
    <w:name w:val="FSVT12_Muc5_So"/>
    <w:basedOn w:val="FSVT12MUC5"/>
    <w:qFormat/>
    <w:rsid w:val="004706BE"/>
    <w:pPr>
      <w:widowControl w:val="0"/>
      <w:numPr>
        <w:ilvl w:val="4"/>
        <w:numId w:val="14"/>
      </w:numPr>
      <w:tabs>
        <w:tab w:val="left" w:leader="dot" w:pos="9000"/>
      </w:tabs>
      <w:spacing w:before="60" w:after="60" w:line="276" w:lineRule="auto"/>
      <w:jc w:val="both"/>
    </w:pPr>
    <w:rPr>
      <w:b w:val="0"/>
    </w:rPr>
  </w:style>
  <w:style w:type="paragraph" w:customStyle="1" w:styleId="FSVT12Muc6abc">
    <w:name w:val="FSVT12_Muc6abc"/>
    <w:basedOn w:val="FSVT12Muc5So"/>
    <w:qFormat/>
    <w:rsid w:val="006656FB"/>
    <w:pPr>
      <w:numPr>
        <w:ilvl w:val="5"/>
      </w:numPr>
    </w:pPr>
  </w:style>
  <w:style w:type="paragraph" w:styleId="Tiuphu">
    <w:name w:val="Subtitle"/>
    <w:basedOn w:val="Binhthng"/>
    <w:next w:val="Binhthng"/>
    <w:link w:val="TiuphuChar"/>
    <w:qFormat/>
    <w:locked/>
    <w:rsid w:val="00804CDC"/>
    <w:pPr>
      <w:numPr>
        <w:ilvl w:val="1"/>
      </w:numPr>
      <w:spacing w:after="200" w:line="276" w:lineRule="auto"/>
    </w:pPr>
    <w:rPr>
      <w:rFonts w:asciiTheme="majorHAnsi" w:eastAsiaTheme="majorEastAsia" w:hAnsiTheme="majorHAnsi" w:cstheme="majorBidi"/>
      <w:i/>
      <w:iCs/>
      <w:color w:val="4F81BD" w:themeColor="accent1"/>
      <w:spacing w:val="15"/>
      <w:lang w:val="vi-VN"/>
    </w:rPr>
  </w:style>
  <w:style w:type="character" w:customStyle="1" w:styleId="TiuphuChar">
    <w:name w:val="Tiêu đề phụ Char"/>
    <w:basedOn w:val="Phngmcinhcuaoanvn"/>
    <w:link w:val="Tiuphu"/>
    <w:rsid w:val="00804CDC"/>
    <w:rPr>
      <w:rFonts w:asciiTheme="majorHAnsi" w:eastAsiaTheme="majorEastAsia" w:hAnsiTheme="majorHAnsi" w:cstheme="majorBidi"/>
      <w:i/>
      <w:iCs/>
      <w:color w:val="4F81BD" w:themeColor="accent1"/>
      <w:spacing w:val="15"/>
      <w:sz w:val="24"/>
      <w:szCs w:val="24"/>
      <w:lang w:val="vi-VN" w:eastAsia="en-US"/>
    </w:rPr>
  </w:style>
  <w:style w:type="paragraph" w:customStyle="1" w:styleId="FSVT12MUC5DAM">
    <w:name w:val="FSVT12_MUC5_DAM"/>
    <w:basedOn w:val="FSVT12MUC5"/>
    <w:qFormat/>
    <w:rsid w:val="008004F9"/>
  </w:style>
  <w:style w:type="paragraph" w:styleId="Chimuc1">
    <w:name w:val="index 1"/>
    <w:basedOn w:val="Binhthng"/>
    <w:next w:val="Binhthng"/>
    <w:autoRedefine/>
    <w:uiPriority w:val="99"/>
    <w:semiHidden/>
    <w:unhideWhenUsed/>
    <w:rsid w:val="0052097F"/>
    <w:pPr>
      <w:ind w:left="240" w:hanging="240"/>
    </w:pPr>
  </w:style>
  <w:style w:type="paragraph" w:styleId="Chimuc4">
    <w:name w:val="index 4"/>
    <w:basedOn w:val="Binhthng"/>
    <w:next w:val="Binhthng"/>
    <w:autoRedefine/>
    <w:uiPriority w:val="99"/>
    <w:semiHidden/>
    <w:unhideWhenUsed/>
    <w:rsid w:val="0052097F"/>
    <w:pPr>
      <w:ind w:left="960" w:hanging="240"/>
    </w:pPr>
  </w:style>
  <w:style w:type="paragraph" w:styleId="ThnVnban">
    <w:name w:val="Body Text"/>
    <w:basedOn w:val="Binhthng"/>
    <w:link w:val="ThnVnbanChar"/>
    <w:qFormat/>
    <w:rsid w:val="00D9785E"/>
    <w:pPr>
      <w:spacing w:before="120"/>
      <w:jc w:val="both"/>
    </w:pPr>
    <w:rPr>
      <w:bCs/>
      <w:szCs w:val="20"/>
    </w:rPr>
  </w:style>
  <w:style w:type="character" w:customStyle="1" w:styleId="ThnVnbanChar">
    <w:name w:val="Thân Văn bản Char"/>
    <w:basedOn w:val="Phngmcinhcuaoanvn"/>
    <w:link w:val="ThnVnban"/>
    <w:rsid w:val="00D9785E"/>
    <w:rPr>
      <w:rFonts w:ascii="Times New Roman" w:eastAsia="Times New Roman" w:hAnsi="Times New Roman"/>
      <w:bCs/>
      <w:sz w:val="24"/>
      <w:lang w:eastAsia="en-US"/>
    </w:rPr>
  </w:style>
  <w:style w:type="character" w:customStyle="1" w:styleId="fontstyle21">
    <w:name w:val="fontstyle21"/>
    <w:basedOn w:val="Phngmcinhcuaoanvn"/>
    <w:rsid w:val="00D3094E"/>
    <w:rPr>
      <w:rFonts w:ascii="SymbolMT" w:hAnsi="SymbolMT" w:hint="default"/>
      <w:b w:val="0"/>
      <w:bCs w:val="0"/>
      <w:i w:val="0"/>
      <w:iCs w:val="0"/>
      <w:color w:val="000000"/>
      <w:sz w:val="26"/>
      <w:szCs w:val="26"/>
    </w:rPr>
  </w:style>
  <w:style w:type="paragraph" w:customStyle="1" w:styleId="FSVT12List05">
    <w:name w:val="FSVT12_List05"/>
    <w:basedOn w:val="FSVT12List01"/>
    <w:qFormat/>
    <w:rsid w:val="00CB525A"/>
    <w:pPr>
      <w:tabs>
        <w:tab w:val="clear" w:pos="1134"/>
        <w:tab w:val="left" w:pos="720"/>
      </w:tabs>
      <w:ind w:left="1008" w:hanging="360"/>
    </w:pPr>
  </w:style>
  <w:style w:type="paragraph" w:customStyle="1" w:styleId="DTTTDoan1">
    <w:name w:val="DTTT_Doan1"/>
    <w:basedOn w:val="Binhthng"/>
    <w:uiPriority w:val="99"/>
    <w:qFormat/>
    <w:rsid w:val="004B502E"/>
    <w:pPr>
      <w:widowControl w:val="0"/>
      <w:autoSpaceDE w:val="0"/>
      <w:autoSpaceDN w:val="0"/>
      <w:spacing w:after="120" w:line="288" w:lineRule="auto"/>
      <w:jc w:val="both"/>
    </w:pPr>
    <w:rPr>
      <w:rFonts w:eastAsia="Arial"/>
      <w:color w:val="231F20"/>
      <w:sz w:val="26"/>
      <w:szCs w:val="26"/>
    </w:rPr>
  </w:style>
  <w:style w:type="paragraph" w:customStyle="1" w:styleId="DTTTDoan1CanGiua">
    <w:name w:val="DTTT_Doan1_CanGiua"/>
    <w:basedOn w:val="DTTTDoan1"/>
    <w:uiPriority w:val="99"/>
    <w:qFormat/>
    <w:rsid w:val="00496599"/>
    <w:pPr>
      <w:jc w:val="center"/>
    </w:pPr>
    <w:rPr>
      <w:noProof/>
    </w:rPr>
  </w:style>
  <w:style w:type="paragraph" w:customStyle="1" w:styleId="DTTTDoan2">
    <w:name w:val="DTTT_Doan2"/>
    <w:basedOn w:val="DTTTDoan1"/>
    <w:qFormat/>
    <w:rsid w:val="000955EE"/>
    <w:pPr>
      <w:spacing w:before="60" w:after="60"/>
      <w:ind w:firstLine="720"/>
    </w:pPr>
  </w:style>
  <w:style w:type="paragraph" w:customStyle="1" w:styleId="DTTTListKL">
    <w:name w:val="DTTT_List_KL"/>
    <w:basedOn w:val="DTTTDoan1"/>
    <w:qFormat/>
    <w:rsid w:val="00CB525A"/>
    <w:pPr>
      <w:numPr>
        <w:numId w:val="5"/>
      </w:numPr>
    </w:pPr>
  </w:style>
  <w:style w:type="paragraph" w:customStyle="1" w:styleId="DTTTListabc">
    <w:name w:val="DTTT_Listabc"/>
    <w:basedOn w:val="Binhthng"/>
    <w:uiPriority w:val="99"/>
    <w:qFormat/>
    <w:rsid w:val="00CB525A"/>
    <w:pPr>
      <w:widowControl w:val="0"/>
      <w:numPr>
        <w:numId w:val="6"/>
      </w:numPr>
      <w:autoSpaceDE w:val="0"/>
      <w:autoSpaceDN w:val="0"/>
      <w:spacing w:after="60" w:line="276" w:lineRule="auto"/>
      <w:jc w:val="both"/>
    </w:pPr>
    <w:rPr>
      <w:rFonts w:eastAsia="Arial"/>
      <w:color w:val="231F20"/>
      <w:sz w:val="26"/>
      <w:szCs w:val="26"/>
    </w:rPr>
  </w:style>
  <w:style w:type="paragraph" w:customStyle="1" w:styleId="DTTTNghieng">
    <w:name w:val="DTTT_Nghieng"/>
    <w:basedOn w:val="Binhthng"/>
    <w:uiPriority w:val="99"/>
    <w:qFormat/>
    <w:rsid w:val="00CB525A"/>
    <w:pPr>
      <w:widowControl w:val="0"/>
      <w:autoSpaceDE w:val="0"/>
      <w:autoSpaceDN w:val="0"/>
      <w:spacing w:before="240" w:after="120" w:line="288" w:lineRule="auto"/>
      <w:jc w:val="both"/>
    </w:pPr>
    <w:rPr>
      <w:rFonts w:eastAsia="Arial"/>
      <w:i/>
      <w:color w:val="231F20"/>
      <w:sz w:val="26"/>
      <w:szCs w:val="26"/>
    </w:rPr>
  </w:style>
  <w:style w:type="paragraph" w:customStyle="1" w:styleId="FSVT12Muc6">
    <w:name w:val="FSVT12_Muc6"/>
    <w:basedOn w:val="FSVT12Muc5BuocTn"/>
    <w:qFormat/>
    <w:rsid w:val="00CD7109"/>
    <w:pPr>
      <w:numPr>
        <w:ilvl w:val="6"/>
        <w:numId w:val="14"/>
      </w:numPr>
    </w:pPr>
  </w:style>
  <w:style w:type="paragraph" w:customStyle="1" w:styleId="FSVT12Muc7abc">
    <w:name w:val="FSVT12_Muc7abc"/>
    <w:basedOn w:val="FSVT12Muc6abc"/>
    <w:qFormat/>
    <w:rsid w:val="00A9016D"/>
    <w:pPr>
      <w:numPr>
        <w:ilvl w:val="7"/>
      </w:numPr>
      <w:tabs>
        <w:tab w:val="clear" w:pos="1247"/>
        <w:tab w:val="clear" w:pos="9000"/>
      </w:tabs>
    </w:pPr>
  </w:style>
  <w:style w:type="paragraph" w:customStyle="1" w:styleId="DTTTList01">
    <w:name w:val="DTTT_List01"/>
    <w:basedOn w:val="DTTTListKL"/>
    <w:qFormat/>
    <w:rsid w:val="00F6028B"/>
    <w:pPr>
      <w:spacing w:after="0"/>
    </w:pPr>
  </w:style>
  <w:style w:type="paragraph" w:customStyle="1" w:styleId="DTTTDoan2Nghien">
    <w:name w:val="DTTT_Doan2Nghien"/>
    <w:basedOn w:val="DTTTDoan2"/>
    <w:qFormat/>
    <w:rsid w:val="0033030F"/>
    <w:rPr>
      <w:i/>
    </w:rPr>
  </w:style>
  <w:style w:type="paragraph" w:customStyle="1" w:styleId="FSVT12Muc5SoCh">
    <w:name w:val="FSVT12_Muc5_SoCh"/>
    <w:basedOn w:val="FSVT12MUC5"/>
    <w:qFormat/>
    <w:rsid w:val="009B30A7"/>
    <w:pPr>
      <w:widowControl w:val="0"/>
      <w:tabs>
        <w:tab w:val="num" w:pos="360"/>
        <w:tab w:val="left" w:leader="dot" w:pos="9000"/>
      </w:tabs>
      <w:spacing w:before="60" w:after="60" w:line="276" w:lineRule="auto"/>
      <w:ind w:left="360" w:hanging="360"/>
      <w:jc w:val="both"/>
    </w:pPr>
    <w:rPr>
      <w:b w:val="0"/>
    </w:rPr>
  </w:style>
  <w:style w:type="table" w:customStyle="1" w:styleId="TableGrid1">
    <w:name w:val="Table Grid1"/>
    <w:basedOn w:val="BangThngthng"/>
    <w:next w:val="LiBang"/>
    <w:locked/>
    <w:rsid w:val="00545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D61025"/>
    <w:rPr>
      <w:rFonts w:ascii="Helvetica-Bold" w:hAnsi="Helvetica-Bold" w:hint="default"/>
      <w:b/>
      <w:bCs/>
      <w:i w:val="0"/>
      <w:iCs w:val="0"/>
      <w:color w:val="000000"/>
      <w:sz w:val="20"/>
      <w:szCs w:val="20"/>
    </w:rPr>
  </w:style>
  <w:style w:type="paragraph" w:customStyle="1" w:styleId="DTTTDoan1Gach">
    <w:name w:val="DTTT_Doan1_Gach"/>
    <w:basedOn w:val="DTTTDoan1"/>
    <w:qFormat/>
    <w:rsid w:val="004706BE"/>
    <w:rPr>
      <w:u w:val="single"/>
    </w:rPr>
  </w:style>
  <w:style w:type="character" w:styleId="VnbanChdanhsn">
    <w:name w:val="Placeholder Text"/>
    <w:basedOn w:val="Phngmcinhcuaoanvn"/>
    <w:uiPriority w:val="99"/>
    <w:semiHidden/>
    <w:rsid w:val="00EE67F5"/>
    <w:rPr>
      <w:color w:val="808080"/>
    </w:rPr>
  </w:style>
  <w:style w:type="paragraph" w:customStyle="1" w:styleId="Congthuc">
    <w:name w:val="Congthuc"/>
    <w:basedOn w:val="Binhthng"/>
    <w:autoRedefine/>
    <w:uiPriority w:val="98"/>
    <w:qFormat/>
    <w:rsid w:val="004C703A"/>
    <w:pPr>
      <w:numPr>
        <w:numId w:val="15"/>
      </w:numPr>
    </w:pPr>
    <w:rPr>
      <w:b/>
      <w:color w:val="00B0F0"/>
    </w:rPr>
  </w:style>
  <w:style w:type="table" w:customStyle="1" w:styleId="TableGrid">
    <w:name w:val="TableGrid"/>
    <w:rsid w:val="00F04673"/>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BuocThiNghiem">
    <w:name w:val="BuocThiNghiem"/>
    <w:basedOn w:val="Binhthng"/>
    <w:next w:val="FSVT12Doan2"/>
    <w:uiPriority w:val="98"/>
    <w:qFormat/>
    <w:rsid w:val="00F04673"/>
    <w:pPr>
      <w:numPr>
        <w:numId w:val="16"/>
      </w:numPr>
      <w:spacing w:before="60" w:after="120" w:line="276" w:lineRule="auto"/>
      <w:ind w:left="0" w:firstLine="720"/>
    </w:pPr>
  </w:style>
  <w:style w:type="paragraph" w:customStyle="1" w:styleId="BuocTN2">
    <w:name w:val="BuocTN2"/>
    <w:basedOn w:val="Binhthng"/>
    <w:next w:val="FSVT12Doan1"/>
    <w:autoRedefine/>
    <w:uiPriority w:val="98"/>
    <w:qFormat/>
    <w:rsid w:val="000D5C17"/>
    <w:pPr>
      <w:numPr>
        <w:numId w:val="17"/>
      </w:numPr>
      <w:spacing w:before="120" w:after="60" w:line="276" w:lineRule="auto"/>
      <w:ind w:left="0" w:firstLine="720"/>
      <w:jc w:val="both"/>
    </w:pPr>
    <w:rPr>
      <w:rFonts w:eastAsia="Arial" w:cs="Arial"/>
    </w:rPr>
  </w:style>
  <w:style w:type="character" w:customStyle="1" w:styleId="fontstyle11">
    <w:name w:val="fontstyle11"/>
    <w:basedOn w:val="Phngmcinhcuaoanvn"/>
    <w:rsid w:val="005D76B8"/>
    <w:rPr>
      <w:rFonts w:ascii="SymbolMT" w:hAnsi="SymbolMT" w:hint="default"/>
      <w:b w:val="0"/>
      <w:bCs w:val="0"/>
      <w:i w:val="0"/>
      <w:iCs w:val="0"/>
      <w:color w:val="000000"/>
      <w:sz w:val="32"/>
      <w:szCs w:val="32"/>
    </w:rPr>
  </w:style>
  <w:style w:type="character" w:customStyle="1" w:styleId="fontstyle31">
    <w:name w:val="fontstyle31"/>
    <w:basedOn w:val="Phngmcinhcuaoanvn"/>
    <w:rsid w:val="005D76B8"/>
    <w:rPr>
      <w:rFonts w:ascii="TimesNewRomanPSMT" w:hAnsi="TimesNewRomanPSMT" w:hint="default"/>
      <w:b w:val="0"/>
      <w:bCs w:val="0"/>
      <w:i w:val="0"/>
      <w:iCs w:val="0"/>
      <w:color w:val="000000"/>
      <w:sz w:val="24"/>
      <w:szCs w:val="24"/>
    </w:rPr>
  </w:style>
  <w:style w:type="paragraph" w:customStyle="1" w:styleId="FSVT12Muc6abc1">
    <w:name w:val="FSVT12_Muc6abc_1"/>
    <w:basedOn w:val="FSVT12Muc6abc"/>
    <w:autoRedefine/>
    <w:rsid w:val="0023450F"/>
    <w:pPr>
      <w:numPr>
        <w:ilvl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9473">
      <w:bodyDiv w:val="1"/>
      <w:marLeft w:val="0"/>
      <w:marRight w:val="0"/>
      <w:marTop w:val="0"/>
      <w:marBottom w:val="0"/>
      <w:divBdr>
        <w:top w:val="none" w:sz="0" w:space="0" w:color="auto"/>
        <w:left w:val="none" w:sz="0" w:space="0" w:color="auto"/>
        <w:bottom w:val="none" w:sz="0" w:space="0" w:color="auto"/>
        <w:right w:val="none" w:sz="0" w:space="0" w:color="auto"/>
      </w:divBdr>
    </w:div>
    <w:div w:id="191921131">
      <w:bodyDiv w:val="1"/>
      <w:marLeft w:val="0"/>
      <w:marRight w:val="0"/>
      <w:marTop w:val="0"/>
      <w:marBottom w:val="0"/>
      <w:divBdr>
        <w:top w:val="none" w:sz="0" w:space="0" w:color="auto"/>
        <w:left w:val="none" w:sz="0" w:space="0" w:color="auto"/>
        <w:bottom w:val="none" w:sz="0" w:space="0" w:color="auto"/>
        <w:right w:val="none" w:sz="0" w:space="0" w:color="auto"/>
      </w:divBdr>
    </w:div>
    <w:div w:id="356591190">
      <w:bodyDiv w:val="1"/>
      <w:marLeft w:val="0"/>
      <w:marRight w:val="0"/>
      <w:marTop w:val="0"/>
      <w:marBottom w:val="0"/>
      <w:divBdr>
        <w:top w:val="none" w:sz="0" w:space="0" w:color="auto"/>
        <w:left w:val="none" w:sz="0" w:space="0" w:color="auto"/>
        <w:bottom w:val="none" w:sz="0" w:space="0" w:color="auto"/>
        <w:right w:val="none" w:sz="0" w:space="0" w:color="auto"/>
      </w:divBdr>
    </w:div>
    <w:div w:id="369232371">
      <w:bodyDiv w:val="1"/>
      <w:marLeft w:val="0"/>
      <w:marRight w:val="0"/>
      <w:marTop w:val="0"/>
      <w:marBottom w:val="0"/>
      <w:divBdr>
        <w:top w:val="none" w:sz="0" w:space="0" w:color="auto"/>
        <w:left w:val="none" w:sz="0" w:space="0" w:color="auto"/>
        <w:bottom w:val="none" w:sz="0" w:space="0" w:color="auto"/>
        <w:right w:val="none" w:sz="0" w:space="0" w:color="auto"/>
      </w:divBdr>
    </w:div>
    <w:div w:id="446703979">
      <w:bodyDiv w:val="1"/>
      <w:marLeft w:val="0"/>
      <w:marRight w:val="0"/>
      <w:marTop w:val="0"/>
      <w:marBottom w:val="0"/>
      <w:divBdr>
        <w:top w:val="none" w:sz="0" w:space="0" w:color="auto"/>
        <w:left w:val="none" w:sz="0" w:space="0" w:color="auto"/>
        <w:bottom w:val="none" w:sz="0" w:space="0" w:color="auto"/>
        <w:right w:val="none" w:sz="0" w:space="0" w:color="auto"/>
      </w:divBdr>
    </w:div>
    <w:div w:id="507446244">
      <w:bodyDiv w:val="1"/>
      <w:marLeft w:val="0"/>
      <w:marRight w:val="0"/>
      <w:marTop w:val="0"/>
      <w:marBottom w:val="0"/>
      <w:divBdr>
        <w:top w:val="none" w:sz="0" w:space="0" w:color="auto"/>
        <w:left w:val="none" w:sz="0" w:space="0" w:color="auto"/>
        <w:bottom w:val="none" w:sz="0" w:space="0" w:color="auto"/>
        <w:right w:val="none" w:sz="0" w:space="0" w:color="auto"/>
      </w:divBdr>
    </w:div>
    <w:div w:id="508956095">
      <w:bodyDiv w:val="1"/>
      <w:marLeft w:val="0"/>
      <w:marRight w:val="0"/>
      <w:marTop w:val="0"/>
      <w:marBottom w:val="0"/>
      <w:divBdr>
        <w:top w:val="none" w:sz="0" w:space="0" w:color="auto"/>
        <w:left w:val="none" w:sz="0" w:space="0" w:color="auto"/>
        <w:bottom w:val="none" w:sz="0" w:space="0" w:color="auto"/>
        <w:right w:val="none" w:sz="0" w:space="0" w:color="auto"/>
      </w:divBdr>
    </w:div>
    <w:div w:id="645354912">
      <w:bodyDiv w:val="1"/>
      <w:marLeft w:val="0"/>
      <w:marRight w:val="0"/>
      <w:marTop w:val="0"/>
      <w:marBottom w:val="0"/>
      <w:divBdr>
        <w:top w:val="none" w:sz="0" w:space="0" w:color="auto"/>
        <w:left w:val="none" w:sz="0" w:space="0" w:color="auto"/>
        <w:bottom w:val="none" w:sz="0" w:space="0" w:color="auto"/>
        <w:right w:val="none" w:sz="0" w:space="0" w:color="auto"/>
      </w:divBdr>
    </w:div>
    <w:div w:id="710499474">
      <w:bodyDiv w:val="1"/>
      <w:marLeft w:val="0"/>
      <w:marRight w:val="0"/>
      <w:marTop w:val="0"/>
      <w:marBottom w:val="0"/>
      <w:divBdr>
        <w:top w:val="none" w:sz="0" w:space="0" w:color="auto"/>
        <w:left w:val="none" w:sz="0" w:space="0" w:color="auto"/>
        <w:bottom w:val="none" w:sz="0" w:space="0" w:color="auto"/>
        <w:right w:val="none" w:sz="0" w:space="0" w:color="auto"/>
      </w:divBdr>
    </w:div>
    <w:div w:id="745808252">
      <w:bodyDiv w:val="1"/>
      <w:marLeft w:val="0"/>
      <w:marRight w:val="0"/>
      <w:marTop w:val="0"/>
      <w:marBottom w:val="0"/>
      <w:divBdr>
        <w:top w:val="none" w:sz="0" w:space="0" w:color="auto"/>
        <w:left w:val="none" w:sz="0" w:space="0" w:color="auto"/>
        <w:bottom w:val="none" w:sz="0" w:space="0" w:color="auto"/>
        <w:right w:val="none" w:sz="0" w:space="0" w:color="auto"/>
      </w:divBdr>
    </w:div>
    <w:div w:id="836960650">
      <w:bodyDiv w:val="1"/>
      <w:marLeft w:val="0"/>
      <w:marRight w:val="0"/>
      <w:marTop w:val="0"/>
      <w:marBottom w:val="0"/>
      <w:divBdr>
        <w:top w:val="none" w:sz="0" w:space="0" w:color="auto"/>
        <w:left w:val="none" w:sz="0" w:space="0" w:color="auto"/>
        <w:bottom w:val="none" w:sz="0" w:space="0" w:color="auto"/>
        <w:right w:val="none" w:sz="0" w:space="0" w:color="auto"/>
      </w:divBdr>
    </w:div>
    <w:div w:id="872692680">
      <w:bodyDiv w:val="1"/>
      <w:marLeft w:val="0"/>
      <w:marRight w:val="0"/>
      <w:marTop w:val="0"/>
      <w:marBottom w:val="0"/>
      <w:divBdr>
        <w:top w:val="none" w:sz="0" w:space="0" w:color="auto"/>
        <w:left w:val="none" w:sz="0" w:space="0" w:color="auto"/>
        <w:bottom w:val="none" w:sz="0" w:space="0" w:color="auto"/>
        <w:right w:val="none" w:sz="0" w:space="0" w:color="auto"/>
      </w:divBdr>
    </w:div>
    <w:div w:id="886333851">
      <w:bodyDiv w:val="1"/>
      <w:marLeft w:val="0"/>
      <w:marRight w:val="0"/>
      <w:marTop w:val="0"/>
      <w:marBottom w:val="0"/>
      <w:divBdr>
        <w:top w:val="none" w:sz="0" w:space="0" w:color="auto"/>
        <w:left w:val="none" w:sz="0" w:space="0" w:color="auto"/>
        <w:bottom w:val="none" w:sz="0" w:space="0" w:color="auto"/>
        <w:right w:val="none" w:sz="0" w:space="0" w:color="auto"/>
      </w:divBdr>
    </w:div>
    <w:div w:id="937252701">
      <w:bodyDiv w:val="1"/>
      <w:marLeft w:val="0"/>
      <w:marRight w:val="0"/>
      <w:marTop w:val="0"/>
      <w:marBottom w:val="0"/>
      <w:divBdr>
        <w:top w:val="none" w:sz="0" w:space="0" w:color="auto"/>
        <w:left w:val="none" w:sz="0" w:space="0" w:color="auto"/>
        <w:bottom w:val="none" w:sz="0" w:space="0" w:color="auto"/>
        <w:right w:val="none" w:sz="0" w:space="0" w:color="auto"/>
      </w:divBdr>
    </w:div>
    <w:div w:id="1083066284">
      <w:bodyDiv w:val="1"/>
      <w:marLeft w:val="0"/>
      <w:marRight w:val="0"/>
      <w:marTop w:val="0"/>
      <w:marBottom w:val="0"/>
      <w:divBdr>
        <w:top w:val="none" w:sz="0" w:space="0" w:color="auto"/>
        <w:left w:val="none" w:sz="0" w:space="0" w:color="auto"/>
        <w:bottom w:val="none" w:sz="0" w:space="0" w:color="auto"/>
        <w:right w:val="none" w:sz="0" w:space="0" w:color="auto"/>
      </w:divBdr>
    </w:div>
    <w:div w:id="1132595089">
      <w:bodyDiv w:val="1"/>
      <w:marLeft w:val="0"/>
      <w:marRight w:val="0"/>
      <w:marTop w:val="0"/>
      <w:marBottom w:val="0"/>
      <w:divBdr>
        <w:top w:val="none" w:sz="0" w:space="0" w:color="auto"/>
        <w:left w:val="none" w:sz="0" w:space="0" w:color="auto"/>
        <w:bottom w:val="none" w:sz="0" w:space="0" w:color="auto"/>
        <w:right w:val="none" w:sz="0" w:space="0" w:color="auto"/>
      </w:divBdr>
    </w:div>
    <w:div w:id="1152216507">
      <w:bodyDiv w:val="1"/>
      <w:marLeft w:val="0"/>
      <w:marRight w:val="0"/>
      <w:marTop w:val="0"/>
      <w:marBottom w:val="0"/>
      <w:divBdr>
        <w:top w:val="none" w:sz="0" w:space="0" w:color="auto"/>
        <w:left w:val="none" w:sz="0" w:space="0" w:color="auto"/>
        <w:bottom w:val="none" w:sz="0" w:space="0" w:color="auto"/>
        <w:right w:val="none" w:sz="0" w:space="0" w:color="auto"/>
      </w:divBdr>
    </w:div>
    <w:div w:id="1247109645">
      <w:bodyDiv w:val="1"/>
      <w:marLeft w:val="0"/>
      <w:marRight w:val="0"/>
      <w:marTop w:val="0"/>
      <w:marBottom w:val="0"/>
      <w:divBdr>
        <w:top w:val="none" w:sz="0" w:space="0" w:color="auto"/>
        <w:left w:val="none" w:sz="0" w:space="0" w:color="auto"/>
        <w:bottom w:val="none" w:sz="0" w:space="0" w:color="auto"/>
        <w:right w:val="none" w:sz="0" w:space="0" w:color="auto"/>
      </w:divBdr>
    </w:div>
    <w:div w:id="1425417893">
      <w:bodyDiv w:val="1"/>
      <w:marLeft w:val="0"/>
      <w:marRight w:val="0"/>
      <w:marTop w:val="0"/>
      <w:marBottom w:val="0"/>
      <w:divBdr>
        <w:top w:val="none" w:sz="0" w:space="0" w:color="auto"/>
        <w:left w:val="none" w:sz="0" w:space="0" w:color="auto"/>
        <w:bottom w:val="none" w:sz="0" w:space="0" w:color="auto"/>
        <w:right w:val="none" w:sz="0" w:space="0" w:color="auto"/>
      </w:divBdr>
    </w:div>
    <w:div w:id="1437871135">
      <w:bodyDiv w:val="1"/>
      <w:marLeft w:val="0"/>
      <w:marRight w:val="0"/>
      <w:marTop w:val="0"/>
      <w:marBottom w:val="0"/>
      <w:divBdr>
        <w:top w:val="none" w:sz="0" w:space="0" w:color="auto"/>
        <w:left w:val="none" w:sz="0" w:space="0" w:color="auto"/>
        <w:bottom w:val="none" w:sz="0" w:space="0" w:color="auto"/>
        <w:right w:val="none" w:sz="0" w:space="0" w:color="auto"/>
      </w:divBdr>
    </w:div>
    <w:div w:id="1641153275">
      <w:bodyDiv w:val="1"/>
      <w:marLeft w:val="0"/>
      <w:marRight w:val="0"/>
      <w:marTop w:val="0"/>
      <w:marBottom w:val="0"/>
      <w:divBdr>
        <w:top w:val="none" w:sz="0" w:space="0" w:color="auto"/>
        <w:left w:val="none" w:sz="0" w:space="0" w:color="auto"/>
        <w:bottom w:val="none" w:sz="0" w:space="0" w:color="auto"/>
        <w:right w:val="none" w:sz="0" w:space="0" w:color="auto"/>
      </w:divBdr>
    </w:div>
    <w:div w:id="1727139609">
      <w:bodyDiv w:val="1"/>
      <w:marLeft w:val="0"/>
      <w:marRight w:val="0"/>
      <w:marTop w:val="0"/>
      <w:marBottom w:val="0"/>
      <w:divBdr>
        <w:top w:val="none" w:sz="0" w:space="0" w:color="auto"/>
        <w:left w:val="none" w:sz="0" w:space="0" w:color="auto"/>
        <w:bottom w:val="none" w:sz="0" w:space="0" w:color="auto"/>
        <w:right w:val="none" w:sz="0" w:space="0" w:color="auto"/>
      </w:divBdr>
    </w:div>
    <w:div w:id="1817721518">
      <w:bodyDiv w:val="1"/>
      <w:marLeft w:val="0"/>
      <w:marRight w:val="0"/>
      <w:marTop w:val="0"/>
      <w:marBottom w:val="0"/>
      <w:divBdr>
        <w:top w:val="none" w:sz="0" w:space="0" w:color="auto"/>
        <w:left w:val="none" w:sz="0" w:space="0" w:color="auto"/>
        <w:bottom w:val="none" w:sz="0" w:space="0" w:color="auto"/>
        <w:right w:val="none" w:sz="0" w:space="0" w:color="auto"/>
      </w:divBdr>
    </w:div>
    <w:div w:id="1910264872">
      <w:bodyDiv w:val="1"/>
      <w:marLeft w:val="0"/>
      <w:marRight w:val="0"/>
      <w:marTop w:val="0"/>
      <w:marBottom w:val="0"/>
      <w:divBdr>
        <w:top w:val="none" w:sz="0" w:space="0" w:color="auto"/>
        <w:left w:val="none" w:sz="0" w:space="0" w:color="auto"/>
        <w:bottom w:val="none" w:sz="0" w:space="0" w:color="auto"/>
        <w:right w:val="none" w:sz="0" w:space="0" w:color="auto"/>
      </w:divBdr>
    </w:div>
    <w:div w:id="1960646476">
      <w:bodyDiv w:val="1"/>
      <w:marLeft w:val="0"/>
      <w:marRight w:val="0"/>
      <w:marTop w:val="0"/>
      <w:marBottom w:val="0"/>
      <w:divBdr>
        <w:top w:val="none" w:sz="0" w:space="0" w:color="auto"/>
        <w:left w:val="none" w:sz="0" w:space="0" w:color="auto"/>
        <w:bottom w:val="none" w:sz="0" w:space="0" w:color="auto"/>
        <w:right w:val="none" w:sz="0" w:space="0" w:color="auto"/>
      </w:divBdr>
    </w:div>
    <w:div w:id="20557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OneDrive%20-%20Hanoi%20University%20of%20Science%20and%20Technology\BooksTemplate\BAOCAO_PRJ02.dotx" TargetMode="External"/></Relationships>
</file>

<file path=word/theme/theme1.xml><?xml version="1.0" encoding="utf-8"?>
<a:theme xmlns:a="http://schemas.openxmlformats.org/drawingml/2006/main" name="Chủ đề sách MCU">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8" ma:contentTypeDescription="Create a new document." ma:contentTypeScope="" ma:versionID="2bdbeabb1d807a1e965e12e792adcd2f">
  <xsd:schema xmlns:xsd="http://www.w3.org/2001/XMLSchema" xmlns:xs="http://www.w3.org/2001/XMLSchema" xmlns:p="http://schemas.microsoft.com/office/2006/metadata/properties" xmlns:ns3="c078926d-f3db-4b74-bbd0-f33b483d4b1e" targetNamespace="http://schemas.microsoft.com/office/2006/metadata/properties" ma:root="true" ma:fieldsID="6b22d35b9baabdae7c4d6ee310ac03cc" ns3:_="">
    <xsd:import namespace="c078926d-f3db-4b74-bbd0-f33b483d4b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52565-B773-4318-85DD-981DA22C0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EECDF-754A-4020-B05B-77C33BF419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287637-04AA-4A5F-B3CE-9DDED3F0E135}">
  <ds:schemaRefs>
    <ds:schemaRef ds:uri="http://schemas.openxmlformats.org/officeDocument/2006/bibliography"/>
  </ds:schemaRefs>
</ds:datastoreItem>
</file>

<file path=customXml/itemProps4.xml><?xml version="1.0" encoding="utf-8"?>
<ds:datastoreItem xmlns:ds="http://schemas.openxmlformats.org/officeDocument/2006/customXml" ds:itemID="{0D92455F-C431-4C70-ACD5-B9704153D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BAOCAO_PRJ02</Template>
  <TotalTime>4</TotalTime>
  <Pages>61</Pages>
  <Words>14438</Words>
  <Characters>82298</Characters>
  <Application>Microsoft Office Word</Application>
  <DocSecurity>0</DocSecurity>
  <Lines>685</Lines>
  <Paragraphs>193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BTN</vt:lpstr>
      <vt:lpstr>BÁO CÁO TỔNG KẾT HỢP ĐỒNG</vt:lpstr>
    </vt:vector>
  </TitlesOfParts>
  <Company>HUT</Company>
  <LinksUpToDate>false</LinksUpToDate>
  <CharactersWithSpaces>96543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BTN</dc:title>
  <dc:subject/>
  <dc:creator>Nguyen Viet anh</dc:creator>
  <cp:keywords/>
  <dc:description/>
  <cp:lastModifiedBy>Nguyen Trong Phuc 20224099</cp:lastModifiedBy>
  <cp:revision>3</cp:revision>
  <dcterms:created xsi:type="dcterms:W3CDTF">2025-05-26T15:40:00Z</dcterms:created>
  <dcterms:modified xsi:type="dcterms:W3CDTF">2025-05-26T15:41:00Z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